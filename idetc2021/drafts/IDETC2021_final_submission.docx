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49DFAE" w14:textId="77777777" w:rsidR="0062526A" w:rsidRPr="00CF1BDB" w:rsidRDefault="00DB436A" w:rsidP="0062526A">
      <w:pPr>
        <w:contextualSpacing/>
        <w:jc w:val="right"/>
        <w:rPr>
          <w:rFonts w:ascii="Arial" w:hAnsi="Arial" w:cs="Arial"/>
          <w:b/>
          <w:bCs/>
        </w:rPr>
      </w:pPr>
      <w:bookmarkStart w:id="0" w:name="PutDocumentNumberHere"/>
      <w:r>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2020</w:t>
      </w:r>
    </w:p>
    <w:p w14:paraId="17171C9E"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F2333A">
        <w:rPr>
          <w:rFonts w:ascii="Arial" w:hAnsi="Arial" w:cs="Arial"/>
          <w:b/>
          <w:bCs/>
          <w:highlight w:val="yellow"/>
        </w:rPr>
        <w:t>Computers and Information in Engineering</w:t>
      </w:r>
      <w:r w:rsidRPr="005A22D2">
        <w:rPr>
          <w:rFonts w:ascii="Arial" w:hAnsi="Arial" w:cs="Arial"/>
          <w:b/>
          <w:bCs/>
        </w:rPr>
        <w:t xml:space="preserve"> </w:t>
      </w:r>
      <w:r w:rsidRPr="00CF1BDB">
        <w:rPr>
          <w:rFonts w:ascii="Arial" w:hAnsi="Arial" w:cs="Arial"/>
          <w:b/>
          <w:bCs/>
        </w:rPr>
        <w:t>Conference</w:t>
      </w:r>
    </w:p>
    <w:p w14:paraId="6CB18F9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Pr>
          <w:rFonts w:ascii="Arial" w:hAnsi="Arial" w:cs="Arial"/>
          <w:b/>
          <w:bCs/>
        </w:rPr>
        <w:t>1</w:t>
      </w:r>
      <w:r w:rsidRPr="001F233D">
        <w:rPr>
          <w:rFonts w:ascii="Arial" w:hAnsi="Arial" w:cs="Arial"/>
          <w:b/>
          <w:bCs/>
        </w:rPr>
        <w:br/>
      </w:r>
      <w:r>
        <w:rPr>
          <w:rFonts w:ascii="Arial" w:hAnsi="Arial" w:cs="Arial"/>
          <w:b/>
          <w:bCs/>
        </w:rPr>
        <w:t>August 17-20</w:t>
      </w:r>
      <w:r w:rsidRPr="001F233D">
        <w:rPr>
          <w:rFonts w:ascii="Arial" w:hAnsi="Arial" w:cs="Arial"/>
          <w:b/>
          <w:bCs/>
        </w:rPr>
        <w:t>, 20</w:t>
      </w:r>
      <w:r>
        <w:rPr>
          <w:rFonts w:ascii="Arial" w:hAnsi="Arial" w:cs="Arial"/>
          <w:b/>
          <w:bCs/>
        </w:rPr>
        <w:t>21</w:t>
      </w:r>
      <w:r w:rsidRPr="001F233D">
        <w:rPr>
          <w:rFonts w:ascii="Arial" w:hAnsi="Arial" w:cs="Arial"/>
          <w:b/>
          <w:bCs/>
        </w:rPr>
        <w:t xml:space="preserve">, </w:t>
      </w:r>
      <w:r>
        <w:rPr>
          <w:rFonts w:ascii="Arial" w:hAnsi="Arial" w:cs="Arial"/>
          <w:b/>
          <w:bCs/>
        </w:rPr>
        <w:t>Virtual, Online</w:t>
      </w:r>
    </w:p>
    <w:p w14:paraId="72DDBA63" w14:textId="77777777" w:rsidR="0062526A" w:rsidRPr="0012344E" w:rsidRDefault="0062526A" w:rsidP="0062526A">
      <w:pPr>
        <w:pStyle w:val="DocumentNumber"/>
        <w:spacing w:before="720"/>
        <w:rPr>
          <w:szCs w:val="36"/>
        </w:rPr>
      </w:pPr>
      <w:r>
        <w:rPr>
          <w:szCs w:val="36"/>
        </w:rPr>
        <w:t>DETC2021</w:t>
      </w:r>
      <w:r w:rsidRPr="0012344E">
        <w:rPr>
          <w:szCs w:val="36"/>
        </w:rPr>
        <w:t>-</w:t>
      </w:r>
      <w:r>
        <w:rPr>
          <w:szCs w:val="36"/>
        </w:rPr>
        <w:t>XXXX</w:t>
      </w:r>
    </w:p>
    <w:bookmarkEnd w:id="1"/>
    <w:p w14:paraId="665FE52C" w14:textId="3F446CF7" w:rsidR="00D471D9" w:rsidRPr="0012344E" w:rsidRDefault="00D471D9" w:rsidP="0062526A">
      <w:pPr>
        <w:contextualSpacing/>
        <w:jc w:val="right"/>
        <w:rPr>
          <w:szCs w:val="36"/>
        </w:rPr>
      </w:pPr>
    </w:p>
    <w:p w14:paraId="3472886D" w14:textId="07E7B64F" w:rsidR="000C7573" w:rsidRPr="0012344E" w:rsidRDefault="000C7573" w:rsidP="00D471D9">
      <w:pPr>
        <w:jc w:val="right"/>
        <w:rPr>
          <w:szCs w:val="36"/>
        </w:rPr>
      </w:pPr>
    </w:p>
    <w:bookmarkEnd w:id="2"/>
    <w:p w14:paraId="5A1EFBC8" w14:textId="28E87D83"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4FBB42C1" w14:textId="0AE50822" w:rsidR="00F2333A" w:rsidRPr="00F2333A" w:rsidRDefault="00F2333A" w:rsidP="00F2333A">
      <w:pPr>
        <w:rPr>
          <w:rFonts w:ascii="Arial" w:hAnsi="Arial" w:cs="Arial"/>
          <w:b/>
          <w:bCs/>
          <w:sz w:val="22"/>
          <w:szCs w:val="22"/>
        </w:rPr>
      </w:pPr>
      <w:r w:rsidRPr="00F2333A">
        <w:rPr>
          <w:rFonts w:ascii="Arial" w:hAnsi="Arial" w:cs="Arial"/>
          <w:b/>
          <w:bCs/>
          <w:sz w:val="22"/>
          <w:szCs w:val="22"/>
        </w:rPr>
        <w:t xml:space="preserve">Automated Weld Path Generation Using Random Sample Consensus and Iterative Closest Point Workpiece Localization </w:t>
      </w:r>
    </w:p>
    <w:p w14:paraId="3F6A498B" w14:textId="77777777" w:rsidR="008B61D2" w:rsidRDefault="008B61D2"/>
    <w:p w14:paraId="6B944252" w14:textId="77777777" w:rsidR="008B61D2" w:rsidRDefault="008B61D2"/>
    <w:tbl>
      <w:tblPr>
        <w:tblW w:w="5000" w:type="pct"/>
        <w:tblLook w:val="0000" w:firstRow="0" w:lastRow="0" w:firstColumn="0" w:lastColumn="0" w:noHBand="0" w:noVBand="0"/>
      </w:tblPr>
      <w:tblGrid>
        <w:gridCol w:w="2109"/>
        <w:gridCol w:w="2417"/>
        <w:gridCol w:w="2417"/>
        <w:gridCol w:w="2417"/>
      </w:tblGrid>
      <w:tr w:rsidR="008104C8" w14:paraId="0EFB8BE6" w14:textId="2EE20A80" w:rsidTr="008104C8">
        <w:trPr>
          <w:trHeight w:val="1047"/>
        </w:trPr>
        <w:tc>
          <w:tcPr>
            <w:tcW w:w="1127" w:type="pct"/>
          </w:tcPr>
          <w:p w14:paraId="31C1220D" w14:textId="2E5B08AC" w:rsidR="008104C8" w:rsidRPr="007B2BF3" w:rsidRDefault="00733BCE">
            <w:pPr>
              <w:pStyle w:val="Author"/>
            </w:pPr>
            <w:bookmarkStart w:id="3" w:name="PutAuthorsHere"/>
            <w:r>
              <w:t>Tristan Hill</w:t>
            </w:r>
          </w:p>
          <w:p w14:paraId="221CA1A5" w14:textId="77777777" w:rsidR="008104C8" w:rsidRDefault="00733BCE" w:rsidP="007B2BF3">
            <w:pPr>
              <w:pStyle w:val="Affiliation"/>
            </w:pPr>
            <w:r>
              <w:t>Tennessee Technological</w:t>
            </w:r>
          </w:p>
          <w:p w14:paraId="23B3D494" w14:textId="423EF808" w:rsidR="00733BCE" w:rsidRPr="007B2BF3" w:rsidRDefault="00733BCE" w:rsidP="007B2BF3">
            <w:pPr>
              <w:pStyle w:val="Affiliation"/>
            </w:pPr>
            <w:r>
              <w:t>University</w:t>
            </w:r>
          </w:p>
        </w:tc>
        <w:tc>
          <w:tcPr>
            <w:tcW w:w="1291" w:type="pct"/>
          </w:tcPr>
          <w:p w14:paraId="44EEE77D" w14:textId="693ED08C" w:rsidR="008104C8" w:rsidRPr="007B2BF3" w:rsidRDefault="00733BCE" w:rsidP="007B2BF3">
            <w:pPr>
              <w:pStyle w:val="Author"/>
            </w:pPr>
            <w:r>
              <w:t>Robert Shelton</w:t>
            </w:r>
          </w:p>
          <w:p w14:paraId="113DD979" w14:textId="77777777" w:rsidR="00733BCE" w:rsidRDefault="00733BCE" w:rsidP="00733BCE">
            <w:pPr>
              <w:pStyle w:val="Affiliation"/>
            </w:pPr>
            <w:r>
              <w:t>Tennessee Technological</w:t>
            </w:r>
          </w:p>
          <w:p w14:paraId="0027B947" w14:textId="0CCCA903" w:rsidR="008104C8" w:rsidRPr="007B2BF3" w:rsidRDefault="00733BCE" w:rsidP="00733BCE">
            <w:pPr>
              <w:pStyle w:val="Author"/>
              <w:rPr>
                <w:b w:val="0"/>
              </w:rPr>
            </w:pPr>
            <w:r>
              <w:t>University</w:t>
            </w:r>
          </w:p>
        </w:tc>
        <w:tc>
          <w:tcPr>
            <w:tcW w:w="1291" w:type="pct"/>
          </w:tcPr>
          <w:p w14:paraId="20F1751B" w14:textId="77777777" w:rsidR="008104C8" w:rsidRDefault="00733BCE" w:rsidP="008104C8">
            <w:pPr>
              <w:pStyle w:val="Author"/>
            </w:pPr>
            <w:r>
              <w:t>Stephen Canfield</w:t>
            </w:r>
          </w:p>
          <w:p w14:paraId="6A2653EA" w14:textId="77777777" w:rsidR="00733BCE" w:rsidRDefault="00733BCE" w:rsidP="00733BCE">
            <w:pPr>
              <w:pStyle w:val="Affiliation"/>
            </w:pPr>
            <w:r>
              <w:t>Tennessee Technological</w:t>
            </w:r>
          </w:p>
          <w:p w14:paraId="30B9AAA4" w14:textId="5B6E204F" w:rsidR="00733BCE" w:rsidRPr="00733BCE" w:rsidRDefault="00733BCE" w:rsidP="00733BCE">
            <w:pPr>
              <w:pStyle w:val="Affiliation"/>
            </w:pPr>
            <w:r>
              <w:t>University</w:t>
            </w:r>
          </w:p>
        </w:tc>
        <w:tc>
          <w:tcPr>
            <w:tcW w:w="1291" w:type="pct"/>
          </w:tcPr>
          <w:p w14:paraId="24109100" w14:textId="77777777" w:rsidR="00BE716A" w:rsidRDefault="00BE716A" w:rsidP="00BE716A">
            <w:pPr>
              <w:pStyle w:val="Author"/>
              <w:rPr>
                <w:b w:val="0"/>
              </w:rPr>
            </w:pPr>
            <w:r>
              <w:t>Fourth Author</w:t>
            </w:r>
            <w:r>
              <w:br/>
            </w:r>
            <w:r>
              <w:rPr>
                <w:b w:val="0"/>
              </w:rPr>
              <w:t>Affiliation Here</w:t>
            </w:r>
          </w:p>
          <w:p w14:paraId="6B3230B8" w14:textId="77777777" w:rsidR="00BE716A" w:rsidRPr="008104C8" w:rsidRDefault="00BE716A" w:rsidP="00BE716A">
            <w:pPr>
              <w:pStyle w:val="Author"/>
              <w:rPr>
                <w:b w:val="0"/>
                <w:bCs/>
              </w:rPr>
            </w:pPr>
            <w:r>
              <w:rPr>
                <w:b w:val="0"/>
                <w:bCs/>
              </w:rPr>
              <w:t>Hyderabad, India</w:t>
            </w:r>
          </w:p>
          <w:p w14:paraId="5DD41CC2" w14:textId="5CDB7C08" w:rsidR="008104C8" w:rsidRDefault="008104C8" w:rsidP="00BE716A">
            <w:pPr>
              <w:pStyle w:val="Author"/>
            </w:pPr>
          </w:p>
        </w:tc>
      </w:tr>
      <w:tr w:rsidR="00BE716A" w14:paraId="16F7D520" w14:textId="77777777" w:rsidTr="00BE716A">
        <w:trPr>
          <w:trHeight w:val="1047"/>
        </w:trPr>
        <w:tc>
          <w:tcPr>
            <w:tcW w:w="2418" w:type="pct"/>
            <w:gridSpan w:val="2"/>
          </w:tcPr>
          <w:p w14:paraId="5BD314E0" w14:textId="09284D88" w:rsidR="00BE716A" w:rsidRPr="007B2BF3" w:rsidRDefault="00BE716A" w:rsidP="00F65EBA">
            <w:pPr>
              <w:pStyle w:val="Author"/>
            </w:pPr>
            <w:r>
              <w:t>Fifth Author</w:t>
            </w:r>
          </w:p>
          <w:p w14:paraId="4BD4AB51" w14:textId="77777777" w:rsidR="00BE716A" w:rsidRDefault="00BE716A" w:rsidP="00F65EBA">
            <w:pPr>
              <w:pStyle w:val="Author"/>
              <w:rPr>
                <w:b w:val="0"/>
              </w:rPr>
            </w:pPr>
            <w:r>
              <w:rPr>
                <w:b w:val="0"/>
              </w:rPr>
              <w:t>Affiliation Here</w:t>
            </w:r>
          </w:p>
          <w:p w14:paraId="4BE937BE" w14:textId="71EE949E" w:rsidR="00BE716A" w:rsidRPr="007B2BF3" w:rsidRDefault="00BE716A" w:rsidP="00F65EBA">
            <w:pPr>
              <w:pStyle w:val="Affiliation"/>
            </w:pPr>
            <w:r>
              <w:t>Accra, Ghana</w:t>
            </w:r>
          </w:p>
          <w:p w14:paraId="2A0AE10C" w14:textId="0C151B0E" w:rsidR="00BE716A" w:rsidRPr="007B2BF3" w:rsidRDefault="00BE716A" w:rsidP="00F65EBA">
            <w:pPr>
              <w:pStyle w:val="Author"/>
              <w:rPr>
                <w:b w:val="0"/>
              </w:rPr>
            </w:pPr>
          </w:p>
        </w:tc>
        <w:tc>
          <w:tcPr>
            <w:tcW w:w="2582" w:type="pct"/>
            <w:gridSpan w:val="2"/>
          </w:tcPr>
          <w:p w14:paraId="081A3BF6" w14:textId="507499E6" w:rsidR="00BE716A" w:rsidRDefault="00BE716A" w:rsidP="00F65EBA">
            <w:pPr>
              <w:pStyle w:val="Author"/>
              <w:rPr>
                <w:b w:val="0"/>
              </w:rPr>
            </w:pPr>
            <w:r>
              <w:t>Sixth Author</w:t>
            </w:r>
            <w:r>
              <w:br/>
            </w:r>
            <w:r>
              <w:rPr>
                <w:b w:val="0"/>
              </w:rPr>
              <w:t>Affiliation Here</w:t>
            </w:r>
          </w:p>
          <w:p w14:paraId="51ED4834" w14:textId="703CEF58" w:rsidR="00BE716A" w:rsidRPr="00BE716A" w:rsidRDefault="00BE716A" w:rsidP="00BE716A">
            <w:pPr>
              <w:pStyle w:val="Author"/>
              <w:rPr>
                <w:b w:val="0"/>
                <w:bCs/>
              </w:rPr>
            </w:pPr>
            <w:r w:rsidRPr="00BE716A">
              <w:rPr>
                <w:b w:val="0"/>
                <w:bCs/>
              </w:rPr>
              <w:t>R</w:t>
            </w:r>
            <w:r>
              <w:rPr>
                <w:b w:val="0"/>
                <w:bCs/>
              </w:rPr>
              <w:t>ome, Italy</w:t>
            </w:r>
          </w:p>
        </w:tc>
      </w:tr>
      <w:bookmarkEnd w:id="3"/>
    </w:tbl>
    <w:p w14:paraId="6332A562" w14:textId="77777777" w:rsidR="008B61D2" w:rsidRDefault="008B61D2">
      <w:pPr>
        <w:sectPr w:rsidR="008B61D2" w:rsidSect="00A5037A">
          <w:type w:val="continuous"/>
          <w:pgSz w:w="12240" w:h="15840"/>
          <w:pgMar w:top="720" w:right="1440" w:bottom="720" w:left="1440" w:header="720" w:footer="720" w:gutter="0"/>
          <w:cols w:space="720"/>
        </w:sectPr>
      </w:pPr>
    </w:p>
    <w:p w14:paraId="28FF9CF7" w14:textId="77777777" w:rsidR="008B61D2" w:rsidRPr="0012344E" w:rsidRDefault="008B61D2">
      <w:pPr>
        <w:pStyle w:val="AbstractClauseTitle"/>
      </w:pPr>
      <w:r w:rsidRPr="0012344E">
        <w:t>Abstract</w:t>
      </w:r>
    </w:p>
    <w:p w14:paraId="4D9E21D6" w14:textId="7047EDC0"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 xml:space="preserve">This work presents a method for automated weld path generation for a 6DOF co-bot arm using random sample consensus (RANSAC) and iterative closest point (ICP) workpiece localization from LiDAR </w:t>
      </w:r>
      <w:proofErr w:type="spellStart"/>
      <w:r w:rsidRPr="00395771">
        <w:t>pointclouds</w:t>
      </w:r>
      <w:proofErr w:type="spellEnd"/>
      <w:r w:rsidRPr="00395771">
        <w:t xml:space="preserve">. Scans from a low cost 2D LiDAR mounted to the co-bot arm are used to generate 3D </w:t>
      </w:r>
      <w:proofErr w:type="spellStart"/>
      <w:r w:rsidRPr="00395771">
        <w:t>pointclouds</w:t>
      </w:r>
      <w:proofErr w:type="spellEnd"/>
      <w:r w:rsidRPr="00395771">
        <w:t xml:space="preserve"> of the workspace scene with the Robot Operating System (ROS). The Point Cloud Library (PCL) is used to compare the generated </w:t>
      </w:r>
      <w:proofErr w:type="spellStart"/>
      <w:r w:rsidRPr="00395771">
        <w:t>pointcloud</w:t>
      </w:r>
      <w:proofErr w:type="spellEnd"/>
      <w:r w:rsidRPr="00395771">
        <w:t xml:space="preserve">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 xml:space="preserve">weldment are investigated and a physical implementation of the method is demonstrated using a 2D </w:t>
      </w:r>
      <w:r w:rsidRPr="15B9694B">
        <w:t>LiDAR mounted to a 6DOF co-bot carrying a MIG welding torch.</w:t>
      </w:r>
    </w:p>
    <w:p w14:paraId="2C5BE9B0" w14:textId="77777777" w:rsidR="00D02522" w:rsidRPr="005E134D" w:rsidRDefault="00390A3A" w:rsidP="005E134D">
      <w:pPr>
        <w:pStyle w:val="BodyTextIndent"/>
        <w:rPr>
          <w:i/>
        </w:rPr>
      </w:pPr>
      <w:r w:rsidRPr="0012344E">
        <w:t>Keywords: Place any keywords here</w:t>
      </w:r>
    </w:p>
    <w:p w14:paraId="5D20DBC7" w14:textId="77777777" w:rsidR="00390A3A" w:rsidRPr="0012344E" w:rsidRDefault="00390A3A" w:rsidP="00390A3A">
      <w:pPr>
        <w:pStyle w:val="NomenclatureClauseTitle"/>
      </w:pPr>
      <w:r w:rsidRPr="0012344E">
        <w:t>Nomenclature</w:t>
      </w:r>
    </w:p>
    <w:p w14:paraId="509C4F23" w14:textId="77777777" w:rsidR="00390A3A" w:rsidRPr="0012344E" w:rsidRDefault="00390A3A" w:rsidP="005E134D">
      <w:pPr>
        <w:pStyle w:val="BodyTextIndent"/>
      </w:pPr>
      <w:r w:rsidRPr="0012344E">
        <w:t>Place nomenclature section, if needed, here. Nomenclature should be given in a column, like this:</w:t>
      </w:r>
    </w:p>
    <w:p w14:paraId="1794D67F" w14:textId="77777777" w:rsidR="00390A3A" w:rsidRPr="0012344E" w:rsidRDefault="00390A3A" w:rsidP="00390A3A">
      <w:pPr>
        <w:pStyle w:val="BodyTextIndent"/>
        <w:rPr>
          <w:kern w:val="0"/>
        </w:rPr>
      </w:pPr>
      <w:r w:rsidRPr="0012344E">
        <w:rPr>
          <w:kern w:val="0"/>
        </w:rPr>
        <w:t>α</w:t>
      </w:r>
      <w:r w:rsidRPr="0012344E">
        <w:rPr>
          <w:kern w:val="0"/>
        </w:rPr>
        <w:tab/>
      </w:r>
      <w:r w:rsidRPr="0012344E">
        <w:rPr>
          <w:kern w:val="0"/>
        </w:rPr>
        <w:tab/>
        <w:t>alpha</w:t>
      </w:r>
    </w:p>
    <w:p w14:paraId="43F58560" w14:textId="77777777" w:rsidR="00CA7293" w:rsidRPr="0012344E" w:rsidRDefault="00390A3A" w:rsidP="005E134D">
      <w:pPr>
        <w:pStyle w:val="BodyTextIndent"/>
        <w:rPr>
          <w:kern w:val="0"/>
        </w:rPr>
      </w:pPr>
      <w:r w:rsidRPr="0012344E">
        <w:rPr>
          <w:kern w:val="0"/>
        </w:rPr>
        <w:t>β</w:t>
      </w:r>
      <w:r w:rsidRPr="0012344E">
        <w:rPr>
          <w:kern w:val="0"/>
        </w:rPr>
        <w:tab/>
      </w:r>
      <w:r w:rsidRPr="0012344E">
        <w:rPr>
          <w:kern w:val="0"/>
        </w:rPr>
        <w:tab/>
        <w:t>beta</w:t>
      </w:r>
    </w:p>
    <w:p w14:paraId="3D0A9967" w14:textId="77777777" w:rsidR="00D02522" w:rsidRPr="00D02522" w:rsidRDefault="00D02522" w:rsidP="004C64C5">
      <w:pPr>
        <w:pStyle w:val="BodyTextIndent"/>
        <w:ind w:firstLine="0"/>
      </w:pPr>
    </w:p>
    <w:p w14:paraId="5AABE2FA" w14:textId="77777777" w:rsidR="008B61D2" w:rsidRPr="0012344E" w:rsidRDefault="008B61D2" w:rsidP="005E134D">
      <w:pPr>
        <w:pStyle w:val="NomenclatureClauseTitle"/>
        <w:numPr>
          <w:ilvl w:val="0"/>
          <w:numId w:val="3"/>
        </w:numPr>
        <w:spacing w:before="0"/>
        <w:ind w:left="360"/>
        <w:jc w:val="left"/>
      </w:pPr>
      <w:r w:rsidRPr="0012344E">
        <w:t>INTRODUCTION</w:t>
      </w:r>
    </w:p>
    <w:p w14:paraId="254F252D" w14:textId="77777777" w:rsidR="00266874" w:rsidRDefault="008B61D2" w:rsidP="00266874">
      <w:r w:rsidRPr="00940364">
        <w:rPr>
          <w:rFonts w:eastAsia="MS Mincho"/>
          <w:sz w:val="24"/>
          <w:szCs w:val="24"/>
        </w:rPr>
        <w:tab/>
      </w:r>
      <w:r w:rsidR="00266874" w:rsidRPr="6A2F4340">
        <w:t xml:space="preserve">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 however, productivity and worker safety can be improved in small to medium enterprises with the use of </w:t>
      </w:r>
      <w:r w:rsidR="00266874">
        <w:t xml:space="preserve">flexible automation such as </w:t>
      </w:r>
      <w:r w:rsidR="00266874" w:rsidRPr="6A2F4340">
        <w:t>automated tooling</w:t>
      </w:r>
      <w:r w:rsidR="00266874">
        <w:t xml:space="preserve">. </w:t>
      </w:r>
    </w:p>
    <w:p w14:paraId="6851F03C" w14:textId="77777777"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w:t>
      </w:r>
      <w:r w:rsidRPr="5003E31F">
        <w:lastRenderedPageBreak/>
        <w:t xml:space="preserve">manual teaching resulting in a path appropriate for an individual job. </w:t>
      </w:r>
      <w:r w:rsidRPr="65B59272">
        <w:t xml:space="preserve">For this reason, SMEs requiring </w:t>
      </w:r>
      <w:r>
        <w:t xml:space="preserve">lower volume manufacturing with </w:t>
      </w:r>
      <w:r w:rsidRPr="65B59272">
        <w:t xml:space="preserve">variation in part geometry or arrangement are not commonly automated. </w:t>
      </w:r>
    </w:p>
    <w:p w14:paraId="2A7A132D" w14:textId="77777777" w:rsidR="00266874" w:rsidRDefault="00266874" w:rsidP="00266874">
      <w:r w:rsidRPr="5003E31F">
        <w:t>As technology advances</w:t>
      </w:r>
      <w:r>
        <w:t>,</w:t>
      </w:r>
      <w:r w:rsidRPr="5003E31F">
        <w:t xml:space="preserve"> humans and robots must adapt to remain relevant in our respective environments and </w:t>
      </w:r>
      <w:r>
        <w:t>this</w:t>
      </w:r>
      <w:r w:rsidRPr="5003E31F">
        <w:t xml:space="preserve"> </w:t>
      </w:r>
      <w:r>
        <w:t>can currently be seen</w:t>
      </w:r>
      <w:r w:rsidRPr="5003E31F">
        <w:t xml:space="preserve"> in the emergence of the co-bot </w:t>
      </w:r>
      <w:proofErr w:type="spellStart"/>
      <w:r w:rsidRPr="5003E31F">
        <w:t>workcell</w:t>
      </w:r>
      <w:proofErr w:type="spellEnd"/>
      <w:r w:rsidRPr="5003E31F">
        <w:t xml:space="preserve"> paradigm.</w:t>
      </w:r>
      <w:r>
        <w:t xml:space="preserve"> </w:t>
      </w:r>
    </w:p>
    <w:p w14:paraId="283E75F9" w14:textId="77777777" w:rsidR="00266874" w:rsidRPr="00E312A1" w:rsidRDefault="00266874" w:rsidP="00266874">
      <w:r>
        <w:t>Presented in this paper is</w:t>
      </w:r>
      <w:r w:rsidRPr="00AD0D76">
        <w:t xml:space="preserve"> a method for automated weld path generation for a 6DOF co-bot arm using random sample consensus (RANSAC) and iterative closest point (ICP) workpiece </w:t>
      </w:r>
      <w:r>
        <w:t>localization</w:t>
      </w:r>
      <w:r w:rsidRPr="00AD0D76">
        <w:t xml:space="preserve"> </w:t>
      </w:r>
      <w:r>
        <w:t>implemented</w:t>
      </w:r>
      <w:r w:rsidRPr="00AD0D76">
        <w:t xml:space="preserve"> </w:t>
      </w:r>
      <w:r>
        <w:t>using</w:t>
      </w:r>
      <w:r w:rsidRPr="00AD0D76">
        <w:t xml:space="preserve"> </w:t>
      </w:r>
      <w:r>
        <w:t xml:space="preserve">the Robot Operating System (ROS) and the </w:t>
      </w:r>
      <w:r w:rsidRPr="00AD0D76">
        <w:t xml:space="preserve">Point Cloud Library (PCL). </w:t>
      </w:r>
      <w:r w:rsidRPr="00E312A1">
        <w:t xml:space="preserve">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ability to integrate with ROS, and it includes example code and standard data sets that can be used for comparison repeatability in research. </w:t>
      </w:r>
    </w:p>
    <w:p w14:paraId="7F409603" w14:textId="77777777" w:rsidR="00266874" w:rsidRDefault="00266874" w:rsidP="00266874">
      <w:r w:rsidRPr="00AD0D76">
        <w:t>This work employs a collection of these algorithms to locate, or register, a point cloud representing the workpiece in a point cloud of the working environment collected by a L</w:t>
      </w:r>
      <w:r>
        <w:t>i</w:t>
      </w:r>
      <w:r w:rsidRPr="00AD0D76">
        <w:t>DAR scanner located on the robot. Once the known part is located with respect to a fixed frame, an automated weld path generation routine is used to plan a weld tool-path offline.</w:t>
      </w:r>
      <w:r>
        <w:t xml:space="preserve"> Two example welding applications</w:t>
      </w:r>
      <w:r w:rsidRPr="00AD0D76">
        <w:t xml:space="preserve"> </w:t>
      </w:r>
      <w:r>
        <w:t>are presented. In the first, a square tube</w:t>
      </w:r>
      <w:r w:rsidRPr="00AD0D76">
        <w:t xml:space="preserve"> is joined to a flat plate through weldment</w:t>
      </w:r>
      <w:r>
        <w:t>. In the second, two square tubes are joined orthogonally to each other to form a tee. Simulations of both applications are</w:t>
      </w:r>
      <w:r w:rsidRPr="00AD0D76">
        <w:t xml:space="preserve"> investigated and a physical implementation of the method is demonstrated using a </w:t>
      </w:r>
      <w:r>
        <w:t>2</w:t>
      </w:r>
      <w:r w:rsidRPr="00AD0D76">
        <w:t>D LIDAR mounted to a 6DOF co-bot carrying a MIG welding torch</w:t>
      </w:r>
      <w:r>
        <w:t xml:space="preserve"> which can be seen below in Figure 1.</w:t>
      </w:r>
    </w:p>
    <w:p w14:paraId="6BC7F902" w14:textId="77777777" w:rsidR="00266874" w:rsidRDefault="00266874" w:rsidP="00266874">
      <w:pPr>
        <w:keepNext/>
        <w:jc w:val="center"/>
      </w:pPr>
      <w:r>
        <w:rPr>
          <w:noProof/>
        </w:rPr>
        <w:drawing>
          <wp:inline distT="0" distB="0" distL="0" distR="0" wp14:anchorId="29192F0F" wp14:editId="462F1D14">
            <wp:extent cx="2785745" cy="246634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p>
    <w:p w14:paraId="71A8AEBF" w14:textId="7048549C" w:rsidR="00266874" w:rsidRDefault="00266874" w:rsidP="00266874">
      <w:pPr>
        <w:pStyle w:val="Caption"/>
        <w:jc w:val="center"/>
      </w:pPr>
      <w:r>
        <w:t xml:space="preserve">Figure </w:t>
      </w:r>
      <w:r>
        <w:fldChar w:fldCharType="begin"/>
      </w:r>
      <w:r>
        <w:instrText>SEQ Figure \* ARABIC</w:instrText>
      </w:r>
      <w:r>
        <w:fldChar w:fldCharType="separate"/>
      </w:r>
      <w:r w:rsidR="00A12E86">
        <w:rPr>
          <w:noProof/>
        </w:rPr>
        <w:t>1</w:t>
      </w:r>
      <w:r>
        <w:fldChar w:fldCharType="end"/>
      </w:r>
    </w:p>
    <w:p w14:paraId="6F44BA50" w14:textId="77777777" w:rsidR="00266874" w:rsidRDefault="00266874" w:rsidP="00266874"/>
    <w:p w14:paraId="3AAC82AD" w14:textId="77777777" w:rsidR="00266874" w:rsidRDefault="00266874" w:rsidP="00266874">
      <w:r>
        <w:t xml:space="preserve">Environment sensing devices which generate 3D points are frequently used in the mobile robotics industry, and improved </w:t>
      </w:r>
      <w:r>
        <w:t xml:space="preserve">sensors are being developed with the increased demand [5] for automation in manufacturing and transportation. A </w:t>
      </w:r>
      <w:proofErr w:type="spellStart"/>
      <w:r>
        <w:t>pointcloud</w:t>
      </w:r>
      <w:proofErr w:type="spellEnd"/>
      <w:r>
        <w:t xml:space="preserve">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t>pointclouds</w:t>
      </w:r>
      <w:proofErr w:type="spellEnd"/>
      <w:r>
        <w:t xml:space="preserve"> [5]. Common programming languages (C++, Python, MATLAB) support integration of </w:t>
      </w:r>
      <w:proofErr w:type="spellStart"/>
      <w:r>
        <w:t>pointcloud</w:t>
      </w:r>
      <w:proofErr w:type="spellEnd"/>
      <w:r>
        <w:t xml:space="preserve"> data with various libraries (PCL, OpenCV) and software frameworks (ROS). </w:t>
      </w:r>
    </w:p>
    <w:p w14:paraId="071E0B2E" w14:textId="77777777" w:rsidR="00266874" w:rsidRDefault="00266874" w:rsidP="00266874">
      <w:r>
        <w:t xml:space="preserve">The geometrical data, or features, stored in a </w:t>
      </w:r>
      <w:proofErr w:type="spellStart"/>
      <w:r>
        <w:t>pointcloud</w:t>
      </w:r>
      <w:proofErr w:type="spellEnd"/>
      <w:r>
        <w:t xml:space="preserve"> contain the locations of the boundaries of a solid object. Features may also include point </w:t>
      </w:r>
      <w:proofErr w:type="spellStart"/>
      <w:r>
        <w:t>normals</w:t>
      </w:r>
      <w:proofErr w:type="spellEnd"/>
      <w:r>
        <w:t xml:space="preserve"> which can be measured or inferred from the feature locations. Non-geometrical data such as color or other surface properties that are independent of the transformations between features are known as descriptors [13]. Descriptors are also used in </w:t>
      </w:r>
      <w:proofErr w:type="gramStart"/>
      <w:r>
        <w:t>feature based</w:t>
      </w:r>
      <w:proofErr w:type="gramEnd"/>
      <w:r>
        <w:t xml:space="preserve"> registration methods, which primarily depend on unique, descriptive features in order to obtain a match between </w:t>
      </w:r>
      <w:proofErr w:type="spellStart"/>
      <w:r>
        <w:t>pointclouds</w:t>
      </w:r>
      <w:proofErr w:type="spellEnd"/>
      <w:r>
        <w:t xml:space="preserve"> [6].  These two types of data contained in a </w:t>
      </w:r>
      <w:proofErr w:type="spellStart"/>
      <w:r>
        <w:t>pointcloud</w:t>
      </w:r>
      <w:proofErr w:type="spellEnd"/>
      <w:r>
        <w:t xml:space="preserve"> are stored separate because they are different in nature and are processed differently in algorithms such as segmentation or registration.        </w:t>
      </w:r>
    </w:p>
    <w:p w14:paraId="269F9F81" w14:textId="77777777" w:rsidR="00266874" w:rsidRDefault="00266874" w:rsidP="00266874"/>
    <w:p w14:paraId="54B6EFC1" w14:textId="77777777" w:rsidR="00266874" w:rsidRDefault="00266874" w:rsidP="00266874"/>
    <w:p w14:paraId="09189B6E" w14:textId="42D25287" w:rsidR="00266874" w:rsidRDefault="00266874" w:rsidP="00266874">
      <w:pPr>
        <w:pStyle w:val="Caption"/>
      </w:pPr>
    </w:p>
    <w:p w14:paraId="100F760C" w14:textId="03A8B95F" w:rsidR="00266874" w:rsidRDefault="00266874" w:rsidP="00266874">
      <w:pPr>
        <w:pStyle w:val="Caption"/>
      </w:pPr>
      <w:r>
        <w:t xml:space="preserve">Figure </w:t>
      </w:r>
      <w:r>
        <w:fldChar w:fldCharType="begin"/>
      </w:r>
      <w:r>
        <w:instrText>SEQ Figure \* ARABIC</w:instrText>
      </w:r>
      <w:r>
        <w:fldChar w:fldCharType="separate"/>
      </w:r>
      <w:r w:rsidR="00A12E86">
        <w:rPr>
          <w:noProof/>
        </w:rPr>
        <w:t>2</w:t>
      </w:r>
      <w:r>
        <w:fldChar w:fldCharType="end"/>
      </w:r>
      <w:r>
        <w:t xml:space="preserve"> Method for Automated Weld Path Generation (NEEDS ARROWS!)</w:t>
      </w:r>
    </w:p>
    <w:p w14:paraId="2A6ED7CF" w14:textId="77777777" w:rsidR="000552C1" w:rsidRDefault="000552C1" w:rsidP="000552C1">
      <w:pPr>
        <w:pStyle w:val="BodyTextIndent"/>
        <w:ind w:firstLine="0"/>
        <w:rPr>
          <w:kern w:val="0"/>
          <w:sz w:val="24"/>
          <w:szCs w:val="24"/>
        </w:rPr>
      </w:pPr>
    </w:p>
    <w:p w14:paraId="7959DFA9" w14:textId="2912CAC1"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418DB6B0" w14:textId="18E18705" w:rsidR="00972624" w:rsidRDefault="00972624" w:rsidP="00972624">
      <w:r w:rsidRPr="5003E31F">
        <w:t>The</w:t>
      </w:r>
      <w:r>
        <w:t xml:space="preserve"> proposed approach to</w:t>
      </w:r>
      <w:r w:rsidRPr="5003E31F">
        <w:t xml:space="preserve"> automated weld path generation </w:t>
      </w:r>
      <w:r>
        <w:t xml:space="preserve">shown in </w:t>
      </w:r>
      <w:r w:rsidRPr="00AD0D76">
        <w:rPr>
          <w:b/>
        </w:rPr>
        <w:t>Figure 1</w:t>
      </w:r>
      <w:r w:rsidRPr="5003E31F">
        <w:t xml:space="preserve"> consists of a </w:t>
      </w:r>
      <w:r>
        <w:t xml:space="preserve">model data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776205">
        <w:rPr>
          <w:color w:val="C45911" w:themeColor="accent2" w:themeShade="BF"/>
        </w:rPr>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3D11367F" w14:textId="68D7D7D7" w:rsidR="00972624" w:rsidRDefault="00F65EBA" w:rsidP="00972624">
      <w:r w:rsidRPr="00E34298">
        <w:rPr>
          <w:noProof/>
          <w:color w:val="BFBFBF" w:themeColor="background1" w:themeShade="BF"/>
        </w:rPr>
        <w:lastRenderedPageBreak/>
        <mc:AlternateContent>
          <mc:Choice Requires="wpc">
            <w:drawing>
              <wp:anchor distT="0" distB="0" distL="114300" distR="114300" simplePos="0" relativeHeight="251658240" behindDoc="0" locked="0" layoutInCell="1" allowOverlap="1" wp14:anchorId="187B5ECF" wp14:editId="07F40960">
                <wp:simplePos x="0" y="0"/>
                <wp:positionH relativeFrom="margin">
                  <wp:posOffset>0</wp:posOffset>
                </wp:positionH>
                <wp:positionV relativeFrom="paragraph">
                  <wp:posOffset>1</wp:posOffset>
                </wp:positionV>
                <wp:extent cx="3505200" cy="6697979"/>
                <wp:effectExtent l="0" t="0" r="0" b="825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7" name="Group 147"/>
                        <wpg:cNvGrpSpPr/>
                        <wpg:grpSpPr>
                          <a:xfrm>
                            <a:off x="568478" y="57149"/>
                            <a:ext cx="2113434" cy="1311534"/>
                            <a:chOff x="714090" y="294238"/>
                            <a:chExt cx="2113434" cy="1511995"/>
                          </a:xfrm>
                        </wpg:grpSpPr>
                        <wps:wsp>
                          <wps:cNvPr id="148" name="Flowchart: Process 148"/>
                          <wps:cNvSpPr/>
                          <wps:spPr>
                            <a:xfrm>
                              <a:off x="714090" y="294238"/>
                              <a:ext cx="2113434" cy="15119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103895" y="366978"/>
                              <a:ext cx="1351233" cy="290630"/>
                            </a:xfrm>
                            <a:prstGeom prst="rect">
                              <a:avLst/>
                            </a:prstGeom>
                            <a:solidFill>
                              <a:schemeClr val="lt1"/>
                            </a:solidFill>
                            <a:ln w="6350">
                              <a:solidFill>
                                <a:prstClr val="black"/>
                              </a:solidFill>
                            </a:ln>
                          </wps:spPr>
                          <wps:txbx>
                            <w:txbxContent>
                              <w:p w14:paraId="7D98700A" w14:textId="77777777" w:rsidR="00F65EBA" w:rsidRDefault="00F65EBA"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910502" y="710658"/>
                              <a:ext cx="1806838" cy="4527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0F287E" w14:textId="77777777" w:rsidR="00F65EBA" w:rsidRDefault="00F65EBA" w:rsidP="00266874">
                                <w:pPr>
                                  <w:contextualSpacing/>
                                </w:pPr>
                                <w:r>
                                  <w:t xml:space="preserve">Workpiece CAD </w:t>
                                </w:r>
                              </w:p>
                              <w:p w14:paraId="4C91432A" w14:textId="77777777" w:rsidR="00F65EBA" w:rsidRDefault="00F65EBA" w:rsidP="00266874">
                                <w:pPr>
                                  <w:contextualSpacing/>
                                </w:pPr>
                                <w:r>
                                  <w:t>Model Generation</w:t>
                                </w:r>
                              </w:p>
                              <w:p w14:paraId="7BCA707B" w14:textId="77777777" w:rsidR="00F65EBA" w:rsidRDefault="00F65EBA"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2063900" y="696530"/>
                              <a:ext cx="497516" cy="497516"/>
                            </a:xfrm>
                            <a:prstGeom prst="rect">
                              <a:avLst/>
                            </a:prstGeom>
                          </pic:spPr>
                        </pic:pic>
                        <wps:wsp>
                          <wps:cNvPr id="152" name="Flowchart: Process 152"/>
                          <wps:cNvSpPr/>
                          <wps:spPr>
                            <a:xfrm>
                              <a:off x="916329" y="1244795"/>
                              <a:ext cx="1801011" cy="43440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4A10CD" w14:textId="77777777" w:rsidR="00F65EBA" w:rsidRDefault="00F65EBA" w:rsidP="00266874">
                                <w:pPr>
                                  <w:spacing w:line="257" w:lineRule="auto"/>
                                  <w:contextualSpacing/>
                                  <w:rPr>
                                    <w:rFonts w:eastAsia="Calibri"/>
                                  </w:rPr>
                                </w:pPr>
                                <w:r>
                                  <w:rPr>
                                    <w:rFonts w:eastAsia="Calibri"/>
                                  </w:rPr>
                                  <w:t xml:space="preserve">Conversion to </w:t>
                                </w:r>
                              </w:p>
                              <w:p w14:paraId="54735486" w14:textId="77777777" w:rsidR="00F65EBA" w:rsidRDefault="00F65EBA" w:rsidP="00266874">
                                <w:pPr>
                                  <w:spacing w:line="257" w:lineRule="auto"/>
                                  <w:contextualSpacing/>
                                  <w:rPr>
                                    <w:rFonts w:eastAsia="Calibri"/>
                                  </w:rPr>
                                </w:pPr>
                                <w:proofErr w:type="spellStart"/>
                                <w:r>
                                  <w:rPr>
                                    <w:rFonts w:eastAsia="Calibri"/>
                                  </w:rPr>
                                  <w:t>Pointcloud</w:t>
                                </w:r>
                                <w:proofErr w:type="spellEnd"/>
                              </w:p>
                              <w:p w14:paraId="677E8087" w14:textId="77777777" w:rsidR="00F65EBA" w:rsidRDefault="00F65EBA"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008486" y="1142723"/>
                              <a:ext cx="608546" cy="608546"/>
                            </a:xfrm>
                            <a:prstGeom prst="rect">
                              <a:avLst/>
                            </a:prstGeom>
                          </pic:spPr>
                        </pic:pic>
                      </wpg:wgp>
                      <wpg:wgp>
                        <wpg:cNvPr id="154" name="Group 154"/>
                        <wpg:cNvGrpSpPr/>
                        <wpg:grpSpPr>
                          <a:xfrm>
                            <a:off x="489031" y="1438274"/>
                            <a:ext cx="2131555" cy="1427574"/>
                            <a:chOff x="3157816" y="79647"/>
                            <a:chExt cx="2455334" cy="1762728"/>
                          </a:xfrm>
                        </wpg:grpSpPr>
                        <wps:wsp>
                          <wps:cNvPr id="155" name="Flowchart: Process 155"/>
                          <wps:cNvSpPr/>
                          <wps:spPr>
                            <a:xfrm>
                              <a:off x="3157816" y="79647"/>
                              <a:ext cx="2455334" cy="1762728"/>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3491917" y="213083"/>
                              <a:ext cx="1797454" cy="290195"/>
                            </a:xfrm>
                            <a:prstGeom prst="rect">
                              <a:avLst/>
                            </a:prstGeom>
                            <a:solidFill>
                              <a:schemeClr val="lt1"/>
                            </a:solidFill>
                            <a:ln w="6350">
                              <a:solidFill>
                                <a:prstClr val="black"/>
                              </a:solidFill>
                            </a:ln>
                          </wps:spPr>
                          <wps:txbx>
                            <w:txbxContent>
                              <w:p w14:paraId="7B15B1CD" w14:textId="77777777" w:rsidR="00F65EBA" w:rsidRDefault="00F65EBA" w:rsidP="00266874">
                                <w:pPr>
                                  <w:spacing w:line="256" w:lineRule="auto"/>
                                  <w:rPr>
                                    <w:rFonts w:ascii="Calibri" w:eastAsia="Calibri" w:hAnsi="Calibri"/>
                                  </w:rPr>
                                </w:pPr>
                                <w:r>
                                  <w:rPr>
                                    <w:rFonts w:ascii="Calibri" w:eastAsia="Calibri" w:hAnsi="Calibri"/>
                                  </w:rPr>
                                  <w:t xml:space="preserve">Workspace Sensing Stage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3256668" y="565727"/>
                              <a:ext cx="2221017" cy="561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5301DB" w14:textId="77777777" w:rsidR="00F65EBA" w:rsidRDefault="00F65EBA" w:rsidP="00266874">
                                <w:pPr>
                                  <w:spacing w:line="257" w:lineRule="auto"/>
                                  <w:contextualSpacing/>
                                  <w:rPr>
                                    <w:rFonts w:eastAsia="Calibri"/>
                                  </w:rPr>
                                </w:pPr>
                                <w:r>
                                  <w:rPr>
                                    <w:rFonts w:eastAsia="Calibri"/>
                                  </w:rPr>
                                  <w:t xml:space="preserve">Collection of </w:t>
                                </w:r>
                              </w:p>
                              <w:p w14:paraId="2D7AF61E" w14:textId="77777777" w:rsidR="00F65EBA" w:rsidRDefault="00F65EBA" w:rsidP="00266874">
                                <w:pPr>
                                  <w:spacing w:line="257" w:lineRule="auto"/>
                                  <w:contextualSpacing/>
                                  <w:rPr>
                                    <w:rFonts w:eastAsia="Calibri"/>
                                  </w:rPr>
                                </w:pPr>
                                <w:r>
                                  <w:rPr>
                                    <w:rFonts w:eastAsia="Calibri"/>
                                  </w:rPr>
                                  <w:t>2D LiDAR Scans</w:t>
                                </w:r>
                              </w:p>
                              <w:p w14:paraId="6140A248" w14:textId="77777777" w:rsidR="00F65EBA" w:rsidRDefault="00F65EBA" w:rsidP="00266874">
                                <w:pPr>
                                  <w:spacing w:line="256" w:lineRule="auto"/>
                                  <w:rPr>
                                    <w:rFonts w:eastAsia="Calibri"/>
                                  </w:rPr>
                                </w:pPr>
                              </w:p>
                              <w:p w14:paraId="079E85A4" w14:textId="77777777" w:rsidR="00F65EBA" w:rsidRDefault="00F65EBA"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4318503" y="497939"/>
                              <a:ext cx="1003047" cy="650161"/>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3264936" y="1187285"/>
                              <a:ext cx="2220806" cy="53287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79A41E" w14:textId="77777777" w:rsidR="00F65EBA" w:rsidRDefault="00F65EBA" w:rsidP="00266874">
                                <w:pPr>
                                  <w:spacing w:line="257" w:lineRule="auto"/>
                                  <w:contextualSpacing/>
                                  <w:rPr>
                                    <w:rFonts w:eastAsia="Calibri"/>
                                  </w:rPr>
                                </w:pPr>
                                <w:r>
                                  <w:rPr>
                                    <w:rFonts w:eastAsia="Calibri"/>
                                  </w:rPr>
                                  <w:t xml:space="preserve">Conversion to </w:t>
                                </w:r>
                              </w:p>
                              <w:p w14:paraId="4099EDF0" w14:textId="77777777" w:rsidR="00F65EBA" w:rsidRDefault="00F65EBA" w:rsidP="00266874">
                                <w:pPr>
                                  <w:spacing w:line="257" w:lineRule="auto"/>
                                  <w:contextualSpacing/>
                                  <w:rPr>
                                    <w:rFonts w:eastAsia="Calibri"/>
                                  </w:rPr>
                                </w:pPr>
                                <w:proofErr w:type="spellStart"/>
                                <w:r>
                                  <w:rPr>
                                    <w:rFonts w:eastAsia="Calibri"/>
                                  </w:rPr>
                                  <w:t>Pointcloud</w:t>
                                </w:r>
                                <w:proofErr w:type="spellEnd"/>
                              </w:p>
                              <w:p w14:paraId="6C49DE43" w14:textId="77777777" w:rsidR="00F65EBA" w:rsidRDefault="00F65EBA"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4473704" y="1112640"/>
                              <a:ext cx="698742" cy="653382"/>
                            </a:xfrm>
                            <a:prstGeom prst="rect">
                              <a:avLst/>
                            </a:prstGeom>
                          </pic:spPr>
                        </pic:pic>
                      </wpg:wgp>
                      <wpg:wgp>
                        <wpg:cNvPr id="164" name="Group 164"/>
                        <wpg:cNvGrpSpPr/>
                        <wpg:grpSpPr>
                          <a:xfrm>
                            <a:off x="366437" y="4838698"/>
                            <a:ext cx="2532435" cy="1481396"/>
                            <a:chOff x="1586460" y="5050093"/>
                            <a:chExt cx="2753969" cy="1730716"/>
                          </a:xfrm>
                        </wpg:grpSpPr>
                        <wps:wsp>
                          <wps:cNvPr id="165" name="Flowchart: Process 165"/>
                          <wps:cNvSpPr/>
                          <wps:spPr>
                            <a:xfrm>
                              <a:off x="1586460" y="5050093"/>
                              <a:ext cx="2753969" cy="1730716"/>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E09484" w14:textId="77777777" w:rsidR="00F65EBA" w:rsidRDefault="00F65EBA"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2272012" y="5138162"/>
                              <a:ext cx="1165604" cy="288925"/>
                            </a:xfrm>
                            <a:prstGeom prst="rect">
                              <a:avLst/>
                            </a:prstGeom>
                            <a:solidFill>
                              <a:schemeClr val="lt1"/>
                            </a:solidFill>
                            <a:ln w="6350">
                              <a:solidFill>
                                <a:prstClr val="black"/>
                              </a:solidFill>
                            </a:ln>
                          </wps:spPr>
                          <wps:txbx>
                            <w:txbxContent>
                              <w:p w14:paraId="0AAE869D" w14:textId="77777777" w:rsidR="00F65EBA" w:rsidRDefault="00F65EBA"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1692235" y="5519252"/>
                              <a:ext cx="2558528" cy="50153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6EF5C5" w14:textId="77777777" w:rsidR="00F65EBA" w:rsidRDefault="00F65EBA" w:rsidP="00266874">
                                <w:pPr>
                                  <w:spacing w:line="252" w:lineRule="auto"/>
                                  <w:contextualSpacing/>
                                  <w:rPr>
                                    <w:rFonts w:eastAsia="Calibri"/>
                                  </w:rPr>
                                </w:pPr>
                                <w:r>
                                  <w:rPr>
                                    <w:rFonts w:eastAsia="Calibri"/>
                                  </w:rPr>
                                  <w:t xml:space="preserve">Weld Seam </w:t>
                                </w:r>
                              </w:p>
                              <w:p w14:paraId="0FD78460" w14:textId="77777777" w:rsidR="00F65EBA" w:rsidRDefault="00F65EBA"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1684247" y="6186140"/>
                              <a:ext cx="2540000" cy="4640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FE0960" w14:textId="77777777" w:rsidR="00F65EBA" w:rsidRDefault="00F65EBA" w:rsidP="00266874">
                                <w:pPr>
                                  <w:spacing w:line="252" w:lineRule="auto"/>
                                  <w:contextualSpacing/>
                                  <w:rPr>
                                    <w:rFonts w:eastAsia="Calibri"/>
                                  </w:rPr>
                                </w:pPr>
                                <w:r>
                                  <w:rPr>
                                    <w:rFonts w:eastAsia="Calibri"/>
                                  </w:rPr>
                                  <w:t>Joint Velocity</w:t>
                                </w:r>
                              </w:p>
                              <w:p w14:paraId="01BA920D" w14:textId="77777777" w:rsidR="00F65EBA" w:rsidRDefault="00F65EBA"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2" name="Group 2"/>
                        <wpg:cNvGrpSpPr/>
                        <wpg:grpSpPr>
                          <a:xfrm>
                            <a:off x="392598" y="2943224"/>
                            <a:ext cx="2456588" cy="1737111"/>
                            <a:chOff x="1582012" y="2236147"/>
                            <a:chExt cx="2871215" cy="2158439"/>
                          </a:xfrm>
                        </wpg:grpSpPr>
                        <wpg:grpSp>
                          <wpg:cNvPr id="169" name="Group 169"/>
                          <wpg:cNvGrpSpPr/>
                          <wpg:grpSpPr>
                            <a:xfrm>
                              <a:off x="1582012" y="2236147"/>
                              <a:ext cx="2871215" cy="2158439"/>
                              <a:chOff x="1586539" y="2335793"/>
                              <a:chExt cx="2871215" cy="2158439"/>
                            </a:xfrm>
                          </wpg:grpSpPr>
                          <wps:wsp>
                            <wps:cNvPr id="170" name="Flowchart: Process 170"/>
                            <wps:cNvSpPr/>
                            <wps:spPr>
                              <a:xfrm>
                                <a:off x="1586539" y="2335793"/>
                                <a:ext cx="2871215" cy="2152061"/>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2184702" y="2425810"/>
                                <a:ext cx="1848595" cy="289560"/>
                              </a:xfrm>
                              <a:prstGeom prst="rect">
                                <a:avLst/>
                              </a:prstGeom>
                              <a:solidFill>
                                <a:schemeClr val="lt1"/>
                              </a:solidFill>
                              <a:ln w="6350">
                                <a:solidFill>
                                  <a:prstClr val="black"/>
                                </a:solidFill>
                              </a:ln>
                            </wps:spPr>
                            <wps:txbx>
                              <w:txbxContent>
                                <w:p w14:paraId="6D81BEF5" w14:textId="77777777" w:rsidR="00F65EBA" w:rsidRDefault="00F65EBA"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1769250" y="2785893"/>
                                <a:ext cx="2539740" cy="4759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7ACBA" w14:textId="77777777" w:rsidR="00F65EBA" w:rsidRDefault="00F65EBA" w:rsidP="00266874">
                                  <w:pPr>
                                    <w:spacing w:line="257" w:lineRule="auto"/>
                                    <w:contextualSpacing/>
                                    <w:rPr>
                                      <w:rFonts w:eastAsia="Calibri"/>
                                    </w:rPr>
                                  </w:pPr>
                                  <w:r>
                                    <w:rPr>
                                      <w:rFonts w:eastAsia="Calibri"/>
                                    </w:rPr>
                                    <w:t xml:space="preserve">Voxel </w:t>
                                  </w:r>
                                </w:p>
                                <w:p w14:paraId="60FA1F61" w14:textId="77777777" w:rsidR="00F65EBA" w:rsidRDefault="00F65EBA" w:rsidP="00266874">
                                  <w:pPr>
                                    <w:spacing w:line="257" w:lineRule="auto"/>
                                    <w:contextualSpacing/>
                                    <w:rPr>
                                      <w:rFonts w:eastAsia="Calibri"/>
                                    </w:rPr>
                                  </w:pPr>
                                  <w:r>
                                    <w:rPr>
                                      <w:rFonts w:eastAsia="Calibri"/>
                                    </w:rPr>
                                    <w:t>Filtering</w:t>
                                  </w:r>
                                </w:p>
                                <w:p w14:paraId="7692B4D6" w14:textId="77777777" w:rsidR="00F65EBA" w:rsidRDefault="00F65EBA"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1769250" y="3323316"/>
                                <a:ext cx="2534500" cy="4912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306575" w14:textId="77777777" w:rsidR="00F65EBA" w:rsidRDefault="00F65EBA" w:rsidP="00266874">
                                  <w:pPr>
                                    <w:spacing w:line="254" w:lineRule="auto"/>
                                    <w:contextualSpacing/>
                                    <w:rPr>
                                      <w:rFonts w:eastAsia="Calibri"/>
                                    </w:rPr>
                                  </w:pPr>
                                  <w:r>
                                    <w:rPr>
                                      <w:rFonts w:eastAsia="Calibri"/>
                                    </w:rPr>
                                    <w:t xml:space="preserve">RANSAC </w:t>
                                  </w:r>
                                </w:p>
                                <w:p w14:paraId="5CB1331C" w14:textId="77777777" w:rsidR="00F65EBA" w:rsidRDefault="00F65EBA" w:rsidP="00266874">
                                  <w:pPr>
                                    <w:spacing w:line="254" w:lineRule="auto"/>
                                    <w:contextualSpacing/>
                                    <w:rPr>
                                      <w:rFonts w:eastAsia="Calibri"/>
                                    </w:rPr>
                                  </w:pPr>
                                  <w:r>
                                    <w:rPr>
                                      <w:rFonts w:eastAsia="Calibri"/>
                                    </w:rPr>
                                    <w:t>Segmentation</w:t>
                                  </w:r>
                                </w:p>
                                <w:p w14:paraId="1502B1E2" w14:textId="77777777" w:rsidR="00F65EBA" w:rsidRDefault="00F65EBA"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1767566" y="3878667"/>
                                <a:ext cx="2541424" cy="51591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6EF67B" w14:textId="77777777" w:rsidR="00F65EBA" w:rsidRDefault="00F65EBA" w:rsidP="00266874">
                                  <w:pPr>
                                    <w:spacing w:line="252" w:lineRule="auto"/>
                                    <w:contextualSpacing/>
                                    <w:rPr>
                                      <w:rFonts w:eastAsia="Calibri"/>
                                    </w:rPr>
                                  </w:pPr>
                                  <w:r>
                                    <w:rPr>
                                      <w:rFonts w:eastAsia="Calibri"/>
                                    </w:rPr>
                                    <w:t xml:space="preserve">ICP </w:t>
                                  </w:r>
                                </w:p>
                                <w:p w14:paraId="72F29C2E" w14:textId="77777777" w:rsidR="00F65EBA" w:rsidRDefault="00F65EBA" w:rsidP="00266874">
                                  <w:pPr>
                                    <w:spacing w:line="252" w:lineRule="auto"/>
                                    <w:contextualSpacing/>
                                    <w:rPr>
                                      <w:rFonts w:eastAsia="Calibri"/>
                                    </w:rPr>
                                  </w:pPr>
                                  <w:r>
                                    <w:rPr>
                                      <w:rFonts w:eastAsia="Calibri"/>
                                    </w:rPr>
                                    <w:t>Registration</w:t>
                                  </w:r>
                                </w:p>
                                <w:p w14:paraId="605E8632" w14:textId="77777777" w:rsidR="00F65EBA" w:rsidRDefault="00F65EBA"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3264936" y="3309795"/>
                                <a:ext cx="569186" cy="569186"/>
                              </a:xfrm>
                              <a:prstGeom prst="rect">
                                <a:avLst/>
                              </a:prstGeom>
                            </pic:spPr>
                          </pic:pic>
                          <wpg:grpSp>
                            <wpg:cNvPr id="176" name="Group 176"/>
                            <wpg:cNvGrpSpPr/>
                            <wpg:grpSpPr>
                              <a:xfrm>
                                <a:off x="2832051" y="3777733"/>
                                <a:ext cx="1439838" cy="716499"/>
                                <a:chOff x="2060813" y="5100499"/>
                                <a:chExt cx="1439838" cy="716499"/>
                              </a:xfrm>
                            </wpg:grpSpPr>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2610901" y="5187950"/>
                                  <a:ext cx="322800" cy="269604"/>
                                </a:xfrm>
                                <a:prstGeom prst="rect">
                                  <a:avLst/>
                                </a:prstGeom>
                              </pic:spPr>
                            </pic:pic>
                            <wpg:grpSp>
                              <wpg:cNvPr id="178" name="Group 178"/>
                              <wpg:cNvGrpSpPr/>
                              <wpg:grpSpPr>
                                <a:xfrm>
                                  <a:off x="2060813" y="5100499"/>
                                  <a:ext cx="1439838" cy="716499"/>
                                  <a:chOff x="4844956" y="3722075"/>
                                  <a:chExt cx="1439838" cy="71649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568295" y="3722075"/>
                                    <a:ext cx="716499"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844956" y="3722075"/>
                                    <a:ext cx="710120" cy="710120"/>
                                  </a:xfrm>
                                  <a:prstGeom prst="rect">
                                    <a:avLst/>
                                  </a:prstGeom>
                                </pic:spPr>
                              </pic:pic>
                            </wpg:grpSp>
                          </wpg:grpSp>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2722507" y="3216303"/>
                              <a:ext cx="513770" cy="513770"/>
                            </a:xfrm>
                            <a:prstGeom prst="rect">
                              <a:avLst/>
                            </a:prstGeom>
                          </pic:spPr>
                        </pic:pic>
                      </wpg:wgp>
                      <wps:wsp>
                        <wps:cNvPr id="5" name="Arrow: Down 5"/>
                        <wps:cNvSpPr/>
                        <wps:spPr>
                          <a:xfrm>
                            <a:off x="1481714" y="1123950"/>
                            <a:ext cx="295275" cy="5143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368396" y="2587746"/>
                            <a:ext cx="295275" cy="5137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458248" y="4475775"/>
                            <a:ext cx="295275" cy="5130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1143000" y="6410325"/>
                            <a:ext cx="904875" cy="209550"/>
                          </a:xfrm>
                          <a:prstGeom prst="rect">
                            <a:avLst/>
                          </a:prstGeom>
                          <a:solidFill>
                            <a:schemeClr val="lt1"/>
                          </a:solidFill>
                          <a:ln w="6350">
                            <a:solidFill>
                              <a:prstClr val="black"/>
                            </a:solidFill>
                          </a:ln>
                        </wps:spPr>
                        <wps:txbx>
                          <w:txbxContent>
                            <w:p w14:paraId="426A6D68" w14:textId="1A821179" w:rsidR="00733BCE" w:rsidRDefault="00733BCE">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0;margin-top:0;width:276pt;height:527.4pt;z-index:251658240;mso-position-horizontal-relative:margin;mso-width-relative:margin;mso-height-relative:margin" coordsize="35052,66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&#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5052;height:66973;visibility:visible;mso-wrap-style:square" filled="t">
                  <v:fill o:detectmouseclick="t"/>
                  <v:path o:connecttype="none"/>
                </v:shape>
                <v:group id="Group 147" o:spid="_x0000_s1028" style="position:absolute;left:5684;top:571;width:21135;height:13115" coordorigin="7140,2942" coordsize="21134,1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shapetype id="_x0000_t109" coordsize="21600,21600" o:spt="109" path="m,l,21600r21600,l21600,xe">
                    <v:stroke joinstyle="miter"/>
                    <v:path gradientshapeok="t" o:connecttype="rect"/>
                  </v:shapetype>
                  <v:shape id="Flowchart: Process 148" o:spid="_x0000_s1029" type="#_x0000_t109" style="position:absolute;left:7140;top:2942;width:21135;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1038;top:3669;width:13513;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7D98700A" w14:textId="77777777" w:rsidR="00F65EBA" w:rsidRDefault="00F65EBA" w:rsidP="00266874">
                          <w:r>
                            <w:t>Model Preparation</w:t>
                          </w:r>
                        </w:p>
                      </w:txbxContent>
                    </v:textbox>
                  </v:shape>
                  <v:shape id="Flowchart: Process 150" o:spid="_x0000_s1031" type="#_x0000_t109" style="position:absolute;left:9105;top:7106;width:1806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5C0F287E" w14:textId="77777777" w:rsidR="00F65EBA" w:rsidRDefault="00F65EBA" w:rsidP="00266874">
                          <w:pPr>
                            <w:contextualSpacing/>
                          </w:pPr>
                          <w:r>
                            <w:t xml:space="preserve">Workpiece CAD </w:t>
                          </w:r>
                        </w:p>
                        <w:p w14:paraId="4C91432A" w14:textId="77777777" w:rsidR="00F65EBA" w:rsidRDefault="00F65EBA" w:rsidP="00266874">
                          <w:pPr>
                            <w:contextualSpacing/>
                          </w:pPr>
                          <w:r>
                            <w:t>Model Generation</w:t>
                          </w:r>
                        </w:p>
                        <w:p w14:paraId="7BCA707B" w14:textId="77777777" w:rsidR="00F65EBA" w:rsidRDefault="00F65EBA" w:rsidP="00266874">
                          <w:pPr>
                            <w:jc w:val="center"/>
                          </w:pPr>
                        </w:p>
                      </w:txbxContent>
                    </v:textbox>
                  </v:shape>
                  <v:shape id="Graphic 151" o:spid="_x0000_s1032" type="#_x0000_t75" alt="Cube outline" style="position:absolute;left:20639;top:6965;width:4975;height: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">
                    <v:imagedata r:id="rId29" o:title="Cube outline"/>
                  </v:shape>
                  <v:shape id="Flowchart: Process 152" o:spid="_x0000_s1033" type="#_x0000_t109" style="position:absolute;left:9163;top:12447;width:18010;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204A10CD" w14:textId="77777777" w:rsidR="00F65EBA" w:rsidRDefault="00F65EBA" w:rsidP="00266874">
                          <w:pPr>
                            <w:spacing w:line="257" w:lineRule="auto"/>
                            <w:contextualSpacing/>
                            <w:rPr>
                              <w:rFonts w:eastAsia="Calibri"/>
                            </w:rPr>
                          </w:pPr>
                          <w:r>
                            <w:rPr>
                              <w:rFonts w:eastAsia="Calibri"/>
                            </w:rPr>
                            <w:t xml:space="preserve">Conversion to </w:t>
                          </w:r>
                        </w:p>
                        <w:p w14:paraId="54735486" w14:textId="77777777" w:rsidR="00F65EBA" w:rsidRDefault="00F65EBA" w:rsidP="00266874">
                          <w:pPr>
                            <w:spacing w:line="257" w:lineRule="auto"/>
                            <w:contextualSpacing/>
                            <w:rPr>
                              <w:rFonts w:eastAsia="Calibri"/>
                            </w:rPr>
                          </w:pPr>
                          <w:proofErr w:type="spellStart"/>
                          <w:r>
                            <w:rPr>
                              <w:rFonts w:eastAsia="Calibri"/>
                            </w:rPr>
                            <w:t>Pointcloud</w:t>
                          </w:r>
                          <w:proofErr w:type="spellEnd"/>
                        </w:p>
                        <w:p w14:paraId="677E8087" w14:textId="77777777" w:rsidR="00F65EBA" w:rsidRDefault="00F65EBA"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20084;top:11427;width:6086;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">
                    <v:imagedata r:id="rId30" o:title="Cloud outline"/>
                  </v:shape>
                </v:group>
                <v:group id="Group 154" o:spid="_x0000_s1035" style="position:absolute;left:4890;top:14382;width:21315;height:14276" coordorigin="31578,796" coordsize="24553,1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Flowchart: Process 155" o:spid="_x0000_s1036" type="#_x0000_t109" style="position:absolute;left:31578;top:796;width:24553;height:1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34919;top:2130;width:1797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7B15B1CD" w14:textId="77777777" w:rsidR="00F65EBA" w:rsidRDefault="00F65EBA" w:rsidP="00266874">
                          <w:pPr>
                            <w:spacing w:line="256" w:lineRule="auto"/>
                            <w:rPr>
                              <w:rFonts w:ascii="Calibri" w:eastAsia="Calibri" w:hAnsi="Calibri"/>
                            </w:rPr>
                          </w:pPr>
                          <w:r>
                            <w:rPr>
                              <w:rFonts w:ascii="Calibri" w:eastAsia="Calibri" w:hAnsi="Calibri"/>
                            </w:rPr>
                            <w:t xml:space="preserve">Workspace Sensing Stage </w:t>
                          </w:r>
                        </w:p>
                      </w:txbxContent>
                    </v:textbox>
                  </v:shape>
                  <v:shape id="Flowchart: Process 157" o:spid="_x0000_s1038" type="#_x0000_t109" style="position:absolute;left:32566;top:5657;width:22210;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A5301DB" w14:textId="77777777" w:rsidR="00F65EBA" w:rsidRDefault="00F65EBA" w:rsidP="00266874">
                          <w:pPr>
                            <w:spacing w:line="257" w:lineRule="auto"/>
                            <w:contextualSpacing/>
                            <w:rPr>
                              <w:rFonts w:eastAsia="Calibri"/>
                            </w:rPr>
                          </w:pPr>
                          <w:r>
                            <w:rPr>
                              <w:rFonts w:eastAsia="Calibri"/>
                            </w:rPr>
                            <w:t xml:space="preserve">Collection of </w:t>
                          </w:r>
                        </w:p>
                        <w:p w14:paraId="2D7AF61E" w14:textId="77777777" w:rsidR="00F65EBA" w:rsidRDefault="00F65EBA" w:rsidP="00266874">
                          <w:pPr>
                            <w:spacing w:line="257" w:lineRule="auto"/>
                            <w:contextualSpacing/>
                            <w:rPr>
                              <w:rFonts w:eastAsia="Calibri"/>
                            </w:rPr>
                          </w:pPr>
                          <w:r>
                            <w:rPr>
                              <w:rFonts w:eastAsia="Calibri"/>
                            </w:rPr>
                            <w:t>2D LiDAR Scans</w:t>
                          </w:r>
                        </w:p>
                        <w:p w14:paraId="6140A248" w14:textId="77777777" w:rsidR="00F65EBA" w:rsidRDefault="00F65EBA" w:rsidP="00266874">
                          <w:pPr>
                            <w:spacing w:line="256" w:lineRule="auto"/>
                            <w:rPr>
                              <w:rFonts w:eastAsia="Calibri"/>
                            </w:rPr>
                          </w:pPr>
                        </w:p>
                        <w:p w14:paraId="079E85A4" w14:textId="77777777" w:rsidR="00F65EBA" w:rsidRDefault="00F65EBA" w:rsidP="00266874">
                          <w:pPr>
                            <w:spacing w:line="256" w:lineRule="auto"/>
                            <w:jc w:val="center"/>
                            <w:rPr>
                              <w:rFonts w:eastAsia="Calibri"/>
                            </w:rPr>
                          </w:pPr>
                          <w:r>
                            <w:rPr>
                              <w:rFonts w:eastAsia="Calibri"/>
                            </w:rPr>
                            <w:t> </w:t>
                          </w:r>
                        </w:p>
                      </w:txbxContent>
                    </v:textbox>
                  </v:shape>
                  <v:group id="Group 158" o:spid="_x0000_s1039" style="position:absolute;left:43185;top:4979;width:10030;height:6502"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">
                      <v:imagedata r:id="rId33" o:title="Cube with solid fill"/>
                    </v:shape>
                  </v:group>
                  <v:shape id="Flowchart: Process 162" o:spid="_x0000_s1043" type="#_x0000_t109" style="position:absolute;left:32649;top:11872;width:22208;height:5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6779A41E" w14:textId="77777777" w:rsidR="00F65EBA" w:rsidRDefault="00F65EBA" w:rsidP="00266874">
                          <w:pPr>
                            <w:spacing w:line="257" w:lineRule="auto"/>
                            <w:contextualSpacing/>
                            <w:rPr>
                              <w:rFonts w:eastAsia="Calibri"/>
                            </w:rPr>
                          </w:pPr>
                          <w:r>
                            <w:rPr>
                              <w:rFonts w:eastAsia="Calibri"/>
                            </w:rPr>
                            <w:t xml:space="preserve">Conversion to </w:t>
                          </w:r>
                        </w:p>
                        <w:p w14:paraId="4099EDF0" w14:textId="77777777" w:rsidR="00F65EBA" w:rsidRDefault="00F65EBA" w:rsidP="00266874">
                          <w:pPr>
                            <w:spacing w:line="257" w:lineRule="auto"/>
                            <w:contextualSpacing/>
                            <w:rPr>
                              <w:rFonts w:eastAsia="Calibri"/>
                            </w:rPr>
                          </w:pPr>
                          <w:proofErr w:type="spellStart"/>
                          <w:r>
                            <w:rPr>
                              <w:rFonts w:eastAsia="Calibri"/>
                            </w:rPr>
                            <w:t>Pointcloud</w:t>
                          </w:r>
                          <w:proofErr w:type="spellEnd"/>
                        </w:p>
                        <w:p w14:paraId="6C49DE43" w14:textId="77777777" w:rsidR="00F65EBA" w:rsidRDefault="00F65EBA"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44737;top:11126;width:6987;height:6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">
                    <v:imagedata r:id="rId34" o:title="Cloud with solid fill"/>
                  </v:shape>
                </v:group>
                <v:group id="Group 164" o:spid="_x0000_s1045" style="position:absolute;left:3664;top:48386;width:25324;height:14814" coordorigin="15864,50500" coordsize="27539,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lowchart: Process 165" o:spid="_x0000_s1046" type="#_x0000_t109" style="position:absolute;left:15864;top:50500;width:27540;height:1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68E09484" w14:textId="77777777" w:rsidR="00F65EBA" w:rsidRDefault="00F65EBA" w:rsidP="00266874"/>
                      </w:txbxContent>
                    </v:textbox>
                  </v:shape>
                  <v:shape id="Text Box 12" o:spid="_x0000_s1047" type="#_x0000_t202" style="position:absolute;left:22720;top:51381;width:11656;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0AAE869D" w14:textId="77777777" w:rsidR="00F65EBA" w:rsidRDefault="00F65EBA"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16922;top:55192;width:25585;height:5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646EF5C5" w14:textId="77777777" w:rsidR="00F65EBA" w:rsidRDefault="00F65EBA" w:rsidP="00266874">
                          <w:pPr>
                            <w:spacing w:line="252" w:lineRule="auto"/>
                            <w:contextualSpacing/>
                            <w:rPr>
                              <w:rFonts w:eastAsia="Calibri"/>
                            </w:rPr>
                          </w:pPr>
                          <w:r>
                            <w:rPr>
                              <w:rFonts w:eastAsia="Calibri"/>
                            </w:rPr>
                            <w:t xml:space="preserve">Weld Seam </w:t>
                          </w:r>
                        </w:p>
                        <w:p w14:paraId="0FD78460" w14:textId="77777777" w:rsidR="00F65EBA" w:rsidRDefault="00F65EBA"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16842;top:61861;width:25400;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59FE0960" w14:textId="77777777" w:rsidR="00F65EBA" w:rsidRDefault="00F65EBA" w:rsidP="00266874">
                          <w:pPr>
                            <w:spacing w:line="252" w:lineRule="auto"/>
                            <w:contextualSpacing/>
                            <w:rPr>
                              <w:rFonts w:eastAsia="Calibri"/>
                            </w:rPr>
                          </w:pPr>
                          <w:r>
                            <w:rPr>
                              <w:rFonts w:eastAsia="Calibri"/>
                            </w:rPr>
                            <w:t>Joint Velocity</w:t>
                          </w:r>
                        </w:p>
                        <w:p w14:paraId="01BA920D" w14:textId="77777777" w:rsidR="00F65EBA" w:rsidRDefault="00F65EBA" w:rsidP="00266874">
                          <w:pPr>
                            <w:spacing w:line="252" w:lineRule="auto"/>
                            <w:contextualSpacing/>
                            <w:rPr>
                              <w:rFonts w:eastAsia="Calibri"/>
                            </w:rPr>
                          </w:pPr>
                          <w:r>
                            <w:rPr>
                              <w:rFonts w:eastAsia="Calibri"/>
                            </w:rPr>
                            <w:t>Profile Generation  </w:t>
                          </w:r>
                        </w:p>
                      </w:txbxContent>
                    </v:textbox>
                  </v:shape>
                </v:group>
                <v:group id="Group 2" o:spid="_x0000_s1050" style="position:absolute;left:3925;top:29432;width:24566;height:17371" coordorigin="15820,22361" coordsize="28712,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169" o:spid="_x0000_s1051" style="position:absolute;left:15820;top:22361;width:28712;height:21584" coordorigin="15865,23357" coordsize="28712,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Flowchart: Process 170" o:spid="_x0000_s1052" type="#_x0000_t109" style="position:absolute;left:15865;top:23357;width:28712;height:21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3" type="#_x0000_t202" style="position:absolute;left:21847;top:24258;width:1848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6D81BEF5" w14:textId="77777777" w:rsidR="00F65EBA" w:rsidRDefault="00F65EBA"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4" type="#_x0000_t109" style="position:absolute;left:17692;top:27858;width:25397;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2587ACBA" w14:textId="77777777" w:rsidR="00F65EBA" w:rsidRDefault="00F65EBA" w:rsidP="00266874">
                            <w:pPr>
                              <w:spacing w:line="257" w:lineRule="auto"/>
                              <w:contextualSpacing/>
                              <w:rPr>
                                <w:rFonts w:eastAsia="Calibri"/>
                              </w:rPr>
                            </w:pPr>
                            <w:r>
                              <w:rPr>
                                <w:rFonts w:eastAsia="Calibri"/>
                              </w:rPr>
                              <w:t xml:space="preserve">Voxel </w:t>
                            </w:r>
                          </w:p>
                          <w:p w14:paraId="60FA1F61" w14:textId="77777777" w:rsidR="00F65EBA" w:rsidRDefault="00F65EBA" w:rsidP="00266874">
                            <w:pPr>
                              <w:spacing w:line="257" w:lineRule="auto"/>
                              <w:contextualSpacing/>
                              <w:rPr>
                                <w:rFonts w:eastAsia="Calibri"/>
                              </w:rPr>
                            </w:pPr>
                            <w:r>
                              <w:rPr>
                                <w:rFonts w:eastAsia="Calibri"/>
                              </w:rPr>
                              <w:t>Filtering</w:t>
                            </w:r>
                          </w:p>
                          <w:p w14:paraId="7692B4D6" w14:textId="77777777" w:rsidR="00F65EBA" w:rsidRDefault="00F65EBA" w:rsidP="00266874">
                            <w:pPr>
                              <w:spacing w:line="256" w:lineRule="auto"/>
                              <w:jc w:val="center"/>
                              <w:rPr>
                                <w:rFonts w:eastAsia="Calibri"/>
                              </w:rPr>
                            </w:pPr>
                            <w:r>
                              <w:rPr>
                                <w:rFonts w:eastAsia="Calibri"/>
                              </w:rPr>
                              <w:t> </w:t>
                            </w:r>
                          </w:p>
                        </w:txbxContent>
                      </v:textbox>
                    </v:shape>
                    <v:shape id="Flowchart: Process 173" o:spid="_x0000_s1055" type="#_x0000_t109" style="position:absolute;left:17692;top:33233;width:25345;height:4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306575" w14:textId="77777777" w:rsidR="00F65EBA" w:rsidRDefault="00F65EBA" w:rsidP="00266874">
                            <w:pPr>
                              <w:spacing w:line="254" w:lineRule="auto"/>
                              <w:contextualSpacing/>
                              <w:rPr>
                                <w:rFonts w:eastAsia="Calibri"/>
                              </w:rPr>
                            </w:pPr>
                            <w:r>
                              <w:rPr>
                                <w:rFonts w:eastAsia="Calibri"/>
                              </w:rPr>
                              <w:t xml:space="preserve">RANSAC </w:t>
                            </w:r>
                          </w:p>
                          <w:p w14:paraId="5CB1331C" w14:textId="77777777" w:rsidR="00F65EBA" w:rsidRDefault="00F65EBA" w:rsidP="00266874">
                            <w:pPr>
                              <w:spacing w:line="254" w:lineRule="auto"/>
                              <w:contextualSpacing/>
                              <w:rPr>
                                <w:rFonts w:eastAsia="Calibri"/>
                              </w:rPr>
                            </w:pPr>
                            <w:r>
                              <w:rPr>
                                <w:rFonts w:eastAsia="Calibri"/>
                              </w:rPr>
                              <w:t>Segmentation</w:t>
                            </w:r>
                          </w:p>
                          <w:p w14:paraId="1502B1E2" w14:textId="77777777" w:rsidR="00F65EBA" w:rsidRDefault="00F65EBA" w:rsidP="00266874">
                            <w:pPr>
                              <w:spacing w:line="254" w:lineRule="auto"/>
                              <w:jc w:val="center"/>
                              <w:rPr>
                                <w:rFonts w:eastAsia="Calibri"/>
                              </w:rPr>
                            </w:pPr>
                            <w:r>
                              <w:rPr>
                                <w:rFonts w:eastAsia="Calibri"/>
                              </w:rPr>
                              <w:t> </w:t>
                            </w:r>
                          </w:p>
                        </w:txbxContent>
                      </v:textbox>
                    </v:shape>
                    <v:shape id="Flowchart: Process 174" o:spid="_x0000_s1056" type="#_x0000_t109" style="position:absolute;left:17675;top:38786;width:25414;height:5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236EF67B" w14:textId="77777777" w:rsidR="00F65EBA" w:rsidRDefault="00F65EBA" w:rsidP="00266874">
                            <w:pPr>
                              <w:spacing w:line="252" w:lineRule="auto"/>
                              <w:contextualSpacing/>
                              <w:rPr>
                                <w:rFonts w:eastAsia="Calibri"/>
                              </w:rPr>
                            </w:pPr>
                            <w:r>
                              <w:rPr>
                                <w:rFonts w:eastAsia="Calibri"/>
                              </w:rPr>
                              <w:t xml:space="preserve">ICP </w:t>
                            </w:r>
                          </w:p>
                          <w:p w14:paraId="72F29C2E" w14:textId="77777777" w:rsidR="00F65EBA" w:rsidRDefault="00F65EBA" w:rsidP="00266874">
                            <w:pPr>
                              <w:spacing w:line="252" w:lineRule="auto"/>
                              <w:contextualSpacing/>
                              <w:rPr>
                                <w:rFonts w:eastAsia="Calibri"/>
                              </w:rPr>
                            </w:pPr>
                            <w:r>
                              <w:rPr>
                                <w:rFonts w:eastAsia="Calibri"/>
                              </w:rPr>
                              <w:t>Registration</w:t>
                            </w:r>
                          </w:p>
                          <w:p w14:paraId="605E8632" w14:textId="77777777" w:rsidR="00F65EBA" w:rsidRDefault="00F65EBA" w:rsidP="00266874">
                            <w:pPr>
                              <w:spacing w:line="252" w:lineRule="auto"/>
                              <w:jc w:val="center"/>
                              <w:rPr>
                                <w:rFonts w:eastAsia="Calibri"/>
                              </w:rPr>
                            </w:pPr>
                            <w:r>
                              <w:rPr>
                                <w:rFonts w:eastAsia="Calibri"/>
                              </w:rPr>
                              <w:t> </w:t>
                            </w:r>
                          </w:p>
                        </w:txbxContent>
                      </v:textbox>
                    </v:shape>
                    <v:shape id="Graphic 175" o:spid="_x0000_s1057" type="#_x0000_t75" alt="Layers Design outline" style="position:absolute;left:32649;top:33097;width:5692;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">
                      <v:imagedata r:id="rId35" o:title="Layers Design outline"/>
                    </v:shape>
                    <v:group id="Group 176" o:spid="_x0000_s1058" style="position:absolute;left:28320;top:37777;width:14398;height:7165" coordorigin="20608,51004"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shape id="Graphic 59" o:spid="_x0000_s1059" type="#_x0000_t75" alt="Transfer outline" style="position:absolute;left:26109;top:51879;width:3228;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">
                        <v:imagedata r:id="rId36" o:title="Transfer outline"/>
                      </v:shape>
                      <v:group id="Group 178" o:spid="_x0000_s1060" style="position:absolute;left:20608;top:51004;width:14398;height:7165" coordorigin="48449,37220"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61" type="#_x0000_t75" alt="Cloud with solid fill" style="position:absolute;left:55682;top:37220;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">
                          <v:imagedata r:id="rId34" o:title="Cloud with solid fill"/>
                        </v:shape>
                        <v:shape id="Graphic 180" o:spid="_x0000_s1062" type="#_x0000_t75" alt="Cloud outline" style="position:absolute;left:48449;top:37220;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">
                          <v:imagedata r:id="rId30" o:title="Cloud outline"/>
                        </v:shape>
                      </v:group>
                    </v:group>
                  </v:group>
                  <v:shape id="Graphic 181" o:spid="_x0000_s1063" type="#_x0000_t75" alt="Cube outline" style="position:absolute;left:27225;top:32163;width:5137;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4" type="#_x0000_t67" style="position:absolute;left:14817;top:11239;width:2952;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" adj="15400" fillcolor="#5b9bd5 [3204]" strokecolor="#1f4d78 [1604]" strokeweight="1pt"/>
                <v:shape id="Arrow: Down 83" o:spid="_x0000_s1065" type="#_x0000_t67" style="position:absolute;left:13683;top:25877;width:2953;height:5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" adj="15392" fillcolor="#5b9bd5 [3204]" strokecolor="#1f4d78 [1604]" strokeweight="1pt"/>
                <v:shape id="Arrow: Down 89" o:spid="_x0000_s1066" type="#_x0000_t67" style="position:absolute;left:14582;top:44757;width:2953;height:5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" adj="15385" fillcolor="#5b9bd5 [3204]" strokecolor="#1f4d78 [1604]" strokeweight="1pt"/>
                <v:shape id="Text Box 8" o:spid="_x0000_s1067" type="#_x0000_t202" style="position:absolute;left:11430;top:64103;width:9048;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" fillcolor="white [3201]" strokeweight=".5pt">
                  <v:textbox>
                    <w:txbxContent>
                      <w:p w14:paraId="426A6D68" w14:textId="1A821179" w:rsidR="00733BCE" w:rsidRDefault="00733BCE">
                        <w:r>
                          <w:t>Figure 2</w:t>
                        </w:r>
                      </w:p>
                    </w:txbxContent>
                  </v:textbox>
                </v:shape>
                <w10:wrap type="topAndBottom" anchorx="margin"/>
              </v:group>
            </w:pict>
          </mc:Fallback>
        </mc:AlternateContent>
      </w:r>
    </w:p>
    <w:p w14:paraId="1C5E35C9" w14:textId="4A6A9C14" w:rsidR="00266874" w:rsidRPr="0012344E" w:rsidRDefault="00972624" w:rsidP="00266874">
      <w:pPr>
        <w:pStyle w:val="BodyTextIndent"/>
        <w:numPr>
          <w:ilvl w:val="0"/>
          <w:numId w:val="3"/>
        </w:numPr>
        <w:ind w:left="360"/>
        <w:rPr>
          <w:rFonts w:ascii="Arial" w:hAnsi="Arial" w:cs="Arial"/>
          <w:b/>
          <w:kern w:val="0"/>
        </w:rPr>
      </w:pPr>
      <w:r>
        <w:rPr>
          <w:rFonts w:ascii="Arial" w:hAnsi="Arial" w:cs="Arial"/>
          <w:b/>
          <w:kern w:val="0"/>
        </w:rPr>
        <w:t>DESCRIPTION OF ALGORITHMS</w:t>
      </w:r>
    </w:p>
    <w:p w14:paraId="1AC1B1CE" w14:textId="77777777" w:rsidR="00972624" w:rsidRDefault="00972624" w:rsidP="00972624">
      <w:r>
        <w:t>Filtering w/ Bounding Box and Voxel</w:t>
      </w:r>
    </w:p>
    <w:p w14:paraId="13CEE828" w14:textId="77777777" w:rsidR="00972624" w:rsidRDefault="00972624" w:rsidP="00972624">
      <w:r>
        <w:t>Segmentation w/ RANSAC</w:t>
      </w:r>
    </w:p>
    <w:p w14:paraId="03AD027A" w14:textId="509E6D67" w:rsidR="00972624" w:rsidRPr="00F61406" w:rsidRDefault="00972624" w:rsidP="00972624">
      <w:r>
        <w:t>Correspondence Matching with ICP</w:t>
      </w:r>
    </w:p>
    <w:p w14:paraId="4ED84647" w14:textId="77777777" w:rsidR="00972624" w:rsidRDefault="00972624" w:rsidP="00266874">
      <w:pPr>
        <w:pStyle w:val="BodyTextIndent"/>
        <w:rPr>
          <w:kern w:val="0"/>
        </w:rPr>
      </w:pPr>
    </w:p>
    <w:p w14:paraId="12AFB8E4" w14:textId="3D9FD4AD" w:rsidR="00266874" w:rsidRPr="0012344E" w:rsidRDefault="00266874" w:rsidP="00266874">
      <w:pPr>
        <w:pStyle w:val="BodyTextIndent"/>
        <w:numPr>
          <w:ilvl w:val="0"/>
          <w:numId w:val="3"/>
        </w:numPr>
        <w:ind w:left="360"/>
        <w:rPr>
          <w:rFonts w:ascii="Arial" w:hAnsi="Arial" w:cs="Arial"/>
          <w:b/>
          <w:kern w:val="0"/>
        </w:rPr>
      </w:pPr>
      <w:r>
        <w:rPr>
          <w:rFonts w:ascii="Arial" w:hAnsi="Arial" w:cs="Arial"/>
          <w:b/>
          <w:kern w:val="0"/>
        </w:rPr>
        <w:t>M</w:t>
      </w:r>
      <w:r w:rsidR="00972624">
        <w:rPr>
          <w:rFonts w:ascii="Arial" w:hAnsi="Arial" w:cs="Arial"/>
          <w:b/>
          <w:kern w:val="0"/>
        </w:rPr>
        <w:t>ODEL PREPARATION STAGE</w:t>
      </w:r>
    </w:p>
    <w:p w14:paraId="015B5ECD" w14:textId="77777777" w:rsidR="00972624" w:rsidRDefault="00972624" w:rsidP="00972624">
      <w:r w:rsidRPr="62974FD3">
        <w:t xml:space="preserve">In the model data preparation stage, the geometry of the workspace and the </w:t>
      </w:r>
      <w:r>
        <w:t>workpiece</w:t>
      </w:r>
      <w:r w:rsidRPr="62974FD3">
        <w:t xml:space="preserve"> is defined based on the prescribed application. An ideal model of the </w:t>
      </w:r>
      <w:r>
        <w:t>workpiece</w:t>
      </w:r>
      <w:r w:rsidRPr="62974FD3">
        <w:t xml:space="preserve"> including the weldment is generated using CAD. Part models are first generated of the individual </w:t>
      </w:r>
      <w:r>
        <w:t>workpiece</w:t>
      </w:r>
      <w:r w:rsidRPr="62974FD3">
        <w:t xml:space="preserve"> components which are then assembled to represent the </w:t>
      </w:r>
      <w:r>
        <w:t>workpiece</w:t>
      </w:r>
      <w:r w:rsidRPr="62974FD3">
        <w:t xml:space="preserve">.  The CAD assembly representing the workpiece is converted into a </w:t>
      </w:r>
      <w:proofErr w:type="spellStart"/>
      <w:r w:rsidRPr="62974FD3">
        <w:t>pointcloud</w:t>
      </w:r>
      <w:proofErr w:type="spellEnd"/>
      <w:r w:rsidRPr="62974FD3">
        <w:t xml:space="preserve"> through a uniform sampling technique to be used for </w:t>
      </w:r>
      <w:r>
        <w:t>workpiece</w:t>
      </w:r>
      <w:r w:rsidRPr="62974FD3">
        <w:t xml:space="preserve"> registration. The </w:t>
      </w:r>
      <w:proofErr w:type="spellStart"/>
      <w:r w:rsidRPr="62974FD3">
        <w:t>pointcloud</w:t>
      </w:r>
      <w:proofErr w:type="spellEnd"/>
      <w:r w:rsidRPr="62974FD3">
        <w:t xml:space="preserve"> associated with the CAD model is known as the source </w:t>
      </w:r>
      <w:proofErr w:type="spellStart"/>
      <w:r w:rsidRPr="62974FD3">
        <w:t>pointcloud</w:t>
      </w:r>
      <w:proofErr w:type="spellEnd"/>
      <w:r w:rsidRPr="62974FD3">
        <w:t>.</w:t>
      </w:r>
    </w:p>
    <w:p w14:paraId="29509313" w14:textId="77777777" w:rsidR="00972624" w:rsidRPr="008D2D4D" w:rsidRDefault="00972624" w:rsidP="00972624">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t xml:space="preserve">, and the environment model is also converted into a </w:t>
      </w:r>
      <w:proofErr w:type="spellStart"/>
      <w:r>
        <w:lastRenderedPageBreak/>
        <w:t>pointcloud</w:t>
      </w:r>
      <w:proofErr w:type="spellEnd"/>
      <w:r>
        <w:t xml:space="preserve">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74F89637" w14:textId="77777777" w:rsidR="00972624" w:rsidRDefault="00972624" w:rsidP="00972624">
      <w:pPr>
        <w:pStyle w:val="BodyTextIndent"/>
        <w:ind w:firstLine="0"/>
        <w:rPr>
          <w:kern w:val="0"/>
        </w:rPr>
      </w:pPr>
    </w:p>
    <w:p w14:paraId="540F0913" w14:textId="72A0C0A5" w:rsidR="00266874" w:rsidRPr="0012344E" w:rsidRDefault="00972624" w:rsidP="00266874">
      <w:pPr>
        <w:pStyle w:val="BodyTextIndent"/>
        <w:numPr>
          <w:ilvl w:val="0"/>
          <w:numId w:val="3"/>
        </w:numPr>
        <w:ind w:left="360"/>
        <w:rPr>
          <w:rFonts w:ascii="Arial" w:hAnsi="Arial" w:cs="Arial"/>
          <w:b/>
          <w:kern w:val="0"/>
        </w:rPr>
      </w:pPr>
      <w:r>
        <w:rPr>
          <w:rFonts w:ascii="Arial" w:hAnsi="Arial" w:cs="Arial"/>
          <w:b/>
          <w:kern w:val="0"/>
        </w:rPr>
        <w:t>WORKSPACE SENSING STAGE</w:t>
      </w:r>
    </w:p>
    <w:p w14:paraId="0243265E" w14:textId="1BE27C50" w:rsidR="00972624" w:rsidRDefault="00F65EBA" w:rsidP="00972624">
      <w:r>
        <w:rPr>
          <w:noProof/>
        </w:rPr>
        <mc:AlternateContent>
          <mc:Choice Requires="wpc">
            <w:drawing>
              <wp:anchor distT="0" distB="0" distL="114300" distR="114300" simplePos="0" relativeHeight="251660288" behindDoc="0" locked="0" layoutInCell="1" allowOverlap="1" wp14:anchorId="61C9E601" wp14:editId="1471FFFA">
                <wp:simplePos x="0" y="0"/>
                <wp:positionH relativeFrom="margin">
                  <wp:posOffset>-104140</wp:posOffset>
                </wp:positionH>
                <wp:positionV relativeFrom="paragraph">
                  <wp:posOffset>854075</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4FB21BCC" w14:textId="77777777" w:rsidR="00F65EBA" w:rsidRDefault="00F65EBA" w:rsidP="00972624">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7EE13985" w14:textId="77777777" w:rsidR="00F65EBA" w:rsidRDefault="00F65EBA" w:rsidP="00972624">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2168B069" w14:textId="77777777" w:rsidR="00F65EBA" w:rsidRDefault="00F65EBA" w:rsidP="00972624">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484460D2" w14:textId="77777777" w:rsidR="00F65EBA" w:rsidRDefault="00F65EBA" w:rsidP="00972624">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1C9E601" id="Canvas 108" o:spid="_x0000_s1068" editas="canvas" style="position:absolute;left:0;text-align:left;margin-left:-8.2pt;margin-top:67.25pt;width:269.1pt;height:498pt;z-index:251660288;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">
                <v:shape id="_x0000_s1069" type="#_x0000_t75" style="position:absolute;width:34175;height:63246;visibility:visible;mso-wrap-style:square" filled="t">
                  <v:fill o:detectmouseclick="t"/>
                  <v:path o:connecttype="none"/>
                </v:shape>
                <v:shape id="Picture 4" o:spid="_x0000_s1070"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71"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2"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4FB21BCC" w14:textId="77777777" w:rsidR="00F65EBA" w:rsidRDefault="00F65EBA" w:rsidP="00972624">
                        <w:r>
                          <w:t>Fig 3b - After Voxel Filter</w:t>
                        </w:r>
                      </w:p>
                    </w:txbxContent>
                  </v:textbox>
                </v:shape>
                <v:shape id="Text Box 67" o:spid="_x0000_s1073"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7EE13985" w14:textId="77777777" w:rsidR="00F65EBA" w:rsidRDefault="00F65EBA" w:rsidP="00972624">
                        <w:pPr>
                          <w:spacing w:line="256" w:lineRule="auto"/>
                          <w:rPr>
                            <w:rFonts w:ascii="Calibri" w:eastAsia="Calibri" w:hAnsi="Calibri"/>
                          </w:rPr>
                        </w:pPr>
                        <w:r>
                          <w:rPr>
                            <w:rFonts w:ascii="Calibri" w:eastAsia="Calibri" w:hAnsi="Calibri"/>
                          </w:rPr>
                          <w:t>Fig 3c - After Bounding Box</w:t>
                        </w:r>
                      </w:p>
                    </w:txbxContent>
                  </v:textbox>
                </v:shape>
                <v:shape id="Text Box 67" o:spid="_x0000_s1074"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2168B069" w14:textId="77777777" w:rsidR="00F65EBA" w:rsidRDefault="00F65EBA" w:rsidP="00972624">
                        <w:pPr>
                          <w:spacing w:line="256" w:lineRule="auto"/>
                          <w:rPr>
                            <w:rFonts w:ascii="Calibri" w:eastAsia="Calibri" w:hAnsi="Calibri"/>
                          </w:rPr>
                        </w:pPr>
                        <w:r>
                          <w:rPr>
                            <w:rFonts w:ascii="Calibri" w:eastAsia="Calibri" w:hAnsi="Calibri"/>
                          </w:rPr>
                          <w:t>Fig 3a - Before Filtering</w:t>
                        </w:r>
                      </w:p>
                    </w:txbxContent>
                  </v:textbox>
                </v:shape>
                <v:shape id="Text Box 67" o:spid="_x0000_s1075"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484460D2" w14:textId="77777777" w:rsidR="00F65EBA" w:rsidRDefault="00F65EBA" w:rsidP="00972624">
                        <w:pPr>
                          <w:spacing w:line="254" w:lineRule="auto"/>
                          <w:rPr>
                            <w:rFonts w:ascii="Calibri" w:eastAsia="Calibri" w:hAnsi="Calibri"/>
                          </w:rPr>
                        </w:pPr>
                        <w:r>
                          <w:rPr>
                            <w:rFonts w:ascii="Calibri" w:eastAsia="Calibri" w:hAnsi="Calibri"/>
                          </w:rPr>
                          <w:t>Fig 3 - Filtering</w:t>
                        </w:r>
                      </w:p>
                    </w:txbxContent>
                  </v:textbox>
                </v:shape>
                <v:shape id="Picture 47" o:spid="_x0000_s1076"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r w:rsidR="00972624" w:rsidRPr="5003E31F">
        <w:t>Prior to the sensing stage</w:t>
      </w:r>
      <w:r w:rsidR="00972624">
        <w:t>,</w:t>
      </w:r>
      <w:r w:rsidR="00972624" w:rsidRPr="5003E31F">
        <w:t xml:space="preserve"> the workpiece </w:t>
      </w:r>
      <w:r w:rsidR="00972624">
        <w:t>is</w:t>
      </w:r>
      <w:r w:rsidR="00972624" w:rsidRPr="5003E31F">
        <w:t xml:space="preserve"> placed in the robot workspace</w:t>
      </w:r>
      <w:r w:rsidR="00972624">
        <w:t xml:space="preserve"> by the operator </w:t>
      </w:r>
      <w:r w:rsidR="00972624"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4AFBFEFD" w14:textId="77777777" w:rsidR="00F65EBA" w:rsidRDefault="00F65EBA" w:rsidP="00972624"/>
    <w:p w14:paraId="70B66A63" w14:textId="77777777" w:rsidR="00F65EBA" w:rsidRDefault="00F65EBA" w:rsidP="00972624"/>
    <w:p w14:paraId="55139686" w14:textId="77777777" w:rsidR="00F65EBA" w:rsidRDefault="00F65EBA" w:rsidP="00972624"/>
    <w:p w14:paraId="6523A1F6" w14:textId="462D3B98"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w:t>
      </w:r>
      <w:proofErr w:type="spellStart"/>
      <w:r w:rsidRPr="5003E31F">
        <w:t>link</w:t>
      </w:r>
      <w:r>
        <w:t>S</w:t>
      </w:r>
      <w:proofErr w:type="spellEnd"/>
      <w:r w:rsidRPr="5003E31F">
        <w:t xml:space="preserve"> of the robot. Multiple 2D lidar scans are measured along with corresponding sensor poses at (</w:t>
      </w:r>
      <w:proofErr w:type="spellStart"/>
      <w:r w:rsidRPr="5003E31F">
        <w:t>linkS</w:t>
      </w:r>
      <w:proofErr w:type="spellEnd"/>
      <w:r w:rsidRPr="5003E31F">
        <w:t>). As the scanning stage continues</w:t>
      </w:r>
      <w:r>
        <w:t>,</w:t>
      </w:r>
      <w:r w:rsidRPr="5003E31F">
        <w:t xml:space="preserve"> the </w:t>
      </w:r>
      <w:r>
        <w:t>data</w:t>
      </w:r>
      <w:r w:rsidRPr="5003E31F">
        <w:t xml:space="preserve"> are transformed from the sensor frame </w:t>
      </w:r>
      <w:proofErr w:type="spellStart"/>
      <w:r w:rsidRPr="5003E31F">
        <w:t>linkS</w:t>
      </w:r>
      <w:proofErr w:type="spellEnd"/>
      <w:r w:rsidRPr="5003E31F">
        <w:t xml:space="preserve"> to the base frame link0 through the robot forward kinematics and accumulated into a 3D </w:t>
      </w:r>
      <w:proofErr w:type="spellStart"/>
      <w:r w:rsidRPr="5003E31F">
        <w:t>pointcloud</w:t>
      </w:r>
      <w:proofErr w:type="spellEnd"/>
      <w:r w:rsidRPr="5003E31F">
        <w:t xml:space="preserve"> with respect to the base frame. </w:t>
      </w:r>
      <w:r>
        <w:t xml:space="preserve">This process </w:t>
      </w:r>
      <w:r w:rsidRPr="5003E31F">
        <w:t>produces sparse data sets</w:t>
      </w:r>
      <w:r>
        <w:t xml:space="preserve"> with redundant points</w:t>
      </w:r>
      <w:r w:rsidRPr="5003E31F">
        <w:t xml:space="preserve">. Therefore, the scans are filtered </w:t>
      </w:r>
      <w:proofErr w:type="spellStart"/>
      <w:r w:rsidRPr="5003E31F">
        <w:t>a</w:t>
      </w:r>
      <w:r>
        <w:t>downsampled</w:t>
      </w:r>
      <w:proofErr w:type="spellEnd"/>
      <w:r>
        <w:t xml:space="preserve"> </w:t>
      </w:r>
      <w:r w:rsidRPr="00113056">
        <w:rPr>
          <w:highlight w:val="yellow"/>
        </w:rPr>
        <w:t>(with methods within PCL)</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proofErr w:type="spellStart"/>
      <w:r>
        <w:t>pointcloud</w:t>
      </w:r>
      <w:proofErr w:type="spellEnd"/>
      <w:r>
        <w:t xml:space="preserve"> contains an image of the workpiece and fixtures as well as the top of the welding table and the background. The </w:t>
      </w:r>
      <w:proofErr w:type="spellStart"/>
      <w:r>
        <w:t>pointcloud</w:t>
      </w:r>
      <w:proofErr w:type="spellEnd"/>
      <w:r>
        <w:t xml:space="preserve"> associated with the LiDAR scan is known as the reference or target cloud. The sensing stage along with the methods of filtering and </w:t>
      </w:r>
      <w:proofErr w:type="spellStart"/>
      <w:r>
        <w:t>downsmpling</w:t>
      </w:r>
      <w:proofErr w:type="spellEnd"/>
      <w:r>
        <w:t xml:space="preserve"> can be seen below in figure 3.</w:t>
      </w:r>
    </w:p>
    <w:p w14:paraId="158874E7" w14:textId="2C4D0E58" w:rsidR="00972624" w:rsidRPr="00972624" w:rsidRDefault="00972624" w:rsidP="00972624"/>
    <w:p w14:paraId="3F3431B2" w14:textId="456C73D6" w:rsidR="00972624" w:rsidRPr="0012344E" w:rsidRDefault="00972624" w:rsidP="00972624">
      <w:pPr>
        <w:pStyle w:val="BodyTextIndent"/>
        <w:numPr>
          <w:ilvl w:val="0"/>
          <w:numId w:val="3"/>
        </w:numPr>
        <w:ind w:left="360"/>
        <w:rPr>
          <w:rFonts w:ascii="Arial" w:hAnsi="Arial" w:cs="Arial"/>
          <w:b/>
          <w:kern w:val="0"/>
        </w:rPr>
      </w:pPr>
      <w:r>
        <w:rPr>
          <w:rFonts w:ascii="Arial" w:hAnsi="Arial" w:cs="Arial"/>
          <w:b/>
          <w:kern w:val="0"/>
        </w:rPr>
        <w:t>WORKSPACE LOCALIZATION STAGE</w:t>
      </w:r>
    </w:p>
    <w:p w14:paraId="3C8FA2AD" w14:textId="77777777" w:rsidR="00972624" w:rsidRDefault="00972624" w:rsidP="00972624">
      <w:r w:rsidRPr="5003E31F">
        <w:t xml:space="preserve">In the </w:t>
      </w:r>
      <w:r>
        <w:t xml:space="preserve">workpiece localization </w:t>
      </w:r>
      <w:r w:rsidRPr="5003E31F">
        <w:t xml:space="preserve">stage, the </w:t>
      </w:r>
      <w:r w:rsidRPr="00E90779">
        <w:rPr>
          <w:b/>
        </w:rPr>
        <w:t xml:space="preserve">source </w:t>
      </w:r>
      <w:proofErr w:type="spellStart"/>
      <w:r>
        <w:rPr>
          <w:b/>
        </w:rPr>
        <w:t>point</w:t>
      </w:r>
      <w:r w:rsidRPr="00E90779">
        <w:rPr>
          <w:b/>
        </w:rPr>
        <w:t>cloud</w:t>
      </w:r>
      <w:proofErr w:type="spellEnd"/>
      <w:r w:rsidRPr="5003E31F">
        <w:t xml:space="preserve"> derived from </w:t>
      </w:r>
      <w:r>
        <w:t>the C</w:t>
      </w:r>
      <w:r w:rsidRPr="5003E31F">
        <w:t xml:space="preserve">AD </w:t>
      </w:r>
      <w:r>
        <w:t>model is</w:t>
      </w:r>
      <w:r w:rsidRPr="5003E31F">
        <w:t xml:space="preserve"> compared to the </w:t>
      </w:r>
      <w:r>
        <w:t xml:space="preserve">reduced </w:t>
      </w:r>
      <w:r w:rsidRPr="00E90779">
        <w:rPr>
          <w:b/>
        </w:rPr>
        <w:t>reference cloud</w:t>
      </w:r>
      <w:r w:rsidRPr="5003E31F">
        <w:t xml:space="preserve"> acquired from lidar in the sensing stage. The relative transformation between clouds is found using the iterative closest point algorithm (ICP). The pose of the two parts can be used to determine the required location of the weld seam in a global sense. </w:t>
      </w:r>
    </w:p>
    <w:p w14:paraId="6D60954C" w14:textId="77777777" w:rsidR="00972624" w:rsidRDefault="00972624" w:rsidP="00972624">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2D4C6545" w14:textId="77777777" w:rsidR="00972624" w:rsidRDefault="00972624" w:rsidP="00972624">
      <w:r>
        <w:t xml:space="preserve">The LiDAR cloud is first reduced to the usable workspace of the robot using a 3D bounding box removing points from the surrounding walls and extents of the table. Next, the point cloud is </w:t>
      </w:r>
      <w:proofErr w:type="spellStart"/>
      <w:r>
        <w:t>downsampled</w:t>
      </w:r>
      <w:proofErr w:type="spellEnd"/>
      <w:r>
        <w:t xml:space="preserve"> with a voxel filter [15] to ensure uniform density of points in the reference. The remaining image contains points from the workpiece, the clamps holding the workpiece, and the table. The robot arm may also be included in the remaining </w:t>
      </w:r>
      <w:proofErr w:type="spellStart"/>
      <w:r>
        <w:t>pointcloud</w:t>
      </w:r>
      <w:proofErr w:type="spellEnd"/>
      <w: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t>pointcloud</w:t>
      </w:r>
      <w:proofErr w:type="spellEnd"/>
      <w:r>
        <w:t xml:space="preserve"> cloud. Finally, the rigid transformation between the reference and source </w:t>
      </w:r>
      <w:proofErr w:type="spellStart"/>
      <w:r>
        <w:t>pointclouds</w:t>
      </w:r>
      <w:proofErr w:type="spellEnd"/>
      <w:r>
        <w:t xml:space="preserve"> is found with the iterative closest point (ICP) cloud registration algorithm. This transformation matrix represents the location and orientation of the workpiece with respect to a fixed origin.</w:t>
      </w:r>
    </w:p>
    <w:p w14:paraId="2B0D4AF6" w14:textId="3801978F" w:rsidR="00972624" w:rsidRDefault="00972624" w:rsidP="00972624">
      <w:pPr>
        <w:pStyle w:val="BodyTextIndent"/>
        <w:ind w:firstLine="0"/>
        <w:rPr>
          <w:kern w:val="0"/>
        </w:rPr>
      </w:pPr>
    </w:p>
    <w:p w14:paraId="518DF5FA" w14:textId="77777777" w:rsidR="00972624" w:rsidRPr="00972624" w:rsidRDefault="00972624" w:rsidP="00972624">
      <w:pPr>
        <w:pStyle w:val="BodyTextIndent"/>
        <w:ind w:left="360" w:firstLine="0"/>
        <w:rPr>
          <w:rFonts w:ascii="Arial" w:hAnsi="Arial" w:cs="Arial"/>
          <w:b/>
          <w:kern w:val="0"/>
        </w:rPr>
      </w:pPr>
    </w:p>
    <w:p w14:paraId="49B905F5" w14:textId="77777777" w:rsidR="00972624" w:rsidRDefault="00972624" w:rsidP="00972624">
      <w:pPr>
        <w:pStyle w:val="BodyTextIndent"/>
        <w:ind w:left="360" w:firstLine="0"/>
        <w:rPr>
          <w:rFonts w:ascii="Arial" w:hAnsi="Arial" w:cs="Arial"/>
          <w:b/>
          <w:kern w:val="0"/>
        </w:rPr>
      </w:pPr>
    </w:p>
    <w:p w14:paraId="0BEF1F61" w14:textId="068A26EE" w:rsidR="00972624" w:rsidRDefault="00972624" w:rsidP="00972624">
      <w:pPr>
        <w:pStyle w:val="BodyTextIndent"/>
        <w:ind w:left="360" w:firstLine="0"/>
        <w:rPr>
          <w:rFonts w:ascii="Arial" w:hAnsi="Arial" w:cs="Arial"/>
          <w:b/>
          <w:kern w:val="0"/>
        </w:rPr>
      </w:pPr>
    </w:p>
    <w:p w14:paraId="7D04315E" w14:textId="77777777" w:rsidR="00F65EBA" w:rsidRDefault="00F65EBA" w:rsidP="00972624">
      <w:pPr>
        <w:pStyle w:val="BodyTextIndent"/>
        <w:ind w:left="360" w:firstLine="0"/>
        <w:rPr>
          <w:rFonts w:ascii="Arial" w:hAnsi="Arial" w:cs="Arial"/>
          <w:b/>
          <w:kern w:val="0"/>
        </w:rPr>
      </w:pPr>
    </w:p>
    <w:p w14:paraId="5AAFDEE4" w14:textId="5A265747" w:rsidR="00972624" w:rsidRDefault="00972624" w:rsidP="00972624">
      <w:pPr>
        <w:pStyle w:val="BodyTextIndent"/>
        <w:numPr>
          <w:ilvl w:val="0"/>
          <w:numId w:val="3"/>
        </w:numPr>
        <w:ind w:left="360"/>
        <w:rPr>
          <w:rFonts w:ascii="Arial" w:hAnsi="Arial" w:cs="Arial"/>
          <w:b/>
          <w:kern w:val="0"/>
        </w:rPr>
      </w:pPr>
      <w:r>
        <w:rPr>
          <w:rFonts w:ascii="Arial" w:hAnsi="Arial" w:cs="Arial"/>
          <w:b/>
          <w:kern w:val="0"/>
        </w:rPr>
        <w:t>SEGMENTATION WITH RANSAC</w:t>
      </w:r>
    </w:p>
    <w:p w14:paraId="15FF9836" w14:textId="77777777" w:rsidR="00972624" w:rsidRDefault="00972624" w:rsidP="00972624">
      <w: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t>pointclouds</w:t>
      </w:r>
      <w:proofErr w:type="spellEnd"/>
      <w:r>
        <w:t xml:space="preserve">. Furthermore, RANSAC may also be utilized to provide a good initial guess for the transformation estimation in ICP [6]. The RANSAC algorithm, in general, is a resampling technique that uses the minimum number of data points required to correctly detect and segment </w:t>
      </w:r>
      <w:proofErr w:type="spellStart"/>
      <w:r>
        <w:t>pointcloud</w:t>
      </w:r>
      <w:proofErr w:type="spellEnd"/>
      <w:r>
        <w:t xml:space="preserve"> shapes [10][11]. </w:t>
      </w:r>
    </w:p>
    <w:p w14:paraId="4B8977CA" w14:textId="7DCCE15D" w:rsidR="00972624" w:rsidRDefault="00972624" w:rsidP="00972624">
      <w:r>
        <w:t xml:space="preserve">Although variations have been developed, the RANSAC algorithm can generally be thought of as an iterative two-part process. The first part involves a hypothesis in which the first minimal sample set (MSSs) is selected at random from the input dataset (source </w:t>
      </w:r>
      <w:proofErr w:type="spellStart"/>
      <w:r>
        <w:t>pointcloud</w:t>
      </w:r>
      <w:proofErr w:type="spellEnd"/>
      <w:r>
        <w:t>) which is 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comparted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73C55EA4" w14:textId="04EF742C" w:rsidR="00972624" w:rsidRDefault="00972624" w:rsidP="00972624">
      <w:pPr>
        <w:rPr>
          <w:b/>
          <w:bCs/>
        </w:rPr>
      </w:pPr>
    </w:p>
    <w:p w14:paraId="75CCA6BF" w14:textId="37EEB4DB" w:rsidR="00972624" w:rsidRDefault="00F65EBA" w:rsidP="00972624">
      <w:pPr>
        <w:rPr>
          <w:b/>
          <w:bCs/>
        </w:rPr>
      </w:pPr>
      <w:r>
        <w:rPr>
          <w:noProof/>
        </w:rPr>
        <mc:AlternateContent>
          <mc:Choice Requires="wpc">
            <w:drawing>
              <wp:anchor distT="0" distB="0" distL="114300" distR="114300" simplePos="0" relativeHeight="251659264" behindDoc="0" locked="0" layoutInCell="1" allowOverlap="1" wp14:anchorId="66347D58" wp14:editId="2A23F02C">
                <wp:simplePos x="0" y="0"/>
                <wp:positionH relativeFrom="column">
                  <wp:posOffset>0</wp:posOffset>
                </wp:positionH>
                <wp:positionV relativeFrom="paragraph">
                  <wp:posOffset>1172392</wp:posOffset>
                </wp:positionV>
                <wp:extent cx="6143625" cy="2374718"/>
                <wp:effectExtent l="0" t="0" r="28575" b="26035"/>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 name="Text Box 36"/>
                        <wps:cNvSpPr txBox="1"/>
                        <wps:spPr>
                          <a:xfrm>
                            <a:off x="192389" y="1434600"/>
                            <a:ext cx="1664948" cy="462387"/>
                          </a:xfrm>
                          <a:prstGeom prst="rect">
                            <a:avLst/>
                          </a:prstGeom>
                          <a:solidFill>
                            <a:schemeClr val="lt1"/>
                          </a:solidFill>
                          <a:ln w="6350">
                            <a:solidFill>
                              <a:schemeClr val="bg1"/>
                            </a:solidFill>
                          </a:ln>
                        </wps:spPr>
                        <wps:txbx>
                          <w:txbxContent>
                            <w:p w14:paraId="6AEC60E1" w14:textId="77777777" w:rsidR="00F65EBA" w:rsidRPr="00350A81" w:rsidRDefault="00F65EBA"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1994760" y="2088515"/>
                            <a:ext cx="3335181" cy="285750"/>
                          </a:xfrm>
                          <a:prstGeom prst="rect">
                            <a:avLst/>
                          </a:prstGeom>
                          <a:solidFill>
                            <a:schemeClr val="lt1"/>
                          </a:solidFill>
                          <a:ln w="6350">
                            <a:solidFill>
                              <a:schemeClr val="bg1"/>
                            </a:solidFill>
                          </a:ln>
                        </wps:spPr>
                        <wps:txbx>
                          <w:txbxContent>
                            <w:p w14:paraId="094D952C" w14:textId="77777777" w:rsidR="00F65EBA" w:rsidRDefault="00F65EBA"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5999" y="0"/>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064659" y="0"/>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088780" y="0"/>
                            <a:ext cx="1959995" cy="1410085"/>
                          </a:xfrm>
                          <a:prstGeom prst="rect">
                            <a:avLst/>
                          </a:prstGeom>
                        </pic:spPr>
                      </pic:pic>
                      <wps:wsp>
                        <wps:cNvPr id="81" name="Text Box 36"/>
                        <wps:cNvSpPr txBox="1"/>
                        <wps:spPr>
                          <a:xfrm>
                            <a:off x="2055030" y="1430463"/>
                            <a:ext cx="2033750" cy="503524"/>
                          </a:xfrm>
                          <a:prstGeom prst="rect">
                            <a:avLst/>
                          </a:prstGeom>
                          <a:solidFill>
                            <a:schemeClr val="lt1"/>
                          </a:solidFill>
                          <a:ln w="6350">
                            <a:solidFill>
                              <a:schemeClr val="bg1"/>
                            </a:solidFill>
                          </a:ln>
                        </wps:spPr>
                        <wps:txbx>
                          <w:txbxContent>
                            <w:p w14:paraId="00606F29" w14:textId="77777777" w:rsidR="00F65EBA" w:rsidRPr="00F62FE3" w:rsidRDefault="00F65EBA"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4098699" y="1419923"/>
                            <a:ext cx="2045217" cy="551063"/>
                          </a:xfrm>
                          <a:prstGeom prst="rect">
                            <a:avLst/>
                          </a:prstGeom>
                          <a:solidFill>
                            <a:schemeClr val="lt1"/>
                          </a:solidFill>
                          <a:ln w="6350">
                            <a:solidFill>
                              <a:schemeClr val="bg1"/>
                            </a:solidFill>
                          </a:ln>
                        </wps:spPr>
                        <wps:txbx>
                          <w:txbxContent>
                            <w:p w14:paraId="0E9537E3" w14:textId="77777777" w:rsidR="00F65EBA" w:rsidRPr="00F62FE3" w:rsidRDefault="00F65EBA"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V relativeFrom="margin">
                  <wp14:pctHeight>0</wp14:pctHeight>
                </wp14:sizeRelV>
              </wp:anchor>
            </w:drawing>
          </mc:Choice>
          <mc:Fallback>
            <w:pict>
              <v:group w14:anchorId="66347D58" id="Canvas 21" o:spid="_x0000_s1077" editas="canvas" style="position:absolute;left:0;text-align:left;margin-left:0;margin-top:92.3pt;width:483.75pt;height:187pt;z-index:251659264;mso-height-relative:margin" coordsize="61436,23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">
                <v:shape id="_x0000_s1078" type="#_x0000_t75" style="position:absolute;width:61436;height:23742;visibility:visible;mso-wrap-style:square" filled="t">
                  <v:fill o:detectmouseclick="t"/>
                  <v:path o:connecttype="none"/>
                </v:shape>
                <v:shape id="Text Box 36" o:spid="_x0000_s1079" type="#_x0000_t202" style="position:absolute;left:1923;top:14346;width:16650;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6AEC60E1" w14:textId="77777777" w:rsidR="00F65EBA" w:rsidRPr="00350A81" w:rsidRDefault="00F65EBA" w:rsidP="00972624">
                        <w:pPr>
                          <w:rPr>
                            <w:sz w:val="18"/>
                            <w:szCs w:val="18"/>
                          </w:rPr>
                        </w:pPr>
                        <w:r w:rsidRPr="00350A81">
                          <w:rPr>
                            <w:sz w:val="18"/>
                            <w:szCs w:val="18"/>
                          </w:rPr>
                          <w:t>Figure 4a – Input Cloud: Table, Workpiece, and Clamps</w:t>
                        </w:r>
                      </w:p>
                    </w:txbxContent>
                  </v:textbox>
                </v:shape>
                <v:shape id="Text Box 36" o:spid="_x0000_s1080" type="#_x0000_t202" style="position:absolute;left:19947;top:20885;width:3335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094D952C" w14:textId="77777777" w:rsidR="00F65EBA" w:rsidRDefault="00F65EBA"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81" type="#_x0000_t75" alt="A picture containing surface chart&#10;&#10;Description automatically generated" style="position:absolute;left:359;width:19588;height:1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6" o:title="A picture containing surface chart&#10;&#10;Description automatically generated"/>
                </v:shape>
                <v:shape id="Picture 55" o:spid="_x0000_s1082" type="#_x0000_t75" alt="A picture containing surface chart&#10;&#10;Description automatically generated" style="position:absolute;left:20646;width:19598;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7" o:title="A picture containing surface chart&#10;&#10;Description automatically generated"/>
                </v:shape>
                <v:shape id="Picture 59" o:spid="_x0000_s1083" type="#_x0000_t75" alt="Chart&#10;&#10;Description automatically generated" style="position:absolute;left:40887;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8" o:title="Chart&#10;&#10;Description automatically generated"/>
                </v:shape>
                <v:shape id="Text Box 36" o:spid="_x0000_s1084" type="#_x0000_t202" style="position:absolute;left:20550;top:14304;width:20337;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00606F29" w14:textId="77777777" w:rsidR="00F65EBA" w:rsidRPr="00F62FE3" w:rsidRDefault="00F65EBA"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85" type="#_x0000_t202" style="position:absolute;left:40986;top:14199;width:20453;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0E9537E3" w14:textId="77777777" w:rsidR="00F65EBA" w:rsidRPr="00F62FE3" w:rsidRDefault="00F65EBA"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w10:wrap type="topAndBottom"/>
              </v:group>
            </w:pict>
          </mc:Fallback>
        </mc:AlternateContent>
      </w:r>
    </w:p>
    <w:p w14:paraId="4725E040" w14:textId="70CF9FE5" w:rsidR="00972624" w:rsidRDefault="00972624" w:rsidP="00972624">
      <w:pPr>
        <w:rPr>
          <w:b/>
          <w:bCs/>
        </w:rPr>
      </w:pPr>
    </w:p>
    <w:p w14:paraId="1318E2A0" w14:textId="77967395" w:rsidR="00972624" w:rsidRDefault="00972624" w:rsidP="00972624">
      <w:pPr>
        <w:rPr>
          <w:b/>
          <w:bCs/>
        </w:rPr>
      </w:pPr>
    </w:p>
    <w:p w14:paraId="3CBAD2C4" w14:textId="77777777" w:rsidR="00972624" w:rsidRDefault="00972624" w:rsidP="00972624">
      <w:pPr>
        <w:rPr>
          <w:b/>
          <w:bCs/>
        </w:rPr>
      </w:pPr>
    </w:p>
    <w:p w14:paraId="128E4005" w14:textId="77777777" w:rsidR="00972624" w:rsidRPr="0012344E" w:rsidRDefault="00972624" w:rsidP="00972624">
      <w:pPr>
        <w:pStyle w:val="BodyTextIndent"/>
        <w:ind w:left="360" w:firstLine="0"/>
        <w:rPr>
          <w:rFonts w:ascii="Arial" w:hAnsi="Arial" w:cs="Arial"/>
          <w:b/>
          <w:kern w:val="0"/>
        </w:rPr>
      </w:pPr>
    </w:p>
    <w:p w14:paraId="30201AC6" w14:textId="00727C7F" w:rsidR="00972624" w:rsidRDefault="00972624" w:rsidP="000552C1">
      <w:pPr>
        <w:pStyle w:val="BodyTextIndent"/>
        <w:rPr>
          <w:kern w:val="0"/>
        </w:rPr>
      </w:pPr>
    </w:p>
    <w:p w14:paraId="431EB46E" w14:textId="1A353F61" w:rsidR="00972624" w:rsidRDefault="00972624" w:rsidP="000552C1">
      <w:pPr>
        <w:pStyle w:val="BodyTextIndent"/>
        <w:rPr>
          <w:kern w:val="0"/>
        </w:rPr>
      </w:pPr>
    </w:p>
    <w:p w14:paraId="07CD1959" w14:textId="62522C25" w:rsidR="00972624" w:rsidRDefault="00972624" w:rsidP="000552C1">
      <w:pPr>
        <w:pStyle w:val="BodyTextIndent"/>
        <w:rPr>
          <w:kern w:val="0"/>
        </w:rPr>
      </w:pPr>
    </w:p>
    <w:p w14:paraId="057465DB" w14:textId="54BD291A" w:rsidR="00972624" w:rsidRDefault="00972624" w:rsidP="000552C1">
      <w:pPr>
        <w:pStyle w:val="BodyTextIndent"/>
        <w:rPr>
          <w:kern w:val="0"/>
        </w:rPr>
      </w:pPr>
    </w:p>
    <w:p w14:paraId="77DEB6B7" w14:textId="36147661" w:rsidR="00F65EBA" w:rsidRDefault="00F65EBA" w:rsidP="000552C1">
      <w:pPr>
        <w:pStyle w:val="BodyTextIndent"/>
        <w:rPr>
          <w:kern w:val="0"/>
        </w:rPr>
      </w:pPr>
    </w:p>
    <w:p w14:paraId="4A0E304B" w14:textId="1D5F8AE9" w:rsidR="00F65EBA" w:rsidRDefault="00F65EBA" w:rsidP="000552C1">
      <w:pPr>
        <w:pStyle w:val="BodyTextIndent"/>
        <w:rPr>
          <w:kern w:val="0"/>
        </w:rPr>
      </w:pPr>
    </w:p>
    <w:p w14:paraId="7560C211" w14:textId="03C79BE7" w:rsidR="00F65EBA" w:rsidRDefault="00F65EBA" w:rsidP="000552C1">
      <w:pPr>
        <w:pStyle w:val="BodyTextIndent"/>
        <w:rPr>
          <w:kern w:val="0"/>
        </w:rPr>
      </w:pPr>
    </w:p>
    <w:p w14:paraId="11EA0960" w14:textId="5A76597A" w:rsidR="00F65EBA" w:rsidRDefault="00F65EBA" w:rsidP="000552C1">
      <w:pPr>
        <w:pStyle w:val="BodyTextIndent"/>
        <w:rPr>
          <w:kern w:val="0"/>
        </w:rPr>
      </w:pPr>
    </w:p>
    <w:p w14:paraId="0953809B" w14:textId="63796145" w:rsidR="00F65EBA" w:rsidRDefault="00F65EBA" w:rsidP="000552C1">
      <w:pPr>
        <w:pStyle w:val="BodyTextIndent"/>
        <w:rPr>
          <w:kern w:val="0"/>
        </w:rPr>
      </w:pPr>
    </w:p>
    <w:p w14:paraId="42957F4A" w14:textId="7C4110F2" w:rsidR="00F65EBA" w:rsidRDefault="00F65EBA" w:rsidP="000552C1">
      <w:pPr>
        <w:pStyle w:val="BodyTextIndent"/>
        <w:rPr>
          <w:kern w:val="0"/>
        </w:rPr>
      </w:pPr>
    </w:p>
    <w:p w14:paraId="673416A9" w14:textId="5456503F" w:rsidR="00F65EBA" w:rsidRDefault="00F65EBA" w:rsidP="000552C1">
      <w:pPr>
        <w:pStyle w:val="BodyTextIndent"/>
        <w:rPr>
          <w:kern w:val="0"/>
        </w:rPr>
      </w:pPr>
    </w:p>
    <w:p w14:paraId="0E516E96" w14:textId="77777777" w:rsidR="00F65EBA" w:rsidRDefault="00F65EBA" w:rsidP="000552C1">
      <w:pPr>
        <w:pStyle w:val="BodyTextIndent"/>
        <w:rPr>
          <w:kern w:val="0"/>
        </w:rPr>
      </w:pPr>
    </w:p>
    <w:p w14:paraId="4D8651BC" w14:textId="34FA7E60" w:rsidR="00972624" w:rsidRDefault="00972624" w:rsidP="000552C1">
      <w:pPr>
        <w:pStyle w:val="BodyTextIndent"/>
        <w:rPr>
          <w:kern w:val="0"/>
        </w:rPr>
      </w:pPr>
    </w:p>
    <w:p w14:paraId="08CF03FE" w14:textId="08D8D5F5" w:rsidR="00972624" w:rsidRDefault="00972624" w:rsidP="000552C1">
      <w:pPr>
        <w:pStyle w:val="BodyTextIndent"/>
        <w:rPr>
          <w:kern w:val="0"/>
        </w:rPr>
      </w:pPr>
    </w:p>
    <w:p w14:paraId="0194D1B4" w14:textId="453D949F" w:rsidR="00972624" w:rsidRDefault="00972624" w:rsidP="000552C1">
      <w:pPr>
        <w:pStyle w:val="BodyTextIndent"/>
        <w:rPr>
          <w:kern w:val="0"/>
        </w:rPr>
      </w:pPr>
    </w:p>
    <w:p w14:paraId="667B745F" w14:textId="1DF2D2C1" w:rsidR="00972624" w:rsidRDefault="00972624" w:rsidP="000552C1">
      <w:pPr>
        <w:pStyle w:val="BodyTextIndent"/>
        <w:rPr>
          <w:kern w:val="0"/>
        </w:rPr>
      </w:pPr>
    </w:p>
    <w:p w14:paraId="078BEB17" w14:textId="1DC694F1" w:rsidR="00C101EB" w:rsidRDefault="00C101EB" w:rsidP="000552C1">
      <w:pPr>
        <w:pStyle w:val="BodyTextIndent"/>
        <w:rPr>
          <w:kern w:val="0"/>
        </w:rPr>
      </w:pPr>
    </w:p>
    <w:p w14:paraId="664CB53E" w14:textId="27D2079B" w:rsidR="00C101EB" w:rsidRDefault="00C101EB" w:rsidP="000552C1">
      <w:pPr>
        <w:pStyle w:val="BodyTextIndent"/>
        <w:rPr>
          <w:kern w:val="0"/>
        </w:rPr>
      </w:pPr>
    </w:p>
    <w:p w14:paraId="3F7A975B" w14:textId="5D0D53ED" w:rsidR="00C101EB" w:rsidRDefault="00C101EB" w:rsidP="000552C1">
      <w:pPr>
        <w:pStyle w:val="BodyTextIndent"/>
        <w:rPr>
          <w:kern w:val="0"/>
        </w:rPr>
      </w:pPr>
    </w:p>
    <w:p w14:paraId="63598B14" w14:textId="7D397240" w:rsidR="00C101EB" w:rsidRDefault="00C101EB" w:rsidP="000552C1">
      <w:pPr>
        <w:pStyle w:val="BodyTextIndent"/>
        <w:rPr>
          <w:kern w:val="0"/>
        </w:rPr>
      </w:pPr>
    </w:p>
    <w:p w14:paraId="1FE10859" w14:textId="170A04FE" w:rsidR="00C101EB" w:rsidRDefault="00C101EB" w:rsidP="000552C1">
      <w:pPr>
        <w:pStyle w:val="BodyTextIndent"/>
        <w:rPr>
          <w:kern w:val="0"/>
        </w:rPr>
      </w:pPr>
    </w:p>
    <w:p w14:paraId="766E42C3" w14:textId="7F041F68" w:rsidR="00C101EB" w:rsidRDefault="00C101EB" w:rsidP="000552C1">
      <w:pPr>
        <w:pStyle w:val="BodyTextIndent"/>
        <w:rPr>
          <w:kern w:val="0"/>
        </w:rPr>
      </w:pPr>
    </w:p>
    <w:p w14:paraId="5C35E0A0" w14:textId="77777777" w:rsidR="00C101EB" w:rsidRDefault="00C101EB" w:rsidP="000552C1">
      <w:pPr>
        <w:pStyle w:val="BodyTextIndent"/>
        <w:rPr>
          <w:kern w:val="0"/>
        </w:rPr>
      </w:pPr>
    </w:p>
    <w:p w14:paraId="256A8AF5" w14:textId="0361A463" w:rsidR="00972624" w:rsidRDefault="00972624" w:rsidP="000552C1">
      <w:pPr>
        <w:pStyle w:val="BodyTextIndent"/>
        <w:rPr>
          <w:kern w:val="0"/>
        </w:rPr>
      </w:pPr>
    </w:p>
    <w:p w14:paraId="53EC1319" w14:textId="22A59B92" w:rsidR="00972624" w:rsidRDefault="00972624" w:rsidP="000552C1">
      <w:pPr>
        <w:pStyle w:val="BodyTextIndent"/>
        <w:rPr>
          <w:kern w:val="0"/>
        </w:rPr>
      </w:pPr>
    </w:p>
    <w:p w14:paraId="464E02AF" w14:textId="39C9DAD3" w:rsidR="00972624" w:rsidRDefault="00972624" w:rsidP="000552C1">
      <w:pPr>
        <w:pStyle w:val="BodyTextIndent"/>
        <w:rPr>
          <w:kern w:val="0"/>
        </w:rPr>
      </w:pPr>
    </w:p>
    <w:p w14:paraId="0FDCB609" w14:textId="58457403" w:rsidR="00972624" w:rsidRDefault="00972624" w:rsidP="000552C1">
      <w:pPr>
        <w:pStyle w:val="BodyTextIndent"/>
        <w:rPr>
          <w:kern w:val="0"/>
        </w:rPr>
      </w:pPr>
    </w:p>
    <w:p w14:paraId="345322F7" w14:textId="74713F49" w:rsidR="00972624" w:rsidRDefault="00972624" w:rsidP="000552C1">
      <w:pPr>
        <w:pStyle w:val="BodyTextIndent"/>
        <w:rPr>
          <w:kern w:val="0"/>
        </w:rPr>
      </w:pPr>
    </w:p>
    <w:p w14:paraId="3795C064" w14:textId="07029353" w:rsidR="00972624" w:rsidRDefault="00972624" w:rsidP="000552C1">
      <w:pPr>
        <w:pStyle w:val="BodyTextIndent"/>
        <w:rPr>
          <w:kern w:val="0"/>
        </w:rPr>
      </w:pPr>
    </w:p>
    <w:p w14:paraId="08DA8636" w14:textId="21910FB8" w:rsidR="00972624" w:rsidRDefault="00C101EB" w:rsidP="000552C1">
      <w:pPr>
        <w:pStyle w:val="BodyTextIndent"/>
        <w:rPr>
          <w:kern w:val="0"/>
        </w:rPr>
      </w:pPr>
      <w:r>
        <w:rPr>
          <w:b/>
          <w:bCs/>
          <w:noProof/>
        </w:rPr>
        <w:lastRenderedPageBreak/>
        <mc:AlternateContent>
          <mc:Choice Requires="wpc">
            <w:drawing>
              <wp:inline distT="0" distB="0" distL="0" distR="0" wp14:anchorId="5514C887" wp14:editId="2274BC87">
                <wp:extent cx="6245218" cy="2472522"/>
                <wp:effectExtent l="0" t="0" r="3810" b="23495"/>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 name="Picture 84"/>
                          <pic:cNvPicPr/>
                        </pic:nvPicPr>
                        <pic:blipFill>
                          <a:blip r:embed="rId49" cstate="print">
                            <a:extLst>
                              <a:ext uri="{28A0092B-C50C-407E-A947-70E740481C1C}">
                                <a14:useLocalDpi xmlns:a14="http://schemas.microsoft.com/office/drawing/2010/main" val="0"/>
                              </a:ext>
                            </a:extLst>
                          </a:blip>
                          <a:srcRect/>
                          <a:stretch/>
                        </pic:blipFill>
                        <pic:spPr>
                          <a:xfrm>
                            <a:off x="2122112" y="148549"/>
                            <a:ext cx="1801931" cy="1407795"/>
                          </a:xfrm>
                          <a:prstGeom prst="rect">
                            <a:avLst/>
                          </a:prstGeom>
                        </pic:spPr>
                      </pic:pic>
                      <wps:wsp>
                        <wps:cNvPr id="85" name="Text Box 36"/>
                        <wps:cNvSpPr txBox="1"/>
                        <wps:spPr>
                          <a:xfrm>
                            <a:off x="1728665" y="2188509"/>
                            <a:ext cx="3335020" cy="285115"/>
                          </a:xfrm>
                          <a:prstGeom prst="rect">
                            <a:avLst/>
                          </a:prstGeom>
                          <a:solidFill>
                            <a:schemeClr val="lt1"/>
                          </a:solidFill>
                          <a:ln w="6350">
                            <a:solidFill>
                              <a:schemeClr val="bg1"/>
                            </a:solidFill>
                          </a:ln>
                        </wps:spPr>
                        <wps:txbx>
                          <w:txbxContent>
                            <w:p w14:paraId="31959869" w14:textId="77777777" w:rsidR="00C101EB" w:rsidRDefault="00C101EB" w:rsidP="00C101EB">
                              <w:pPr>
                                <w:spacing w:line="252" w:lineRule="auto"/>
                                <w:rPr>
                                  <w:rFonts w:ascii="Calibri" w:eastAsia="Calibri" w:hAnsi="Calibri"/>
                                </w:rPr>
                              </w:pPr>
                              <w:r>
                                <w:rPr>
                                  <w:rFonts w:ascii="Calibri" w:eastAsia="Calibri" w:hAnsi="Calibri"/>
                                </w:rPr>
                                <w:t>Figure 5 –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322654" y="829945"/>
                            <a:ext cx="1664335" cy="462280"/>
                          </a:xfrm>
                          <a:prstGeom prst="rect">
                            <a:avLst/>
                          </a:prstGeom>
                          <a:solidFill>
                            <a:schemeClr val="lt1"/>
                          </a:solidFill>
                          <a:ln w="6350">
                            <a:solidFill>
                              <a:schemeClr val="bg1"/>
                            </a:solidFill>
                          </a:ln>
                        </wps:spPr>
                        <wps:txbx>
                          <w:txbxContent>
                            <w:p w14:paraId="5304BB8D" w14:textId="77777777" w:rsidR="00C101EB" w:rsidRDefault="00C101EB" w:rsidP="00C101EB">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2262506" y="1696697"/>
                            <a:ext cx="1833795" cy="403408"/>
                          </a:xfrm>
                          <a:prstGeom prst="rect">
                            <a:avLst/>
                          </a:prstGeom>
                          <a:solidFill>
                            <a:schemeClr val="lt1"/>
                          </a:solidFill>
                          <a:ln w="6350">
                            <a:solidFill>
                              <a:schemeClr val="bg1"/>
                            </a:solidFill>
                          </a:ln>
                        </wps:spPr>
                        <wps:txbx>
                          <w:txbxContent>
                            <w:p w14:paraId="779BEE08" w14:textId="77777777" w:rsidR="00C101EB" w:rsidRDefault="00C101EB" w:rsidP="00C101EB">
                              <w:pPr>
                                <w:spacing w:line="254" w:lineRule="auto"/>
                                <w:rPr>
                                  <w:rFonts w:ascii="Calibri" w:eastAsia="Calibri" w:hAnsi="Calibri"/>
                                </w:rPr>
                              </w:pPr>
                              <w:r>
                                <w:rPr>
                                  <w:rFonts w:ascii="Calibri" w:eastAsia="Calibri" w:hAnsi="Calibri"/>
                                </w:rPr>
                                <w:t>Figure 4b – Plane Inliers: Workpiece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4228439" y="1712809"/>
                            <a:ext cx="1959928" cy="306070"/>
                          </a:xfrm>
                          <a:prstGeom prst="rect">
                            <a:avLst/>
                          </a:prstGeom>
                          <a:solidFill>
                            <a:schemeClr val="lt1"/>
                          </a:solidFill>
                          <a:ln w="6350">
                            <a:solidFill>
                              <a:schemeClr val="bg1"/>
                            </a:solidFill>
                          </a:ln>
                        </wps:spPr>
                        <wps:txbx>
                          <w:txbxContent>
                            <w:p w14:paraId="340792A2" w14:textId="77777777" w:rsidR="00C101EB" w:rsidRDefault="00C101EB" w:rsidP="00C101EB">
                              <w:pPr>
                                <w:spacing w:line="252" w:lineRule="auto"/>
                                <w:rPr>
                                  <w:rFonts w:ascii="Calibri" w:eastAsia="Calibri" w:hAnsi="Calibri"/>
                                </w:rPr>
                              </w:pPr>
                              <w:r>
                                <w:rPr>
                                  <w:rFonts w:ascii="Calibri" w:eastAsia="Calibri" w:hAnsi="Calibri"/>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88543" y="153550"/>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53101" y="164814"/>
                            <a:ext cx="1756860" cy="1372583"/>
                          </a:xfrm>
                          <a:prstGeom prst="rect">
                            <a:avLst/>
                          </a:prstGeom>
                        </pic:spPr>
                      </pic:pic>
                    </wpc:wpc>
                  </a:graphicData>
                </a:graphic>
              </wp:inline>
            </w:drawing>
          </mc:Choice>
          <mc:Fallback>
            <w:pict>
              <v:group w14:anchorId="5514C887" id="Canvas 68" o:spid="_x0000_s1086" editas="canvas" style="width:491.75pt;height:194.7pt;mso-position-horizontal-relative:char;mso-position-vertical-relative:line" coordsize="62445,24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">
                <v:shape id="_x0000_s1087" type="#_x0000_t75" style="position:absolute;width:62445;height:24720;visibility:visible;mso-wrap-style:square" filled="t">
                  <v:fill o:detectmouseclick="t"/>
                  <v:path o:connecttype="none"/>
                </v:shape>
                <v:shape id="Picture 84" o:spid="_x0000_s1088" type="#_x0000_t75" style="position:absolute;left:21221;top:1485;width:18019;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52" o:title=""/>
                </v:shape>
                <v:shape id="Text Box 36" o:spid="_x0000_s1089" type="#_x0000_t202" style="position:absolute;left:17286;top:21885;width:3335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31959869" w14:textId="77777777" w:rsidR="00C101EB" w:rsidRDefault="00C101EB" w:rsidP="00C101EB">
                        <w:pPr>
                          <w:spacing w:line="252" w:lineRule="auto"/>
                          <w:rPr>
                            <w:rFonts w:ascii="Calibri" w:eastAsia="Calibri" w:hAnsi="Calibri"/>
                          </w:rPr>
                        </w:pPr>
                        <w:r>
                          <w:rPr>
                            <w:rFonts w:ascii="Calibri" w:eastAsia="Calibri" w:hAnsi="Calibri"/>
                          </w:rPr>
                          <w:t>Figure 5 – Segmentation to Remove Clamps</w:t>
                        </w:r>
                      </w:p>
                    </w:txbxContent>
                  </v:textbox>
                </v:shape>
                <v:shape id="Text Box 36" o:spid="_x0000_s1090" type="#_x0000_t202" style="position:absolute;left:3226;top:8299;width:16643;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5304BB8D" w14:textId="77777777" w:rsidR="00C101EB" w:rsidRDefault="00C101EB" w:rsidP="00C101EB">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91" type="#_x0000_t202" style="position:absolute;left:22625;top:16966;width:18338;height:4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779BEE08" w14:textId="77777777" w:rsidR="00C101EB" w:rsidRDefault="00C101EB" w:rsidP="00C101EB">
                        <w:pPr>
                          <w:spacing w:line="254" w:lineRule="auto"/>
                          <w:rPr>
                            <w:rFonts w:ascii="Calibri" w:eastAsia="Calibri" w:hAnsi="Calibri"/>
                          </w:rPr>
                        </w:pPr>
                        <w:r>
                          <w:rPr>
                            <w:rFonts w:ascii="Calibri" w:eastAsia="Calibri" w:hAnsi="Calibri"/>
                          </w:rPr>
                          <w:t>Figure 4b – Plane Inliers: Workpiece</w:t>
                        </w:r>
                      </w:p>
                    </w:txbxContent>
                  </v:textbox>
                </v:shape>
                <v:shape id="Text Box 36" o:spid="_x0000_s1092" type="#_x0000_t202" style="position:absolute;left:42284;top:17128;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340792A2" w14:textId="77777777" w:rsidR="00C101EB" w:rsidRDefault="00C101EB" w:rsidP="00C101EB">
                        <w:pPr>
                          <w:spacing w:line="252" w:lineRule="auto"/>
                          <w:rPr>
                            <w:rFonts w:ascii="Calibri" w:eastAsia="Calibri" w:hAnsi="Calibri"/>
                          </w:rPr>
                        </w:pPr>
                        <w:r>
                          <w:rPr>
                            <w:rFonts w:ascii="Calibri" w:eastAsia="Calibri" w:hAnsi="Calibri"/>
                          </w:rPr>
                          <w:t>Figure 4c – Plane Outliers: Clamps</w:t>
                        </w:r>
                      </w:p>
                    </w:txbxContent>
                  </v:textbox>
                </v:shape>
                <v:shape id="Picture 62" o:spid="_x0000_s1093" type="#_x0000_t75" alt="Chart&#10;&#10;Description automatically generated" style="position:absolute;left:885;top:1535;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53" o:title="Chart&#10;&#10;Description automatically generated"/>
                </v:shape>
                <v:shape id="Picture 63" o:spid="_x0000_s1094" type="#_x0000_t75" alt="A picture containing purple&#10;&#10;Description automatically generated" style="position:absolute;left:41531;top:1648;width:17568;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54" o:title="A picture containing purple&#10;&#10;Description automatically generated"/>
                </v:shape>
                <w10:anchorlock/>
              </v:group>
            </w:pict>
          </mc:Fallback>
        </mc:AlternateContent>
      </w:r>
    </w:p>
    <w:p w14:paraId="4AA8DABC" w14:textId="4ADC3CC8" w:rsidR="00972624" w:rsidRDefault="00972624" w:rsidP="000552C1">
      <w:pPr>
        <w:pStyle w:val="BodyTextIndent"/>
        <w:rPr>
          <w:kern w:val="0"/>
        </w:rPr>
      </w:pPr>
    </w:p>
    <w:p w14:paraId="7E14A05D" w14:textId="78591C93" w:rsidR="00972624" w:rsidRDefault="00972624" w:rsidP="000552C1">
      <w:pPr>
        <w:pStyle w:val="BodyTextIndent"/>
        <w:rPr>
          <w:kern w:val="0"/>
        </w:rPr>
      </w:pPr>
    </w:p>
    <w:p w14:paraId="0DAA18EF" w14:textId="518B4118" w:rsidR="00972624" w:rsidRDefault="00972624" w:rsidP="000552C1">
      <w:pPr>
        <w:pStyle w:val="BodyTextIndent"/>
        <w:rPr>
          <w:kern w:val="0"/>
        </w:rPr>
      </w:pPr>
    </w:p>
    <w:p w14:paraId="664D1F5E" w14:textId="77777777" w:rsidR="00972624" w:rsidRDefault="00972624" w:rsidP="000552C1">
      <w:pPr>
        <w:pStyle w:val="BodyTextIndent"/>
        <w:rPr>
          <w:kern w:val="0"/>
        </w:rPr>
      </w:pPr>
    </w:p>
    <w:p w14:paraId="498861F9" w14:textId="076A206A" w:rsidR="00972624" w:rsidRDefault="00972624" w:rsidP="00972624">
      <w:pPr>
        <w:pStyle w:val="BodyTextIndent"/>
        <w:numPr>
          <w:ilvl w:val="0"/>
          <w:numId w:val="3"/>
        </w:numPr>
        <w:ind w:left="360"/>
        <w:rPr>
          <w:rFonts w:ascii="Arial" w:hAnsi="Arial" w:cs="Arial"/>
          <w:b/>
          <w:kern w:val="0"/>
        </w:rPr>
      </w:pPr>
      <w:r>
        <w:rPr>
          <w:rFonts w:ascii="Arial" w:hAnsi="Arial" w:cs="Arial"/>
          <w:b/>
          <w:kern w:val="0"/>
        </w:rPr>
        <w:t>ITERATIVE CLOSEST POINT</w:t>
      </w:r>
    </w:p>
    <w:p w14:paraId="6516CE70" w14:textId="77777777" w:rsidR="00972624" w:rsidRDefault="00972624" w:rsidP="00972624">
      <w:r>
        <w:t xml:space="preserve">The objective of the original ICP algorithm is to find a rigid transformation, with which the reference cloud is in the best alignment with the source </w:t>
      </w:r>
      <w:proofErr w:type="spellStart"/>
      <w:r>
        <w:t>pointcloud</w:t>
      </w:r>
      <w:proofErr w:type="spellEnd"/>
      <w:r>
        <w:t xml:space="preserve"> set. This method considers the closest corresponding points between two </w:t>
      </w:r>
      <w:proofErr w:type="spellStart"/>
      <w:r>
        <w:t>pointclouds</w:t>
      </w:r>
      <w:proofErr w:type="spellEnd"/>
      <w:r>
        <w:t xml:space="preserve"> and estimates a transformation to minimize the distance between them using a method of least squares [6].  By iteratively registering the reference cloud with the source cloud and applying rotation matrix R and a translation vector </w:t>
      </w:r>
      <w:r>
        <w:rPr>
          <w:i/>
          <w:iCs/>
        </w:rPr>
        <w:t xml:space="preserve">t, </w:t>
      </w:r>
      <w:r>
        <w:t>the source point set is expected to converge as the correspondences achieve alignment</w:t>
      </w:r>
      <w:r>
        <w:rPr>
          <w:i/>
          <w:iCs/>
        </w:rPr>
        <w:t xml:space="preserve">. </w:t>
      </w:r>
      <w:r>
        <w:t xml:space="preserve">This method however, has also been proven to be locally convergent, which </w:t>
      </w:r>
      <w:r w:rsidRPr="00CA499F">
        <w:t>means that the algorithm easily fail</w:t>
      </w:r>
      <w:r>
        <w:t>s</w:t>
      </w:r>
      <w:r w:rsidRPr="00CA499F">
        <w:t xml:space="preserve"> when the rotation angle between two</w:t>
      </w:r>
      <w:r>
        <w:t xml:space="preserve"> </w:t>
      </w:r>
      <w:r w:rsidRPr="00CA499F">
        <w:t>point</w:t>
      </w:r>
      <w:r>
        <w:t>-</w:t>
      </w:r>
      <w:r w:rsidRPr="00CA499F">
        <w:t>sets is large</w:t>
      </w:r>
      <w:r>
        <w:t xml:space="preserve"> [7]</w:t>
      </w:r>
      <w:r w:rsidRPr="00CA499F">
        <w:t xml:space="preserve">. For this reason, a good initial transformation </w:t>
      </w:r>
      <w:r>
        <w:t>is important such</w:t>
      </w:r>
      <w:r w:rsidRPr="00CA499F">
        <w:t xml:space="preserve"> that it guarantees that the algorithm converges to the global minimum</w:t>
      </w:r>
      <w:r>
        <w:t xml:space="preserve"> [7]. In this work, false correspondences from the environment scans are known to inhibit convergence. An implementation to reduce these false correspondences, such as RANSAC, is included.</w:t>
      </w:r>
    </w:p>
    <w:p w14:paraId="36FA9DEB" w14:textId="32D69B0B" w:rsidR="00972624" w:rsidRDefault="00972624" w:rsidP="00972624">
      <w:r w:rsidRPr="48D89E96">
        <w:t xml:space="preserve">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 in the presence of outliers, and methods are available (used in this approach) for automatic rejection of non-corresponding outliers (in let rev?). However, the approach in this work addresses the problem by reducing the reference point cloud to a subset of the LiDAR cloud which contains a portion of the workpiece without the surrounding table or clamps. </w:t>
      </w:r>
    </w:p>
    <w:p w14:paraId="6BDA26E2" w14:textId="2A3C2527" w:rsidR="00972624" w:rsidRDefault="00972624" w:rsidP="00972624"/>
    <w:p w14:paraId="2BC2F3FC" w14:textId="19F7401B" w:rsidR="00972624" w:rsidRDefault="00972624" w:rsidP="00972624"/>
    <w:p w14:paraId="3D630774" w14:textId="1B21B719" w:rsidR="00C101EB" w:rsidRDefault="00C101EB" w:rsidP="00972624"/>
    <w:p w14:paraId="7779F845" w14:textId="1D366621" w:rsidR="00C101EB" w:rsidRDefault="00C101EB" w:rsidP="00972624"/>
    <w:p w14:paraId="4AF8CB97" w14:textId="45A74442" w:rsidR="00C101EB" w:rsidRDefault="00C101EB" w:rsidP="00972624"/>
    <w:p w14:paraId="3CF2811A" w14:textId="3E4F9637" w:rsidR="00C101EB" w:rsidRDefault="00C101EB" w:rsidP="00972624"/>
    <w:p w14:paraId="0E4298AC" w14:textId="2BE7A60C" w:rsidR="00C101EB" w:rsidRDefault="00C101EB" w:rsidP="00972624"/>
    <w:p w14:paraId="70D9F099" w14:textId="73F02067" w:rsidR="00C101EB" w:rsidRDefault="00C101EB" w:rsidP="00972624"/>
    <w:p w14:paraId="5E181550" w14:textId="5CF68EAE" w:rsidR="00C101EB" w:rsidRDefault="00C101EB" w:rsidP="00972624"/>
    <w:p w14:paraId="79CC8346" w14:textId="35D4FB02" w:rsidR="00C101EB" w:rsidRDefault="00C101EB" w:rsidP="00972624"/>
    <w:p w14:paraId="46AE48D4" w14:textId="272CC356" w:rsidR="00C101EB" w:rsidRDefault="00C101EB" w:rsidP="00972624"/>
    <w:p w14:paraId="7B4E774E" w14:textId="0C43ECF7" w:rsidR="00C101EB" w:rsidRDefault="00C101EB" w:rsidP="00972624"/>
    <w:p w14:paraId="24E67C80" w14:textId="01B53B0E" w:rsidR="00C101EB" w:rsidRDefault="00C101EB" w:rsidP="00972624"/>
    <w:p w14:paraId="59796CEE" w14:textId="2254BCC8" w:rsidR="00C101EB" w:rsidRDefault="00C101EB" w:rsidP="00972624"/>
    <w:p w14:paraId="27DB01BA" w14:textId="17DDF179" w:rsidR="00C101EB" w:rsidRDefault="00C101EB" w:rsidP="00972624"/>
    <w:p w14:paraId="38856B93" w14:textId="717CBE37" w:rsidR="00C101EB" w:rsidRDefault="00C101EB" w:rsidP="00972624"/>
    <w:p w14:paraId="599A3FB0" w14:textId="0D8A1895" w:rsidR="00C101EB" w:rsidRDefault="00C101EB" w:rsidP="00972624"/>
    <w:p w14:paraId="05DDD736" w14:textId="2A95E63F" w:rsidR="00C101EB" w:rsidRDefault="00C101EB" w:rsidP="00972624"/>
    <w:p w14:paraId="53AEB822" w14:textId="70DAC17F" w:rsidR="00C101EB" w:rsidRDefault="00C101EB" w:rsidP="00972624"/>
    <w:p w14:paraId="133E1A7A" w14:textId="185E6811" w:rsidR="00C101EB" w:rsidRDefault="00C101EB" w:rsidP="00972624">
      <w:r>
        <w:rPr>
          <w:b/>
          <w:bCs/>
          <w:noProof/>
        </w:rPr>
        <mc:AlternateContent>
          <mc:Choice Requires="wpc">
            <w:drawing>
              <wp:inline distT="0" distB="0" distL="0" distR="0" wp14:anchorId="78CB00C1" wp14:editId="59492CDF">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3FBB620C" w14:textId="77777777" w:rsidR="00C101EB" w:rsidRDefault="00C101EB" w:rsidP="00C101EB">
                              <w:pPr>
                                <w:spacing w:line="252" w:lineRule="auto"/>
                                <w:rPr>
                                  <w:rFonts w:ascii="Calibri" w:eastAsia="Calibri" w:hAnsi="Calibri"/>
                                </w:rPr>
                              </w:pPr>
                              <w:r>
                                <w:rPr>
                                  <w:rFonts w:ascii="Calibri" w:eastAsia="Calibri" w:hAnsi="Calibri"/>
                                </w:rPr>
                                <w:t>Figure 6 – Workpiece Localization with ICP</w:t>
                              </w:r>
                            </w:p>
                            <w:p w14:paraId="12AD4765" w14:textId="77777777" w:rsidR="00C101EB" w:rsidRDefault="00C101EB" w:rsidP="00C101EB">
                              <w:pPr>
                                <w:spacing w:line="252" w:lineRule="auto"/>
                                <w:rPr>
                                  <w:rFonts w:ascii="Calibri" w:eastAsia="Calibri" w:hAnsi="Calibri"/>
                                </w:rPr>
                              </w:pPr>
                            </w:p>
                            <w:p w14:paraId="1C98A9C9" w14:textId="77777777" w:rsidR="00C101EB" w:rsidRDefault="00C101EB" w:rsidP="00C101EB">
                              <w:pPr>
                                <w:spacing w:line="252" w:lineRule="auto"/>
                                <w:rPr>
                                  <w:rFonts w:ascii="Calibri" w:eastAsia="Calibri" w:hAnsi="Calibri"/>
                                </w:rPr>
                              </w:pPr>
                            </w:p>
                            <w:p w14:paraId="27B6516C" w14:textId="77777777" w:rsidR="00C101EB" w:rsidRDefault="00C101EB" w:rsidP="00C101EB">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CB00C1"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3FBB620C" w14:textId="77777777" w:rsidR="00C101EB" w:rsidRDefault="00C101EB" w:rsidP="00C101EB">
                        <w:pPr>
                          <w:spacing w:line="252" w:lineRule="auto"/>
                          <w:rPr>
                            <w:rFonts w:ascii="Calibri" w:eastAsia="Calibri" w:hAnsi="Calibri"/>
                          </w:rPr>
                        </w:pPr>
                        <w:r>
                          <w:rPr>
                            <w:rFonts w:ascii="Calibri" w:eastAsia="Calibri" w:hAnsi="Calibri"/>
                          </w:rPr>
                          <w:t>Figure 6 – Workpiece Localization with ICP</w:t>
                        </w:r>
                      </w:p>
                      <w:p w14:paraId="12AD4765" w14:textId="77777777" w:rsidR="00C101EB" w:rsidRDefault="00C101EB" w:rsidP="00C101EB">
                        <w:pPr>
                          <w:spacing w:line="252" w:lineRule="auto"/>
                          <w:rPr>
                            <w:rFonts w:ascii="Calibri" w:eastAsia="Calibri" w:hAnsi="Calibri"/>
                          </w:rPr>
                        </w:pPr>
                      </w:p>
                      <w:p w14:paraId="1C98A9C9" w14:textId="77777777" w:rsidR="00C101EB" w:rsidRDefault="00C101EB" w:rsidP="00C101EB">
                        <w:pPr>
                          <w:spacing w:line="252" w:lineRule="auto"/>
                          <w:rPr>
                            <w:rFonts w:ascii="Calibri" w:eastAsia="Calibri" w:hAnsi="Calibri"/>
                          </w:rPr>
                        </w:pPr>
                      </w:p>
                      <w:p w14:paraId="27B6516C" w14:textId="77777777" w:rsidR="00C101EB" w:rsidRDefault="00C101EB" w:rsidP="00C101EB">
                        <w:pPr>
                          <w:spacing w:line="252" w:lineRule="auto"/>
                          <w:rPr>
                            <w:rFonts w:ascii="Calibri" w:eastAsia="Calibri" w:hAnsi="Calibri"/>
                          </w:rPr>
                        </w:pPr>
                      </w:p>
                    </w:txbxContent>
                  </v:textbox>
                </v:shape>
                <w10:anchorlock/>
              </v:group>
            </w:pict>
          </mc:Fallback>
        </mc:AlternateContent>
      </w:r>
    </w:p>
    <w:p w14:paraId="6C3DDEC6" w14:textId="77777777" w:rsidR="00C101EB" w:rsidRDefault="00C101EB" w:rsidP="00972624"/>
    <w:p w14:paraId="7B175798" w14:textId="7B3F3008" w:rsidR="00972624" w:rsidRDefault="00972624" w:rsidP="000552C1">
      <w:pPr>
        <w:pStyle w:val="BodyTextIndent"/>
        <w:rPr>
          <w:kern w:val="0"/>
        </w:rPr>
      </w:pPr>
    </w:p>
    <w:p w14:paraId="4ED07FF0" w14:textId="33D63D72" w:rsidR="00972624" w:rsidRPr="0012344E" w:rsidRDefault="00972624" w:rsidP="00972624">
      <w:pPr>
        <w:pStyle w:val="BodyTextIndent"/>
        <w:numPr>
          <w:ilvl w:val="0"/>
          <w:numId w:val="3"/>
        </w:numPr>
        <w:ind w:left="360"/>
        <w:rPr>
          <w:rFonts w:ascii="Arial" w:hAnsi="Arial" w:cs="Arial"/>
          <w:b/>
          <w:kern w:val="0"/>
        </w:rPr>
      </w:pPr>
      <w:r>
        <w:rPr>
          <w:rFonts w:ascii="Arial" w:hAnsi="Arial" w:cs="Arial"/>
          <w:b/>
          <w:kern w:val="0"/>
        </w:rPr>
        <w:t>CORRESPONDENCE MATCHING AND ALIGNMENT (ICP)</w:t>
      </w:r>
    </w:p>
    <w:p w14:paraId="4515386C" w14:textId="77777777" w:rsidR="00972624" w:rsidRDefault="00972624" w:rsidP="00972624">
      <w:pPr>
        <w:tabs>
          <w:tab w:val="center" w:pos="4680"/>
          <w:tab w:val="right" w:pos="9360"/>
        </w:tabs>
      </w:pPr>
      <w:r>
        <w:t xml:space="preserve">The ICP method as described in [12]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w:t>
      </w:r>
      <w:r>
        <w:lastRenderedPageBreak/>
        <w:t xml:space="preserve">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proofErr w:type="spellStart"/>
      <w:r>
        <w:rPr>
          <w:i/>
        </w:rPr>
        <w:t>i</w:t>
      </w:r>
      <w:proofErr w:type="spellEnd"/>
      <w:r>
        <w:rPr>
          <w:i/>
        </w:rPr>
        <w:t>=k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(Point-to-Point Error Metric) to be minimized is,</w:t>
      </w:r>
    </w:p>
    <w:p w14:paraId="5A226079" w14:textId="77777777" w:rsidR="00972624" w:rsidRDefault="00972624" w:rsidP="00972624">
      <w:pPr>
        <w:tabs>
          <w:tab w:val="center" w:pos="4680"/>
          <w:tab w:val="right" w:pos="9360"/>
        </w:tabs>
        <w:jc w:val="center"/>
      </w:pPr>
      <w:r>
        <w:tab/>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t>.</w:t>
      </w:r>
      <w:r>
        <w:tab/>
        <w:t>(1)</w:t>
      </w:r>
    </w:p>
    <w:p w14:paraId="73DBE89B" w14:textId="77777777"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(cite)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56777CAA" w14:textId="77777777" w:rsidR="00972624" w:rsidRDefault="00972624" w:rsidP="00972624">
      <w:pPr>
        <w:tabs>
          <w:tab w:val="center" w:pos="4680"/>
          <w:tab w:val="right" w:pos="9360"/>
        </w:tabs>
      </w:pPr>
      <w:r>
        <w:tab/>
        <w:t xml:space="preserve"> </w:t>
      </w:r>
      <w:bookmarkStart w:id="4" w:name="_Hlk66193486"/>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4"/>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oMath>
      <w:r>
        <w:t xml:space="preserve"> and </w:t>
      </w:r>
      <m:oMath>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t>.</w:t>
      </w:r>
      <w:r>
        <w:tab/>
        <w:t>(2)</w:t>
      </w:r>
    </w:p>
    <w:p w14:paraId="40F6776D" w14:textId="77777777"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4A505921" w14:textId="77777777" w:rsidR="00972624" w:rsidRDefault="00972624" w:rsidP="00972624">
      <w:pPr>
        <w:tabs>
          <w:tab w:val="center" w:pos="4680"/>
          <w:tab w:val="right" w:pos="9360"/>
        </w:tabs>
      </w:pPr>
      <w:r>
        <w:tab/>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tab/>
        <w:t>(3)</w:t>
      </w:r>
    </w:p>
    <w:p w14:paraId="07781A3D" w14:textId="77777777" w:rsidR="00972624" w:rsidRPr="004E11DD" w:rsidRDefault="00F65EBA" w:rsidP="00972624">
      <w:pPr>
        <w:tabs>
          <w:tab w:val="center" w:pos="4680"/>
          <w:tab w:val="right" w:pos="9360"/>
        </w:tabs>
      </w:pPr>
      <m:oMathPar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m:oMathPara>
    </w:p>
    <w:p w14:paraId="25934212" w14:textId="77777777"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1D5A70F3" w14:textId="77777777" w:rsidR="00972624" w:rsidRDefault="00972624" w:rsidP="00972624">
      <w:pPr>
        <w:tabs>
          <w:tab w:val="center" w:pos="4680"/>
          <w:tab w:val="right" w:pos="9360"/>
        </w:tabs>
      </w:pPr>
      <w:r>
        <w:tab/>
        <w:t xml:space="preserve"> </w:t>
      </w: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t>.</w:t>
      </w:r>
      <w:r>
        <w:tab/>
        <w:t>(4)</w:t>
      </w:r>
    </w:p>
    <w:p w14:paraId="31ABEDE6"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2BD25F4E"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409F0981"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303C6F5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988D991" w14:textId="77777777" w:rsidR="00972624" w:rsidRDefault="00972624" w:rsidP="00972624">
      <w:pPr>
        <w:tabs>
          <w:tab w:val="center" w:pos="4680"/>
          <w:tab w:val="right" w:pos="9360"/>
        </w:tabs>
      </w:pPr>
      <w:r>
        <w:t xml:space="preserve">and </w:t>
      </w:r>
    </w:p>
    <w:p w14:paraId="320F4B8B"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0FD1F25C" w14:textId="77777777" w:rsidR="00972624" w:rsidRDefault="00972624" w:rsidP="00972624">
      <w:pPr>
        <w:tabs>
          <w:tab w:val="center" w:pos="4680"/>
          <w:tab w:val="right" w:pos="9360"/>
        </w:tabs>
      </w:pPr>
      <w:r>
        <w:t>In practice, the correspondences assumed in Eq. (1) are not truly known. Therefore, this process is performed iteratively, by assuming a correspondence between the reference and source point cloud set based on a minimum distance between points. The source is corrected and the process repeats until convergence of the</w:t>
      </w:r>
      <w:r w:rsidRPr="00F33FE5">
        <w:t xml:space="preserve"> </w:t>
      </w:r>
      <w:r>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w:t>
      </w:r>
    </w:p>
    <w:p w14:paraId="4222AA9A" w14:textId="46F7ADFC" w:rsidR="00972624" w:rsidRDefault="00972624" w:rsidP="007720FC">
      <w:pPr>
        <w:pStyle w:val="BodyTextIndent"/>
        <w:ind w:right="2520"/>
        <w:rPr>
          <w:kern w:val="0"/>
        </w:rPr>
      </w:pPr>
    </w:p>
    <w:p w14:paraId="0B3C0786" w14:textId="0EC7EF2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PATH GENERATION STAGE</w:t>
      </w:r>
    </w:p>
    <w:p w14:paraId="272E641E" w14:textId="2AB88573" w:rsidR="00402C1D" w:rsidRPr="0012344E" w:rsidRDefault="00402C1D" w:rsidP="00402C1D">
      <w:pPr>
        <w:pStyle w:val="BodyTextIndent"/>
        <w:rPr>
          <w:rFonts w:ascii="Arial" w:hAnsi="Arial" w:cs="Arial"/>
          <w:b/>
          <w:kern w:val="0"/>
        </w:rPr>
      </w:pPr>
    </w:p>
    <w:p w14:paraId="1372B721" w14:textId="77777777" w:rsidR="00402C1D" w:rsidRDefault="00402C1D" w:rsidP="00402C1D">
      <w:pPr>
        <w:rPr>
          <w:b/>
          <w:bCs/>
        </w:rPr>
      </w:pPr>
      <w:r w:rsidRPr="006B6B64">
        <w:rPr>
          <w:b/>
          <w:bCs/>
        </w:rPr>
        <w:t>Transformation of Seam Points</w:t>
      </w:r>
    </w:p>
    <w:p w14:paraId="32E82C9B" w14:textId="77777777" w:rsidR="00402C1D" w:rsidRDefault="00402C1D" w:rsidP="00402C1D">
      <w:r w:rsidRPr="00DF469D">
        <w:t>Consider</w:t>
      </w:r>
      <w:r>
        <w:t xml:space="preserve"> a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t xml:space="preserve"> located along the weld seam as described by the example application and defined in the CAD model. The weld seam exists </w:t>
      </w:r>
      <w:r>
        <w:t xml:space="preserve">at the shared location of the connecting faces of the two parts which make up the workpiece. 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is a subset of the pointcloud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 which represents the workpiece.</w:t>
      </w:r>
    </w:p>
    <w:p w14:paraId="1003F1F4" w14:textId="77777777" w:rsidR="00402C1D" w:rsidRPr="00DF469D" w:rsidRDefault="00402C1D" w:rsidP="00402C1D">
      <w:pPr>
        <w:ind w:firstLine="720"/>
      </w:pPr>
      <w: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14:paraId="0265E799" w14:textId="77777777" w:rsidR="00402C1D" w:rsidRDefault="00402C1D" w:rsidP="00402C1D">
      <w:r>
        <w:rPr>
          <w:b/>
          <w:bCs/>
        </w:rPr>
        <w:tab/>
      </w:r>
      <w:r>
        <w:t xml:space="preserve">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are defined with respect to a frame {{part}} located on the workpiece. </w:t>
      </w:r>
    </w:p>
    <w:p w14:paraId="1A7296C6" w14:textId="77777777" w:rsidR="00402C1D" w:rsidRDefault="00402C1D" w:rsidP="00402C1D">
      <w:r>
        <w:t xml:space="preserve">To complete the desired operation the robot must carry the torch along the weld seam. The path generation stage requires the robot tool path points to be described with respect to the fixed frame of the robot. The </w:t>
      </w:r>
      <w:proofErr w:type="spellStart"/>
      <w:r>
        <w:t>pointcloud</w:t>
      </w:r>
      <w:proofErr w:type="spellEnd"/>
      <w:r>
        <w:t xml:space="preserve">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can be projected into the fixed frame of the robot with the rigid transformation for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resulting from the ICP routine described previously as it is the best available approximation of the workpiece pose.</w:t>
      </w:r>
    </w:p>
    <w:p w14:paraId="390EFAA1" w14:textId="77777777" w:rsidR="00402C1D" w:rsidRDefault="00402C1D" w:rsidP="00402C1D">
      <w:r>
        <w:tab/>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is found by applying the rotation </w:t>
      </w:r>
      <m:oMath>
        <m:r>
          <w:rPr>
            <w:rFonts w:ascii="Cambria Math" w:hAnsi="Cambria Math"/>
          </w:rPr>
          <m:t>R</m:t>
        </m:r>
      </m:oMath>
      <w:r>
        <w:t xml:space="preserve"> and translation </w:t>
      </w:r>
      <m:oMath>
        <m:r>
          <w:rPr>
            <w:rFonts w:ascii="Cambria Math" w:hAnsi="Cambria Math"/>
          </w:rPr>
          <m:t>t</m:t>
        </m:r>
      </m:oMath>
      <w:r>
        <w:t xml:space="preserve"> separately as shown.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 </w:t>
      </w:r>
      <w:proofErr w:type="spellStart"/>
      <w:proofErr w:type="gramStart"/>
      <w:r>
        <w:t>fn</w:t>
      </w:r>
      <w:proofErr w:type="spellEnd"/>
      <w:r>
        <w:t>(</w:t>
      </w:r>
      <w:proofErr w:type="gramEnd"/>
      <w:r>
        <w:t>R, t)</w:t>
      </w:r>
    </w:p>
    <w:p w14:paraId="0EB1D506" w14:textId="77777777" w:rsidR="00402C1D" w:rsidRDefault="00402C1D" w:rsidP="00402C1D">
      <w:r>
        <w:tab/>
      </w:r>
    </w:p>
    <w:p w14:paraId="5745F52F" w14:textId="77777777" w:rsidR="00402C1D" w:rsidRDefault="00F65EBA" w:rsidP="00402C1D">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402C1D">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402C1D">
        <w:t xml:space="preserve"> </w:t>
      </w:r>
    </w:p>
    <w:p w14:paraId="31DBFA25" w14:textId="77777777" w:rsidR="00402C1D" w:rsidRPr="006B6B64" w:rsidRDefault="00402C1D" w:rsidP="00402C1D">
      <w:pPr>
        <w:rPr>
          <w:b/>
          <w:bCs/>
        </w:rPr>
      </w:pPr>
    </w:p>
    <w:p w14:paraId="5F1830C3" w14:textId="77777777" w:rsidR="00402C1D" w:rsidRPr="006B6B64" w:rsidRDefault="00402C1D" w:rsidP="00402C1D">
      <w:pPr>
        <w:ind w:firstLine="720"/>
        <w:rPr>
          <w:b/>
          <w:bCs/>
        </w:rPr>
      </w:pPr>
      <w:r w:rsidRPr="006B6B64">
        <w:rPr>
          <w:b/>
          <w:bCs/>
        </w:rPr>
        <w:t>Joint Velocity Profile Generation</w:t>
      </w:r>
    </w:p>
    <w:p w14:paraId="26DA86CC" w14:textId="28720951" w:rsidR="00972624" w:rsidRDefault="00972624" w:rsidP="000552C1">
      <w:pPr>
        <w:pStyle w:val="BodyTextIndent"/>
        <w:rPr>
          <w:kern w:val="0"/>
        </w:rPr>
      </w:pPr>
    </w:p>
    <w:p w14:paraId="16AEDC5F" w14:textId="3EF3D966"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40518B2E" w14:textId="77777777" w:rsidR="00402C1D" w:rsidRDefault="00402C1D" w:rsidP="00402C1D">
      <w:r>
        <w:t xml:space="preserve">This research has been implemented in ROS on Ubuntu Linux which provides a multi-threaded and distributed software framework for robotics applications.  </w:t>
      </w:r>
      <w:r>
        <w:tab/>
      </w:r>
    </w:p>
    <w:p w14:paraId="13553430" w14:textId="77777777" w:rsidR="00402C1D" w:rsidRDefault="00402C1D" w:rsidP="00402C1D">
      <w:r>
        <w:t xml:space="preserve">The combination of 2D LiDAR scans into 3D </w:t>
      </w:r>
      <w:proofErr w:type="spellStart"/>
      <w:r>
        <w:t>pointclouds</w:t>
      </w:r>
      <w:proofErr w:type="spellEnd"/>
      <w:r>
        <w:t xml:space="preserve"> was done using a custom ROS package </w:t>
      </w:r>
      <w:r w:rsidRPr="000D27DB">
        <w:rPr>
          <w:i/>
          <w:iCs/>
        </w:rPr>
        <w:t>scan2cloud</w:t>
      </w:r>
      <w:r>
        <w:t xml:space="preserve"> that is based on </w:t>
      </w:r>
      <w:r w:rsidRPr="00F359B0">
        <w:rPr>
          <w:i/>
          <w:iCs/>
        </w:rPr>
        <w:t>ROS</w:t>
      </w:r>
      <w:r>
        <w:t xml:space="preserve"> </w:t>
      </w:r>
      <w:proofErr w:type="spellStart"/>
      <w:r w:rsidRPr="00F359B0">
        <w:rPr>
          <w:i/>
          <w:iCs/>
        </w:rPr>
        <w:t>laser_geometry</w:t>
      </w:r>
      <w:proofErr w:type="spellEnd"/>
      <w:r>
        <w:t xml:space="preserve">. The rigid transformation from the sensor frame to the base of the robot is programmed with </w:t>
      </w:r>
      <w:r w:rsidRPr="00F359B0">
        <w:rPr>
          <w:i/>
          <w:iCs/>
        </w:rPr>
        <w:t xml:space="preserve">ROS </w:t>
      </w:r>
      <w:proofErr w:type="spellStart"/>
      <w:r w:rsidRPr="00F359B0">
        <w:rPr>
          <w:i/>
          <w:iCs/>
        </w:rPr>
        <w:t>tf</w:t>
      </w:r>
      <w:proofErr w:type="spellEnd"/>
      <w:r>
        <w:t xml:space="preserve"> so that individual 2D scans collected using </w:t>
      </w:r>
      <w:r w:rsidRPr="00F359B0">
        <w:rPr>
          <w:i/>
          <w:iCs/>
        </w:rPr>
        <w:t xml:space="preserve">ROS </w:t>
      </w:r>
      <w:proofErr w:type="spellStart"/>
      <w:r w:rsidRPr="00F359B0">
        <w:rPr>
          <w:i/>
          <w:iCs/>
        </w:rPr>
        <w:t>rplidar</w:t>
      </w:r>
      <w:proofErr w:type="spellEnd"/>
      <w:r>
        <w:t xml:space="preserve"> can be processed and saved as a .</w:t>
      </w:r>
      <w:proofErr w:type="spellStart"/>
      <w:r>
        <w:t>pcd</w:t>
      </w:r>
      <w:proofErr w:type="spellEnd"/>
      <w:r>
        <w:t xml:space="preserve"> file with respect to a global origin.  </w:t>
      </w:r>
    </w:p>
    <w:p w14:paraId="46BFCC0F" w14:textId="77777777" w:rsidR="00402C1D" w:rsidRDefault="00402C1D" w:rsidP="00402C1D"/>
    <w:p w14:paraId="4704453F" w14:textId="77777777" w:rsidR="00402C1D" w:rsidRDefault="00402C1D" w:rsidP="00402C1D">
      <w:r>
        <w:t>The .</w:t>
      </w:r>
      <w:proofErr w:type="spellStart"/>
      <w:r>
        <w:t>pcd</w:t>
      </w:r>
      <w:proofErr w:type="spellEnd"/>
      <w:r>
        <w:t xml:space="preserve"> file is used for permanent storage and several </w:t>
      </w:r>
      <w:proofErr w:type="spellStart"/>
      <w:r>
        <w:t>pointcloud</w:t>
      </w:r>
      <w:proofErr w:type="spellEnd"/>
      <w:r>
        <w:t xml:space="preserve"> data types </w:t>
      </w:r>
    </w:p>
    <w:p w14:paraId="09E16E03" w14:textId="77777777" w:rsidR="00402C1D" w:rsidRDefault="00402C1D" w:rsidP="00402C1D"/>
    <w:p w14:paraId="284620B0" w14:textId="77777777" w:rsidR="00402C1D" w:rsidRDefault="00402C1D" w:rsidP="00402C1D">
      <w:r w:rsidRPr="4AD55289">
        <w:t xml:space="preserve">The robot and sensor are operated simultaneously using ROS, and the resulting </w:t>
      </w:r>
      <w:proofErr w:type="spellStart"/>
      <w:r w:rsidRPr="4AD55289">
        <w:t>pointcloud</w:t>
      </w:r>
      <w:proofErr w:type="spellEnd"/>
      <w:r w:rsidRPr="4AD55289">
        <w:t xml:space="preserve">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39DC2DA9" w14:textId="6A3E2F8A" w:rsidR="00972624" w:rsidRDefault="00972624" w:rsidP="000552C1">
      <w:pPr>
        <w:pStyle w:val="BodyTextIndent"/>
        <w:rPr>
          <w:kern w:val="0"/>
        </w:rPr>
      </w:pPr>
    </w:p>
    <w:p w14:paraId="29B7A75D" w14:textId="0BA6CB9B" w:rsidR="008C095F" w:rsidRDefault="008C095F" w:rsidP="00402C1D">
      <w:pPr>
        <w:pStyle w:val="BodyTextIndent"/>
        <w:ind w:firstLine="0"/>
        <w:rPr>
          <w:kern w:val="0"/>
        </w:rPr>
      </w:pPr>
    </w:p>
    <w:p w14:paraId="150826CF" w14:textId="11C1F41B"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4C410DAA" w14:textId="77777777"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76B5FFC8" w14:textId="77777777" w:rsidR="00402C1D" w:rsidRDefault="00402C1D" w:rsidP="00402C1D">
      <w:r w:rsidRPr="5003E31F">
        <w:t xml:space="preserve">Variation in surface quality and workpiece dimension and shape are likely present however these are not the focus of this process. The workpiece geometries are generally assumed to match those in the model within a working tolerance. These local model </w:t>
      </w:r>
      <w:r w:rsidRPr="5003E31F">
        <w:lastRenderedPageBreak/>
        <w:t>inaccuracies certainly affect the global information produced regarding the geometry and location of the weld, but these affects are minor.</w:t>
      </w:r>
    </w:p>
    <w:p w14:paraId="3F22915E" w14:textId="77777777"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5"/>
      <w:r>
        <w:t xml:space="preserve">In each of these examples, the assembly is temporarily joined together by clamps which will be included in the lidar scan. Prior to the alignment process, these clamps will be removed from the </w:t>
      </w:r>
      <w:proofErr w:type="spellStart"/>
      <w:r>
        <w:t>pointcloud</w:t>
      </w:r>
      <w:proofErr w:type="spellEnd"/>
      <w:r>
        <w:t xml:space="preserve"> data via segmentation with RANSAC.</w:t>
      </w:r>
      <w:commentRangeEnd w:id="5"/>
      <w:r>
        <w:rPr>
          <w:rStyle w:val="CommentReference"/>
        </w:rPr>
        <w:commentReference w:id="5"/>
      </w:r>
    </w:p>
    <w:p w14:paraId="2C2FAAC7" w14:textId="77777777" w:rsidR="00402C1D" w:rsidRDefault="00402C1D" w:rsidP="00402C1D">
      <w:r>
        <w:t>In example application 1 the workpiece consists of two square tubes to be joined by weldment so that the tubes are perpendicular and form a tee.</w:t>
      </w:r>
    </w:p>
    <w:p w14:paraId="3BB74FC9" w14:textId="77777777" w:rsidR="00402C1D" w:rsidRDefault="00402C1D" w:rsidP="00402C1D">
      <w:r>
        <w:t>In example application 2 the workpiece consists of a square tube to be joined by weldment to a flat plate so that the tube is perpendicular to the plate.</w:t>
      </w:r>
    </w:p>
    <w:p w14:paraId="18DDB9D3" w14:textId="07953598" w:rsidR="00402C1D" w:rsidRDefault="00402C1D" w:rsidP="000552C1">
      <w:pPr>
        <w:pStyle w:val="BodyTextIndent"/>
        <w:rPr>
          <w:kern w:val="0"/>
        </w:rPr>
      </w:pPr>
    </w:p>
    <w:p w14:paraId="0DA3ED95" w14:textId="61E3D253" w:rsidR="00402C1D" w:rsidRDefault="00402C1D" w:rsidP="00402C1D">
      <w:r>
        <w:rPr>
          <w:noProof/>
        </w:rPr>
        <mc:AlternateContent>
          <mc:Choice Requires="wpc">
            <w:drawing>
              <wp:anchor distT="0" distB="0" distL="114300" distR="114300" simplePos="0" relativeHeight="251662336" behindDoc="0" locked="0" layoutInCell="1" allowOverlap="1" wp14:anchorId="42D9B76D" wp14:editId="6B56A965">
                <wp:simplePos x="0" y="0"/>
                <wp:positionH relativeFrom="column">
                  <wp:posOffset>9525</wp:posOffset>
                </wp:positionH>
                <wp:positionV relativeFrom="paragraph">
                  <wp:posOffset>2069100</wp:posOffset>
                </wp:positionV>
                <wp:extent cx="5913120" cy="2079625"/>
                <wp:effectExtent l="0" t="0" r="0"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9" name="Picture 99" descr="Diagram, engineering drawing&#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39244" y="80258"/>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719486" y="95330"/>
                            <a:ext cx="2691481" cy="1180810"/>
                          </a:xfrm>
                          <a:prstGeom prst="rect">
                            <a:avLst/>
                          </a:prstGeom>
                        </pic:spPr>
                      </pic:pic>
                      <wps:wsp>
                        <wps:cNvPr id="103" name="Text Box 36"/>
                        <wps:cNvSpPr txBox="1"/>
                        <wps:spPr>
                          <a:xfrm>
                            <a:off x="963771" y="1551600"/>
                            <a:ext cx="3335020" cy="283210"/>
                          </a:xfrm>
                          <a:prstGeom prst="rect">
                            <a:avLst/>
                          </a:prstGeom>
                          <a:solidFill>
                            <a:schemeClr val="lt1"/>
                          </a:solidFill>
                          <a:ln w="6350">
                            <a:solidFill>
                              <a:schemeClr val="bg1"/>
                            </a:solidFill>
                          </a:ln>
                        </wps:spPr>
                        <wps:txbx>
                          <w:txbxContent>
                            <w:p w14:paraId="3439B251" w14:textId="77777777" w:rsidR="00F65EBA" w:rsidRDefault="00F65EBA" w:rsidP="00402C1D">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42D9B76D" id="Canvas 98" o:spid="_x0000_s1100" editas="canvas" style="position:absolute;left:0;text-align:left;margin-left:.75pt;margin-top:162.9pt;width:465.6pt;height:163.75pt;z-index:251662336;mso-position-horizontal-relative:text;mso-position-vertical-relative:text" coordsize="59131,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">
                <v:shape id="_x0000_s1101" type="#_x0000_t75" style="position:absolute;width:59131;height:20796;visibility:visible;mso-wrap-style:square" filled="t">
                  <v:fill o:detectmouseclick="t"/>
                  <v:path o:connecttype="none"/>
                </v:shape>
                <v:shape id="Picture 99" o:spid="_x0000_s1102" type="#_x0000_t75" alt="Diagram, engineering drawing&#10;&#10;Description automatically generated" style="position:absolute;left:5392;top:802;width:17417;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5" o:title="Diagram, engineering drawing&#10;&#10;Description automatically generated"/>
                </v:shape>
                <v:shape id="Picture 100" o:spid="_x0000_s1103" type="#_x0000_t75" alt="A picture containing text&#10;&#10;Description automatically generated" style="position:absolute;left:27194;top:953;width:26915;height:1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6" o:title="A picture containing text&#10;&#10;Description automatically generated"/>
                </v:shape>
                <v:shape id="Text Box 36" o:spid="_x0000_s1104" type="#_x0000_t202" style="position:absolute;left:9637;top:15516;width:33350;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3439B251" w14:textId="77777777" w:rsidR="00F65EBA" w:rsidRDefault="00F65EBA" w:rsidP="00402C1D">
                        <w:pPr>
                          <w:spacing w:line="252" w:lineRule="auto"/>
                          <w:rPr>
                            <w:rFonts w:ascii="Calibri" w:eastAsia="Calibri" w:hAnsi="Calibri"/>
                          </w:rPr>
                        </w:pPr>
                        <w:r>
                          <w:rPr>
                            <w:rFonts w:ascii="Calibri" w:eastAsia="Calibri" w:hAnsi="Calibri"/>
                          </w:rPr>
                          <w:t>Figure 8 – Example Application B</w:t>
                        </w:r>
                      </w:p>
                    </w:txbxContent>
                  </v:textbox>
                </v:shape>
                <w10:wrap type="topAndBottom"/>
              </v:group>
            </w:pict>
          </mc:Fallback>
        </mc:AlternateContent>
      </w:r>
      <w:r>
        <w:rPr>
          <w:noProof/>
        </w:rPr>
        <mc:AlternateContent>
          <mc:Choice Requires="wpc">
            <w:drawing>
              <wp:anchor distT="0" distB="0" distL="114300" distR="114300" simplePos="0" relativeHeight="251661312" behindDoc="0" locked="0" layoutInCell="1" allowOverlap="1" wp14:anchorId="39D1BE56" wp14:editId="61F40EBF">
                <wp:simplePos x="0" y="0"/>
                <wp:positionH relativeFrom="column">
                  <wp:posOffset>0</wp:posOffset>
                </wp:positionH>
                <wp:positionV relativeFrom="paragraph">
                  <wp:posOffset>0</wp:posOffset>
                </wp:positionV>
                <wp:extent cx="5575935" cy="2155190"/>
                <wp:effectExtent l="0" t="0" r="5715"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Diagram, engineering drawing&#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2567353" y="50939"/>
                            <a:ext cx="2843614" cy="1649667"/>
                          </a:xfrm>
                          <a:prstGeom prst="rect">
                            <a:avLst/>
                          </a:prstGeom>
                        </pic:spPr>
                      </pic:pic>
                      <pic:pic xmlns:pic="http://schemas.openxmlformats.org/drawingml/2006/picture">
                        <pic:nvPicPr>
                          <pic:cNvPr id="46" name="Picture 4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68495" y="79200"/>
                            <a:ext cx="2200108" cy="1276350"/>
                          </a:xfrm>
                          <a:prstGeom prst="rect">
                            <a:avLst/>
                          </a:prstGeom>
                        </pic:spPr>
                      </pic:pic>
                      <wps:wsp>
                        <wps:cNvPr id="101" name="Text Box 36"/>
                        <wps:cNvSpPr txBox="1"/>
                        <wps:spPr>
                          <a:xfrm>
                            <a:off x="973820" y="1785255"/>
                            <a:ext cx="3335020" cy="283845"/>
                          </a:xfrm>
                          <a:prstGeom prst="rect">
                            <a:avLst/>
                          </a:prstGeom>
                          <a:solidFill>
                            <a:schemeClr val="lt1"/>
                          </a:solidFill>
                          <a:ln w="6350">
                            <a:solidFill>
                              <a:schemeClr val="bg1"/>
                            </a:solidFill>
                          </a:ln>
                        </wps:spPr>
                        <wps:txbx>
                          <w:txbxContent>
                            <w:p w14:paraId="60F2FE68" w14:textId="77777777" w:rsidR="00F65EBA" w:rsidRDefault="00F65EBA" w:rsidP="00402C1D">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39D1BE56" id="Canvas 41" o:spid="_x0000_s1105" editas="canvas" style="position:absolute;left:0;text-align:left;margin-left:0;margin-top:0;width:439.05pt;height:169.7pt;z-index:251661312;mso-position-horizontal-relative:text;mso-position-vertical-relative:text" coordsize="55759,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">
                <v:shape id="_x0000_s1106" type="#_x0000_t75" style="position:absolute;width:55759;height:21551;visibility:visible;mso-wrap-style:square" filled="t">
                  <v:fill o:detectmouseclick="t"/>
                  <v:path o:connecttype="none"/>
                </v:shape>
                <v:shape id="Picture 43" o:spid="_x0000_s1107" type="#_x0000_t75" alt="Diagram, engineering drawing&#10;&#10;Description automatically generated" style="position:absolute;left:25673;top:509;width:2843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">
                  <v:imagedata r:id="rId69" o:title="Diagram, engineering drawing&#10;&#10;Description automatically generated"/>
                </v:shape>
                <v:shape id="Picture 46" o:spid="_x0000_s1108" type="#_x0000_t75" style="position:absolute;left:2684;top:792;width:2200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70" o:title=""/>
                </v:shape>
                <v:shape id="Text Box 36" o:spid="_x0000_s1109" type="#_x0000_t202" style="position:absolute;left:9738;top:17852;width:33350;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60F2FE68" w14:textId="77777777" w:rsidR="00F65EBA" w:rsidRDefault="00F65EBA" w:rsidP="00402C1D">
                        <w:pPr>
                          <w:spacing w:line="252" w:lineRule="auto"/>
                          <w:rPr>
                            <w:rFonts w:ascii="Calibri" w:eastAsia="Calibri" w:hAnsi="Calibri"/>
                          </w:rPr>
                        </w:pPr>
                        <w:r>
                          <w:rPr>
                            <w:rFonts w:ascii="Calibri" w:eastAsia="Calibri" w:hAnsi="Calibri"/>
                          </w:rPr>
                          <w:t>Figure 7 – Example Application A</w:t>
                        </w:r>
                      </w:p>
                    </w:txbxContent>
                  </v:textbox>
                </v:shape>
                <w10:wrap type="topAndBottom"/>
              </v:group>
            </w:pict>
          </mc:Fallback>
        </mc:AlternateContent>
      </w:r>
    </w:p>
    <w:p w14:paraId="64DE167D" w14:textId="10D1F655" w:rsidR="00402C1D" w:rsidRDefault="00402C1D" w:rsidP="00402C1D"/>
    <w:p w14:paraId="755B0687" w14:textId="3C0E3014"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3D9DDF3D" w14:textId="77777777" w:rsidR="00402C1D" w:rsidRDefault="00402C1D" w:rsidP="00402C1D">
      <w:r>
        <w:t xml:space="preserve">Example application A and B were performed for testing and validation of the proposed approach using synthetic data generated from CAD models of the workspace including the table and clamps as shown in the figure above. The models of the </w:t>
      </w:r>
      <w:r>
        <w:t xml:space="preserve">scene were converted to </w:t>
      </w:r>
      <w:proofErr w:type="spellStart"/>
      <w:r>
        <w:t>pointclouds</w:t>
      </w:r>
      <w:proofErr w:type="spellEnd"/>
      <w:r>
        <w:t xml:space="preserve"> using the uniform sampling process described for the conversion of the source cloud. </w:t>
      </w:r>
    </w:p>
    <w:p w14:paraId="37119D71" w14:textId="77777777" w:rsidR="00402C1D" w:rsidRDefault="00402C1D" w:rsidP="00402C1D"/>
    <w:p w14:paraId="329A4909" w14:textId="7AD55E10"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4E76DA75" w14:textId="77777777" w:rsidR="00402C1D"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w:t>
      </w:r>
      <w:proofErr w:type="spellStart"/>
      <w:r>
        <w:t>pointsclouds</w:t>
      </w:r>
      <w:proofErr w:type="spellEnd"/>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presented is applied to the raw projected LiDAR points as described with respect to the base frame of the robot. </w:t>
      </w:r>
    </w:p>
    <w:p w14:paraId="40A7A487" w14:textId="77777777" w:rsidR="00402C1D" w:rsidRPr="007F4A33" w:rsidRDefault="00402C1D" w:rsidP="00402C1D">
      <w:r>
        <w:t xml:space="preserve">Experimental Calibration </w:t>
      </w:r>
    </w:p>
    <w:p w14:paraId="3A00FBD1" w14:textId="77777777" w:rsidR="00402C1D" w:rsidRDefault="00402C1D" w:rsidP="00402C1D">
      <w:pPr>
        <w:rPr>
          <w:b/>
          <w:bCs/>
        </w:rPr>
      </w:pPr>
      <w:r>
        <w:rPr>
          <w:noProof/>
        </w:rPr>
        <w:lastRenderedPageBreak/>
        <mc:AlternateContent>
          <mc:Choice Requires="wpc">
            <w:drawing>
              <wp:inline distT="0" distB="0" distL="0" distR="0" wp14:anchorId="0EDA6357" wp14:editId="6739AF26">
                <wp:extent cx="3305175" cy="3162300"/>
                <wp:effectExtent l="0" t="0" r="952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1" cstate="print">
                            <a:extLst>
                              <a:ext uri="{28A0092B-C50C-407E-A947-70E740481C1C}">
                                <a14:useLocalDpi xmlns:a14="http://schemas.microsoft.com/office/drawing/2010/main" val="0"/>
                              </a:ext>
                            </a:extLst>
                          </a:blip>
                          <a:stretch>
                            <a:fillRect/>
                          </a:stretch>
                        </pic:blipFill>
                        <pic:spPr>
                          <a:xfrm>
                            <a:off x="302883" y="9"/>
                            <a:ext cx="2735592" cy="2371716"/>
                          </a:xfrm>
                          <a:prstGeom prst="rect">
                            <a:avLst/>
                          </a:prstGeom>
                        </pic:spPr>
                      </pic:pic>
                      <wps:wsp>
                        <wps:cNvPr id="104" name="Text Box 104"/>
                        <wps:cNvSpPr txBox="1"/>
                        <wps:spPr>
                          <a:xfrm>
                            <a:off x="269107" y="2709335"/>
                            <a:ext cx="2811913" cy="311995"/>
                          </a:xfrm>
                          <a:prstGeom prst="rect">
                            <a:avLst/>
                          </a:prstGeom>
                          <a:solidFill>
                            <a:schemeClr val="lt1"/>
                          </a:solidFill>
                          <a:ln w="6350">
                            <a:solidFill>
                              <a:prstClr val="black"/>
                            </a:solidFill>
                          </a:ln>
                        </wps:spPr>
                        <wps:txbx>
                          <w:txbxContent>
                            <w:p w14:paraId="456B8F92" w14:textId="77777777" w:rsidR="00F65EBA" w:rsidRDefault="00F65EBA" w:rsidP="00402C1D">
                              <w:r>
                                <w:t>Figure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10" editas="canvas" style="width:260.25pt;height:249pt;mso-position-horizontal-relative:char;mso-position-vertical-relative:line" coordsize="33051,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">
                <v:shape id="_x0000_s1111" type="#_x0000_t75" style="position:absolute;width:33051;height:31623;visibility:visible;mso-wrap-style:square" filled="t">
                  <v:fill o:detectmouseclick="t"/>
                  <v:path o:connecttype="none"/>
                </v:shape>
                <v:shape id="Picture 90" o:spid="_x0000_s1112" type="#_x0000_t75" style="position:absolute;left:3028;width:27356;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2" o:title=""/>
                </v:shape>
                <v:shape id="Text Box 104" o:spid="_x0000_s1113" type="#_x0000_t202" style="position:absolute;left:2691;top:27093;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456B8F92" w14:textId="77777777" w:rsidR="00F65EBA" w:rsidRDefault="00F65EBA" w:rsidP="00402C1D">
                        <w:r>
                          <w:t>Figure - Experimental Setup for Application A</w:t>
                        </w:r>
                      </w:p>
                    </w:txbxContent>
                  </v:textbox>
                </v:shape>
                <w10:anchorlock/>
              </v:group>
            </w:pict>
          </mc:Fallback>
        </mc:AlternateContent>
      </w:r>
    </w:p>
    <w:p w14:paraId="52C947F5" w14:textId="5D5C033B" w:rsidR="00402C1D" w:rsidRDefault="00402C1D" w:rsidP="00402C1D">
      <w:pPr>
        <w:rPr>
          <w:b/>
          <w:bCs/>
        </w:rPr>
      </w:pPr>
    </w:p>
    <w:p w14:paraId="2DF4D2FD" w14:textId="244F049C" w:rsidR="00402C1D" w:rsidRDefault="00402C1D" w:rsidP="00402C1D">
      <w:pPr>
        <w:rPr>
          <w:b/>
          <w:bCs/>
        </w:rPr>
      </w:pPr>
    </w:p>
    <w:p w14:paraId="0670A034" w14:textId="77777777" w:rsidR="00402C1D" w:rsidRDefault="00402C1D" w:rsidP="00402C1D">
      <w:pPr>
        <w:rPr>
          <w:b/>
          <w:bCs/>
        </w:rPr>
      </w:pPr>
    </w:p>
    <w:p w14:paraId="0235B1CF" w14:textId="77777777" w:rsidR="00402C1D" w:rsidRDefault="00402C1D" w:rsidP="000552C1">
      <w:pPr>
        <w:pStyle w:val="BodyTextIndent"/>
        <w:rPr>
          <w:kern w:val="0"/>
        </w:rPr>
      </w:pPr>
    </w:p>
    <w:p w14:paraId="4F4494AA" w14:textId="77777777" w:rsidR="00402C1D" w:rsidRDefault="00402C1D" w:rsidP="000552C1">
      <w:pPr>
        <w:pStyle w:val="BodyTextIndent"/>
        <w:rPr>
          <w:kern w:val="0"/>
        </w:rPr>
      </w:pPr>
    </w:p>
    <w:p w14:paraId="059C662B" w14:textId="77777777" w:rsidR="008C095F" w:rsidRPr="008C095F" w:rsidRDefault="008C095F" w:rsidP="005E134D">
      <w:pPr>
        <w:pStyle w:val="BodyTextIndent"/>
        <w:ind w:firstLine="0"/>
        <w:rPr>
          <w:rFonts w:ascii="Arial" w:hAnsi="Arial" w:cs="Arial"/>
          <w:b/>
          <w:kern w:val="0"/>
        </w:rPr>
      </w:pPr>
      <w:r w:rsidRPr="008C095F">
        <w:rPr>
          <w:rFonts w:ascii="Arial" w:hAnsi="Arial" w:cs="Arial"/>
          <w:b/>
          <w:kern w:val="0"/>
        </w:rPr>
        <w:t>2.1 Subtitle</w:t>
      </w:r>
    </w:p>
    <w:p w14:paraId="5C0828C1" w14:textId="77777777" w:rsidR="00A31548" w:rsidRDefault="008C095F" w:rsidP="000552C1">
      <w:pPr>
        <w:pStyle w:val="BodyTextIndent"/>
        <w:rPr>
          <w:kern w:val="0"/>
        </w:rPr>
      </w:pPr>
      <w:r>
        <w:rPr>
          <w:kern w:val="0"/>
        </w:rPr>
        <w:t xml:space="preserve">Subtitles should be bold </w:t>
      </w:r>
      <w:r w:rsidR="005E134D">
        <w:rPr>
          <w:kern w:val="0"/>
        </w:rPr>
        <w:t>but not all-capped.</w:t>
      </w:r>
    </w:p>
    <w:p w14:paraId="4010699A" w14:textId="77777777" w:rsidR="008C095F" w:rsidRDefault="008C095F" w:rsidP="000552C1">
      <w:pPr>
        <w:pStyle w:val="BodyTextIndent"/>
        <w:rPr>
          <w:kern w:val="0"/>
        </w:rPr>
      </w:pPr>
    </w:p>
    <w:p w14:paraId="50B00B97" w14:textId="3B67BB75"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6620292D" w14:textId="77777777" w:rsidR="00317A2C" w:rsidRDefault="00317A2C" w:rsidP="00C101EB">
      <w:pPr>
        <w:pStyle w:val="BodyTextIndent"/>
        <w:ind w:left="360" w:firstLine="0"/>
        <w:rPr>
          <w:rFonts w:ascii="Arial" w:hAnsi="Arial" w:cs="Arial"/>
          <w:b/>
          <w:kern w:val="0"/>
        </w:rPr>
      </w:pPr>
    </w:p>
    <w:p w14:paraId="158F5551" w14:textId="0E6CF9CC" w:rsidR="00C101EB" w:rsidRDefault="001F5D51" w:rsidP="00C101EB">
      <w:pPr>
        <w:pStyle w:val="BodyTextIndent"/>
        <w:ind w:left="360" w:firstLine="0"/>
        <w:rPr>
          <w:rFonts w:ascii="Arial" w:hAnsi="Arial" w:cs="Arial"/>
          <w:b/>
          <w:kern w:val="0"/>
        </w:rPr>
      </w:pPr>
      <w:r>
        <w:rPr>
          <w:rFonts w:ascii="Arial" w:hAnsi="Arial" w:cs="Arial"/>
          <w:b/>
          <w:kern w:val="0"/>
        </w:rPr>
        <w:t xml:space="preserve">3D Lidar Calibration </w:t>
      </w:r>
    </w:p>
    <w:p w14:paraId="4FA54F2C" w14:textId="112BD846" w:rsidR="00C101EB" w:rsidRDefault="00C101EB" w:rsidP="00C101EB">
      <w:pPr>
        <w:pStyle w:val="BodyTextIndent"/>
        <w:ind w:left="360" w:firstLine="0"/>
        <w:rPr>
          <w:rFonts w:ascii="Arial" w:hAnsi="Arial" w:cs="Arial"/>
          <w:b/>
          <w:kern w:val="0"/>
        </w:rPr>
      </w:pPr>
    </w:p>
    <w:tbl>
      <w:tblPr>
        <w:tblStyle w:val="TableGrid"/>
        <w:tblpPr w:leftFromText="180" w:rightFromText="180" w:vertAnchor="text" w:horzAnchor="margin" w:tblpY="233"/>
        <w:tblW w:w="9173" w:type="dxa"/>
        <w:tblLook w:val="04A0" w:firstRow="1" w:lastRow="0" w:firstColumn="1" w:lastColumn="0" w:noHBand="0" w:noVBand="1"/>
      </w:tblPr>
      <w:tblGrid>
        <w:gridCol w:w="2507"/>
        <w:gridCol w:w="1829"/>
        <w:gridCol w:w="1878"/>
        <w:gridCol w:w="1824"/>
        <w:gridCol w:w="480"/>
        <w:gridCol w:w="655"/>
      </w:tblGrid>
      <w:tr w:rsidR="00C101EB" w14:paraId="548A9220" w14:textId="77777777" w:rsidTr="00C101EB">
        <w:trPr>
          <w:trHeight w:val="244"/>
        </w:trPr>
        <w:tc>
          <w:tcPr>
            <w:tcW w:w="2507" w:type="dxa"/>
          </w:tcPr>
          <w:p w14:paraId="63902F8A" w14:textId="77777777" w:rsidR="00C101EB" w:rsidRDefault="00C101EB" w:rsidP="0075516E">
            <w:pPr>
              <w:rPr>
                <w:rFonts w:ascii="Times New Roman" w:eastAsia="Times New Roman" w:hAnsi="Times New Roman" w:cs="Times New Roman"/>
              </w:rPr>
            </w:pPr>
          </w:p>
        </w:tc>
        <w:tc>
          <w:tcPr>
            <w:tcW w:w="1829" w:type="dxa"/>
          </w:tcPr>
          <w:p w14:paraId="2D7C9E7F"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X (m)</w:t>
            </w:r>
          </w:p>
        </w:tc>
        <w:tc>
          <w:tcPr>
            <w:tcW w:w="1878" w:type="dxa"/>
          </w:tcPr>
          <w:p w14:paraId="20D92E0E"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Y (m)</w:t>
            </w:r>
          </w:p>
        </w:tc>
        <w:tc>
          <w:tcPr>
            <w:tcW w:w="1824" w:type="dxa"/>
          </w:tcPr>
          <w:p w14:paraId="46C8803D"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Z (m)</w:t>
            </w:r>
          </w:p>
        </w:tc>
        <w:tc>
          <w:tcPr>
            <w:tcW w:w="480" w:type="dxa"/>
          </w:tcPr>
          <w:p w14:paraId="14EC83FF" w14:textId="77777777" w:rsidR="00C101EB" w:rsidRDefault="00C101EB" w:rsidP="0075516E">
            <w:pPr>
              <w:rPr>
                <w:rFonts w:ascii="Times New Roman" w:eastAsia="Times New Roman" w:hAnsi="Times New Roman" w:cs="Times New Roman"/>
              </w:rPr>
            </w:pPr>
          </w:p>
        </w:tc>
        <w:tc>
          <w:tcPr>
            <w:tcW w:w="655" w:type="dxa"/>
          </w:tcPr>
          <w:p w14:paraId="50908D53" w14:textId="77777777" w:rsidR="00C101EB" w:rsidRDefault="00C101EB" w:rsidP="0075516E">
            <w:pPr>
              <w:rPr>
                <w:rFonts w:ascii="Times New Roman" w:eastAsia="Times New Roman" w:hAnsi="Times New Roman" w:cs="Times New Roman"/>
              </w:rPr>
            </w:pPr>
          </w:p>
        </w:tc>
      </w:tr>
      <w:tr w:rsidR="00C101EB" w14:paraId="7D48D4D3" w14:textId="77777777" w:rsidTr="00C101EB">
        <w:trPr>
          <w:trHeight w:val="504"/>
        </w:trPr>
        <w:tc>
          <w:tcPr>
            <w:tcW w:w="2507" w:type="dxa"/>
          </w:tcPr>
          <w:p w14:paraId="6314C1D2"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Expected Translation</w:t>
            </w:r>
          </w:p>
        </w:tc>
        <w:tc>
          <w:tcPr>
            <w:tcW w:w="1829" w:type="dxa"/>
          </w:tcPr>
          <w:p w14:paraId="2E5C7A38" w14:textId="77777777" w:rsidR="00C101EB" w:rsidRPr="005C1190" w:rsidRDefault="00C101EB" w:rsidP="0075516E">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CC98385" w14:textId="77777777" w:rsidR="00C101EB" w:rsidRDefault="00C101EB" w:rsidP="0075516E">
            <w:pPr>
              <w:rPr>
                <w:rFonts w:ascii="Times New Roman" w:eastAsia="Times New Roman" w:hAnsi="Times New Roman" w:cs="Times New Roman"/>
              </w:rPr>
            </w:pPr>
          </w:p>
        </w:tc>
        <w:tc>
          <w:tcPr>
            <w:tcW w:w="1878" w:type="dxa"/>
          </w:tcPr>
          <w:p w14:paraId="49C7629A" w14:textId="77777777" w:rsidR="00C101EB" w:rsidRDefault="00C101EB" w:rsidP="0075516E">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824" w:type="dxa"/>
          </w:tcPr>
          <w:p w14:paraId="011E8D42" w14:textId="77777777" w:rsidR="00C101EB" w:rsidRDefault="00C101EB" w:rsidP="0075516E">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c>
          <w:tcPr>
            <w:tcW w:w="480" w:type="dxa"/>
          </w:tcPr>
          <w:p w14:paraId="0C1DD241" w14:textId="77777777" w:rsidR="00C101EB" w:rsidRDefault="00C101EB" w:rsidP="0075516E">
            <w:pPr>
              <w:rPr>
                <w:rFonts w:ascii="Times New Roman" w:eastAsia="Times New Roman" w:hAnsi="Times New Roman" w:cs="Times New Roman"/>
              </w:rPr>
            </w:pPr>
          </w:p>
        </w:tc>
        <w:tc>
          <w:tcPr>
            <w:tcW w:w="655" w:type="dxa"/>
          </w:tcPr>
          <w:p w14:paraId="6F17C0B5" w14:textId="77777777" w:rsidR="00C101EB" w:rsidRDefault="00C101EB" w:rsidP="0075516E">
            <w:pPr>
              <w:rPr>
                <w:rFonts w:ascii="Times New Roman" w:eastAsia="Times New Roman" w:hAnsi="Times New Roman" w:cs="Times New Roman"/>
              </w:rPr>
            </w:pPr>
          </w:p>
        </w:tc>
      </w:tr>
      <w:tr w:rsidR="00C101EB" w14:paraId="0F328EFA" w14:textId="77777777" w:rsidTr="00C101EB">
        <w:trPr>
          <w:trHeight w:val="504"/>
        </w:trPr>
        <w:tc>
          <w:tcPr>
            <w:tcW w:w="2507" w:type="dxa"/>
          </w:tcPr>
          <w:p w14:paraId="6E19AEFE"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Measured Translation</w:t>
            </w:r>
          </w:p>
        </w:tc>
        <w:tc>
          <w:tcPr>
            <w:tcW w:w="1829" w:type="dxa"/>
          </w:tcPr>
          <w:p w14:paraId="6A5B285A" w14:textId="77777777" w:rsidR="00C101EB" w:rsidRDefault="00C101EB" w:rsidP="0075516E">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878" w:type="dxa"/>
          </w:tcPr>
          <w:p w14:paraId="4627FC0E" w14:textId="77777777" w:rsidR="00C101EB" w:rsidRDefault="00C101EB" w:rsidP="0075516E">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824" w:type="dxa"/>
          </w:tcPr>
          <w:p w14:paraId="06FD8C7E" w14:textId="77777777" w:rsidR="00C101EB" w:rsidRPr="005C1190" w:rsidRDefault="00C101EB" w:rsidP="0075516E">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4803645D" w14:textId="77777777" w:rsidR="00C101EB" w:rsidRDefault="00C101EB" w:rsidP="0075516E">
            <w:pPr>
              <w:rPr>
                <w:rFonts w:ascii="Times New Roman" w:eastAsia="Times New Roman" w:hAnsi="Times New Roman" w:cs="Times New Roman"/>
              </w:rPr>
            </w:pPr>
          </w:p>
        </w:tc>
        <w:tc>
          <w:tcPr>
            <w:tcW w:w="480" w:type="dxa"/>
          </w:tcPr>
          <w:p w14:paraId="452E0C2A" w14:textId="77777777" w:rsidR="00C101EB" w:rsidRDefault="00C101EB" w:rsidP="0075516E">
            <w:pPr>
              <w:rPr>
                <w:rFonts w:ascii="Times New Roman" w:eastAsia="Times New Roman" w:hAnsi="Times New Roman" w:cs="Times New Roman"/>
              </w:rPr>
            </w:pPr>
          </w:p>
        </w:tc>
        <w:tc>
          <w:tcPr>
            <w:tcW w:w="655" w:type="dxa"/>
          </w:tcPr>
          <w:p w14:paraId="129592EF" w14:textId="77777777" w:rsidR="00C101EB" w:rsidRDefault="00C101EB" w:rsidP="0075516E">
            <w:pPr>
              <w:rPr>
                <w:rFonts w:ascii="Times New Roman" w:eastAsia="Times New Roman" w:hAnsi="Times New Roman" w:cs="Times New Roman"/>
              </w:rPr>
            </w:pPr>
          </w:p>
        </w:tc>
      </w:tr>
      <w:tr w:rsidR="00C101EB" w14:paraId="520CB108" w14:textId="77777777" w:rsidTr="00C101EB">
        <w:trPr>
          <w:trHeight w:val="518"/>
        </w:trPr>
        <w:tc>
          <w:tcPr>
            <w:tcW w:w="2507" w:type="dxa"/>
          </w:tcPr>
          <w:p w14:paraId="21A3D07C"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829" w:type="dxa"/>
          </w:tcPr>
          <w:p w14:paraId="2481D959" w14:textId="77777777" w:rsidR="00C101EB" w:rsidRDefault="00C101EB" w:rsidP="0075516E">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878" w:type="dxa"/>
          </w:tcPr>
          <w:p w14:paraId="247BFCEE" w14:textId="77777777" w:rsidR="00C101EB" w:rsidRDefault="00C101EB" w:rsidP="0075516E">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824" w:type="dxa"/>
          </w:tcPr>
          <w:p w14:paraId="43A308E2" w14:textId="77777777" w:rsidR="00C101EB" w:rsidRDefault="00C101EB" w:rsidP="0075516E">
            <w:pPr>
              <w:rPr>
                <w:rFonts w:ascii="Times New Roman" w:eastAsia="Times New Roman" w:hAnsi="Times New Roman" w:cs="Times New Roman"/>
              </w:rPr>
            </w:pPr>
            <w:r w:rsidRPr="00FB68B3">
              <w:rPr>
                <w:rFonts w:ascii="Segoe UI" w:eastAsia="Times New Roman" w:hAnsi="Segoe UI" w:cs="Segoe UI"/>
                <w:sz w:val="21"/>
                <w:szCs w:val="21"/>
              </w:rPr>
              <w:t>0.00537</w:t>
            </w:r>
          </w:p>
        </w:tc>
        <w:tc>
          <w:tcPr>
            <w:tcW w:w="480" w:type="dxa"/>
          </w:tcPr>
          <w:p w14:paraId="60989872" w14:textId="77777777" w:rsidR="00C101EB" w:rsidRDefault="00C101EB" w:rsidP="0075516E">
            <w:pPr>
              <w:rPr>
                <w:rFonts w:ascii="Times New Roman" w:eastAsia="Times New Roman" w:hAnsi="Times New Roman" w:cs="Times New Roman"/>
              </w:rPr>
            </w:pPr>
          </w:p>
        </w:tc>
        <w:tc>
          <w:tcPr>
            <w:tcW w:w="655" w:type="dxa"/>
          </w:tcPr>
          <w:p w14:paraId="591D3F27" w14:textId="77777777" w:rsidR="00C101EB" w:rsidRDefault="00C101EB" w:rsidP="0075516E">
            <w:pPr>
              <w:rPr>
                <w:rFonts w:ascii="Times New Roman" w:eastAsia="Times New Roman" w:hAnsi="Times New Roman" w:cs="Times New Roman"/>
              </w:rPr>
            </w:pPr>
          </w:p>
        </w:tc>
      </w:tr>
    </w:tbl>
    <w:p w14:paraId="5A14ADB3" w14:textId="26D5D51C" w:rsidR="00C101EB" w:rsidRDefault="00C101EB" w:rsidP="00C101EB">
      <w:pPr>
        <w:pStyle w:val="BodyTextIndent"/>
        <w:ind w:left="360" w:firstLine="0"/>
        <w:rPr>
          <w:rFonts w:ascii="Arial" w:hAnsi="Arial" w:cs="Arial"/>
          <w:b/>
          <w:kern w:val="0"/>
        </w:rPr>
      </w:pPr>
    </w:p>
    <w:p w14:paraId="745D63B8" w14:textId="7DB29B41" w:rsidR="00C101EB" w:rsidRDefault="00C101EB" w:rsidP="00C101EB">
      <w:pPr>
        <w:pStyle w:val="BodyTextIndent"/>
        <w:ind w:left="360" w:firstLine="0"/>
        <w:rPr>
          <w:rFonts w:ascii="Arial" w:hAnsi="Arial" w:cs="Arial"/>
          <w:b/>
          <w:kern w:val="0"/>
        </w:rPr>
      </w:pPr>
    </w:p>
    <w:p w14:paraId="47FB052C" w14:textId="5A3938E4" w:rsidR="00C101EB" w:rsidRDefault="00C101EB" w:rsidP="00C101EB">
      <w:pPr>
        <w:pStyle w:val="BodyTextIndent"/>
        <w:ind w:left="360" w:firstLine="0"/>
        <w:rPr>
          <w:rFonts w:ascii="Arial" w:hAnsi="Arial" w:cs="Arial"/>
          <w:b/>
          <w:kern w:val="0"/>
        </w:rPr>
      </w:pPr>
    </w:p>
    <w:tbl>
      <w:tblPr>
        <w:tblStyle w:val="TableGrid"/>
        <w:tblpPr w:leftFromText="180" w:rightFromText="180" w:vertAnchor="text" w:horzAnchor="margin" w:tblpY="33"/>
        <w:tblW w:w="9083" w:type="dxa"/>
        <w:tblLook w:val="04A0" w:firstRow="1" w:lastRow="0" w:firstColumn="1" w:lastColumn="0" w:noHBand="0" w:noVBand="1"/>
      </w:tblPr>
      <w:tblGrid>
        <w:gridCol w:w="2521"/>
        <w:gridCol w:w="1819"/>
        <w:gridCol w:w="1749"/>
        <w:gridCol w:w="1767"/>
        <w:gridCol w:w="550"/>
        <w:gridCol w:w="677"/>
      </w:tblGrid>
      <w:tr w:rsidR="00317A2C" w14:paraId="48144E94" w14:textId="77777777" w:rsidTr="00317A2C">
        <w:trPr>
          <w:trHeight w:val="223"/>
        </w:trPr>
        <w:tc>
          <w:tcPr>
            <w:tcW w:w="2521" w:type="dxa"/>
          </w:tcPr>
          <w:p w14:paraId="1FB0FEE7" w14:textId="77777777" w:rsidR="00317A2C" w:rsidRDefault="00317A2C" w:rsidP="00317A2C">
            <w:pPr>
              <w:rPr>
                <w:rFonts w:ascii="Times New Roman" w:eastAsia="Times New Roman" w:hAnsi="Times New Roman" w:cs="Times New Roman"/>
              </w:rPr>
            </w:pPr>
          </w:p>
        </w:tc>
        <w:tc>
          <w:tcPr>
            <w:tcW w:w="1819" w:type="dxa"/>
          </w:tcPr>
          <w:p w14:paraId="642FAE9F" w14:textId="77777777" w:rsidR="00317A2C" w:rsidRDefault="00317A2C" w:rsidP="00317A2C">
            <w:pPr>
              <w:rPr>
                <w:rFonts w:ascii="Times New Roman" w:eastAsia="Times New Roman" w:hAnsi="Times New Roman" w:cs="Times New Roman"/>
              </w:rPr>
            </w:pPr>
            <w:r>
              <w:rPr>
                <w:rFonts w:ascii="Times New Roman" w:eastAsia="Times New Roman" w:hAnsi="Times New Roman" w:cs="Times New Roman"/>
              </w:rPr>
              <w:t>X (m)</w:t>
            </w:r>
          </w:p>
        </w:tc>
        <w:tc>
          <w:tcPr>
            <w:tcW w:w="1749" w:type="dxa"/>
          </w:tcPr>
          <w:p w14:paraId="144AE746" w14:textId="77777777" w:rsidR="00317A2C" w:rsidRDefault="00317A2C" w:rsidP="00317A2C">
            <w:pPr>
              <w:rPr>
                <w:rFonts w:ascii="Times New Roman" w:eastAsia="Times New Roman" w:hAnsi="Times New Roman" w:cs="Times New Roman"/>
              </w:rPr>
            </w:pPr>
            <w:r>
              <w:rPr>
                <w:rFonts w:ascii="Times New Roman" w:eastAsia="Times New Roman" w:hAnsi="Times New Roman" w:cs="Times New Roman"/>
              </w:rPr>
              <w:t>Y (m)</w:t>
            </w:r>
          </w:p>
        </w:tc>
        <w:tc>
          <w:tcPr>
            <w:tcW w:w="1767" w:type="dxa"/>
          </w:tcPr>
          <w:p w14:paraId="18973648" w14:textId="77777777" w:rsidR="00317A2C" w:rsidRDefault="00317A2C" w:rsidP="00317A2C">
            <w:pPr>
              <w:rPr>
                <w:rFonts w:ascii="Times New Roman" w:eastAsia="Times New Roman" w:hAnsi="Times New Roman" w:cs="Times New Roman"/>
              </w:rPr>
            </w:pPr>
            <w:r>
              <w:rPr>
                <w:rFonts w:ascii="Times New Roman" w:eastAsia="Times New Roman" w:hAnsi="Times New Roman" w:cs="Times New Roman"/>
              </w:rPr>
              <w:t>Z (m)</w:t>
            </w:r>
          </w:p>
        </w:tc>
        <w:tc>
          <w:tcPr>
            <w:tcW w:w="550" w:type="dxa"/>
          </w:tcPr>
          <w:p w14:paraId="7C0A376D" w14:textId="77777777" w:rsidR="00317A2C" w:rsidRDefault="00317A2C" w:rsidP="00317A2C">
            <w:pPr>
              <w:rPr>
                <w:rFonts w:ascii="Times New Roman" w:eastAsia="Times New Roman" w:hAnsi="Times New Roman" w:cs="Times New Roman"/>
              </w:rPr>
            </w:pPr>
          </w:p>
        </w:tc>
        <w:tc>
          <w:tcPr>
            <w:tcW w:w="677" w:type="dxa"/>
          </w:tcPr>
          <w:p w14:paraId="2EFD578B" w14:textId="77777777" w:rsidR="00317A2C" w:rsidRDefault="00317A2C" w:rsidP="00317A2C">
            <w:pPr>
              <w:rPr>
                <w:rFonts w:ascii="Times New Roman" w:eastAsia="Times New Roman" w:hAnsi="Times New Roman" w:cs="Times New Roman"/>
              </w:rPr>
            </w:pPr>
          </w:p>
        </w:tc>
      </w:tr>
      <w:tr w:rsidR="00317A2C" w14:paraId="038E080B" w14:textId="77777777" w:rsidTr="00317A2C">
        <w:trPr>
          <w:trHeight w:val="472"/>
        </w:trPr>
        <w:tc>
          <w:tcPr>
            <w:tcW w:w="2521" w:type="dxa"/>
          </w:tcPr>
          <w:p w14:paraId="4E1770DC" w14:textId="77777777" w:rsidR="00317A2C" w:rsidRDefault="00317A2C" w:rsidP="00317A2C">
            <w:pPr>
              <w:rPr>
                <w:rFonts w:ascii="Times New Roman" w:eastAsia="Times New Roman" w:hAnsi="Times New Roman" w:cs="Times New Roman"/>
              </w:rPr>
            </w:pPr>
            <w:r>
              <w:rPr>
                <w:rFonts w:ascii="Times New Roman" w:eastAsia="Times New Roman" w:hAnsi="Times New Roman" w:cs="Times New Roman"/>
              </w:rPr>
              <w:t>Expected Translation</w:t>
            </w:r>
          </w:p>
        </w:tc>
        <w:tc>
          <w:tcPr>
            <w:tcW w:w="1819" w:type="dxa"/>
          </w:tcPr>
          <w:p w14:paraId="745193BE" w14:textId="77777777" w:rsidR="00317A2C" w:rsidRPr="005C1190" w:rsidRDefault="00317A2C" w:rsidP="00317A2C">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789DC878" w14:textId="77777777" w:rsidR="00317A2C" w:rsidRDefault="00317A2C" w:rsidP="00317A2C">
            <w:pPr>
              <w:rPr>
                <w:rFonts w:ascii="Times New Roman" w:eastAsia="Times New Roman" w:hAnsi="Times New Roman" w:cs="Times New Roman"/>
              </w:rPr>
            </w:pPr>
          </w:p>
        </w:tc>
        <w:tc>
          <w:tcPr>
            <w:tcW w:w="1749" w:type="dxa"/>
          </w:tcPr>
          <w:p w14:paraId="5820ABE3" w14:textId="77777777" w:rsidR="00317A2C" w:rsidRDefault="00317A2C" w:rsidP="00317A2C">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767" w:type="dxa"/>
          </w:tcPr>
          <w:p w14:paraId="786F0CE3" w14:textId="77777777" w:rsidR="00317A2C" w:rsidRDefault="00317A2C" w:rsidP="00317A2C">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c>
          <w:tcPr>
            <w:tcW w:w="550" w:type="dxa"/>
          </w:tcPr>
          <w:p w14:paraId="574E501B" w14:textId="77777777" w:rsidR="00317A2C" w:rsidRDefault="00317A2C" w:rsidP="00317A2C">
            <w:pPr>
              <w:rPr>
                <w:rFonts w:ascii="Times New Roman" w:eastAsia="Times New Roman" w:hAnsi="Times New Roman" w:cs="Times New Roman"/>
              </w:rPr>
            </w:pPr>
          </w:p>
        </w:tc>
        <w:tc>
          <w:tcPr>
            <w:tcW w:w="677" w:type="dxa"/>
          </w:tcPr>
          <w:p w14:paraId="72640E85" w14:textId="77777777" w:rsidR="00317A2C" w:rsidRDefault="00317A2C" w:rsidP="00317A2C">
            <w:pPr>
              <w:rPr>
                <w:rFonts w:ascii="Times New Roman" w:eastAsia="Times New Roman" w:hAnsi="Times New Roman" w:cs="Times New Roman"/>
              </w:rPr>
            </w:pPr>
          </w:p>
        </w:tc>
      </w:tr>
      <w:tr w:rsidR="00317A2C" w14:paraId="4B62E44D" w14:textId="77777777" w:rsidTr="00317A2C">
        <w:trPr>
          <w:trHeight w:val="485"/>
        </w:trPr>
        <w:tc>
          <w:tcPr>
            <w:tcW w:w="2521" w:type="dxa"/>
          </w:tcPr>
          <w:p w14:paraId="7AD74E0E" w14:textId="77777777" w:rsidR="00317A2C" w:rsidRDefault="00317A2C" w:rsidP="00317A2C">
            <w:pPr>
              <w:rPr>
                <w:rFonts w:ascii="Times New Roman" w:eastAsia="Times New Roman" w:hAnsi="Times New Roman" w:cs="Times New Roman"/>
              </w:rPr>
            </w:pPr>
            <w:r>
              <w:rPr>
                <w:rFonts w:ascii="Times New Roman" w:eastAsia="Times New Roman" w:hAnsi="Times New Roman" w:cs="Times New Roman"/>
              </w:rPr>
              <w:t>Measured Translation</w:t>
            </w:r>
          </w:p>
        </w:tc>
        <w:tc>
          <w:tcPr>
            <w:tcW w:w="1819" w:type="dxa"/>
          </w:tcPr>
          <w:p w14:paraId="30DA7AE7" w14:textId="77777777" w:rsidR="00317A2C" w:rsidRDefault="00317A2C" w:rsidP="00317A2C">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749" w:type="dxa"/>
          </w:tcPr>
          <w:p w14:paraId="48A9C7A9" w14:textId="77777777" w:rsidR="00317A2C" w:rsidRDefault="00317A2C" w:rsidP="00317A2C">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767" w:type="dxa"/>
          </w:tcPr>
          <w:p w14:paraId="345D6CC5" w14:textId="77777777" w:rsidR="00317A2C" w:rsidRPr="005C1190" w:rsidRDefault="00317A2C" w:rsidP="00317A2C">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7F229B41" w14:textId="77777777" w:rsidR="00317A2C" w:rsidRDefault="00317A2C" w:rsidP="00317A2C">
            <w:pPr>
              <w:rPr>
                <w:rFonts w:ascii="Times New Roman" w:eastAsia="Times New Roman" w:hAnsi="Times New Roman" w:cs="Times New Roman"/>
              </w:rPr>
            </w:pPr>
          </w:p>
        </w:tc>
        <w:tc>
          <w:tcPr>
            <w:tcW w:w="550" w:type="dxa"/>
          </w:tcPr>
          <w:p w14:paraId="6DAAF6B6" w14:textId="77777777" w:rsidR="00317A2C" w:rsidRDefault="00317A2C" w:rsidP="00317A2C">
            <w:pPr>
              <w:rPr>
                <w:rFonts w:ascii="Times New Roman" w:eastAsia="Times New Roman" w:hAnsi="Times New Roman" w:cs="Times New Roman"/>
              </w:rPr>
            </w:pPr>
          </w:p>
        </w:tc>
        <w:tc>
          <w:tcPr>
            <w:tcW w:w="677" w:type="dxa"/>
          </w:tcPr>
          <w:p w14:paraId="52C785BF" w14:textId="77777777" w:rsidR="00317A2C" w:rsidRDefault="00317A2C" w:rsidP="00317A2C">
            <w:pPr>
              <w:rPr>
                <w:rFonts w:ascii="Times New Roman" w:eastAsia="Times New Roman" w:hAnsi="Times New Roman" w:cs="Times New Roman"/>
              </w:rPr>
            </w:pPr>
          </w:p>
        </w:tc>
      </w:tr>
      <w:tr w:rsidR="00317A2C" w14:paraId="75C1BB67" w14:textId="77777777" w:rsidTr="00317A2C">
        <w:trPr>
          <w:trHeight w:val="236"/>
        </w:trPr>
        <w:tc>
          <w:tcPr>
            <w:tcW w:w="2521" w:type="dxa"/>
          </w:tcPr>
          <w:p w14:paraId="2BDD37BD" w14:textId="77777777" w:rsidR="00317A2C" w:rsidRDefault="00317A2C" w:rsidP="00317A2C">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819" w:type="dxa"/>
          </w:tcPr>
          <w:p w14:paraId="60B0185D" w14:textId="77777777" w:rsidR="00317A2C" w:rsidRDefault="00317A2C" w:rsidP="00317A2C">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749" w:type="dxa"/>
          </w:tcPr>
          <w:p w14:paraId="5EA3854B" w14:textId="77777777" w:rsidR="00317A2C" w:rsidRDefault="00317A2C" w:rsidP="00317A2C">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767" w:type="dxa"/>
          </w:tcPr>
          <w:p w14:paraId="423D8276" w14:textId="77777777" w:rsidR="00317A2C" w:rsidRDefault="00317A2C" w:rsidP="00317A2C">
            <w:pPr>
              <w:rPr>
                <w:rFonts w:ascii="Times New Roman" w:eastAsia="Times New Roman" w:hAnsi="Times New Roman" w:cs="Times New Roman"/>
              </w:rPr>
            </w:pPr>
            <w:r w:rsidRPr="00B979A4">
              <w:rPr>
                <w:rFonts w:ascii="Segoe UI" w:eastAsia="Times New Roman" w:hAnsi="Segoe UI" w:cs="Segoe UI"/>
                <w:sz w:val="21"/>
                <w:szCs w:val="21"/>
              </w:rPr>
              <w:t>0.00506</w:t>
            </w:r>
          </w:p>
        </w:tc>
        <w:tc>
          <w:tcPr>
            <w:tcW w:w="550" w:type="dxa"/>
          </w:tcPr>
          <w:p w14:paraId="4CC2B824" w14:textId="77777777" w:rsidR="00317A2C" w:rsidRDefault="00317A2C" w:rsidP="00317A2C">
            <w:pPr>
              <w:rPr>
                <w:rFonts w:ascii="Times New Roman" w:eastAsia="Times New Roman" w:hAnsi="Times New Roman" w:cs="Times New Roman"/>
              </w:rPr>
            </w:pPr>
          </w:p>
        </w:tc>
        <w:tc>
          <w:tcPr>
            <w:tcW w:w="677" w:type="dxa"/>
          </w:tcPr>
          <w:p w14:paraId="651F1DA9" w14:textId="77777777" w:rsidR="00317A2C" w:rsidRDefault="00317A2C" w:rsidP="00317A2C">
            <w:pPr>
              <w:rPr>
                <w:rFonts w:ascii="Times New Roman" w:eastAsia="Times New Roman" w:hAnsi="Times New Roman" w:cs="Times New Roman"/>
              </w:rPr>
            </w:pPr>
          </w:p>
        </w:tc>
      </w:tr>
    </w:tbl>
    <w:p w14:paraId="60485CE4" w14:textId="58FE189B" w:rsidR="00C101EB" w:rsidRDefault="00C101EB" w:rsidP="00C101EB">
      <w:pPr>
        <w:pStyle w:val="BodyTextIndent"/>
        <w:ind w:left="360" w:firstLine="0"/>
        <w:rPr>
          <w:rFonts w:ascii="Arial" w:hAnsi="Arial" w:cs="Arial"/>
          <w:b/>
          <w:kern w:val="0"/>
        </w:rPr>
      </w:pPr>
    </w:p>
    <w:p w14:paraId="2702CE9F" w14:textId="31BD7B36" w:rsidR="00C101EB" w:rsidRDefault="00C101EB" w:rsidP="00C101EB">
      <w:pPr>
        <w:pStyle w:val="BodyTextIndent"/>
        <w:ind w:left="360" w:firstLine="0"/>
        <w:rPr>
          <w:rFonts w:ascii="Arial" w:hAnsi="Arial" w:cs="Arial"/>
          <w:b/>
          <w:kern w:val="0"/>
        </w:rPr>
      </w:pPr>
    </w:p>
    <w:p w14:paraId="4D2C8B1A" w14:textId="3901A8E0" w:rsidR="00C101EB" w:rsidRDefault="00C101EB" w:rsidP="00C101EB">
      <w:pPr>
        <w:pStyle w:val="BodyTextIndent"/>
        <w:ind w:left="360" w:firstLine="0"/>
        <w:rPr>
          <w:rFonts w:ascii="Arial" w:hAnsi="Arial" w:cs="Arial"/>
          <w:b/>
          <w:kern w:val="0"/>
        </w:rPr>
      </w:pPr>
    </w:p>
    <w:p w14:paraId="0FB8607C" w14:textId="2F5A36FC" w:rsidR="00317A2C" w:rsidRDefault="00317A2C" w:rsidP="00C101EB">
      <w:pPr>
        <w:pStyle w:val="BodyTextIndent"/>
        <w:ind w:left="360" w:firstLine="0"/>
        <w:rPr>
          <w:rFonts w:ascii="Arial" w:hAnsi="Arial" w:cs="Arial"/>
          <w:b/>
          <w:kern w:val="0"/>
        </w:rPr>
      </w:pPr>
    </w:p>
    <w:p w14:paraId="32FC3565" w14:textId="109920FC" w:rsidR="00317A2C" w:rsidRDefault="00317A2C" w:rsidP="00C101EB">
      <w:pPr>
        <w:pStyle w:val="BodyTextIndent"/>
        <w:ind w:left="360" w:firstLine="0"/>
        <w:rPr>
          <w:rFonts w:ascii="Arial" w:hAnsi="Arial" w:cs="Arial"/>
          <w:b/>
          <w:kern w:val="0"/>
        </w:rPr>
      </w:pPr>
    </w:p>
    <w:p w14:paraId="5D932D5A" w14:textId="77777777" w:rsidR="00317A2C" w:rsidRDefault="00317A2C" w:rsidP="00C101EB">
      <w:pPr>
        <w:pStyle w:val="BodyTextIndent"/>
        <w:ind w:left="360" w:firstLine="0"/>
        <w:rPr>
          <w:rFonts w:ascii="Arial" w:hAnsi="Arial" w:cs="Arial"/>
          <w:b/>
          <w:kern w:val="0"/>
        </w:rPr>
      </w:pPr>
    </w:p>
    <w:p w14:paraId="1C3C06E7" w14:textId="77777777" w:rsidR="00C101EB" w:rsidRDefault="00C101EB" w:rsidP="00C101EB">
      <w:pPr>
        <w:pStyle w:val="BodyTextIndent"/>
        <w:ind w:left="360" w:firstLine="0"/>
        <w:rPr>
          <w:rFonts w:ascii="Arial" w:hAnsi="Arial" w:cs="Arial"/>
          <w:b/>
          <w:kern w:val="0"/>
        </w:rPr>
      </w:pPr>
    </w:p>
    <w:p w14:paraId="5F734969" w14:textId="2E279334" w:rsidR="00C101EB" w:rsidRDefault="00C101EB" w:rsidP="00C101EB">
      <w:pPr>
        <w:pStyle w:val="BodyTextIndent"/>
        <w:ind w:left="360" w:firstLine="0"/>
        <w:rPr>
          <w:rFonts w:ascii="Arial" w:hAnsi="Arial" w:cs="Arial"/>
          <w:b/>
          <w:kern w:val="0"/>
        </w:rPr>
      </w:pPr>
    </w:p>
    <w:p w14:paraId="3F47055C" w14:textId="6A84ED04" w:rsidR="00C101EB" w:rsidRDefault="00C101EB" w:rsidP="00C101EB">
      <w:pPr>
        <w:pStyle w:val="BodyTextIndent"/>
        <w:ind w:left="360" w:firstLine="0"/>
        <w:rPr>
          <w:rFonts w:ascii="Arial" w:hAnsi="Arial" w:cs="Arial"/>
          <w:b/>
          <w:kern w:val="0"/>
        </w:rPr>
      </w:pPr>
    </w:p>
    <w:p w14:paraId="08859D01" w14:textId="5BAE6E48" w:rsidR="00C101EB" w:rsidRDefault="00C101EB" w:rsidP="00C101EB">
      <w:pPr>
        <w:pStyle w:val="BodyTextIndent"/>
        <w:ind w:left="360" w:firstLine="0"/>
        <w:rPr>
          <w:rFonts w:ascii="Arial" w:hAnsi="Arial" w:cs="Arial"/>
          <w:b/>
          <w:kern w:val="0"/>
        </w:rPr>
      </w:pPr>
    </w:p>
    <w:p w14:paraId="06BAEC04" w14:textId="77777777" w:rsidR="00C101EB" w:rsidRDefault="00C101EB" w:rsidP="00374551">
      <w:pPr>
        <w:pStyle w:val="BodyTextIndent"/>
        <w:rPr>
          <w:kern w:val="0"/>
          <w:sz w:val="22"/>
          <w:szCs w:val="22"/>
        </w:rPr>
      </w:pPr>
    </w:p>
    <w:p w14:paraId="70F1C05F" w14:textId="078FB4E2" w:rsidR="002F74F5" w:rsidRDefault="00374551" w:rsidP="00374551">
      <w:pPr>
        <w:pStyle w:val="BodyTextIndent"/>
        <w:rPr>
          <w:kern w:val="0"/>
          <w:sz w:val="24"/>
          <w:szCs w:val="24"/>
        </w:rPr>
      </w:pPr>
      <w:r>
        <w:rPr>
          <w:kern w:val="0"/>
          <w:sz w:val="22"/>
          <w:szCs w:val="22"/>
        </w:rPr>
        <w:br/>
      </w:r>
    </w:p>
    <w:p w14:paraId="056DDE13" w14:textId="77777777" w:rsidR="002F74F5" w:rsidRDefault="002F74F5" w:rsidP="00374551">
      <w:pPr>
        <w:pStyle w:val="BodyTextIndent"/>
        <w:rPr>
          <w:kern w:val="0"/>
          <w:sz w:val="24"/>
          <w:szCs w:val="24"/>
        </w:rPr>
      </w:pPr>
    </w:p>
    <w:p w14:paraId="62ED1F32" w14:textId="7D355C49" w:rsidR="002F74F5" w:rsidRDefault="00BC4B1C" w:rsidP="0012344E">
      <w:pPr>
        <w:pStyle w:val="BodyTextIndent"/>
        <w:ind w:firstLine="0"/>
        <w:jc w:val="right"/>
        <w:rPr>
          <w:kern w:val="0"/>
          <w:sz w:val="24"/>
          <w:szCs w:val="24"/>
        </w:rPr>
      </w:pPr>
      <w:sdt>
        <w:sdtPr>
          <w:rPr>
            <w:rFonts w:ascii="Cambria Math" w:hAnsi="Cambria Math"/>
            <w:i/>
            <w:kern w:val="0"/>
            <w:sz w:val="24"/>
            <w:szCs w:val="24"/>
          </w:rPr>
          <w:id w:val="1217480581"/>
          <w:placeholder>
            <w:docPart w:val="DefaultPlaceholder_2098659788"/>
          </w:placeholder>
          <w:temporary/>
          <w:showingPlcHdr/>
          <w:equation/>
        </w:sdtPr>
        <w:sdtContent>
          <m:oMathPara>
            <m:oMath>
              <m:r>
                <w:rPr>
                  <w:rStyle w:val="PlaceholderText"/>
                  <w:rFonts w:ascii="Cambria Math" w:hAnsi="Cambria Math"/>
                </w:rPr>
                <m:t>Type equation here.</m:t>
              </m:r>
            </m:oMath>
          </m:oMathPara>
        </w:sdtContent>
      </w:sdt>
    </w:p>
    <w:p w14:paraId="3DD2A605" w14:textId="77777777" w:rsidR="001B6435" w:rsidRDefault="001B6435" w:rsidP="00BC4B1C">
      <w:pPr>
        <w:pStyle w:val="BodyTextIndent"/>
        <w:ind w:firstLine="0"/>
        <w:jc w:val="center"/>
        <w:rPr>
          <w:kern w:val="0"/>
          <w:sz w:val="24"/>
          <w:szCs w:val="24"/>
          <w:vertAlign w:val="superscript"/>
        </w:rPr>
      </w:pPr>
    </w:p>
    <w:p w14:paraId="5537D406" w14:textId="3BE973CA" w:rsidR="00374551" w:rsidRDefault="00374551" w:rsidP="00BC4B1C">
      <w:pPr>
        <w:pStyle w:val="BodyTextIndent"/>
        <w:jc w:val="left"/>
        <w:rPr>
          <w:rFonts w:ascii="Arial" w:hAnsi="Arial" w:cs="Arial"/>
          <w:b/>
          <w:kern w:val="0"/>
        </w:rPr>
      </w:pPr>
    </w:p>
    <w:p w14:paraId="59CDCB96" w14:textId="41656043" w:rsidR="001B6435" w:rsidRPr="001B6435" w:rsidRDefault="001B6435" w:rsidP="001B6435">
      <w:pPr>
        <w:pStyle w:val="BodyTextIndent"/>
        <w:ind w:left="360" w:firstLine="0"/>
        <w:jc w:val="left"/>
        <w:rPr>
          <w:kern w:val="0"/>
        </w:rPr>
      </w:pPr>
    </w:p>
    <w:p w14:paraId="1C9DECC2" w14:textId="7F5B4056" w:rsidR="001B6435" w:rsidRPr="0012344E" w:rsidRDefault="001B6435" w:rsidP="001B6435">
      <w:pPr>
        <w:pStyle w:val="BodyTextIndent"/>
        <w:ind w:firstLine="0"/>
        <w:jc w:val="left"/>
        <w:rPr>
          <w:rFonts w:ascii="Arial" w:hAnsi="Arial" w:cs="Arial"/>
          <w:b/>
          <w:kern w:val="0"/>
        </w:rPr>
      </w:pPr>
    </w:p>
    <w:p w14:paraId="394DC3B7" w14:textId="77777777" w:rsidR="00C101EB" w:rsidRDefault="00C101EB" w:rsidP="001B6435">
      <w:pPr>
        <w:pStyle w:val="BodyTextIndent"/>
        <w:rPr>
          <w:kern w:val="0"/>
        </w:rPr>
      </w:pPr>
    </w:p>
    <w:p w14:paraId="57D8BC50" w14:textId="77777777" w:rsidR="00C101EB" w:rsidRDefault="00C101EB" w:rsidP="001B6435">
      <w:pPr>
        <w:pStyle w:val="BodyTextIndent"/>
        <w:rPr>
          <w:kern w:val="0"/>
        </w:rPr>
      </w:pPr>
    </w:p>
    <w:p w14:paraId="64387AD8" w14:textId="77777777" w:rsidR="00C101EB" w:rsidRDefault="00C101EB" w:rsidP="001B6435">
      <w:pPr>
        <w:pStyle w:val="BodyTextIndent"/>
        <w:rPr>
          <w:kern w:val="0"/>
        </w:rPr>
      </w:pPr>
    </w:p>
    <w:p w14:paraId="1D84193B" w14:textId="77777777" w:rsidR="00C101EB" w:rsidRDefault="00C101EB" w:rsidP="001B6435">
      <w:pPr>
        <w:pStyle w:val="BodyTextIndent"/>
        <w:rPr>
          <w:kern w:val="0"/>
        </w:rPr>
      </w:pPr>
    </w:p>
    <w:p w14:paraId="7FA2B431" w14:textId="77777777" w:rsidR="00C101EB" w:rsidRDefault="00C101EB" w:rsidP="001B6435">
      <w:pPr>
        <w:pStyle w:val="BodyTextIndent"/>
        <w:rPr>
          <w:kern w:val="0"/>
        </w:rPr>
      </w:pPr>
    </w:p>
    <w:p w14:paraId="16B454AB" w14:textId="77777777" w:rsidR="00C101EB" w:rsidRDefault="00C101EB" w:rsidP="001B6435">
      <w:pPr>
        <w:pStyle w:val="BodyTextIndent"/>
        <w:rPr>
          <w:kern w:val="0"/>
        </w:rPr>
      </w:pPr>
    </w:p>
    <w:p w14:paraId="4985FF8E" w14:textId="77777777" w:rsidR="00C101EB" w:rsidRDefault="00C101EB" w:rsidP="001B6435">
      <w:pPr>
        <w:pStyle w:val="BodyTextIndent"/>
        <w:rPr>
          <w:kern w:val="0"/>
        </w:rPr>
      </w:pPr>
    </w:p>
    <w:p w14:paraId="72232146" w14:textId="77777777" w:rsidR="00C101EB" w:rsidRDefault="00C101EB" w:rsidP="001B6435">
      <w:pPr>
        <w:pStyle w:val="BodyTextIndent"/>
        <w:rPr>
          <w:kern w:val="0"/>
        </w:rPr>
      </w:pPr>
    </w:p>
    <w:p w14:paraId="17B532A3" w14:textId="77777777" w:rsidR="00C101EB" w:rsidRDefault="00C101EB" w:rsidP="001B6435">
      <w:pPr>
        <w:pStyle w:val="BodyTextIndent"/>
        <w:rPr>
          <w:kern w:val="0"/>
        </w:rPr>
      </w:pPr>
    </w:p>
    <w:p w14:paraId="2EB435E4" w14:textId="77777777" w:rsidR="00C101EB" w:rsidRDefault="00C101EB" w:rsidP="001B6435">
      <w:pPr>
        <w:pStyle w:val="BodyTextIndent"/>
        <w:rPr>
          <w:kern w:val="0"/>
        </w:rPr>
      </w:pPr>
    </w:p>
    <w:p w14:paraId="378B61A1" w14:textId="77777777" w:rsidR="00C101EB" w:rsidRDefault="00C101EB" w:rsidP="001B6435">
      <w:pPr>
        <w:pStyle w:val="BodyTextIndent"/>
        <w:rPr>
          <w:kern w:val="0"/>
        </w:rPr>
      </w:pPr>
    </w:p>
    <w:p w14:paraId="56D001C4" w14:textId="77777777" w:rsidR="00C101EB" w:rsidRDefault="00C101EB" w:rsidP="001B6435">
      <w:pPr>
        <w:pStyle w:val="BodyTextIndent"/>
        <w:rPr>
          <w:kern w:val="0"/>
        </w:rPr>
      </w:pPr>
    </w:p>
    <w:p w14:paraId="35CF4258" w14:textId="77777777" w:rsidR="00C101EB" w:rsidRDefault="00C101EB" w:rsidP="001B6435">
      <w:pPr>
        <w:pStyle w:val="BodyTextIndent"/>
        <w:rPr>
          <w:kern w:val="0"/>
        </w:rPr>
      </w:pPr>
    </w:p>
    <w:p w14:paraId="4FA30DF1" w14:textId="77777777" w:rsidR="00C101EB" w:rsidRDefault="00C101EB" w:rsidP="001B6435">
      <w:pPr>
        <w:pStyle w:val="BodyTextIndent"/>
        <w:rPr>
          <w:kern w:val="0"/>
        </w:rPr>
      </w:pPr>
    </w:p>
    <w:p w14:paraId="5ED11419" w14:textId="77777777" w:rsidR="00C101EB" w:rsidRDefault="00C101EB" w:rsidP="001B6435">
      <w:pPr>
        <w:pStyle w:val="BodyTextIndent"/>
        <w:rPr>
          <w:kern w:val="0"/>
        </w:rPr>
      </w:pPr>
    </w:p>
    <w:p w14:paraId="21C24F40" w14:textId="77777777" w:rsidR="00C101EB" w:rsidRDefault="00C101EB" w:rsidP="001B6435">
      <w:pPr>
        <w:pStyle w:val="BodyTextIndent"/>
        <w:rPr>
          <w:kern w:val="0"/>
        </w:rPr>
      </w:pPr>
    </w:p>
    <w:p w14:paraId="2D3F5F45" w14:textId="77777777" w:rsidR="00C101EB" w:rsidRDefault="00C101EB" w:rsidP="001B6435">
      <w:pPr>
        <w:pStyle w:val="BodyTextIndent"/>
        <w:rPr>
          <w:kern w:val="0"/>
        </w:rPr>
      </w:pPr>
    </w:p>
    <w:p w14:paraId="14A65CB3" w14:textId="77777777" w:rsidR="00C101EB" w:rsidRDefault="00C101EB" w:rsidP="001B6435">
      <w:pPr>
        <w:pStyle w:val="BodyTextIndent"/>
        <w:rPr>
          <w:kern w:val="0"/>
        </w:rPr>
      </w:pPr>
    </w:p>
    <w:p w14:paraId="019C9F8B" w14:textId="77777777" w:rsidR="00C101EB" w:rsidRDefault="00C101EB" w:rsidP="001B6435">
      <w:pPr>
        <w:pStyle w:val="BodyTextIndent"/>
        <w:rPr>
          <w:kern w:val="0"/>
        </w:rPr>
      </w:pPr>
    </w:p>
    <w:p w14:paraId="739B6899" w14:textId="77777777" w:rsidR="00C101EB" w:rsidRDefault="00C101EB" w:rsidP="001B6435">
      <w:pPr>
        <w:pStyle w:val="BodyTextIndent"/>
        <w:rPr>
          <w:kern w:val="0"/>
        </w:rPr>
      </w:pPr>
    </w:p>
    <w:p w14:paraId="62CB8D71" w14:textId="77777777" w:rsidR="00C101EB" w:rsidRDefault="00C101EB" w:rsidP="001B6435">
      <w:pPr>
        <w:pStyle w:val="BodyTextIndent"/>
        <w:rPr>
          <w:kern w:val="0"/>
        </w:rPr>
      </w:pPr>
    </w:p>
    <w:p w14:paraId="6D842F06" w14:textId="77777777" w:rsidR="00C101EB" w:rsidRDefault="00C101EB" w:rsidP="001B6435">
      <w:pPr>
        <w:pStyle w:val="BodyTextIndent"/>
        <w:rPr>
          <w:kern w:val="0"/>
        </w:rPr>
      </w:pPr>
    </w:p>
    <w:p w14:paraId="1FAEC5A1" w14:textId="77777777" w:rsidR="00C101EB" w:rsidRDefault="00C101EB" w:rsidP="001B6435">
      <w:pPr>
        <w:pStyle w:val="BodyTextIndent"/>
        <w:rPr>
          <w:kern w:val="0"/>
        </w:rPr>
      </w:pPr>
    </w:p>
    <w:p w14:paraId="54C73B4A" w14:textId="77777777" w:rsidR="00C101EB" w:rsidRDefault="00C101EB" w:rsidP="001B6435">
      <w:pPr>
        <w:pStyle w:val="BodyTextIndent"/>
        <w:rPr>
          <w:kern w:val="0"/>
        </w:rPr>
      </w:pPr>
    </w:p>
    <w:p w14:paraId="2C04130E" w14:textId="77777777" w:rsidR="00C101EB" w:rsidRDefault="00C101EB" w:rsidP="001B6435">
      <w:pPr>
        <w:pStyle w:val="BodyTextIndent"/>
        <w:rPr>
          <w:kern w:val="0"/>
        </w:rPr>
      </w:pPr>
    </w:p>
    <w:p w14:paraId="61ADD9D8" w14:textId="77777777" w:rsidR="00C101EB" w:rsidRDefault="00C101EB" w:rsidP="001B6435">
      <w:pPr>
        <w:pStyle w:val="BodyTextIndent"/>
        <w:rPr>
          <w:kern w:val="0"/>
        </w:rPr>
      </w:pPr>
    </w:p>
    <w:p w14:paraId="230E9B6D" w14:textId="77777777" w:rsidR="00C101EB" w:rsidRDefault="00C101EB" w:rsidP="001B6435">
      <w:pPr>
        <w:pStyle w:val="BodyTextIndent"/>
        <w:rPr>
          <w:kern w:val="0"/>
        </w:rPr>
      </w:pPr>
    </w:p>
    <w:p w14:paraId="381D9F79" w14:textId="77777777" w:rsidR="00C101EB" w:rsidRDefault="00C101EB" w:rsidP="001B6435">
      <w:pPr>
        <w:pStyle w:val="BodyTextIndent"/>
        <w:rPr>
          <w:kern w:val="0"/>
        </w:rPr>
      </w:pPr>
    </w:p>
    <w:p w14:paraId="19EF67D8" w14:textId="77777777" w:rsidR="00C101EB" w:rsidRDefault="00C101EB" w:rsidP="001B6435">
      <w:pPr>
        <w:pStyle w:val="BodyTextIndent"/>
        <w:rPr>
          <w:kern w:val="0"/>
        </w:rPr>
      </w:pPr>
    </w:p>
    <w:p w14:paraId="2135B4C9" w14:textId="77777777" w:rsidR="00C101EB" w:rsidRDefault="00C101EB" w:rsidP="001B6435">
      <w:pPr>
        <w:pStyle w:val="BodyTextIndent"/>
        <w:rPr>
          <w:kern w:val="0"/>
        </w:rPr>
      </w:pPr>
    </w:p>
    <w:p w14:paraId="5BF0C066" w14:textId="77777777" w:rsidR="00C101EB" w:rsidRDefault="00C101EB" w:rsidP="001B6435">
      <w:pPr>
        <w:pStyle w:val="BodyTextIndent"/>
        <w:rPr>
          <w:kern w:val="0"/>
        </w:rPr>
      </w:pPr>
    </w:p>
    <w:p w14:paraId="525C38C8" w14:textId="77777777" w:rsidR="00C101EB" w:rsidRDefault="00C101EB" w:rsidP="001B6435">
      <w:pPr>
        <w:pStyle w:val="BodyTextIndent"/>
        <w:rPr>
          <w:kern w:val="0"/>
        </w:rPr>
      </w:pPr>
    </w:p>
    <w:p w14:paraId="5CB3FAA5" w14:textId="14D1DA00" w:rsidR="00C101EB" w:rsidRDefault="00C101EB" w:rsidP="001B6435">
      <w:pPr>
        <w:pStyle w:val="BodyTextIndent"/>
        <w:rPr>
          <w:kern w:val="0"/>
        </w:rPr>
      </w:pPr>
    </w:p>
    <w:p w14:paraId="51A4F2F6" w14:textId="4009B3B7" w:rsidR="00C101EB" w:rsidRDefault="00C101EB" w:rsidP="001B6435">
      <w:pPr>
        <w:pStyle w:val="BodyTextIndent"/>
        <w:rPr>
          <w:kern w:val="0"/>
        </w:rPr>
      </w:pPr>
    </w:p>
    <w:tbl>
      <w:tblPr>
        <w:tblStyle w:val="TableGrid"/>
        <w:tblpPr w:leftFromText="180" w:rightFromText="180" w:vertAnchor="text" w:horzAnchor="margin" w:tblpY="233"/>
        <w:tblW w:w="9263" w:type="dxa"/>
        <w:tblLook w:val="04A0" w:firstRow="1" w:lastRow="0" w:firstColumn="1" w:lastColumn="0" w:noHBand="0" w:noVBand="1"/>
      </w:tblPr>
      <w:tblGrid>
        <w:gridCol w:w="2437"/>
        <w:gridCol w:w="1802"/>
        <w:gridCol w:w="1813"/>
        <w:gridCol w:w="1965"/>
        <w:gridCol w:w="559"/>
        <w:gridCol w:w="687"/>
      </w:tblGrid>
      <w:tr w:rsidR="00C101EB" w14:paraId="52CD6E30" w14:textId="77777777" w:rsidTr="00C101EB">
        <w:trPr>
          <w:trHeight w:val="534"/>
        </w:trPr>
        <w:tc>
          <w:tcPr>
            <w:tcW w:w="2437" w:type="dxa"/>
          </w:tcPr>
          <w:p w14:paraId="6EE36B7A" w14:textId="5E589AF4" w:rsidR="00C101EB" w:rsidRDefault="00C101EB" w:rsidP="0075516E">
            <w:pPr>
              <w:rPr>
                <w:rFonts w:ascii="Times New Roman" w:eastAsia="Times New Roman" w:hAnsi="Times New Roman" w:cs="Times New Roman"/>
              </w:rPr>
            </w:pPr>
          </w:p>
        </w:tc>
        <w:tc>
          <w:tcPr>
            <w:tcW w:w="1802" w:type="dxa"/>
          </w:tcPr>
          <w:p w14:paraId="259F2BB8"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Roll (rad)</w:t>
            </w:r>
          </w:p>
        </w:tc>
        <w:tc>
          <w:tcPr>
            <w:tcW w:w="1813" w:type="dxa"/>
          </w:tcPr>
          <w:p w14:paraId="665D0A2F"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Pitch (rad)</w:t>
            </w:r>
          </w:p>
        </w:tc>
        <w:tc>
          <w:tcPr>
            <w:tcW w:w="1965" w:type="dxa"/>
          </w:tcPr>
          <w:p w14:paraId="1A5C8CD6"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Yaw (rad)</w:t>
            </w:r>
          </w:p>
        </w:tc>
        <w:tc>
          <w:tcPr>
            <w:tcW w:w="559" w:type="dxa"/>
          </w:tcPr>
          <w:p w14:paraId="6B93A676" w14:textId="77777777" w:rsidR="00C101EB" w:rsidRDefault="00C101EB" w:rsidP="0075516E">
            <w:pPr>
              <w:rPr>
                <w:rFonts w:ascii="Times New Roman" w:eastAsia="Times New Roman" w:hAnsi="Times New Roman" w:cs="Times New Roman"/>
              </w:rPr>
            </w:pPr>
          </w:p>
        </w:tc>
        <w:tc>
          <w:tcPr>
            <w:tcW w:w="687" w:type="dxa"/>
          </w:tcPr>
          <w:p w14:paraId="1A65E9F7" w14:textId="77777777" w:rsidR="00C101EB" w:rsidRDefault="00C101EB" w:rsidP="0075516E">
            <w:pPr>
              <w:rPr>
                <w:rFonts w:ascii="Times New Roman" w:eastAsia="Times New Roman" w:hAnsi="Times New Roman" w:cs="Times New Roman"/>
              </w:rPr>
            </w:pPr>
          </w:p>
        </w:tc>
      </w:tr>
      <w:tr w:rsidR="00C101EB" w14:paraId="68B5A030" w14:textId="77777777" w:rsidTr="00C101EB">
        <w:trPr>
          <w:trHeight w:val="550"/>
        </w:trPr>
        <w:tc>
          <w:tcPr>
            <w:tcW w:w="2437" w:type="dxa"/>
          </w:tcPr>
          <w:p w14:paraId="2E090FE4"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Expected Rotation</w:t>
            </w:r>
          </w:p>
        </w:tc>
        <w:tc>
          <w:tcPr>
            <w:tcW w:w="1802" w:type="dxa"/>
          </w:tcPr>
          <w:p w14:paraId="2CB3593F"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0.0</w:t>
            </w:r>
          </w:p>
        </w:tc>
        <w:tc>
          <w:tcPr>
            <w:tcW w:w="1813" w:type="dxa"/>
          </w:tcPr>
          <w:p w14:paraId="7773A14C"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0.0</w:t>
            </w:r>
          </w:p>
        </w:tc>
        <w:tc>
          <w:tcPr>
            <w:tcW w:w="1965" w:type="dxa"/>
          </w:tcPr>
          <w:p w14:paraId="29FFD187"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0.0</w:t>
            </w:r>
          </w:p>
        </w:tc>
        <w:tc>
          <w:tcPr>
            <w:tcW w:w="559" w:type="dxa"/>
          </w:tcPr>
          <w:p w14:paraId="5615F7B1" w14:textId="77777777" w:rsidR="00C101EB" w:rsidRDefault="00C101EB" w:rsidP="0075516E">
            <w:pPr>
              <w:rPr>
                <w:rFonts w:ascii="Times New Roman" w:eastAsia="Times New Roman" w:hAnsi="Times New Roman" w:cs="Times New Roman"/>
              </w:rPr>
            </w:pPr>
          </w:p>
        </w:tc>
        <w:tc>
          <w:tcPr>
            <w:tcW w:w="687" w:type="dxa"/>
          </w:tcPr>
          <w:p w14:paraId="23CC1E5D" w14:textId="77777777" w:rsidR="00C101EB" w:rsidRDefault="00C101EB" w:rsidP="0075516E">
            <w:pPr>
              <w:rPr>
                <w:rFonts w:ascii="Times New Roman" w:eastAsia="Times New Roman" w:hAnsi="Times New Roman" w:cs="Times New Roman"/>
              </w:rPr>
            </w:pPr>
          </w:p>
        </w:tc>
      </w:tr>
      <w:tr w:rsidR="00C101EB" w14:paraId="79B33942" w14:textId="77777777" w:rsidTr="00C101EB">
        <w:trPr>
          <w:trHeight w:val="599"/>
        </w:trPr>
        <w:tc>
          <w:tcPr>
            <w:tcW w:w="2437" w:type="dxa"/>
          </w:tcPr>
          <w:p w14:paraId="1ACF3971"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Measured Rotation</w:t>
            </w:r>
          </w:p>
        </w:tc>
        <w:tc>
          <w:tcPr>
            <w:tcW w:w="1802" w:type="dxa"/>
          </w:tcPr>
          <w:p w14:paraId="1ADB5C06" w14:textId="77777777" w:rsidR="00C101EB" w:rsidRDefault="00C101EB" w:rsidP="0075516E">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813" w:type="dxa"/>
          </w:tcPr>
          <w:p w14:paraId="6C661FF4" w14:textId="77777777" w:rsidR="00C101EB" w:rsidRDefault="00C101EB" w:rsidP="0075516E">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965" w:type="dxa"/>
          </w:tcPr>
          <w:p w14:paraId="24E4C250" w14:textId="77777777" w:rsidR="00C101EB" w:rsidRDefault="00C101EB" w:rsidP="0075516E">
            <w:pPr>
              <w:rPr>
                <w:rFonts w:ascii="Times New Roman" w:eastAsia="Times New Roman" w:hAnsi="Times New Roman" w:cs="Times New Roman"/>
              </w:rPr>
            </w:pPr>
            <w:r w:rsidRPr="00FB68B3">
              <w:rPr>
                <w:rFonts w:ascii="Segoe UI" w:eastAsia="Times New Roman" w:hAnsi="Segoe UI" w:cs="Segoe UI"/>
                <w:sz w:val="21"/>
                <w:szCs w:val="21"/>
              </w:rPr>
              <w:t>0.019938</w:t>
            </w:r>
          </w:p>
        </w:tc>
        <w:tc>
          <w:tcPr>
            <w:tcW w:w="559" w:type="dxa"/>
          </w:tcPr>
          <w:p w14:paraId="76FF357A" w14:textId="77777777" w:rsidR="00C101EB" w:rsidRDefault="00C101EB" w:rsidP="0075516E">
            <w:pPr>
              <w:rPr>
                <w:rFonts w:ascii="Times New Roman" w:eastAsia="Times New Roman" w:hAnsi="Times New Roman" w:cs="Times New Roman"/>
              </w:rPr>
            </w:pPr>
          </w:p>
        </w:tc>
        <w:tc>
          <w:tcPr>
            <w:tcW w:w="687" w:type="dxa"/>
          </w:tcPr>
          <w:p w14:paraId="37B36EED" w14:textId="77777777" w:rsidR="00C101EB" w:rsidRDefault="00C101EB" w:rsidP="0075516E">
            <w:pPr>
              <w:rPr>
                <w:rFonts w:ascii="Times New Roman" w:eastAsia="Times New Roman" w:hAnsi="Times New Roman" w:cs="Times New Roman"/>
              </w:rPr>
            </w:pPr>
          </w:p>
        </w:tc>
      </w:tr>
      <w:tr w:rsidR="00C101EB" w14:paraId="4A2E04A6" w14:textId="77777777" w:rsidTr="00C101EB">
        <w:trPr>
          <w:trHeight w:val="291"/>
        </w:trPr>
        <w:tc>
          <w:tcPr>
            <w:tcW w:w="2437" w:type="dxa"/>
          </w:tcPr>
          <w:p w14:paraId="6BA89DE6"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Difference</w:t>
            </w:r>
          </w:p>
        </w:tc>
        <w:tc>
          <w:tcPr>
            <w:tcW w:w="1802" w:type="dxa"/>
          </w:tcPr>
          <w:p w14:paraId="3EBE6363" w14:textId="77777777" w:rsidR="00C101EB" w:rsidRDefault="00C101EB" w:rsidP="0075516E">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813" w:type="dxa"/>
          </w:tcPr>
          <w:p w14:paraId="28F796EC" w14:textId="77777777" w:rsidR="00C101EB" w:rsidRDefault="00C101EB" w:rsidP="0075516E">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965" w:type="dxa"/>
          </w:tcPr>
          <w:p w14:paraId="3D6599ED" w14:textId="77777777" w:rsidR="00C101EB" w:rsidRDefault="00C101EB" w:rsidP="0075516E">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559" w:type="dxa"/>
          </w:tcPr>
          <w:p w14:paraId="7DCEE9CB" w14:textId="77777777" w:rsidR="00C101EB" w:rsidRDefault="00C101EB" w:rsidP="0075516E">
            <w:pPr>
              <w:rPr>
                <w:rFonts w:ascii="Times New Roman" w:eastAsia="Times New Roman" w:hAnsi="Times New Roman" w:cs="Times New Roman"/>
              </w:rPr>
            </w:pPr>
          </w:p>
        </w:tc>
        <w:tc>
          <w:tcPr>
            <w:tcW w:w="687" w:type="dxa"/>
          </w:tcPr>
          <w:p w14:paraId="05EC02A4" w14:textId="77777777" w:rsidR="00C101EB" w:rsidRDefault="00C101EB" w:rsidP="0075516E">
            <w:pPr>
              <w:rPr>
                <w:rFonts w:ascii="Times New Roman" w:eastAsia="Times New Roman" w:hAnsi="Times New Roman" w:cs="Times New Roman"/>
              </w:rPr>
            </w:pPr>
          </w:p>
        </w:tc>
      </w:tr>
    </w:tbl>
    <w:p w14:paraId="2CD2EFE0" w14:textId="083D792F" w:rsidR="00C101EB" w:rsidRPr="001F5D51" w:rsidRDefault="001F5D51" w:rsidP="001B6435">
      <w:pPr>
        <w:pStyle w:val="BodyTextIndent"/>
        <w:rPr>
          <w:b/>
          <w:bCs/>
          <w:kern w:val="0"/>
        </w:rPr>
      </w:pPr>
      <w:r w:rsidRPr="001F5D51">
        <w:rPr>
          <w:b/>
          <w:bCs/>
          <w:kern w:val="0"/>
        </w:rPr>
        <w:t>Simulated Application A</w:t>
      </w:r>
    </w:p>
    <w:p w14:paraId="186F3D7D" w14:textId="77777777" w:rsidR="00C101EB" w:rsidRPr="001F5D51" w:rsidRDefault="00C101EB" w:rsidP="001B6435">
      <w:pPr>
        <w:pStyle w:val="BodyTextIndent"/>
        <w:rPr>
          <w:b/>
          <w:bCs/>
          <w:kern w:val="0"/>
        </w:rPr>
      </w:pPr>
    </w:p>
    <w:p w14:paraId="72BAEC38" w14:textId="77777777" w:rsidR="00C101EB" w:rsidRDefault="00C101EB" w:rsidP="001B6435">
      <w:pPr>
        <w:pStyle w:val="BodyTextIndent"/>
        <w:rPr>
          <w:kern w:val="0"/>
        </w:rPr>
      </w:pPr>
    </w:p>
    <w:tbl>
      <w:tblPr>
        <w:tblStyle w:val="TableGrid"/>
        <w:tblpPr w:leftFromText="180" w:rightFromText="180" w:vertAnchor="text" w:horzAnchor="margin" w:tblpY="233"/>
        <w:tblW w:w="9412" w:type="dxa"/>
        <w:tblLook w:val="04A0" w:firstRow="1" w:lastRow="0" w:firstColumn="1" w:lastColumn="0" w:noHBand="0" w:noVBand="1"/>
      </w:tblPr>
      <w:tblGrid>
        <w:gridCol w:w="2353"/>
        <w:gridCol w:w="1750"/>
        <w:gridCol w:w="1776"/>
        <w:gridCol w:w="2418"/>
        <w:gridCol w:w="514"/>
        <w:gridCol w:w="601"/>
      </w:tblGrid>
      <w:tr w:rsidR="00C101EB" w14:paraId="186624A8" w14:textId="77777777" w:rsidTr="00C101EB">
        <w:trPr>
          <w:trHeight w:val="529"/>
        </w:trPr>
        <w:tc>
          <w:tcPr>
            <w:tcW w:w="2353" w:type="dxa"/>
          </w:tcPr>
          <w:p w14:paraId="5EF571E5" w14:textId="77777777" w:rsidR="00C101EB" w:rsidRDefault="00C101EB" w:rsidP="0075516E">
            <w:pPr>
              <w:rPr>
                <w:rFonts w:ascii="Times New Roman" w:eastAsia="Times New Roman" w:hAnsi="Times New Roman" w:cs="Times New Roman"/>
              </w:rPr>
            </w:pPr>
          </w:p>
        </w:tc>
        <w:tc>
          <w:tcPr>
            <w:tcW w:w="1750" w:type="dxa"/>
          </w:tcPr>
          <w:p w14:paraId="091F5A47"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Roll (rad)</w:t>
            </w:r>
          </w:p>
        </w:tc>
        <w:tc>
          <w:tcPr>
            <w:tcW w:w="1776" w:type="dxa"/>
          </w:tcPr>
          <w:p w14:paraId="12D7017B"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Pitch (rad)</w:t>
            </w:r>
          </w:p>
        </w:tc>
        <w:tc>
          <w:tcPr>
            <w:tcW w:w="2418" w:type="dxa"/>
          </w:tcPr>
          <w:p w14:paraId="5D607B30"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Yaw (rad)</w:t>
            </w:r>
          </w:p>
        </w:tc>
        <w:tc>
          <w:tcPr>
            <w:tcW w:w="514" w:type="dxa"/>
          </w:tcPr>
          <w:p w14:paraId="5962C06B" w14:textId="77777777" w:rsidR="00C101EB" w:rsidRDefault="00C101EB" w:rsidP="0075516E">
            <w:pPr>
              <w:rPr>
                <w:rFonts w:ascii="Times New Roman" w:eastAsia="Times New Roman" w:hAnsi="Times New Roman" w:cs="Times New Roman"/>
              </w:rPr>
            </w:pPr>
          </w:p>
        </w:tc>
        <w:tc>
          <w:tcPr>
            <w:tcW w:w="601" w:type="dxa"/>
          </w:tcPr>
          <w:p w14:paraId="3C7CBCDC" w14:textId="77777777" w:rsidR="00C101EB" w:rsidRDefault="00C101EB" w:rsidP="0075516E">
            <w:pPr>
              <w:rPr>
                <w:rFonts w:ascii="Times New Roman" w:eastAsia="Times New Roman" w:hAnsi="Times New Roman" w:cs="Times New Roman"/>
              </w:rPr>
            </w:pPr>
          </w:p>
        </w:tc>
      </w:tr>
      <w:tr w:rsidR="00C101EB" w14:paraId="61E85A37" w14:textId="77777777" w:rsidTr="00C101EB">
        <w:trPr>
          <w:trHeight w:val="545"/>
        </w:trPr>
        <w:tc>
          <w:tcPr>
            <w:tcW w:w="2353" w:type="dxa"/>
          </w:tcPr>
          <w:p w14:paraId="2199079E"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Expected Rotation</w:t>
            </w:r>
          </w:p>
        </w:tc>
        <w:tc>
          <w:tcPr>
            <w:tcW w:w="1750" w:type="dxa"/>
          </w:tcPr>
          <w:p w14:paraId="06C5EFED"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0.0</w:t>
            </w:r>
          </w:p>
        </w:tc>
        <w:tc>
          <w:tcPr>
            <w:tcW w:w="1776" w:type="dxa"/>
          </w:tcPr>
          <w:p w14:paraId="7291FB0F"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0.0</w:t>
            </w:r>
          </w:p>
        </w:tc>
        <w:tc>
          <w:tcPr>
            <w:tcW w:w="2418" w:type="dxa"/>
          </w:tcPr>
          <w:p w14:paraId="655975D8"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0.785</w:t>
            </w:r>
          </w:p>
        </w:tc>
        <w:tc>
          <w:tcPr>
            <w:tcW w:w="514" w:type="dxa"/>
          </w:tcPr>
          <w:p w14:paraId="340AC200" w14:textId="77777777" w:rsidR="00C101EB" w:rsidRDefault="00C101EB" w:rsidP="0075516E">
            <w:pPr>
              <w:rPr>
                <w:rFonts w:ascii="Times New Roman" w:eastAsia="Times New Roman" w:hAnsi="Times New Roman" w:cs="Times New Roman"/>
              </w:rPr>
            </w:pPr>
          </w:p>
        </w:tc>
        <w:tc>
          <w:tcPr>
            <w:tcW w:w="601" w:type="dxa"/>
          </w:tcPr>
          <w:p w14:paraId="1BC14E5F" w14:textId="77777777" w:rsidR="00C101EB" w:rsidRDefault="00C101EB" w:rsidP="0075516E">
            <w:pPr>
              <w:rPr>
                <w:rFonts w:ascii="Times New Roman" w:eastAsia="Times New Roman" w:hAnsi="Times New Roman" w:cs="Times New Roman"/>
              </w:rPr>
            </w:pPr>
          </w:p>
        </w:tc>
      </w:tr>
      <w:tr w:rsidR="00C101EB" w14:paraId="3D9F5F66" w14:textId="77777777" w:rsidTr="00C101EB">
        <w:trPr>
          <w:trHeight w:val="593"/>
        </w:trPr>
        <w:tc>
          <w:tcPr>
            <w:tcW w:w="2353" w:type="dxa"/>
          </w:tcPr>
          <w:p w14:paraId="29D9E9AA"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Measured Rotation</w:t>
            </w:r>
          </w:p>
        </w:tc>
        <w:tc>
          <w:tcPr>
            <w:tcW w:w="1750" w:type="dxa"/>
          </w:tcPr>
          <w:p w14:paraId="27E5F800" w14:textId="77777777" w:rsidR="00C101EB" w:rsidRDefault="00C101EB" w:rsidP="0075516E">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776" w:type="dxa"/>
          </w:tcPr>
          <w:p w14:paraId="3C67D84A" w14:textId="77777777" w:rsidR="00C101EB" w:rsidRDefault="00C101EB" w:rsidP="0075516E">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2418" w:type="dxa"/>
          </w:tcPr>
          <w:p w14:paraId="76E162E0" w14:textId="77777777" w:rsidR="00C101EB" w:rsidRDefault="00C101EB" w:rsidP="0075516E">
            <w:pPr>
              <w:rPr>
                <w:rFonts w:ascii="Times New Roman" w:eastAsia="Times New Roman" w:hAnsi="Times New Roman" w:cs="Times New Roman"/>
              </w:rPr>
            </w:pPr>
            <w:r w:rsidRPr="00B979A4">
              <w:rPr>
                <w:rFonts w:ascii="Segoe UI" w:eastAsia="Times New Roman" w:hAnsi="Segoe UI" w:cs="Segoe UI"/>
                <w:sz w:val="21"/>
                <w:szCs w:val="21"/>
              </w:rPr>
              <w:t>0.79461</w:t>
            </w:r>
          </w:p>
        </w:tc>
        <w:tc>
          <w:tcPr>
            <w:tcW w:w="514" w:type="dxa"/>
          </w:tcPr>
          <w:p w14:paraId="3F9B1CF7" w14:textId="77777777" w:rsidR="00C101EB" w:rsidRDefault="00C101EB" w:rsidP="0075516E">
            <w:pPr>
              <w:rPr>
                <w:rFonts w:ascii="Times New Roman" w:eastAsia="Times New Roman" w:hAnsi="Times New Roman" w:cs="Times New Roman"/>
              </w:rPr>
            </w:pPr>
          </w:p>
        </w:tc>
        <w:tc>
          <w:tcPr>
            <w:tcW w:w="601" w:type="dxa"/>
          </w:tcPr>
          <w:p w14:paraId="3CB317A8" w14:textId="77777777" w:rsidR="00C101EB" w:rsidRDefault="00C101EB" w:rsidP="0075516E">
            <w:pPr>
              <w:rPr>
                <w:rFonts w:ascii="Times New Roman" w:eastAsia="Times New Roman" w:hAnsi="Times New Roman" w:cs="Times New Roman"/>
              </w:rPr>
            </w:pPr>
          </w:p>
        </w:tc>
      </w:tr>
      <w:tr w:rsidR="00C101EB" w14:paraId="10B1BB3D" w14:textId="77777777" w:rsidTr="00C101EB">
        <w:trPr>
          <w:trHeight w:val="577"/>
        </w:trPr>
        <w:tc>
          <w:tcPr>
            <w:tcW w:w="2353" w:type="dxa"/>
          </w:tcPr>
          <w:p w14:paraId="261B9DF4"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Difference</w:t>
            </w:r>
          </w:p>
        </w:tc>
        <w:tc>
          <w:tcPr>
            <w:tcW w:w="1750" w:type="dxa"/>
          </w:tcPr>
          <w:p w14:paraId="0C876193" w14:textId="77777777" w:rsidR="00C101EB" w:rsidRDefault="00C101EB" w:rsidP="0075516E">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776" w:type="dxa"/>
          </w:tcPr>
          <w:p w14:paraId="40B70644"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2418" w:type="dxa"/>
          </w:tcPr>
          <w:p w14:paraId="48782B94" w14:textId="77777777" w:rsidR="00C101EB" w:rsidRDefault="00C101EB" w:rsidP="0075516E">
            <w:pPr>
              <w:rPr>
                <w:rFonts w:ascii="Times New Roman" w:eastAsia="Times New Roman" w:hAnsi="Times New Roman" w:cs="Times New Roman"/>
              </w:rPr>
            </w:pPr>
            <w:r w:rsidRPr="00B979A4">
              <w:rPr>
                <w:rFonts w:ascii="Segoe UI" w:eastAsia="Times New Roman" w:hAnsi="Segoe UI" w:cs="Segoe UI"/>
                <w:sz w:val="21"/>
                <w:szCs w:val="21"/>
              </w:rPr>
              <w:t>-0.00921293</w:t>
            </w:r>
          </w:p>
        </w:tc>
        <w:tc>
          <w:tcPr>
            <w:tcW w:w="514" w:type="dxa"/>
          </w:tcPr>
          <w:p w14:paraId="452CB48B" w14:textId="77777777" w:rsidR="00C101EB" w:rsidRDefault="00C101EB" w:rsidP="0075516E">
            <w:pPr>
              <w:rPr>
                <w:rFonts w:ascii="Times New Roman" w:eastAsia="Times New Roman" w:hAnsi="Times New Roman" w:cs="Times New Roman"/>
              </w:rPr>
            </w:pPr>
          </w:p>
        </w:tc>
        <w:tc>
          <w:tcPr>
            <w:tcW w:w="601" w:type="dxa"/>
          </w:tcPr>
          <w:p w14:paraId="5F1701ED" w14:textId="77777777" w:rsidR="00C101EB" w:rsidRDefault="00C101EB" w:rsidP="0075516E">
            <w:pPr>
              <w:rPr>
                <w:rFonts w:ascii="Times New Roman" w:eastAsia="Times New Roman" w:hAnsi="Times New Roman" w:cs="Times New Roman"/>
              </w:rPr>
            </w:pPr>
          </w:p>
        </w:tc>
      </w:tr>
    </w:tbl>
    <w:p w14:paraId="473472D0" w14:textId="238116A0" w:rsidR="00C101EB" w:rsidRDefault="00C101EB" w:rsidP="001B6435">
      <w:pPr>
        <w:pStyle w:val="BodyTextIndent"/>
        <w:rPr>
          <w:kern w:val="0"/>
        </w:rPr>
      </w:pPr>
    </w:p>
    <w:p w14:paraId="2A4DB2B8" w14:textId="01CE1856" w:rsidR="00317A2C" w:rsidRDefault="00317A2C" w:rsidP="001B6435">
      <w:pPr>
        <w:pStyle w:val="BodyTextIndent"/>
        <w:rPr>
          <w:kern w:val="0"/>
        </w:rPr>
      </w:pPr>
    </w:p>
    <w:p w14:paraId="5A884666" w14:textId="77777777" w:rsidR="00317A2C" w:rsidRDefault="00317A2C" w:rsidP="001B6435">
      <w:pPr>
        <w:pStyle w:val="BodyTextIndent"/>
        <w:rPr>
          <w:kern w:val="0"/>
        </w:rPr>
      </w:pPr>
    </w:p>
    <w:p w14:paraId="3E599148" w14:textId="0D2754BF" w:rsidR="00317A2C" w:rsidRDefault="00317A2C" w:rsidP="001B6435">
      <w:pPr>
        <w:pStyle w:val="BodyTextIndent"/>
        <w:rPr>
          <w:kern w:val="0"/>
        </w:rPr>
      </w:pPr>
    </w:p>
    <w:p w14:paraId="38EAD1D8" w14:textId="77777777" w:rsidR="00317A2C" w:rsidRDefault="00317A2C" w:rsidP="001B6435">
      <w:pPr>
        <w:pStyle w:val="BodyTextIndent"/>
        <w:rPr>
          <w:kern w:val="0"/>
        </w:rPr>
      </w:pPr>
    </w:p>
    <w:p w14:paraId="330F9E7E" w14:textId="77777777" w:rsidR="00C101EB" w:rsidRPr="001F5D51" w:rsidRDefault="00C101EB" w:rsidP="001B6435">
      <w:pPr>
        <w:pStyle w:val="BodyTextIndent"/>
        <w:rPr>
          <w:b/>
          <w:bCs/>
          <w:kern w:val="0"/>
          <w:sz w:val="24"/>
          <w:szCs w:val="24"/>
        </w:rPr>
      </w:pPr>
    </w:p>
    <w:p w14:paraId="27008846" w14:textId="65147038" w:rsidR="00C101EB" w:rsidRPr="001F5D51" w:rsidRDefault="001F5D51" w:rsidP="001B6435">
      <w:pPr>
        <w:pStyle w:val="BodyTextIndent"/>
        <w:rPr>
          <w:b/>
          <w:bCs/>
          <w:kern w:val="0"/>
          <w:sz w:val="24"/>
          <w:szCs w:val="24"/>
        </w:rPr>
      </w:pPr>
      <w:r w:rsidRPr="001F5D51">
        <w:rPr>
          <w:b/>
          <w:bCs/>
          <w:kern w:val="0"/>
          <w:sz w:val="24"/>
          <w:szCs w:val="24"/>
        </w:rPr>
        <w:t>Example Application A</w:t>
      </w:r>
    </w:p>
    <w:p w14:paraId="6021675B" w14:textId="77777777" w:rsidR="00C101EB" w:rsidRDefault="00C101EB" w:rsidP="001B6435">
      <w:pPr>
        <w:pStyle w:val="BodyTextIndent"/>
        <w:rPr>
          <w:kern w:val="0"/>
        </w:rPr>
      </w:pPr>
    </w:p>
    <w:tbl>
      <w:tblPr>
        <w:tblStyle w:val="TableGrid"/>
        <w:tblpPr w:leftFromText="180" w:rightFromText="180" w:vertAnchor="text" w:horzAnchor="margin" w:tblpY="233"/>
        <w:tblW w:w="9406" w:type="dxa"/>
        <w:tblLook w:val="04A0" w:firstRow="1" w:lastRow="0" w:firstColumn="1" w:lastColumn="0" w:noHBand="0" w:noVBand="1"/>
      </w:tblPr>
      <w:tblGrid>
        <w:gridCol w:w="2605"/>
        <w:gridCol w:w="2059"/>
        <w:gridCol w:w="1758"/>
        <w:gridCol w:w="1909"/>
        <w:gridCol w:w="558"/>
        <w:gridCol w:w="517"/>
      </w:tblGrid>
      <w:tr w:rsidR="00C101EB" w14:paraId="3F810A38" w14:textId="77777777" w:rsidTr="00C101EB">
        <w:trPr>
          <w:trHeight w:val="264"/>
        </w:trPr>
        <w:tc>
          <w:tcPr>
            <w:tcW w:w="2605" w:type="dxa"/>
          </w:tcPr>
          <w:p w14:paraId="691661E7" w14:textId="77777777" w:rsidR="00C101EB" w:rsidRDefault="00C101EB" w:rsidP="0075516E">
            <w:pPr>
              <w:rPr>
                <w:rFonts w:ascii="Times New Roman" w:eastAsia="Times New Roman" w:hAnsi="Times New Roman" w:cs="Times New Roman"/>
              </w:rPr>
            </w:pPr>
            <w:bookmarkStart w:id="6" w:name="_Hlk66220921"/>
          </w:p>
        </w:tc>
        <w:tc>
          <w:tcPr>
            <w:tcW w:w="2059" w:type="dxa"/>
          </w:tcPr>
          <w:p w14:paraId="1AB6DB6C"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X</w:t>
            </w:r>
          </w:p>
        </w:tc>
        <w:tc>
          <w:tcPr>
            <w:tcW w:w="1758" w:type="dxa"/>
          </w:tcPr>
          <w:p w14:paraId="740C856A"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Y</w:t>
            </w:r>
          </w:p>
        </w:tc>
        <w:tc>
          <w:tcPr>
            <w:tcW w:w="1909" w:type="dxa"/>
          </w:tcPr>
          <w:p w14:paraId="1F6722C7"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Z</w:t>
            </w:r>
          </w:p>
        </w:tc>
        <w:tc>
          <w:tcPr>
            <w:tcW w:w="558" w:type="dxa"/>
          </w:tcPr>
          <w:p w14:paraId="52ADFC17" w14:textId="77777777" w:rsidR="00C101EB" w:rsidRDefault="00C101EB" w:rsidP="0075516E">
            <w:pPr>
              <w:rPr>
                <w:rFonts w:ascii="Times New Roman" w:eastAsia="Times New Roman" w:hAnsi="Times New Roman" w:cs="Times New Roman"/>
              </w:rPr>
            </w:pPr>
          </w:p>
        </w:tc>
        <w:tc>
          <w:tcPr>
            <w:tcW w:w="517" w:type="dxa"/>
          </w:tcPr>
          <w:p w14:paraId="77ACE95A" w14:textId="77777777" w:rsidR="00C101EB" w:rsidRDefault="00C101EB" w:rsidP="0075516E">
            <w:pPr>
              <w:rPr>
                <w:rFonts w:ascii="Times New Roman" w:eastAsia="Times New Roman" w:hAnsi="Times New Roman" w:cs="Times New Roman"/>
              </w:rPr>
            </w:pPr>
          </w:p>
        </w:tc>
      </w:tr>
      <w:tr w:rsidR="00C101EB" w14:paraId="05B952BC" w14:textId="77777777" w:rsidTr="00C101EB">
        <w:trPr>
          <w:trHeight w:val="513"/>
        </w:trPr>
        <w:tc>
          <w:tcPr>
            <w:tcW w:w="2605" w:type="dxa"/>
          </w:tcPr>
          <w:p w14:paraId="5471EF2B"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Expected Translation</w:t>
            </w:r>
          </w:p>
        </w:tc>
        <w:tc>
          <w:tcPr>
            <w:tcW w:w="2059" w:type="dxa"/>
          </w:tcPr>
          <w:p w14:paraId="31F122E2"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0.25</w:t>
            </w:r>
          </w:p>
        </w:tc>
        <w:tc>
          <w:tcPr>
            <w:tcW w:w="1758" w:type="dxa"/>
          </w:tcPr>
          <w:p w14:paraId="0AD3FEEA"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0.2</w:t>
            </w:r>
          </w:p>
        </w:tc>
        <w:tc>
          <w:tcPr>
            <w:tcW w:w="1909" w:type="dxa"/>
          </w:tcPr>
          <w:p w14:paraId="01E6FD13"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0.025</w:t>
            </w:r>
          </w:p>
        </w:tc>
        <w:tc>
          <w:tcPr>
            <w:tcW w:w="558" w:type="dxa"/>
          </w:tcPr>
          <w:p w14:paraId="15877FDF" w14:textId="77777777" w:rsidR="00C101EB" w:rsidRDefault="00C101EB" w:rsidP="0075516E">
            <w:pPr>
              <w:rPr>
                <w:rFonts w:ascii="Times New Roman" w:eastAsia="Times New Roman" w:hAnsi="Times New Roman" w:cs="Times New Roman"/>
              </w:rPr>
            </w:pPr>
          </w:p>
        </w:tc>
        <w:tc>
          <w:tcPr>
            <w:tcW w:w="517" w:type="dxa"/>
          </w:tcPr>
          <w:p w14:paraId="0A4149CF" w14:textId="77777777" w:rsidR="00C101EB" w:rsidRDefault="00C101EB" w:rsidP="0075516E">
            <w:pPr>
              <w:rPr>
                <w:rFonts w:ascii="Times New Roman" w:eastAsia="Times New Roman" w:hAnsi="Times New Roman" w:cs="Times New Roman"/>
              </w:rPr>
            </w:pPr>
          </w:p>
        </w:tc>
      </w:tr>
      <w:tr w:rsidR="00C101EB" w14:paraId="6BDF6EFD" w14:textId="77777777" w:rsidTr="00C101EB">
        <w:trPr>
          <w:trHeight w:val="513"/>
        </w:trPr>
        <w:tc>
          <w:tcPr>
            <w:tcW w:w="2605" w:type="dxa"/>
          </w:tcPr>
          <w:p w14:paraId="31A7A32E"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Measured Translation</w:t>
            </w:r>
          </w:p>
        </w:tc>
        <w:tc>
          <w:tcPr>
            <w:tcW w:w="2059" w:type="dxa"/>
          </w:tcPr>
          <w:p w14:paraId="072BEDFC"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0.251347</w:t>
            </w:r>
          </w:p>
        </w:tc>
        <w:tc>
          <w:tcPr>
            <w:tcW w:w="1758" w:type="dxa"/>
          </w:tcPr>
          <w:p w14:paraId="3B55A0F5"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0.19923</w:t>
            </w:r>
          </w:p>
        </w:tc>
        <w:tc>
          <w:tcPr>
            <w:tcW w:w="1909" w:type="dxa"/>
          </w:tcPr>
          <w:p w14:paraId="5F0CAA9F"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0.02436</w:t>
            </w:r>
          </w:p>
        </w:tc>
        <w:tc>
          <w:tcPr>
            <w:tcW w:w="558" w:type="dxa"/>
          </w:tcPr>
          <w:p w14:paraId="03FA8AE1" w14:textId="77777777" w:rsidR="00C101EB" w:rsidRDefault="00C101EB" w:rsidP="0075516E">
            <w:pPr>
              <w:rPr>
                <w:rFonts w:ascii="Times New Roman" w:eastAsia="Times New Roman" w:hAnsi="Times New Roman" w:cs="Times New Roman"/>
              </w:rPr>
            </w:pPr>
          </w:p>
        </w:tc>
        <w:tc>
          <w:tcPr>
            <w:tcW w:w="517" w:type="dxa"/>
          </w:tcPr>
          <w:p w14:paraId="3DAE898B" w14:textId="77777777" w:rsidR="00C101EB" w:rsidRDefault="00C101EB" w:rsidP="0075516E">
            <w:pPr>
              <w:rPr>
                <w:rFonts w:ascii="Times New Roman" w:eastAsia="Times New Roman" w:hAnsi="Times New Roman" w:cs="Times New Roman"/>
              </w:rPr>
            </w:pPr>
          </w:p>
        </w:tc>
      </w:tr>
      <w:tr w:rsidR="00C101EB" w14:paraId="1DEFD74B" w14:textId="77777777" w:rsidTr="00C101EB">
        <w:trPr>
          <w:trHeight w:val="280"/>
        </w:trPr>
        <w:tc>
          <w:tcPr>
            <w:tcW w:w="2605" w:type="dxa"/>
          </w:tcPr>
          <w:p w14:paraId="75B1C369"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2059" w:type="dxa"/>
          </w:tcPr>
          <w:p w14:paraId="3FA29BBD"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-0.00134</w:t>
            </w:r>
          </w:p>
        </w:tc>
        <w:tc>
          <w:tcPr>
            <w:tcW w:w="1758" w:type="dxa"/>
          </w:tcPr>
          <w:p w14:paraId="5C3D8098"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0.0007</w:t>
            </w:r>
            <w:r>
              <w:rPr>
                <w:rFonts w:ascii="Segoe UI" w:eastAsia="Times New Roman" w:hAnsi="Segoe UI" w:cs="Segoe UI"/>
                <w:sz w:val="21"/>
                <w:szCs w:val="21"/>
              </w:rPr>
              <w:t>7</w:t>
            </w:r>
          </w:p>
        </w:tc>
        <w:tc>
          <w:tcPr>
            <w:tcW w:w="1909" w:type="dxa"/>
          </w:tcPr>
          <w:p w14:paraId="3E7B2661"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0.0006</w:t>
            </w:r>
            <w:r>
              <w:rPr>
                <w:rFonts w:ascii="Segoe UI" w:eastAsia="Times New Roman" w:hAnsi="Segoe UI" w:cs="Segoe UI"/>
                <w:sz w:val="21"/>
                <w:szCs w:val="21"/>
              </w:rPr>
              <w:t>4</w:t>
            </w:r>
          </w:p>
        </w:tc>
        <w:tc>
          <w:tcPr>
            <w:tcW w:w="558" w:type="dxa"/>
          </w:tcPr>
          <w:p w14:paraId="157C24F1" w14:textId="77777777" w:rsidR="00C101EB" w:rsidRDefault="00C101EB" w:rsidP="0075516E">
            <w:pPr>
              <w:rPr>
                <w:rFonts w:ascii="Times New Roman" w:eastAsia="Times New Roman" w:hAnsi="Times New Roman" w:cs="Times New Roman"/>
              </w:rPr>
            </w:pPr>
          </w:p>
        </w:tc>
        <w:tc>
          <w:tcPr>
            <w:tcW w:w="517" w:type="dxa"/>
          </w:tcPr>
          <w:p w14:paraId="56A1F2E3" w14:textId="77777777" w:rsidR="00C101EB" w:rsidRDefault="00C101EB" w:rsidP="0075516E">
            <w:pPr>
              <w:rPr>
                <w:rFonts w:ascii="Times New Roman" w:eastAsia="Times New Roman" w:hAnsi="Times New Roman" w:cs="Times New Roman"/>
              </w:rPr>
            </w:pPr>
          </w:p>
        </w:tc>
      </w:tr>
      <w:bookmarkEnd w:id="6"/>
    </w:tbl>
    <w:p w14:paraId="61697279" w14:textId="7887982F" w:rsidR="00C101EB" w:rsidRDefault="00C101EB" w:rsidP="001B6435">
      <w:pPr>
        <w:pStyle w:val="BodyTextIndent"/>
        <w:rPr>
          <w:kern w:val="0"/>
        </w:rPr>
      </w:pPr>
    </w:p>
    <w:p w14:paraId="04E64813" w14:textId="1167C444" w:rsidR="00C101EB" w:rsidRDefault="00C101EB" w:rsidP="001B6435">
      <w:pPr>
        <w:pStyle w:val="BodyTextIndent"/>
        <w:rPr>
          <w:kern w:val="0"/>
        </w:rPr>
      </w:pPr>
    </w:p>
    <w:p w14:paraId="54E1237E" w14:textId="5C1B7ADA" w:rsidR="00C101EB" w:rsidRDefault="00C101EB" w:rsidP="001B6435">
      <w:pPr>
        <w:pStyle w:val="BodyTextIndent"/>
        <w:rPr>
          <w:kern w:val="0"/>
        </w:rPr>
      </w:pPr>
    </w:p>
    <w:p w14:paraId="2544F47C" w14:textId="6163F31D" w:rsidR="00C101EB" w:rsidRDefault="00C101EB" w:rsidP="001B6435">
      <w:pPr>
        <w:pStyle w:val="BodyTextIndent"/>
        <w:rPr>
          <w:kern w:val="0"/>
        </w:rPr>
      </w:pPr>
    </w:p>
    <w:p w14:paraId="527296F8" w14:textId="11169677" w:rsidR="00C101EB" w:rsidRDefault="00C101EB" w:rsidP="001B6435">
      <w:pPr>
        <w:pStyle w:val="BodyTextIndent"/>
        <w:rPr>
          <w:kern w:val="0"/>
        </w:rPr>
      </w:pPr>
    </w:p>
    <w:tbl>
      <w:tblPr>
        <w:tblStyle w:val="TableGrid"/>
        <w:tblpPr w:leftFromText="180" w:rightFromText="180" w:vertAnchor="text" w:horzAnchor="margin" w:tblpY="233"/>
        <w:tblW w:w="0" w:type="auto"/>
        <w:tblLayout w:type="fixed"/>
        <w:tblLook w:val="04A0" w:firstRow="1" w:lastRow="0" w:firstColumn="1" w:lastColumn="0" w:noHBand="0" w:noVBand="1"/>
      </w:tblPr>
      <w:tblGrid>
        <w:gridCol w:w="2809"/>
        <w:gridCol w:w="1506"/>
        <w:gridCol w:w="1440"/>
        <w:gridCol w:w="1259"/>
        <w:gridCol w:w="893"/>
        <w:gridCol w:w="1443"/>
      </w:tblGrid>
      <w:tr w:rsidR="00C101EB" w14:paraId="49F1CDAD" w14:textId="77777777" w:rsidTr="0075516E">
        <w:tc>
          <w:tcPr>
            <w:tcW w:w="2809" w:type="dxa"/>
          </w:tcPr>
          <w:p w14:paraId="1B206369" w14:textId="77777777" w:rsidR="00C101EB" w:rsidRDefault="00C101EB" w:rsidP="0075516E">
            <w:pPr>
              <w:rPr>
                <w:rFonts w:ascii="Times New Roman" w:eastAsia="Times New Roman" w:hAnsi="Times New Roman" w:cs="Times New Roman"/>
              </w:rPr>
            </w:pPr>
            <w:bookmarkStart w:id="7" w:name="_Hlk66220991"/>
          </w:p>
        </w:tc>
        <w:tc>
          <w:tcPr>
            <w:tcW w:w="1506" w:type="dxa"/>
          </w:tcPr>
          <w:p w14:paraId="44927FDF"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Roll</w:t>
            </w:r>
          </w:p>
        </w:tc>
        <w:tc>
          <w:tcPr>
            <w:tcW w:w="1440" w:type="dxa"/>
          </w:tcPr>
          <w:p w14:paraId="434067DA"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Pitch</w:t>
            </w:r>
          </w:p>
        </w:tc>
        <w:tc>
          <w:tcPr>
            <w:tcW w:w="1259" w:type="dxa"/>
          </w:tcPr>
          <w:p w14:paraId="18DCE7DF"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Yaw</w:t>
            </w:r>
          </w:p>
        </w:tc>
        <w:tc>
          <w:tcPr>
            <w:tcW w:w="893" w:type="dxa"/>
          </w:tcPr>
          <w:p w14:paraId="6DB80909" w14:textId="77777777" w:rsidR="00C101EB" w:rsidRDefault="00C101EB" w:rsidP="0075516E">
            <w:pPr>
              <w:rPr>
                <w:rFonts w:ascii="Times New Roman" w:eastAsia="Times New Roman" w:hAnsi="Times New Roman" w:cs="Times New Roman"/>
              </w:rPr>
            </w:pPr>
          </w:p>
        </w:tc>
        <w:tc>
          <w:tcPr>
            <w:tcW w:w="1443" w:type="dxa"/>
          </w:tcPr>
          <w:p w14:paraId="483F92DC" w14:textId="77777777" w:rsidR="00C101EB" w:rsidRDefault="00C101EB" w:rsidP="0075516E">
            <w:pPr>
              <w:rPr>
                <w:rFonts w:ascii="Times New Roman" w:eastAsia="Times New Roman" w:hAnsi="Times New Roman" w:cs="Times New Roman"/>
              </w:rPr>
            </w:pPr>
          </w:p>
        </w:tc>
      </w:tr>
      <w:tr w:rsidR="00C101EB" w14:paraId="0A9563DD" w14:textId="77777777" w:rsidTr="0075516E">
        <w:tc>
          <w:tcPr>
            <w:tcW w:w="2809" w:type="dxa"/>
          </w:tcPr>
          <w:p w14:paraId="5C6C31D3"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Expected Rotation</w:t>
            </w:r>
          </w:p>
        </w:tc>
        <w:tc>
          <w:tcPr>
            <w:tcW w:w="1506" w:type="dxa"/>
          </w:tcPr>
          <w:p w14:paraId="3DC04C89"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0.0</w:t>
            </w:r>
          </w:p>
        </w:tc>
        <w:tc>
          <w:tcPr>
            <w:tcW w:w="1440" w:type="dxa"/>
          </w:tcPr>
          <w:p w14:paraId="1544F84B"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0.0</w:t>
            </w:r>
          </w:p>
        </w:tc>
        <w:tc>
          <w:tcPr>
            <w:tcW w:w="1259" w:type="dxa"/>
          </w:tcPr>
          <w:p w14:paraId="11F60487"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0.52360</w:t>
            </w:r>
          </w:p>
        </w:tc>
        <w:tc>
          <w:tcPr>
            <w:tcW w:w="893" w:type="dxa"/>
          </w:tcPr>
          <w:p w14:paraId="26187A1F" w14:textId="77777777" w:rsidR="00C101EB" w:rsidRDefault="00C101EB" w:rsidP="0075516E">
            <w:pPr>
              <w:rPr>
                <w:rFonts w:ascii="Times New Roman" w:eastAsia="Times New Roman" w:hAnsi="Times New Roman" w:cs="Times New Roman"/>
              </w:rPr>
            </w:pPr>
          </w:p>
        </w:tc>
        <w:tc>
          <w:tcPr>
            <w:tcW w:w="1443" w:type="dxa"/>
          </w:tcPr>
          <w:p w14:paraId="1411D141" w14:textId="77777777" w:rsidR="00C101EB" w:rsidRDefault="00C101EB" w:rsidP="0075516E">
            <w:pPr>
              <w:rPr>
                <w:rFonts w:ascii="Times New Roman" w:eastAsia="Times New Roman" w:hAnsi="Times New Roman" w:cs="Times New Roman"/>
              </w:rPr>
            </w:pPr>
          </w:p>
        </w:tc>
      </w:tr>
      <w:tr w:rsidR="00C101EB" w14:paraId="1E710186" w14:textId="77777777" w:rsidTr="0075516E">
        <w:trPr>
          <w:trHeight w:val="281"/>
        </w:trPr>
        <w:tc>
          <w:tcPr>
            <w:tcW w:w="2809" w:type="dxa"/>
          </w:tcPr>
          <w:p w14:paraId="2024C012"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Measured Rotation</w:t>
            </w:r>
          </w:p>
        </w:tc>
        <w:tc>
          <w:tcPr>
            <w:tcW w:w="1506" w:type="dxa"/>
          </w:tcPr>
          <w:p w14:paraId="3CE94184" w14:textId="77777777" w:rsidR="00C101EB" w:rsidRDefault="00C101EB" w:rsidP="0075516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0.00918</w:t>
            </w:r>
          </w:p>
        </w:tc>
        <w:tc>
          <w:tcPr>
            <w:tcW w:w="1440" w:type="dxa"/>
          </w:tcPr>
          <w:p w14:paraId="5B8329A9" w14:textId="77777777" w:rsidR="00C101EB" w:rsidRDefault="00C101EB" w:rsidP="0075516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0.0068</w:t>
            </w:r>
            <w:r>
              <w:rPr>
                <w:rFonts w:ascii="Segoe UI" w:eastAsia="Times New Roman" w:hAnsi="Segoe UI" w:cs="Segoe UI"/>
                <w:sz w:val="21"/>
                <w:szCs w:val="21"/>
              </w:rPr>
              <w:t>1</w:t>
            </w:r>
          </w:p>
        </w:tc>
        <w:tc>
          <w:tcPr>
            <w:tcW w:w="1259" w:type="dxa"/>
          </w:tcPr>
          <w:p w14:paraId="51E227E3"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0.52759</w:t>
            </w:r>
          </w:p>
        </w:tc>
        <w:tc>
          <w:tcPr>
            <w:tcW w:w="893" w:type="dxa"/>
          </w:tcPr>
          <w:p w14:paraId="6C211417" w14:textId="77777777" w:rsidR="00C101EB" w:rsidRDefault="00C101EB" w:rsidP="0075516E">
            <w:pPr>
              <w:rPr>
                <w:rFonts w:ascii="Times New Roman" w:eastAsia="Times New Roman" w:hAnsi="Times New Roman" w:cs="Times New Roman"/>
              </w:rPr>
            </w:pPr>
          </w:p>
        </w:tc>
        <w:tc>
          <w:tcPr>
            <w:tcW w:w="1443" w:type="dxa"/>
          </w:tcPr>
          <w:p w14:paraId="4C0CB462" w14:textId="77777777" w:rsidR="00C101EB" w:rsidRDefault="00C101EB" w:rsidP="0075516E">
            <w:pPr>
              <w:rPr>
                <w:rFonts w:ascii="Times New Roman" w:eastAsia="Times New Roman" w:hAnsi="Times New Roman" w:cs="Times New Roman"/>
              </w:rPr>
            </w:pPr>
          </w:p>
        </w:tc>
      </w:tr>
      <w:tr w:rsidR="00C101EB" w14:paraId="1F036570" w14:textId="77777777" w:rsidTr="0075516E">
        <w:tc>
          <w:tcPr>
            <w:tcW w:w="2809" w:type="dxa"/>
          </w:tcPr>
          <w:p w14:paraId="70543710" w14:textId="77777777" w:rsidR="00C101EB" w:rsidRDefault="00C101EB" w:rsidP="0075516E">
            <w:pPr>
              <w:rPr>
                <w:rFonts w:ascii="Times New Roman" w:eastAsia="Times New Roman" w:hAnsi="Times New Roman" w:cs="Times New Roman"/>
              </w:rPr>
            </w:pPr>
            <w:r>
              <w:rPr>
                <w:rFonts w:ascii="Times New Roman" w:eastAsia="Times New Roman" w:hAnsi="Times New Roman" w:cs="Times New Roman"/>
              </w:rPr>
              <w:t>Difference</w:t>
            </w:r>
          </w:p>
        </w:tc>
        <w:tc>
          <w:tcPr>
            <w:tcW w:w="1506" w:type="dxa"/>
          </w:tcPr>
          <w:p w14:paraId="69D1424B"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0.00918</w:t>
            </w:r>
          </w:p>
        </w:tc>
        <w:tc>
          <w:tcPr>
            <w:tcW w:w="1440" w:type="dxa"/>
          </w:tcPr>
          <w:p w14:paraId="1BE91D3A" w14:textId="77777777" w:rsidR="00C101EB" w:rsidRDefault="00C101EB" w:rsidP="0075516E">
            <w:pPr>
              <w:rPr>
                <w:rFonts w:ascii="Times New Roman" w:eastAsia="Times New Roman" w:hAnsi="Times New Roman" w:cs="Times New Roman"/>
              </w:rPr>
            </w:pPr>
            <w:r w:rsidRPr="00324E03">
              <w:rPr>
                <w:rFonts w:ascii="Segoe UI" w:eastAsia="Times New Roman" w:hAnsi="Segoe UI" w:cs="Segoe UI"/>
                <w:sz w:val="21"/>
                <w:szCs w:val="21"/>
              </w:rPr>
              <w:t>0.00680</w:t>
            </w:r>
          </w:p>
        </w:tc>
        <w:tc>
          <w:tcPr>
            <w:tcW w:w="1259" w:type="dxa"/>
          </w:tcPr>
          <w:p w14:paraId="5912F5B6" w14:textId="77777777" w:rsidR="00C101EB" w:rsidRDefault="00C101EB" w:rsidP="0075516E">
            <w:pPr>
              <w:rPr>
                <w:rFonts w:ascii="Times New Roman" w:eastAsia="Times New Roman" w:hAnsi="Times New Roman" w:cs="Times New Roman"/>
              </w:rPr>
            </w:pPr>
            <w:proofErr w:type="gramStart"/>
            <w:r w:rsidRPr="00324E03">
              <w:rPr>
                <w:rFonts w:ascii="Segoe UI" w:eastAsia="Times New Roman" w:hAnsi="Segoe UI" w:cs="Segoe UI"/>
                <w:sz w:val="21"/>
                <w:szCs w:val="21"/>
              </w:rPr>
              <w:t>,-</w:t>
            </w:r>
            <w:proofErr w:type="gramEnd"/>
            <w:r w:rsidRPr="00324E03">
              <w:rPr>
                <w:rFonts w:ascii="Segoe UI" w:eastAsia="Times New Roman" w:hAnsi="Segoe UI" w:cs="Segoe UI"/>
                <w:sz w:val="21"/>
                <w:szCs w:val="21"/>
              </w:rPr>
              <w:t>0.00399</w:t>
            </w:r>
          </w:p>
        </w:tc>
        <w:tc>
          <w:tcPr>
            <w:tcW w:w="893" w:type="dxa"/>
          </w:tcPr>
          <w:p w14:paraId="4769376F" w14:textId="77777777" w:rsidR="00C101EB" w:rsidRDefault="00C101EB" w:rsidP="0075516E">
            <w:pPr>
              <w:rPr>
                <w:rFonts w:ascii="Times New Roman" w:eastAsia="Times New Roman" w:hAnsi="Times New Roman" w:cs="Times New Roman"/>
              </w:rPr>
            </w:pPr>
          </w:p>
        </w:tc>
        <w:tc>
          <w:tcPr>
            <w:tcW w:w="1443" w:type="dxa"/>
          </w:tcPr>
          <w:p w14:paraId="2A8081E1" w14:textId="77777777" w:rsidR="00C101EB" w:rsidRDefault="00C101EB" w:rsidP="0075516E">
            <w:pPr>
              <w:rPr>
                <w:rFonts w:ascii="Times New Roman" w:eastAsia="Times New Roman" w:hAnsi="Times New Roman" w:cs="Times New Roman"/>
              </w:rPr>
            </w:pPr>
          </w:p>
        </w:tc>
      </w:tr>
      <w:bookmarkEnd w:id="7"/>
    </w:tbl>
    <w:p w14:paraId="2A971C10" w14:textId="021C5A92" w:rsidR="00C101EB" w:rsidRDefault="00C101EB" w:rsidP="001B6435">
      <w:pPr>
        <w:pStyle w:val="BodyTextIndent"/>
        <w:rPr>
          <w:kern w:val="0"/>
        </w:rPr>
      </w:pPr>
    </w:p>
    <w:p w14:paraId="14CB54D4" w14:textId="57820EED" w:rsidR="00C101EB" w:rsidRDefault="00C101EB" w:rsidP="001B6435">
      <w:pPr>
        <w:pStyle w:val="BodyTextIndent"/>
        <w:rPr>
          <w:kern w:val="0"/>
        </w:rPr>
      </w:pPr>
    </w:p>
    <w:p w14:paraId="338376A3" w14:textId="556B0B34" w:rsidR="00C101EB" w:rsidRDefault="00C101EB" w:rsidP="001B6435">
      <w:pPr>
        <w:pStyle w:val="BodyTextIndent"/>
        <w:rPr>
          <w:kern w:val="0"/>
        </w:rPr>
      </w:pPr>
    </w:p>
    <w:p w14:paraId="0699A861" w14:textId="4FDD4696" w:rsidR="00C101EB" w:rsidRDefault="00C101EB" w:rsidP="001B6435">
      <w:pPr>
        <w:pStyle w:val="BodyTextIndent"/>
        <w:rPr>
          <w:kern w:val="0"/>
        </w:rPr>
      </w:pPr>
    </w:p>
    <w:p w14:paraId="76E9CEEB" w14:textId="139461AE" w:rsidR="00C101EB" w:rsidRDefault="00C101EB" w:rsidP="001B6435">
      <w:pPr>
        <w:pStyle w:val="BodyTextIndent"/>
        <w:rPr>
          <w:kern w:val="0"/>
        </w:rPr>
      </w:pPr>
    </w:p>
    <w:p w14:paraId="3E74093B" w14:textId="0492FF0B" w:rsidR="001B067C" w:rsidRDefault="001B067C" w:rsidP="001B6435">
      <w:pPr>
        <w:pStyle w:val="BodyTextIndent"/>
        <w:rPr>
          <w:kern w:val="0"/>
        </w:rPr>
      </w:pPr>
    </w:p>
    <w:p w14:paraId="164EFDF9" w14:textId="6F71FD0A" w:rsidR="001B067C" w:rsidRDefault="001B067C" w:rsidP="001B6435">
      <w:pPr>
        <w:pStyle w:val="BodyTextIndent"/>
        <w:rPr>
          <w:kern w:val="0"/>
        </w:rPr>
      </w:pPr>
    </w:p>
    <w:p w14:paraId="030562B2" w14:textId="00A7F619" w:rsidR="001B067C" w:rsidRDefault="001B067C" w:rsidP="001B6435">
      <w:pPr>
        <w:pStyle w:val="BodyTextIndent"/>
        <w:rPr>
          <w:kern w:val="0"/>
        </w:rPr>
      </w:pPr>
    </w:p>
    <w:p w14:paraId="4698CFBC" w14:textId="6F66480A" w:rsidR="001B067C" w:rsidRDefault="001B067C" w:rsidP="001B6435">
      <w:pPr>
        <w:pStyle w:val="BodyTextIndent"/>
        <w:rPr>
          <w:kern w:val="0"/>
        </w:rPr>
      </w:pPr>
    </w:p>
    <w:p w14:paraId="41E6922E" w14:textId="4582D3F0" w:rsidR="001B067C" w:rsidRDefault="001B067C" w:rsidP="001B6435">
      <w:pPr>
        <w:pStyle w:val="BodyTextIndent"/>
        <w:rPr>
          <w:kern w:val="0"/>
        </w:rPr>
      </w:pPr>
    </w:p>
    <w:p w14:paraId="4709873D" w14:textId="5395FBF6" w:rsidR="001B067C" w:rsidRDefault="001B067C" w:rsidP="001B6435">
      <w:pPr>
        <w:pStyle w:val="BodyTextIndent"/>
        <w:rPr>
          <w:kern w:val="0"/>
        </w:rPr>
      </w:pPr>
    </w:p>
    <w:p w14:paraId="3BEFED2D" w14:textId="7E6AA4E5" w:rsidR="001B067C" w:rsidRDefault="001B067C" w:rsidP="001B6435">
      <w:pPr>
        <w:pStyle w:val="BodyTextIndent"/>
        <w:rPr>
          <w:kern w:val="0"/>
        </w:rPr>
      </w:pPr>
    </w:p>
    <w:p w14:paraId="5C44E551" w14:textId="5A1E45A4" w:rsidR="001B067C" w:rsidRDefault="001B067C" w:rsidP="001B6435">
      <w:pPr>
        <w:pStyle w:val="BodyTextIndent"/>
        <w:rPr>
          <w:kern w:val="0"/>
        </w:rPr>
      </w:pPr>
    </w:p>
    <w:p w14:paraId="56629006" w14:textId="1E3C2227" w:rsidR="001B067C" w:rsidRDefault="001B067C" w:rsidP="001B6435">
      <w:pPr>
        <w:pStyle w:val="BodyTextIndent"/>
        <w:rPr>
          <w:kern w:val="0"/>
        </w:rPr>
      </w:pPr>
    </w:p>
    <w:p w14:paraId="03F70232" w14:textId="361BEB57" w:rsidR="001B067C" w:rsidRDefault="001B067C" w:rsidP="001B6435">
      <w:pPr>
        <w:pStyle w:val="BodyTextIndent"/>
        <w:rPr>
          <w:kern w:val="0"/>
        </w:rPr>
      </w:pPr>
    </w:p>
    <w:p w14:paraId="682044C4" w14:textId="77777777" w:rsidR="001B067C" w:rsidRDefault="001B067C" w:rsidP="001B6435">
      <w:pPr>
        <w:pStyle w:val="BodyTextIndent"/>
        <w:rPr>
          <w:kern w:val="0"/>
        </w:rPr>
      </w:pPr>
    </w:p>
    <w:p w14:paraId="4C776065" w14:textId="1AB9D112" w:rsidR="00C101EB" w:rsidRDefault="00C101EB" w:rsidP="001B6435">
      <w:pPr>
        <w:pStyle w:val="BodyTextIndent"/>
        <w:rPr>
          <w:kern w:val="0"/>
        </w:rPr>
      </w:pPr>
    </w:p>
    <w:p w14:paraId="659669DE" w14:textId="56684AAE" w:rsidR="00C101EB" w:rsidRDefault="00C101EB" w:rsidP="001B6435">
      <w:pPr>
        <w:pStyle w:val="BodyTextIndent"/>
        <w:rPr>
          <w:kern w:val="0"/>
        </w:rPr>
      </w:pPr>
    </w:p>
    <w:p w14:paraId="7A05D7AA" w14:textId="4D2F8886" w:rsidR="00C101EB" w:rsidRDefault="00C101EB" w:rsidP="001B6435">
      <w:pPr>
        <w:pStyle w:val="BodyTextIndent"/>
        <w:rPr>
          <w:kern w:val="0"/>
        </w:rPr>
      </w:pPr>
    </w:p>
    <w:p w14:paraId="33954895" w14:textId="010E560C" w:rsidR="00C101EB" w:rsidRDefault="00C101EB" w:rsidP="001B6435">
      <w:pPr>
        <w:pStyle w:val="BodyTextIndent"/>
        <w:rPr>
          <w:kern w:val="0"/>
        </w:rPr>
      </w:pPr>
    </w:p>
    <w:p w14:paraId="1E07BCA3" w14:textId="29DC8E7C" w:rsidR="00C101EB" w:rsidRDefault="00C101EB" w:rsidP="001B6435">
      <w:pPr>
        <w:pStyle w:val="BodyTextIndent"/>
        <w:rPr>
          <w:kern w:val="0"/>
        </w:rPr>
      </w:pPr>
    </w:p>
    <w:p w14:paraId="0D530527" w14:textId="44F959AF" w:rsidR="00C101EB" w:rsidRDefault="00C101EB" w:rsidP="001B6435">
      <w:pPr>
        <w:pStyle w:val="BodyTextIndent"/>
        <w:rPr>
          <w:kern w:val="0"/>
        </w:rPr>
      </w:pPr>
    </w:p>
    <w:p w14:paraId="2CF26CB9" w14:textId="6B41C4C7" w:rsidR="00C101EB" w:rsidRDefault="00C101EB" w:rsidP="001B6435">
      <w:pPr>
        <w:pStyle w:val="BodyTextIndent"/>
        <w:rPr>
          <w:kern w:val="0"/>
        </w:rPr>
      </w:pPr>
    </w:p>
    <w:p w14:paraId="552702BF" w14:textId="54A14E59" w:rsidR="00C101EB" w:rsidRDefault="00C101EB" w:rsidP="001B6435">
      <w:pPr>
        <w:pStyle w:val="BodyTextIndent"/>
        <w:rPr>
          <w:kern w:val="0"/>
        </w:rPr>
      </w:pPr>
    </w:p>
    <w:p w14:paraId="4B479AED" w14:textId="150F53D6" w:rsidR="00C101EB" w:rsidRDefault="00C101EB" w:rsidP="001B6435">
      <w:pPr>
        <w:pStyle w:val="BodyTextIndent"/>
        <w:rPr>
          <w:kern w:val="0"/>
        </w:rPr>
      </w:pPr>
    </w:p>
    <w:p w14:paraId="080FF523" w14:textId="673C02A0" w:rsidR="00C101EB" w:rsidRDefault="00C101EB" w:rsidP="001B6435">
      <w:pPr>
        <w:pStyle w:val="BodyTextIndent"/>
        <w:rPr>
          <w:kern w:val="0"/>
        </w:rPr>
      </w:pPr>
    </w:p>
    <w:p w14:paraId="043D95D6" w14:textId="49A9E0D3" w:rsidR="00C101EB" w:rsidRDefault="00C101EB" w:rsidP="001B6435">
      <w:pPr>
        <w:pStyle w:val="BodyTextIndent"/>
        <w:rPr>
          <w:kern w:val="0"/>
        </w:rPr>
      </w:pPr>
    </w:p>
    <w:p w14:paraId="1522CD54" w14:textId="732BDEB6" w:rsidR="00C101EB" w:rsidRDefault="00C101EB" w:rsidP="001B6435">
      <w:pPr>
        <w:pStyle w:val="BodyTextIndent"/>
        <w:rPr>
          <w:kern w:val="0"/>
        </w:rPr>
      </w:pPr>
    </w:p>
    <w:p w14:paraId="750BEC17" w14:textId="656D37D9" w:rsidR="00C101EB" w:rsidRDefault="00C101EB" w:rsidP="001B6435">
      <w:pPr>
        <w:pStyle w:val="BodyTextIndent"/>
        <w:rPr>
          <w:kern w:val="0"/>
        </w:rPr>
      </w:pPr>
    </w:p>
    <w:p w14:paraId="2A0465A9" w14:textId="05BCD878" w:rsidR="00C101EB" w:rsidRDefault="00C101EB" w:rsidP="001B6435">
      <w:pPr>
        <w:pStyle w:val="BodyTextIndent"/>
        <w:rPr>
          <w:kern w:val="0"/>
        </w:rPr>
      </w:pPr>
    </w:p>
    <w:p w14:paraId="38C91F6D" w14:textId="16C77C68" w:rsidR="00C101EB" w:rsidRDefault="00C101EB" w:rsidP="001B6435">
      <w:pPr>
        <w:pStyle w:val="BodyTextIndent"/>
        <w:rPr>
          <w:kern w:val="0"/>
        </w:rPr>
      </w:pPr>
    </w:p>
    <w:p w14:paraId="7DFC5328" w14:textId="540F1A45" w:rsidR="00C101EB" w:rsidRDefault="00C101EB" w:rsidP="001B6435">
      <w:pPr>
        <w:pStyle w:val="BodyTextIndent"/>
        <w:rPr>
          <w:kern w:val="0"/>
        </w:rPr>
      </w:pPr>
    </w:p>
    <w:p w14:paraId="626FA2E7" w14:textId="6FC96FF3" w:rsidR="00C101EB" w:rsidRDefault="00C101EB" w:rsidP="001B6435">
      <w:pPr>
        <w:pStyle w:val="BodyTextIndent"/>
        <w:rPr>
          <w:kern w:val="0"/>
        </w:rPr>
      </w:pPr>
    </w:p>
    <w:p w14:paraId="1DD8BD08" w14:textId="77777777" w:rsidR="00C101EB" w:rsidRDefault="00C101EB" w:rsidP="001B6435">
      <w:pPr>
        <w:pStyle w:val="BodyTextIndent"/>
        <w:rPr>
          <w:kern w:val="0"/>
        </w:rPr>
      </w:pPr>
    </w:p>
    <w:p w14:paraId="715E17E2" w14:textId="77777777" w:rsidR="00C101EB" w:rsidRDefault="00C101EB" w:rsidP="001B6435">
      <w:pPr>
        <w:pStyle w:val="BodyTextIndent"/>
        <w:rPr>
          <w:kern w:val="0"/>
        </w:rPr>
      </w:pPr>
    </w:p>
    <w:p w14:paraId="107013CC" w14:textId="77777777" w:rsidR="00C101EB" w:rsidRDefault="00C101EB" w:rsidP="001B6435">
      <w:pPr>
        <w:pStyle w:val="BodyTextIndent"/>
        <w:rPr>
          <w:kern w:val="0"/>
        </w:rPr>
      </w:pPr>
    </w:p>
    <w:p w14:paraId="39392700" w14:textId="77777777" w:rsidR="00C101EB" w:rsidRDefault="00C101EB" w:rsidP="001B6435">
      <w:pPr>
        <w:pStyle w:val="BodyTextIndent"/>
        <w:rPr>
          <w:kern w:val="0"/>
        </w:rPr>
      </w:pPr>
    </w:p>
    <w:p w14:paraId="0FD81C5C" w14:textId="77777777" w:rsidR="00C101EB" w:rsidRDefault="00C101EB" w:rsidP="001B6435">
      <w:pPr>
        <w:pStyle w:val="BodyTextIndent"/>
        <w:rPr>
          <w:kern w:val="0"/>
        </w:rPr>
      </w:pPr>
    </w:p>
    <w:p w14:paraId="4273BE08" w14:textId="1BE490BF" w:rsidR="00C101EB" w:rsidRDefault="00C101EB" w:rsidP="001B6435">
      <w:pPr>
        <w:pStyle w:val="BodyTextIndent"/>
        <w:rPr>
          <w:kern w:val="0"/>
        </w:rPr>
      </w:pPr>
    </w:p>
    <w:p w14:paraId="2A91C315" w14:textId="1497C91C" w:rsidR="00C101EB" w:rsidRDefault="00C101EB" w:rsidP="001B6435">
      <w:pPr>
        <w:pStyle w:val="BodyTextIndent"/>
        <w:rPr>
          <w:kern w:val="0"/>
        </w:rPr>
      </w:pPr>
    </w:p>
    <w:p w14:paraId="1E0AF0CB" w14:textId="24C46960" w:rsidR="00C101EB" w:rsidRDefault="00C101EB" w:rsidP="001B6435">
      <w:pPr>
        <w:pStyle w:val="BodyTextIndent"/>
        <w:rPr>
          <w:kern w:val="0"/>
        </w:rPr>
      </w:pPr>
    </w:p>
    <w:p w14:paraId="1E0B423F" w14:textId="30F93178" w:rsidR="00C101EB" w:rsidRDefault="00C101EB" w:rsidP="001B6435">
      <w:pPr>
        <w:pStyle w:val="BodyTextIndent"/>
        <w:rPr>
          <w:kern w:val="0"/>
        </w:rPr>
      </w:pPr>
    </w:p>
    <w:p w14:paraId="62EBA67A" w14:textId="055E8704" w:rsidR="00C101EB" w:rsidRDefault="00C101EB" w:rsidP="001B6435">
      <w:pPr>
        <w:pStyle w:val="BodyTextIndent"/>
        <w:rPr>
          <w:kern w:val="0"/>
        </w:rPr>
      </w:pPr>
    </w:p>
    <w:p w14:paraId="166E5F20" w14:textId="23440AB8" w:rsidR="00C101EB" w:rsidRDefault="00C101EB" w:rsidP="001B6435">
      <w:pPr>
        <w:pStyle w:val="BodyTextIndent"/>
        <w:rPr>
          <w:kern w:val="0"/>
        </w:rPr>
      </w:pPr>
    </w:p>
    <w:p w14:paraId="045C0240" w14:textId="58CEF6B7" w:rsidR="00C101EB" w:rsidRDefault="00C101EB" w:rsidP="001B6435">
      <w:pPr>
        <w:pStyle w:val="BodyTextIndent"/>
        <w:rPr>
          <w:kern w:val="0"/>
        </w:rPr>
      </w:pPr>
    </w:p>
    <w:p w14:paraId="16DB9D6E" w14:textId="02333B5D" w:rsidR="00C101EB" w:rsidRDefault="00C101EB" w:rsidP="001B6435">
      <w:pPr>
        <w:pStyle w:val="BodyTextIndent"/>
        <w:rPr>
          <w:kern w:val="0"/>
        </w:rPr>
      </w:pPr>
    </w:p>
    <w:p w14:paraId="02790D52" w14:textId="7900AE8C" w:rsidR="00C101EB" w:rsidRDefault="00C101EB" w:rsidP="001B6435">
      <w:pPr>
        <w:pStyle w:val="BodyTextIndent"/>
        <w:rPr>
          <w:kern w:val="0"/>
        </w:rPr>
      </w:pPr>
    </w:p>
    <w:p w14:paraId="2A3524B2" w14:textId="53CD8BF7" w:rsidR="00C101EB" w:rsidRDefault="00C101EB" w:rsidP="001B6435">
      <w:pPr>
        <w:pStyle w:val="BodyTextIndent"/>
        <w:rPr>
          <w:kern w:val="0"/>
        </w:rPr>
      </w:pPr>
    </w:p>
    <w:p w14:paraId="0F7F71A1" w14:textId="2736DA5F" w:rsidR="00C101EB" w:rsidRDefault="00C101EB" w:rsidP="001B6435">
      <w:pPr>
        <w:pStyle w:val="BodyTextIndent"/>
        <w:rPr>
          <w:kern w:val="0"/>
        </w:rPr>
      </w:pPr>
    </w:p>
    <w:p w14:paraId="7E6440C8" w14:textId="6716236D" w:rsidR="00C101EB" w:rsidRDefault="00C101EB" w:rsidP="001B6435">
      <w:pPr>
        <w:pStyle w:val="BodyTextIndent"/>
        <w:rPr>
          <w:kern w:val="0"/>
        </w:rPr>
      </w:pPr>
    </w:p>
    <w:p w14:paraId="575A06A8" w14:textId="33BE30C0" w:rsidR="00C101EB" w:rsidRDefault="00C101EB" w:rsidP="001B6435">
      <w:pPr>
        <w:pStyle w:val="BodyTextIndent"/>
        <w:rPr>
          <w:kern w:val="0"/>
        </w:rPr>
      </w:pPr>
    </w:p>
    <w:p w14:paraId="226107CC" w14:textId="7F74F2F9" w:rsidR="00C101EB" w:rsidRDefault="00C101EB" w:rsidP="001B6435">
      <w:pPr>
        <w:pStyle w:val="BodyTextIndent"/>
        <w:rPr>
          <w:kern w:val="0"/>
        </w:rPr>
      </w:pPr>
    </w:p>
    <w:p w14:paraId="449A40CE" w14:textId="6CB4EC89" w:rsidR="00C101EB" w:rsidRDefault="00C101EB" w:rsidP="001B6435">
      <w:pPr>
        <w:pStyle w:val="BodyTextIndent"/>
        <w:rPr>
          <w:kern w:val="0"/>
        </w:rPr>
      </w:pPr>
    </w:p>
    <w:p w14:paraId="73E32B78" w14:textId="6D07836A" w:rsidR="00C101EB" w:rsidRDefault="00C101EB" w:rsidP="001B6435">
      <w:pPr>
        <w:pStyle w:val="BodyTextIndent"/>
        <w:rPr>
          <w:kern w:val="0"/>
        </w:rPr>
      </w:pPr>
    </w:p>
    <w:p w14:paraId="54497E34" w14:textId="227B851B" w:rsidR="00C101EB" w:rsidRDefault="00C101EB" w:rsidP="001B6435">
      <w:pPr>
        <w:pStyle w:val="BodyTextIndent"/>
        <w:rPr>
          <w:kern w:val="0"/>
        </w:rPr>
      </w:pPr>
    </w:p>
    <w:p w14:paraId="77AE2C14" w14:textId="6FDE0235" w:rsidR="00C101EB" w:rsidRDefault="00C101EB" w:rsidP="001B6435">
      <w:pPr>
        <w:pStyle w:val="BodyTextIndent"/>
        <w:rPr>
          <w:kern w:val="0"/>
        </w:rPr>
      </w:pPr>
    </w:p>
    <w:p w14:paraId="3307B0B4" w14:textId="4912B033" w:rsidR="00C101EB" w:rsidRDefault="00C101EB" w:rsidP="001B6435">
      <w:pPr>
        <w:pStyle w:val="BodyTextIndent"/>
        <w:rPr>
          <w:kern w:val="0"/>
        </w:rPr>
      </w:pPr>
    </w:p>
    <w:p w14:paraId="6CFE60F4" w14:textId="75DA54F7" w:rsidR="00C101EB" w:rsidRDefault="00C101EB" w:rsidP="001B6435">
      <w:pPr>
        <w:pStyle w:val="BodyTextIndent"/>
        <w:rPr>
          <w:kern w:val="0"/>
        </w:rPr>
      </w:pPr>
    </w:p>
    <w:p w14:paraId="53FA9053" w14:textId="4E7F9F16" w:rsidR="00C101EB" w:rsidRDefault="00C101EB" w:rsidP="001B6435">
      <w:pPr>
        <w:pStyle w:val="BodyTextIndent"/>
        <w:rPr>
          <w:kern w:val="0"/>
        </w:rPr>
      </w:pPr>
    </w:p>
    <w:p w14:paraId="1106EE28" w14:textId="51EB1BDE" w:rsidR="00C101EB" w:rsidRDefault="00C101EB" w:rsidP="001B6435">
      <w:pPr>
        <w:pStyle w:val="BodyTextIndent"/>
        <w:rPr>
          <w:kern w:val="0"/>
        </w:rPr>
      </w:pPr>
    </w:p>
    <w:p w14:paraId="4398FB59" w14:textId="5EEF6E28" w:rsidR="00C101EB" w:rsidRDefault="00C101EB" w:rsidP="001B6435">
      <w:pPr>
        <w:pStyle w:val="BodyTextIndent"/>
        <w:rPr>
          <w:kern w:val="0"/>
        </w:rPr>
      </w:pPr>
    </w:p>
    <w:p w14:paraId="2261D2CB" w14:textId="1DE07C8E" w:rsidR="00C101EB" w:rsidRDefault="00C101EB" w:rsidP="001B6435">
      <w:pPr>
        <w:pStyle w:val="BodyTextIndent"/>
        <w:rPr>
          <w:kern w:val="0"/>
        </w:rPr>
      </w:pPr>
    </w:p>
    <w:p w14:paraId="48172003" w14:textId="3A33F76B" w:rsidR="00C101EB" w:rsidRDefault="00C101EB" w:rsidP="001B6435">
      <w:pPr>
        <w:pStyle w:val="BodyTextIndent"/>
        <w:rPr>
          <w:kern w:val="0"/>
        </w:rPr>
      </w:pPr>
    </w:p>
    <w:p w14:paraId="76A7A606" w14:textId="18993270" w:rsidR="00C101EB" w:rsidRDefault="00C101EB" w:rsidP="001B6435">
      <w:pPr>
        <w:pStyle w:val="BodyTextIndent"/>
        <w:rPr>
          <w:kern w:val="0"/>
        </w:rPr>
      </w:pPr>
    </w:p>
    <w:p w14:paraId="4830A8B6" w14:textId="0DC52689" w:rsidR="00C101EB" w:rsidRDefault="00C101EB" w:rsidP="001B6435">
      <w:pPr>
        <w:pStyle w:val="BodyTextIndent"/>
        <w:rPr>
          <w:kern w:val="0"/>
        </w:rPr>
      </w:pPr>
    </w:p>
    <w:p w14:paraId="5F641622" w14:textId="1DB1F151" w:rsidR="00C101EB" w:rsidRDefault="00C101EB" w:rsidP="001B6435">
      <w:pPr>
        <w:pStyle w:val="BodyTextIndent"/>
        <w:rPr>
          <w:kern w:val="0"/>
        </w:rPr>
      </w:pPr>
    </w:p>
    <w:p w14:paraId="4E837788" w14:textId="248D84B5" w:rsidR="00C101EB" w:rsidRDefault="00C101EB" w:rsidP="001B6435">
      <w:pPr>
        <w:pStyle w:val="BodyTextIndent"/>
        <w:rPr>
          <w:kern w:val="0"/>
        </w:rPr>
      </w:pPr>
    </w:p>
    <w:p w14:paraId="6428E799" w14:textId="1049BC3D" w:rsidR="00C101EB" w:rsidRDefault="00C101EB" w:rsidP="001B6435">
      <w:pPr>
        <w:pStyle w:val="BodyTextIndent"/>
        <w:rPr>
          <w:kern w:val="0"/>
        </w:rPr>
      </w:pPr>
    </w:p>
    <w:p w14:paraId="77C739F6" w14:textId="31078F59" w:rsidR="00C101EB" w:rsidRDefault="00C101EB" w:rsidP="001B6435">
      <w:pPr>
        <w:pStyle w:val="BodyTextIndent"/>
        <w:rPr>
          <w:kern w:val="0"/>
        </w:rPr>
      </w:pPr>
    </w:p>
    <w:p w14:paraId="127E4724" w14:textId="5780495E" w:rsidR="001B067C" w:rsidRPr="00BC4B1C" w:rsidRDefault="001B067C" w:rsidP="001B067C">
      <w:pPr>
        <w:suppressAutoHyphens w:val="0"/>
        <w:overflowPunct/>
        <w:autoSpaceDE/>
        <w:autoSpaceDN/>
        <w:adjustRightInd/>
        <w:spacing w:before="100" w:beforeAutospacing="1" w:after="165"/>
        <w:jc w:val="left"/>
        <w:textAlignment w:val="auto"/>
        <w:rPr>
          <w:b/>
          <w:bCs/>
          <w:kern w:val="0"/>
          <w:sz w:val="22"/>
          <w:szCs w:val="22"/>
        </w:rPr>
      </w:pPr>
      <w:r w:rsidRPr="00BC4B1C">
        <w:rPr>
          <w:b/>
          <w:bCs/>
          <w:kern w:val="0"/>
          <w:sz w:val="22"/>
          <w:szCs w:val="22"/>
        </w:rPr>
        <w:t>Results and Conclusion</w:t>
      </w:r>
    </w:p>
    <w:p w14:paraId="1756393B" w14:textId="3E8514DD" w:rsidR="001B067C" w:rsidRPr="001B067C" w:rsidRDefault="001B067C"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w:t>
      </w:r>
      <w:proofErr w:type="spellStart"/>
      <w:r w:rsidRPr="001B067C">
        <w:rPr>
          <w:kern w:val="0"/>
          <w:sz w:val="22"/>
          <w:szCs w:val="22"/>
        </w:rPr>
        <w:t>pointcloud</w:t>
      </w:r>
      <w:proofErr w:type="spellEnd"/>
      <w:r w:rsidRPr="001B067C">
        <w:rPr>
          <w:kern w:val="0"/>
          <w:sz w:val="22"/>
          <w:szCs w:val="22"/>
        </w:rPr>
        <w:t xml:space="preserve"> features. </w:t>
      </w:r>
    </w:p>
    <w:p w14:paraId="61DE4899" w14:textId="6C160687"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 xml:space="preserve">The physical experiment shows that this approach can be applied to a welding application using physical data in a realistic environment given that proper calibration is completed. The 3D LiDAR scans require calibration to accurately transform the source cloud to the target cloud. Further investigation is required to determine if the accuracy of the resulting workpiece localization is inside a working tolerance for a welding operation. </w:t>
      </w:r>
    </w:p>
    <w:p w14:paraId="3035BB37" w14:textId="77777777" w:rsidR="00A12E86" w:rsidRPr="00C81C8C" w:rsidRDefault="00A12E86" w:rsidP="00A12E86">
      <w:pPr>
        <w:spacing w:before="100" w:beforeAutospacing="1" w:after="165"/>
        <w:ind w:left="720"/>
        <w:rPr>
          <w:rFonts w:ascii="Segoe UI" w:hAnsi="Segoe UI" w:cs="Segoe UI"/>
          <w:sz w:val="21"/>
          <w:szCs w:val="21"/>
        </w:rPr>
      </w:pPr>
      <w:r w:rsidRPr="00C81C8C">
        <w:t xml:space="preserve">The implementation of down sampling and filtering with voxel and bounding box is an essential step prior to the segmentation algorithm with RANSAC. Furthermore, with the increased utilization of RANSAC, outlier rejection is a required step when there are features such as clamps included in the target </w:t>
      </w:r>
      <w:proofErr w:type="spellStart"/>
      <w:r w:rsidRPr="00C81C8C">
        <w:t>pointlcoud</w:t>
      </w:r>
      <w:proofErr w:type="spellEnd"/>
      <w:r w:rsidRPr="00C81C8C">
        <w:t xml:space="preserve"> set. Correspondence matching and alignment with ICP </w:t>
      </w:r>
      <w:proofErr w:type="gramStart"/>
      <w:r w:rsidRPr="00C81C8C">
        <w:t>is</w:t>
      </w:r>
      <w:proofErr w:type="gramEnd"/>
      <w:r w:rsidRPr="00C81C8C">
        <w:t xml:space="preserve"> proven to only be effective when sufficient outliers have been rejected and a good initial guess is provided by RANSAC. Utilization of cascaded RANSAC segmentation provides an effective means for sufficient outlier removal such that workpiece alignment accurate enough to be applied to a physical welding process.</w:t>
      </w:r>
    </w:p>
    <w:p w14:paraId="2405656D" w14:textId="77777777" w:rsidR="00A12E86" w:rsidRPr="001B067C" w:rsidRDefault="00A12E86"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p>
    <w:p w14:paraId="0A132247" w14:textId="1B16A236" w:rsidR="00C101EB" w:rsidRDefault="00C101EB" w:rsidP="001B6435">
      <w:pPr>
        <w:pStyle w:val="BodyTextIndent"/>
        <w:rPr>
          <w:kern w:val="0"/>
        </w:rPr>
      </w:pPr>
    </w:p>
    <w:p w14:paraId="4E59AFBB" w14:textId="61B78906" w:rsidR="00C101EB" w:rsidRDefault="00C101EB" w:rsidP="001B6435">
      <w:pPr>
        <w:pStyle w:val="BodyTextIndent"/>
        <w:rPr>
          <w:kern w:val="0"/>
        </w:rPr>
      </w:pPr>
    </w:p>
    <w:p w14:paraId="5910A131" w14:textId="6E04B1DC" w:rsidR="00C101EB" w:rsidRDefault="00C101EB" w:rsidP="001B6435">
      <w:pPr>
        <w:pStyle w:val="BodyTextIndent"/>
        <w:rPr>
          <w:kern w:val="0"/>
        </w:rPr>
      </w:pPr>
    </w:p>
    <w:p w14:paraId="452835B0" w14:textId="32A08904" w:rsidR="00C101EB" w:rsidRDefault="00C101EB" w:rsidP="001B6435">
      <w:pPr>
        <w:pStyle w:val="BodyTextIndent"/>
        <w:rPr>
          <w:kern w:val="0"/>
        </w:rPr>
      </w:pPr>
    </w:p>
    <w:p w14:paraId="53B51D64" w14:textId="66357558" w:rsidR="00C101EB" w:rsidRDefault="00C101EB" w:rsidP="001B6435">
      <w:pPr>
        <w:pStyle w:val="BodyTextIndent"/>
        <w:rPr>
          <w:kern w:val="0"/>
        </w:rPr>
      </w:pPr>
    </w:p>
    <w:p w14:paraId="2BE3A004" w14:textId="567E7445" w:rsidR="00C101EB" w:rsidRDefault="00C101EB" w:rsidP="001B6435">
      <w:pPr>
        <w:pStyle w:val="BodyTextIndent"/>
        <w:rPr>
          <w:kern w:val="0"/>
        </w:rPr>
      </w:pPr>
    </w:p>
    <w:p w14:paraId="4C3F6B75" w14:textId="380A5307" w:rsidR="00C101EB" w:rsidRDefault="00C101EB" w:rsidP="001B6435">
      <w:pPr>
        <w:pStyle w:val="BodyTextIndent"/>
        <w:rPr>
          <w:kern w:val="0"/>
        </w:rPr>
      </w:pPr>
    </w:p>
    <w:p w14:paraId="7F20001E" w14:textId="77777777" w:rsidR="00C101EB" w:rsidRDefault="00C101EB" w:rsidP="001B6435">
      <w:pPr>
        <w:pStyle w:val="BodyTextIndent"/>
        <w:rPr>
          <w:kern w:val="0"/>
        </w:rPr>
      </w:pPr>
    </w:p>
    <w:p w14:paraId="71909C2D" w14:textId="70C4A17A" w:rsidR="008B61D2" w:rsidRDefault="00374551" w:rsidP="001B6435">
      <w:pPr>
        <w:pStyle w:val="BodyTextIndent"/>
        <w:rPr>
          <w:rFonts w:ascii="Arial" w:hAnsi="Arial" w:cs="Arial"/>
          <w:b/>
          <w:kern w:val="0"/>
        </w:rPr>
      </w:pPr>
      <w:r w:rsidRPr="0012344E">
        <w:rPr>
          <w:kern w:val="0"/>
        </w:rPr>
        <w:t xml:space="preserve">Place </w:t>
      </w:r>
      <w:r w:rsidR="00D02522" w:rsidRPr="0012344E">
        <w:rPr>
          <w:kern w:val="0"/>
        </w:rPr>
        <w:t xml:space="preserve">any acknowledgements </w:t>
      </w:r>
      <w:r w:rsidRPr="0012344E">
        <w:rPr>
          <w:kern w:val="0"/>
        </w:rPr>
        <w:t>here</w:t>
      </w:r>
      <w:r w:rsidR="001B6435">
        <w:rPr>
          <w:kern w:val="0"/>
        </w:rPr>
        <w:t>.</w:t>
      </w:r>
      <w:r>
        <w:rPr>
          <w:kern w:val="0"/>
          <w:sz w:val="22"/>
          <w:szCs w:val="22"/>
        </w:rPr>
        <w:br/>
      </w:r>
      <w:r>
        <w:rPr>
          <w:kern w:val="0"/>
          <w:sz w:val="22"/>
          <w:szCs w:val="22"/>
        </w:rPr>
        <w:br/>
      </w:r>
      <w:proofErr w:type="gramStart"/>
      <w:r w:rsidRPr="0012344E">
        <w:rPr>
          <w:rFonts w:ascii="Arial" w:hAnsi="Arial" w:cs="Arial"/>
          <w:b/>
          <w:kern w:val="0"/>
        </w:rPr>
        <w:t>REFERENCES</w:t>
      </w:r>
      <w:proofErr w:type="gramEnd"/>
    </w:p>
    <w:p w14:paraId="21AD5006" w14:textId="77777777" w:rsidR="00402C1D" w:rsidRDefault="00402C1D" w:rsidP="00402C1D">
      <w:r w:rsidRPr="00157DBA">
        <w:rPr>
          <w:b/>
          <w:bCs/>
          <w:u w:val="single"/>
        </w:rPr>
        <w:t>Bibliography</w:t>
      </w:r>
      <w:r w:rsidRPr="65B59272">
        <w:rPr>
          <w:u w:val="single"/>
        </w:rPr>
        <w:t xml:space="preserve"> </w:t>
      </w:r>
      <w:r w:rsidRPr="65B59272">
        <w:t xml:space="preserve"> </w:t>
      </w:r>
    </w:p>
    <w:p w14:paraId="0A605327" w14:textId="77777777" w:rsidR="00402C1D" w:rsidRDefault="00402C1D" w:rsidP="00402C1D">
      <w:pPr>
        <w:rPr>
          <w:u w:val="single"/>
        </w:rPr>
      </w:pPr>
    </w:p>
    <w:p w14:paraId="2C62BBC9"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62CAE5D5" w14:textId="77777777"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1CE01817" w14:textId="77777777" w:rsidR="00402C1D" w:rsidRPr="0060077C" w:rsidRDefault="00402C1D" w:rsidP="00402C1D">
      <w:r w:rsidRPr="65B59272">
        <w:t>[4] Zhang, J., Yao, Y., &amp; Deng, B. (2021). Fast and Robust Iterative Closest Point. IEEE Transactions on Pattern Analysis and Machine Intelligence.</w:t>
      </w:r>
    </w:p>
    <w:p w14:paraId="5C08D98F" w14:textId="77777777"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5A8F2D6C" w14:textId="77777777"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41CE6658" w14:textId="77777777"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26391D34" w14:textId="77777777"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7822288E" w14:textId="77777777"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517AD987" w14:textId="77777777" w:rsidR="00402C1D" w:rsidRDefault="00402C1D" w:rsidP="00402C1D">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14:paraId="70F7F951" w14:textId="77777777" w:rsidR="00402C1D" w:rsidRDefault="00402C1D" w:rsidP="00402C1D">
      <w:pPr>
        <w:tabs>
          <w:tab w:val="left" w:pos="6270"/>
        </w:tabs>
      </w:pPr>
      <w:r>
        <w:t>[11] Li, L., Yang, F., Zhu, H., Li, D., Li, Y., and Tang, L., 2017, “An Improved RANSAC for 3D Point Cloud Plane Segmentation Based on Normal Distribution Transformation Cells,” Remote Sens.</w:t>
      </w:r>
    </w:p>
    <w:p w14:paraId="74247A21" w14:textId="77777777"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366E3ECC" w14:textId="77777777" w:rsidR="00402C1D" w:rsidRDefault="00402C1D" w:rsidP="00402C1D">
      <w:r>
        <w:t>[13] Wang, F., Liang, C., Ru, C., and Cheng, H., 2019, “An Improved Point Cloud Descriptor for Vision Based Robotic Grasping System,” Sensors (Switzerland).</w:t>
      </w:r>
    </w:p>
    <w:p w14:paraId="3E6BE6DC" w14:textId="77777777" w:rsidR="00402C1D" w:rsidRDefault="00402C1D" w:rsidP="00402C1D">
      <w:r>
        <w:t xml:space="preserve">[14] Moreno, C., and Li, M., 2016, “A Comparative Study of Filtering Methods for Point Clouds in Real-Time Video Streaming,” </w:t>
      </w:r>
      <w:r>
        <w:rPr>
          <w:i/>
          <w:iCs/>
        </w:rPr>
        <w:t>Lecture Notes in Engineering and Computer Science</w:t>
      </w:r>
      <w:r>
        <w:t>.</w:t>
      </w:r>
    </w:p>
    <w:p w14:paraId="4C845C17" w14:textId="77777777" w:rsidR="00402C1D" w:rsidRDefault="00402C1D" w:rsidP="00402C1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53C4520C" w14:textId="33D8DD44" w:rsidR="00402C1D" w:rsidRPr="001B6435" w:rsidRDefault="00402C1D" w:rsidP="00402C1D">
      <w:pPr>
        <w:pStyle w:val="BodyTextIndent"/>
        <w:rPr>
          <w:kern w:val="0"/>
          <w:sz w:val="22"/>
          <w:szCs w:val="22"/>
        </w:rPr>
      </w:pPr>
    </w:p>
    <w:p w14:paraId="01F80C57" w14:textId="52252C5E" w:rsidR="001B6435" w:rsidRPr="001B6435" w:rsidRDefault="0062526A" w:rsidP="0062526A">
      <w:pPr>
        <w:pStyle w:val="BodyTextIndent"/>
        <w:rPr>
          <w:kern w:val="0"/>
          <w:sz w:val="22"/>
          <w:szCs w:val="22"/>
        </w:rPr>
      </w:pPr>
      <w:r w:rsidRPr="001B6435">
        <w:rPr>
          <w:kern w:val="0"/>
          <w:sz w:val="22"/>
          <w:szCs w:val="22"/>
        </w:rPr>
        <w:t xml:space="preserve"> </w:t>
      </w:r>
    </w:p>
    <w:sectPr w:rsidR="001B6435" w:rsidRPr="001B6435">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Shelton, Robert (rashelton42)" w:date="2021-03-06T18:23:00Z" w:initials="SR(">
    <w:p w14:paraId="027CB468" w14:textId="77777777" w:rsidR="00F65EBA" w:rsidRDefault="00F65EBA"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27CB4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27CB468" w16cid:durableId="23EE47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09711F" w14:textId="77777777" w:rsidR="00685413" w:rsidRDefault="00685413">
      <w:r>
        <w:separator/>
      </w:r>
    </w:p>
  </w:endnote>
  <w:endnote w:type="continuationSeparator" w:id="0">
    <w:p w14:paraId="4D760621" w14:textId="77777777" w:rsidR="00685413" w:rsidRDefault="00685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7C7D4" w14:textId="50D688F0" w:rsidR="00F65EBA" w:rsidRDefault="00F65EBA">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E701B3" w14:textId="77777777" w:rsidR="00685413" w:rsidRDefault="00685413">
      <w:r>
        <w:separator/>
      </w:r>
    </w:p>
  </w:footnote>
  <w:footnote w:type="continuationSeparator" w:id="0">
    <w:p w14:paraId="66EC6178" w14:textId="77777777" w:rsidR="00685413" w:rsidRDefault="006854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341DB"/>
    <w:rsid w:val="000552C1"/>
    <w:rsid w:val="00070814"/>
    <w:rsid w:val="000C7573"/>
    <w:rsid w:val="0012344E"/>
    <w:rsid w:val="0014064C"/>
    <w:rsid w:val="00150624"/>
    <w:rsid w:val="00154518"/>
    <w:rsid w:val="001620EF"/>
    <w:rsid w:val="001628A5"/>
    <w:rsid w:val="00187C1B"/>
    <w:rsid w:val="001B067C"/>
    <w:rsid w:val="001B6435"/>
    <w:rsid w:val="001B7B91"/>
    <w:rsid w:val="001E50B6"/>
    <w:rsid w:val="001E615A"/>
    <w:rsid w:val="001F5D51"/>
    <w:rsid w:val="00241239"/>
    <w:rsid w:val="00266874"/>
    <w:rsid w:val="002C2D1B"/>
    <w:rsid w:val="002F69E6"/>
    <w:rsid w:val="002F6EC4"/>
    <w:rsid w:val="002F74F5"/>
    <w:rsid w:val="0030254D"/>
    <w:rsid w:val="00317A2C"/>
    <w:rsid w:val="00320E59"/>
    <w:rsid w:val="00353465"/>
    <w:rsid w:val="00354732"/>
    <w:rsid w:val="00354C93"/>
    <w:rsid w:val="00355A46"/>
    <w:rsid w:val="00365795"/>
    <w:rsid w:val="00374551"/>
    <w:rsid w:val="00380158"/>
    <w:rsid w:val="00384EB5"/>
    <w:rsid w:val="00390A3A"/>
    <w:rsid w:val="003A57D7"/>
    <w:rsid w:val="003B37BC"/>
    <w:rsid w:val="003B605F"/>
    <w:rsid w:val="003C6AD7"/>
    <w:rsid w:val="003D1217"/>
    <w:rsid w:val="003E27FF"/>
    <w:rsid w:val="003E611A"/>
    <w:rsid w:val="003F040C"/>
    <w:rsid w:val="00402C1D"/>
    <w:rsid w:val="00405701"/>
    <w:rsid w:val="00407B66"/>
    <w:rsid w:val="004302C8"/>
    <w:rsid w:val="0048160C"/>
    <w:rsid w:val="004B7B30"/>
    <w:rsid w:val="004C64C5"/>
    <w:rsid w:val="005223FE"/>
    <w:rsid w:val="00567493"/>
    <w:rsid w:val="00577192"/>
    <w:rsid w:val="005E134D"/>
    <w:rsid w:val="006053A4"/>
    <w:rsid w:val="0062526A"/>
    <w:rsid w:val="00641FC6"/>
    <w:rsid w:val="00642EFB"/>
    <w:rsid w:val="00667138"/>
    <w:rsid w:val="00673784"/>
    <w:rsid w:val="0068311E"/>
    <w:rsid w:val="00685413"/>
    <w:rsid w:val="006B57AE"/>
    <w:rsid w:val="006D6B9E"/>
    <w:rsid w:val="006E1E81"/>
    <w:rsid w:val="007044EB"/>
    <w:rsid w:val="00733BCE"/>
    <w:rsid w:val="00750E63"/>
    <w:rsid w:val="007720FC"/>
    <w:rsid w:val="00775118"/>
    <w:rsid w:val="007B2BF3"/>
    <w:rsid w:val="007E2257"/>
    <w:rsid w:val="008028F0"/>
    <w:rsid w:val="008104C8"/>
    <w:rsid w:val="008258CD"/>
    <w:rsid w:val="00843102"/>
    <w:rsid w:val="00860C3E"/>
    <w:rsid w:val="008854A3"/>
    <w:rsid w:val="008B61D2"/>
    <w:rsid w:val="008C095F"/>
    <w:rsid w:val="008D3F2B"/>
    <w:rsid w:val="008E363F"/>
    <w:rsid w:val="00920657"/>
    <w:rsid w:val="00940364"/>
    <w:rsid w:val="00972624"/>
    <w:rsid w:val="00983612"/>
    <w:rsid w:val="009A7280"/>
    <w:rsid w:val="009C3733"/>
    <w:rsid w:val="009E4E9A"/>
    <w:rsid w:val="00A12E86"/>
    <w:rsid w:val="00A31548"/>
    <w:rsid w:val="00A35827"/>
    <w:rsid w:val="00A5037A"/>
    <w:rsid w:val="00A67F23"/>
    <w:rsid w:val="00AC576C"/>
    <w:rsid w:val="00AD4E35"/>
    <w:rsid w:val="00AE6FD9"/>
    <w:rsid w:val="00B32E10"/>
    <w:rsid w:val="00B4758C"/>
    <w:rsid w:val="00B6176E"/>
    <w:rsid w:val="00B67CE2"/>
    <w:rsid w:val="00B7512E"/>
    <w:rsid w:val="00B90D99"/>
    <w:rsid w:val="00B92473"/>
    <w:rsid w:val="00BA5E35"/>
    <w:rsid w:val="00BC4B1C"/>
    <w:rsid w:val="00BD1F2F"/>
    <w:rsid w:val="00BE716A"/>
    <w:rsid w:val="00BF7838"/>
    <w:rsid w:val="00C101EB"/>
    <w:rsid w:val="00C92BC3"/>
    <w:rsid w:val="00CA7293"/>
    <w:rsid w:val="00CB27AF"/>
    <w:rsid w:val="00CC61F1"/>
    <w:rsid w:val="00CF4222"/>
    <w:rsid w:val="00D02522"/>
    <w:rsid w:val="00D45470"/>
    <w:rsid w:val="00D471D9"/>
    <w:rsid w:val="00D47635"/>
    <w:rsid w:val="00DB436A"/>
    <w:rsid w:val="00DF465D"/>
    <w:rsid w:val="00E904C0"/>
    <w:rsid w:val="00EC1D31"/>
    <w:rsid w:val="00EE0BDC"/>
    <w:rsid w:val="00F057E1"/>
    <w:rsid w:val="00F142D0"/>
    <w:rsid w:val="00F2333A"/>
    <w:rsid w:val="00F27B7A"/>
    <w:rsid w:val="00F65EBA"/>
    <w:rsid w:val="00F92F50"/>
    <w:rsid w:val="00FA42FC"/>
    <w:rsid w:val="00FB24DB"/>
    <w:rsid w:val="00FC0532"/>
    <w:rsid w:val="00FF0E87"/>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sv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1.png"/><Relationship Id="rId74" Type="http://schemas.microsoft.com/office/2011/relationships/people" Target="people.xml"/><Relationship Id="rId5" Type="http://schemas.openxmlformats.org/officeDocument/2006/relationships/numbering" Target="numbering.xml"/><Relationship Id="rId61" Type="http://schemas.microsoft.com/office/2016/09/relationships/commentsIds" Target="commentsIds.xml"/><Relationship Id="rId19" Type="http://schemas.openxmlformats.org/officeDocument/2006/relationships/image" Target="media/image8.png"/><Relationship Id="rId14" Type="http://schemas.openxmlformats.org/officeDocument/2006/relationships/image" Target="media/image3.sv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7.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omments" Target="comments.xml"/><Relationship Id="rId67" Type="http://schemas.openxmlformats.org/officeDocument/2006/relationships/image" Target="media/image52.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microsoft.com/office/2018/08/relationships/commentsExtensible" Target="commentsExtensible.xml"/><Relationship Id="rId70" Type="http://schemas.openxmlformats.org/officeDocument/2006/relationships/image" Target="media/image55.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1/relationships/commentsExtended" Target="commentsExtended.xml"/><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2098659788"/>
        <w:category>
          <w:name w:val="General"/>
          <w:gallery w:val="placeholder"/>
        </w:category>
        <w:types>
          <w:type w:val="bbPlcHdr"/>
        </w:types>
        <w:behaviors>
          <w:behavior w:val="content"/>
        </w:behaviors>
        <w:guid w:val="{32A3950B-9CA8-4E5A-86CB-CAB9AB569C1E}"/>
      </w:docPartPr>
      <w:docPartBody>
        <w:p w:rsidR="00000000" w:rsidRDefault="00104518">
          <w:r w:rsidRPr="00363687">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518"/>
    <w:rsid w:val="00104518"/>
    <w:rsid w:val="005D3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0451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11" ma:contentTypeDescription="Create a new document." ma:contentTypeScope="" ma:versionID="b552b0f80583ba7b464b2a4b4c48e47d">
  <xsd:schema xmlns:xsd="http://www.w3.org/2001/XMLSchema" xmlns:xs="http://www.w3.org/2001/XMLSchema" xmlns:p="http://schemas.microsoft.com/office/2006/metadata/properties" xmlns:ns2="7868ded3-6752-422e-9ed5-9ad5a8120311" xmlns:ns3="4bce3db3-27de-49df-846c-f24ab592a67c" targetNamespace="http://schemas.microsoft.com/office/2006/metadata/properties" ma:root="true" ma:fieldsID="4a5f2443f25517d31a1e0aabab27b40f" ns2:_="" ns3:_="">
    <xsd:import namespace="7868ded3-6752-422e-9ed5-9ad5a8120311"/>
    <xsd:import namespace="4bce3db3-27de-49df-846c-f24ab592a67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ce3db3-27de-49df-846c-f24ab592a67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AB577E2-B906-4DA2-A9F8-96A3296862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4bce3db3-27de-49df-846c-f24ab592a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2A0306-E5D5-412A-A168-8C1BE179F8AD}">
  <ds:schemaRefs>
    <ds:schemaRef ds:uri="http://schemas.openxmlformats.org/officeDocument/2006/bibliography"/>
  </ds:schemaRefs>
</ds:datastoreItem>
</file>

<file path=customXml/itemProps3.xml><?xml version="1.0" encoding="utf-8"?>
<ds:datastoreItem xmlns:ds="http://schemas.openxmlformats.org/officeDocument/2006/customXml" ds:itemID="{F1847F4B-2459-4A59-8966-BB0792F34E49}">
  <ds:schemaRefs>
    <ds:schemaRef ds:uri="http://schemas.microsoft.com/sharepoint/v3/contenttype/forms"/>
  </ds:schemaRefs>
</ds:datastoreItem>
</file>

<file path=customXml/itemProps4.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ASME</Template>
  <TotalTime>185</TotalTime>
  <Pages>11</Pages>
  <Words>4346</Words>
  <Characters>24774</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29062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8</cp:revision>
  <cp:lastPrinted>2021-03-10T04:41:00Z</cp:lastPrinted>
  <dcterms:created xsi:type="dcterms:W3CDTF">2021-03-10T04:08:00Z</dcterms:created>
  <dcterms:modified xsi:type="dcterms:W3CDTF">2021-03-10T07:13:00Z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ies>
</file>