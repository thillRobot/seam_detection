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700A0" w14:textId="77777777" w:rsidR="007F64D2" w:rsidRDefault="007F64D2" w:rsidP="0062526A">
      <w:pPr>
        <w:contextualSpacing/>
        <w:jc w:val="right"/>
        <w:rPr>
          <w:rFonts w:ascii="Verdana" w:hAnsi="Verdana"/>
        </w:rPr>
      </w:pPr>
      <w:bookmarkStart w:id="0" w:name="PutDocumentNumberHere"/>
      <w:r>
        <w:rPr>
          <w:rFonts w:ascii="Verdana" w:hAnsi="Verdana"/>
        </w:rPr>
        <w:t>E</w:t>
      </w:r>
    </w:p>
    <w:p w14:paraId="44DFF35C" w14:textId="77777777" w:rsidR="007F64D2" w:rsidRDefault="007F64D2" w:rsidP="0062526A">
      <w:pPr>
        <w:contextualSpacing/>
        <w:jc w:val="right"/>
        <w:rPr>
          <w:rFonts w:ascii="Verdana" w:hAnsi="Verdana"/>
        </w:rPr>
      </w:pPr>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77777777"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77777777"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pointclouds. Scans from a low cost 2D LiDAR mounted to the co-bot arm are used to generate 3D pointclouds of the workspace scene with the Robot Operating System (ROS). The Point Cloud Library (PCL) is used to compare the generated pointcloud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0FA1B95B" w14:textId="77777777" w:rsidR="00390A3A" w:rsidRPr="0012344E" w:rsidRDefault="00390A3A" w:rsidP="005E134D">
      <w:pPr>
        <w:pStyle w:val="BodyTextIndent"/>
      </w:pPr>
      <w:r w:rsidRPr="0012344E">
        <w:t>Place nomenclature section, if needed, here. Nomenclature should be given in a column, like this:</w:t>
      </w:r>
    </w:p>
    <w:p w14:paraId="4A5097BF" w14:textId="7777777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10DA635D"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7777777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w:t>
      </w:r>
      <w:r w:rsidR="00266874" w:rsidRPr="00AD0D76">
        <w:lastRenderedPageBreak/>
        <w:t xml:space="preserve">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4E18E0FB" w14:textId="77777777" w:rsidR="00E07BB4" w:rsidRDefault="00E07BB4" w:rsidP="00266874"/>
    <w:p w14:paraId="2B7BD886" w14:textId="77777777" w:rsidR="00E07BB4" w:rsidRDefault="00890C0C" w:rsidP="00266874">
      <w:pPr>
        <w:rPr>
          <w:b/>
        </w:rPr>
      </w:pPr>
      <w:r w:rsidRPr="00C00F96">
        <w:rPr>
          <w:b/>
        </w:rPr>
        <w:t>Literature</w:t>
      </w:r>
      <w:r w:rsidR="00E07BB4" w:rsidRPr="00C00F96">
        <w:rPr>
          <w:b/>
        </w:rPr>
        <w:t xml:space="preserve"> Review</w:t>
      </w:r>
    </w:p>
    <w:p w14:paraId="492E5044" w14:textId="77777777" w:rsidR="00C35603" w:rsidRDefault="00C35603" w:rsidP="00266874">
      <w:pPr>
        <w:rPr>
          <w:b/>
        </w:rPr>
      </w:pPr>
    </w:p>
    <w:p w14:paraId="10CA1467" w14:textId="77777777"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w:t>
      </w:r>
      <w:r w:rsidR="00B70E2C">
        <w:rPr>
          <w:bCs/>
        </w:rPr>
        <w:t xml:space="preserve"> []</w:t>
      </w:r>
      <w:r w:rsidR="005A1C82">
        <w:rPr>
          <w:bCs/>
        </w:rPr>
        <w:t xml:space="preserve">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77777777" w:rsidR="005D0617" w:rsidRDefault="002B53C4" w:rsidP="00F42BF1">
      <w:pPr>
        <w:rPr>
          <w:bCs/>
        </w:rPr>
      </w:pPr>
      <w:r>
        <w:rPr>
          <w:bCs/>
        </w:rPr>
        <w:t>Seam tracking is a</w:t>
      </w:r>
      <w:r w:rsidR="0045118C">
        <w:rPr>
          <w:bCs/>
        </w:rPr>
        <w:t xml:space="preserve"> pre-dominate</w:t>
      </w:r>
      <w:r w:rsidR="00D0214E">
        <w:rPr>
          <w:bCs/>
        </w:rPr>
        <w:t xml:space="preserve"> []</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ha</w:t>
      </w:r>
      <w:r w:rsidR="00B87761">
        <w:rPr>
          <w:bCs/>
        </w:rPr>
        <w:t>s</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detections, and tracking [</w:t>
      </w:r>
      <w:r w:rsidR="0032639D">
        <w:rPr>
          <w:bCs/>
        </w:rPr>
        <w:t>31</w:t>
      </w:r>
      <w:r w:rsidR="007754D0">
        <w:rPr>
          <w:bCs/>
        </w:rPr>
        <w:t xml:space="preserve">]. </w:t>
      </w:r>
    </w:p>
    <w:p w14:paraId="64FBA7B0" w14:textId="77777777" w:rsidR="005026B3" w:rsidRDefault="005026B3" w:rsidP="005C442C">
      <w:pPr>
        <w:rPr>
          <w:bCs/>
        </w:rPr>
      </w:pPr>
    </w:p>
    <w:p w14:paraId="255CEB13" w14:textId="77777777"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In practice, the starting weld point (SWP) must be known for a weld to be successfully completed through seam tracking or other automatic controller. Autonomous determination of the start welding position (SWP) has been presented by Chen [32].</w:t>
      </w:r>
      <w:r w:rsidR="007E77C7">
        <w:rPr>
          <w:bCs/>
        </w:rPr>
        <w:t xml:space="preserve"> This is also shown in XX and YY.</w:t>
      </w:r>
      <w:r w:rsidR="00876D4F">
        <w:rPr>
          <w:bCs/>
        </w:rPr>
        <w:t xml:space="preserve">    </w:t>
      </w:r>
    </w:p>
    <w:p w14:paraId="78B2ED19" w14:textId="77777777" w:rsidR="00185C6E" w:rsidRDefault="00185C6E" w:rsidP="005026B3">
      <w:pPr>
        <w:rPr>
          <w:bCs/>
        </w:rPr>
      </w:pPr>
    </w:p>
    <w:p w14:paraId="033ED6F1" w14:textId="77777777" w:rsidR="001117A5" w:rsidRDefault="000124A6" w:rsidP="005026B3">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p>
    <w:p w14:paraId="1CC87C99" w14:textId="77777777" w:rsidR="00DD33C6" w:rsidRDefault="00DD33C6" w:rsidP="005026B3">
      <w:pPr>
        <w:rPr>
          <w:bCs/>
        </w:rPr>
      </w:pPr>
    </w:p>
    <w:p w14:paraId="5260B108" w14:textId="64B70730" w:rsidR="005C442C" w:rsidRDefault="005C442C" w:rsidP="005C442C">
      <w:pPr>
        <w:rPr>
          <w:bCs/>
        </w:rPr>
      </w:pPr>
      <w:r>
        <w:rPr>
          <w:bCs/>
        </w:rPr>
        <w:t xml:space="preserve">A process </w:t>
      </w:r>
      <w:r w:rsidR="00D7049E">
        <w:rPr>
          <w:bCs/>
        </w:rPr>
        <w:t xml:space="preserve">of </w:t>
      </w:r>
      <w:r>
        <w:rPr>
          <w:bCs/>
        </w:rPr>
        <w:t xml:space="preserve">extracting the geometry of a weld seam on flat parts lying on a 2D surface from </w:t>
      </w:r>
      <w:r w:rsidR="00FB509C">
        <w:rPr>
          <w:bCs/>
        </w:rPr>
        <w:t>stereo vision</w:t>
      </w:r>
      <w:r>
        <w:rPr>
          <w:bCs/>
        </w:rPr>
        <w:t xml:space="preserve"> imagery is shown in [23]. </w:t>
      </w:r>
      <w:r w:rsidR="00A67146">
        <w:rPr>
          <w:bCs/>
        </w:rPr>
        <w:t>Similarly,</w:t>
      </w:r>
      <w:r>
        <w:rPr>
          <w:bCs/>
        </w:rPr>
        <w:t xml:space="preserve"> </w:t>
      </w:r>
      <w:r w:rsidR="00EE7252">
        <w:rPr>
          <w:bCs/>
        </w:rPr>
        <w:t>the</w:t>
      </w:r>
      <w:r>
        <w:rPr>
          <w:bCs/>
        </w:rPr>
        <w:t xml:space="preserve"> discover</w:t>
      </w:r>
      <w:r w:rsidR="00EE7252">
        <w:rPr>
          <w:bCs/>
        </w:rPr>
        <w:t>y</w:t>
      </w:r>
      <w:r>
        <w:rPr>
          <w:bCs/>
        </w:rPr>
        <w:t xml:space="preserve"> and localiz</w:t>
      </w:r>
      <w:r w:rsidR="00EE7252">
        <w:rPr>
          <w:bCs/>
        </w:rPr>
        <w:t>ation</w:t>
      </w:r>
      <w:r>
        <w:rPr>
          <w:bCs/>
        </w:rPr>
        <w:t xml:space="preserve"> workpieces to be joined by welding from 3D point cloud data is described by Rajaraman, et al. [28]. </w:t>
      </w:r>
      <w:r w:rsidR="00D7049E">
        <w:rPr>
          <w:bCs/>
        </w:rPr>
        <w:t xml:space="preserve">This paper will follow a similar process of </w:t>
      </w:r>
      <w:r w:rsidR="005E1229">
        <w:rPr>
          <w:bCs/>
        </w:rPr>
        <w:t xml:space="preserve"> part</w:t>
      </w:r>
      <w:r>
        <w:rPr>
          <w:bCs/>
        </w:rPr>
        <w:t xml:space="preserve"> sensing to path planning. </w:t>
      </w:r>
    </w:p>
    <w:p w14:paraId="62745A45" w14:textId="77777777" w:rsidR="002C2A9F" w:rsidRDefault="002C2A9F" w:rsidP="00F42BF1">
      <w:pPr>
        <w:rPr>
          <w:bCs/>
        </w:rPr>
      </w:pPr>
    </w:p>
    <w:p w14:paraId="24B7E528" w14:textId="77777777"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338B39DC" w:rsidR="004E5A78" w:rsidRDefault="007E4932" w:rsidP="00266874">
      <w:pPr>
        <w:rPr>
          <w:bCs/>
        </w:rPr>
      </w:pPr>
      <w:r>
        <w:rPr>
          <w:bCs/>
        </w:rPr>
        <w:t xml:space="preserve">Schleth, Kuss, and Kraus provide an overview of the available literature related to workpiece registration </w:t>
      </w:r>
      <w:r w:rsidR="005E1229">
        <w:rPr>
          <w:bCs/>
        </w:rPr>
        <w:t xml:space="preserve">in robot manufacuturing processes </w:t>
      </w:r>
      <w:r>
        <w:rPr>
          <w:bCs/>
        </w:rPr>
        <w:t xml:space="preserve">[20]. </w:t>
      </w:r>
      <w:r w:rsidR="001054F8">
        <w:rPr>
          <w:bCs/>
        </w:rPr>
        <w:t xml:space="preserve">Kuss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 </w:t>
      </w:r>
    </w:p>
    <w:p w14:paraId="7F335036" w14:textId="77777777" w:rsidR="005E1229" w:rsidRDefault="005E1229" w:rsidP="00266874">
      <w:pPr>
        <w:rPr>
          <w:bCs/>
        </w:rPr>
      </w:pPr>
      <w:r>
        <w:rPr>
          <w:bCs/>
        </w:rPr>
        <w:t>ANY PROS/CONS WITH THE CURRENT METHODS?</w:t>
      </w:r>
    </w:p>
    <w:p w14:paraId="6E99232C" w14:textId="77777777" w:rsidR="001720E8" w:rsidRDefault="001720E8" w:rsidP="00266874">
      <w:pPr>
        <w:rPr>
          <w:bCs/>
        </w:rPr>
      </w:pPr>
    </w:p>
    <w:p w14:paraId="03E73D0F" w14:textId="5E82C938" w:rsidR="001720E8" w:rsidRPr="001720E8" w:rsidRDefault="001720E8" w:rsidP="00266874">
      <w:pPr>
        <w:rPr>
          <w:bCs/>
        </w:rPr>
      </w:pPr>
      <w:r>
        <w:rPr>
          <w:bCs/>
        </w:rPr>
        <w:t>The work presented in th</w:t>
      </w:r>
      <w:r w:rsidR="005E1229">
        <w:rPr>
          <w:bCs/>
        </w:rPr>
        <w:t>e current</w:t>
      </w:r>
      <w:r w:rsidR="007C43C5">
        <w:rPr>
          <w:bCs/>
        </w:rPr>
        <w:t xml:space="preserve"> </w:t>
      </w:r>
      <w:r>
        <w:rPr>
          <w:bCs/>
        </w:rPr>
        <w:t>paper follows [</w:t>
      </w:r>
      <w:r w:rsidR="006B2770">
        <w:rPr>
          <w:bCs/>
        </w:rPr>
        <w:t>29</w:t>
      </w:r>
      <w:r w:rsidR="00EB709C">
        <w:rPr>
          <w:bCs/>
        </w:rPr>
        <w:t>,33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 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 xml:space="preserve">This paper will present examples of weld operations incorporating fillet-type welds on spatial (non flat) bodies. </w:t>
      </w:r>
    </w:p>
    <w:p w14:paraId="591E157B" w14:textId="77777777" w:rsidR="00541BAC" w:rsidRDefault="00541BAC" w:rsidP="00541BAC">
      <w:pPr>
        <w:rPr>
          <w:bCs/>
        </w:rPr>
      </w:pPr>
    </w:p>
    <w:p w14:paraId="722AEFE4" w14:textId="4F787F34" w:rsidR="00F769B9" w:rsidRDefault="00592792" w:rsidP="008C34D0">
      <w:pPr>
        <w:rPr>
          <w:bCs/>
        </w:rPr>
      </w:pPr>
      <w:r>
        <w:rPr>
          <w:bCs/>
        </w:rPr>
        <w:t>The strategy presented in this work differs from that of Kuss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7441E05B" w14:textId="77777777" w:rsidR="00D37E7C" w:rsidRPr="00C00F96" w:rsidRDefault="00D37E7C" w:rsidP="00266874">
      <w:pPr>
        <w:rPr>
          <w:b/>
        </w:rPr>
      </w:pPr>
    </w:p>
    <w:p w14:paraId="1E48FDDE" w14:textId="02ED5710" w:rsidR="00BD050A"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713FFC65" w14:textId="77777777" w:rsidR="00F769B9" w:rsidRDefault="00F769B9" w:rsidP="00266874"/>
    <w:p w14:paraId="3EC2AB39" w14:textId="77777777" w:rsidR="00BD050A" w:rsidRDefault="00BD050A" w:rsidP="00BD050A">
      <w:pPr>
        <w:rPr>
          <w:bCs/>
        </w:rPr>
      </w:pPr>
      <w:r>
        <w:rPr>
          <w:bCs/>
        </w:rPr>
        <w:t xml:space="preserve">The primary algorithms and used in the approach presented are well known and accepted [2,12,6]. Random Sample consensus and iterative closest point have been thoroughly tested and documented. However, the iterative closet point method is limited by local minima convergence issues associated with poor initial search conditions []. </w:t>
      </w:r>
    </w:p>
    <w:p w14:paraId="4D2F7F59" w14:textId="77777777" w:rsidR="00BD050A" w:rsidRDefault="00BD050A" w:rsidP="00BD050A">
      <w:pPr>
        <w:rPr>
          <w:bCs/>
        </w:rPr>
      </w:pPr>
    </w:p>
    <w:p w14:paraId="32356AC6" w14:textId="23D93913"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w:t>
      </w:r>
      <w:r w:rsidR="003A6C9A">
        <w:rPr>
          <w:bCs/>
        </w:rPr>
        <w:lastRenderedPageBreak/>
        <w:t xml:space="preserve">registration technique is presented in [34] which uses a hybrid approach with a genetic algorithm to predict the correspondences required by ICP. </w:t>
      </w:r>
    </w:p>
    <w:p w14:paraId="464E07EB" w14:textId="77777777" w:rsidR="005C7C1F" w:rsidRDefault="005C7C1F" w:rsidP="005C7C1F"/>
    <w:p w14:paraId="3A92A1FB" w14:textId="1D896360" w:rsidR="005C7C1F" w:rsidRDefault="00D8085E" w:rsidP="005C7C1F">
      <w:r>
        <w:t>[] Variants of registration algorithms which replace the optimization component of iterative closest point with machine learning algorithms are emerging [27,28,29]. TEASER applies These ml approaches to the image reg</w:t>
      </w:r>
      <w:r w:rsidR="005E6754">
        <w:t>istration</w:t>
      </w:r>
      <w:r>
        <w:t xml:space="preserve"> problem and show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77777777" w:rsidR="00644719" w:rsidRDefault="00644719" w:rsidP="00644719">
      <w:pPr>
        <w:rPr>
          <w:bCs/>
        </w:rPr>
      </w:pPr>
      <w:r>
        <w:rPr>
          <w:bCs/>
        </w:rPr>
        <w:t>Although there are many improvements and variations available, this paper will use classical point-to-point ICP as available with PCL [].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385BF56A" w14:textId="77777777"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3AE2AB11" w14:textId="77777777" w:rsidR="009E22F7" w:rsidRDefault="009E22F7" w:rsidP="009E22F7">
      <w:pPr>
        <w:rPr>
          <w:bCs/>
        </w:rPr>
      </w:pPr>
    </w:p>
    <w:p w14:paraId="24C97090" w14:textId="77777777" w:rsidR="00266874" w:rsidRDefault="00266874" w:rsidP="00266874"/>
    <w:p w14:paraId="5EEFFF6E" w14:textId="77777777" w:rsidR="009E22F7" w:rsidRDefault="009E22F7" w:rsidP="00266874"/>
    <w:p w14:paraId="382704DD" w14:textId="77777777" w:rsidR="00266874" w:rsidRDefault="00266874" w:rsidP="00266874">
      <w:r>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 xml:space="preserve">cloud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pointclouds [5]. Common programming languages (C++, Python, MATLAB) support integration of pointcloud data with various libraries (PCL, OpenCV) and software frameworks (ROS). </w:t>
      </w:r>
    </w:p>
    <w:p w14:paraId="4BF26D53" w14:textId="77777777" w:rsidR="005E6754" w:rsidRDefault="005E6754" w:rsidP="00266874"/>
    <w:p w14:paraId="2E58D73B" w14:textId="4B9F8036" w:rsidR="00266874" w:rsidRDefault="00266874" w:rsidP="00266874">
      <w:r>
        <w:t xml:space="preserve">The geometrical data, or features, stored in a pointcloud </w:t>
      </w:r>
      <w:r w:rsidR="00D90B9D">
        <w:t>(</w:t>
      </w:r>
      <w:r w:rsidR="00492FD8">
        <w:t>typically</w:t>
      </w:r>
      <w:r w:rsidR="00D90B9D">
        <w:t>)</w:t>
      </w:r>
      <w:r w:rsidR="00492FD8">
        <w:t xml:space="preserve"> </w:t>
      </w:r>
      <w:r>
        <w:t>contain the locations of the boundaries of a solid object. Features may also include point</w:t>
      </w:r>
      <w:r w:rsidR="005E6754">
        <w:t>-</w:t>
      </w:r>
      <w:r>
        <w:t>normals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based registration methods, which primarily depend on unique, descriptive features in order to obtain a match between pointclouds [6].  These two types of data contained in a pointcloud are stored separate</w:t>
      </w:r>
      <w:r w:rsidR="005E6754">
        <w:t>ly</w:t>
      </w:r>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8CCEABA"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5855BD22" w14:textId="77777777" w:rsidR="00E07BB4" w:rsidRDefault="00E07BB4" w:rsidP="00704CF8">
      <w:r>
        <w:t>Uniqueness</w:t>
      </w:r>
    </w:p>
    <w:p w14:paraId="6C4599D7" w14:textId="77777777" w:rsidR="00704CF8" w:rsidRPr="00704CF8" w:rsidRDefault="00704CF8"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77777777"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pointcloud through a uniform sampling technique to be used for </w:t>
      </w:r>
      <w:r>
        <w:t>workpiece</w:t>
      </w:r>
      <w:r w:rsidRPr="62974FD3">
        <w:t xml:space="preserve"> registration. The pointcloud associated with the CAD model is known as the source pointcloud.</w:t>
      </w:r>
    </w:p>
    <w:p w14:paraId="4ECCE7E8" w14:textId="77777777" w:rsidR="00A70BD7" w:rsidRDefault="00A70BD7" w:rsidP="00972624"/>
    <w:p w14:paraId="25E99410" w14:textId="77777777"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6D438DE1" w14:textId="77777777" w:rsidR="00F65EBA" w:rsidRDefault="00F65EBA" w:rsidP="00972624"/>
    <w:p w14:paraId="53A6D30B" w14:textId="77777777"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pointcloud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r>
        <w:t xml:space="preserve">downsampled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pointcloud contains an image of the workpiece and fixtures as well as the top of the welding table and the background. The pointcloud associated with the LiDAR scan is known as the reference or target cloud. The sensing stage along with the methods of filtering and downsmpling can be seen below in figure 3.</w:t>
      </w:r>
    </w:p>
    <w:p w14:paraId="41FB32D3" w14:textId="77777777" w:rsidR="00972624" w:rsidRPr="00972624" w:rsidRDefault="00972624" w:rsidP="00972624"/>
    <w:p w14:paraId="5CD99CB8"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235E3768" w14:textId="77777777" w:rsidR="00573E6D" w:rsidRDefault="00573E6D" w:rsidP="00573E6D">
      <w:r w:rsidRPr="5003E31F">
        <w:t xml:space="preserve">In the </w:t>
      </w:r>
      <w:r>
        <w:t xml:space="preserve">workpiece localization </w:t>
      </w:r>
      <w:r w:rsidRPr="5003E31F">
        <w:t xml:space="preserve">stage, the </w:t>
      </w:r>
      <w:r w:rsidRPr="004D1C80">
        <w:t>source pointcloud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885B36">
        <w:t>workpeice</w:t>
      </w:r>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77777777"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PassThrough filter [] which </w:t>
      </w:r>
      <w:r>
        <w:t>remov</w:t>
      </w:r>
      <w:r w:rsidR="00AB779A">
        <w:t>es</w:t>
      </w:r>
      <w:r>
        <w:t xml:space="preserve"> points from the surrounding walls and extents of the table. Next, the point cloud is downsampled with a voxel filter [15] to ensure uniform density of points in the reference</w:t>
      </w:r>
      <w:r w:rsidR="00885B36">
        <w:t xml:space="preserve"> pointcloud</w:t>
      </w:r>
      <w:r w:rsidR="00E20F57">
        <w:t xml:space="preserve"> and reduce computational requirements</w:t>
      </w:r>
      <w:r w:rsidR="00D61FB6">
        <w:t xml:space="preserve"> </w:t>
      </w:r>
      <w:r w:rsidR="00E20F57">
        <w:t>[]</w:t>
      </w:r>
      <w:r w:rsidR="003958D6">
        <w:t xml:space="preserve"> of the localization algorithms</w:t>
      </w:r>
      <w:r>
        <w:t>. The remaining image contains points from the workpiece, the clamps holding the workpiece, and the table. The robot arm may also be included in the remaining pointcloud.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pointcloud cloud. Finally, the rigid transformation between the reference and source pointcloud is found with the iterative closest point (ICP) cloud registration algorithm. This transformation matrix represents the location and orientation of the workpiece with respect to a fixed origin.</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77777777"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25472"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D7049E" w:rsidRDefault="00D7049E"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D7049E" w:rsidRDefault="00D7049E" w:rsidP="00266874">
                                <w:pPr>
                                  <w:contextualSpacing/>
                                </w:pPr>
                                <w:r>
                                  <w:t xml:space="preserve">Workpiece CAD </w:t>
                                </w:r>
                              </w:p>
                              <w:p w14:paraId="083CE199" w14:textId="77777777" w:rsidR="00D7049E" w:rsidRDefault="00D7049E" w:rsidP="00266874">
                                <w:pPr>
                                  <w:contextualSpacing/>
                                </w:pPr>
                                <w:r>
                                  <w:t>Model Generation</w:t>
                                </w:r>
                              </w:p>
                              <w:p w14:paraId="22A75239" w14:textId="77777777" w:rsidR="00D7049E" w:rsidRDefault="00D7049E"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D7049E" w:rsidRDefault="00D7049E" w:rsidP="00266874">
                                <w:pPr>
                                  <w:spacing w:line="257" w:lineRule="auto"/>
                                  <w:contextualSpacing/>
                                  <w:rPr>
                                    <w:rFonts w:eastAsia="Calibri"/>
                                  </w:rPr>
                                </w:pPr>
                                <w:r>
                                  <w:rPr>
                                    <w:rFonts w:eastAsia="Calibri"/>
                                  </w:rPr>
                                  <w:t xml:space="preserve">Conversion to </w:t>
                                </w:r>
                              </w:p>
                              <w:p w14:paraId="5BEB35A4" w14:textId="77777777" w:rsidR="00D7049E" w:rsidRDefault="00D7049E" w:rsidP="00266874">
                                <w:pPr>
                                  <w:spacing w:line="257" w:lineRule="auto"/>
                                  <w:contextualSpacing/>
                                  <w:rPr>
                                    <w:rFonts w:eastAsia="Calibri"/>
                                  </w:rPr>
                                </w:pPr>
                                <w:r>
                                  <w:rPr>
                                    <w:rFonts w:eastAsia="Calibri"/>
                                  </w:rPr>
                                  <w:t>Pointcloud</w:t>
                                </w:r>
                              </w:p>
                              <w:p w14:paraId="6975C1BF" w14:textId="77777777" w:rsidR="00D7049E" w:rsidRDefault="00D7049E"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D7049E" w:rsidRDefault="00D7049E"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D7049E" w:rsidRDefault="00D7049E" w:rsidP="00266874">
                                <w:pPr>
                                  <w:spacing w:line="257" w:lineRule="auto"/>
                                  <w:contextualSpacing/>
                                  <w:rPr>
                                    <w:rFonts w:eastAsia="Calibri"/>
                                  </w:rPr>
                                </w:pPr>
                                <w:r>
                                  <w:rPr>
                                    <w:rFonts w:eastAsia="Calibri"/>
                                  </w:rPr>
                                  <w:t xml:space="preserve">Collection of </w:t>
                                </w:r>
                              </w:p>
                              <w:p w14:paraId="3DFD313C" w14:textId="77777777" w:rsidR="00D7049E" w:rsidRDefault="00D7049E" w:rsidP="00266874">
                                <w:pPr>
                                  <w:spacing w:line="257" w:lineRule="auto"/>
                                  <w:contextualSpacing/>
                                  <w:rPr>
                                    <w:rFonts w:eastAsia="Calibri"/>
                                  </w:rPr>
                                </w:pPr>
                                <w:r>
                                  <w:rPr>
                                    <w:rFonts w:eastAsia="Calibri"/>
                                  </w:rPr>
                                  <w:t>2D LiDAR Scans</w:t>
                                </w:r>
                              </w:p>
                              <w:p w14:paraId="3556A5C3" w14:textId="77777777" w:rsidR="00D7049E" w:rsidRDefault="00D7049E" w:rsidP="00266874">
                                <w:pPr>
                                  <w:spacing w:line="256" w:lineRule="auto"/>
                                  <w:rPr>
                                    <w:rFonts w:eastAsia="Calibri"/>
                                  </w:rPr>
                                </w:pPr>
                              </w:p>
                              <w:p w14:paraId="582207F3" w14:textId="77777777" w:rsidR="00D7049E" w:rsidRDefault="00D7049E"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D7049E" w:rsidRDefault="00D7049E" w:rsidP="00266874">
                                <w:pPr>
                                  <w:spacing w:line="257" w:lineRule="auto"/>
                                  <w:contextualSpacing/>
                                  <w:rPr>
                                    <w:rFonts w:eastAsia="Calibri"/>
                                  </w:rPr>
                                </w:pPr>
                                <w:r>
                                  <w:rPr>
                                    <w:rFonts w:eastAsia="Calibri"/>
                                  </w:rPr>
                                  <w:t xml:space="preserve">Conversion to </w:t>
                                </w:r>
                              </w:p>
                              <w:p w14:paraId="5A2445C9" w14:textId="77777777" w:rsidR="00D7049E" w:rsidRDefault="00D7049E" w:rsidP="00266874">
                                <w:pPr>
                                  <w:spacing w:line="257" w:lineRule="auto"/>
                                  <w:contextualSpacing/>
                                  <w:rPr>
                                    <w:rFonts w:eastAsia="Calibri"/>
                                  </w:rPr>
                                </w:pPr>
                                <w:r>
                                  <w:rPr>
                                    <w:rFonts w:eastAsia="Calibri"/>
                                  </w:rPr>
                                  <w:t>Pointcloud</w:t>
                                </w:r>
                              </w:p>
                              <w:p w14:paraId="3C960AC2" w14:textId="77777777" w:rsidR="00D7049E" w:rsidRDefault="00D7049E"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D7049E" w:rsidRDefault="00D7049E"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D7049E" w:rsidRDefault="00D7049E"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D7049E" w:rsidRDefault="00D7049E" w:rsidP="00266874">
                                <w:pPr>
                                  <w:spacing w:line="252" w:lineRule="auto"/>
                                  <w:contextualSpacing/>
                                  <w:rPr>
                                    <w:rFonts w:eastAsia="Calibri"/>
                                  </w:rPr>
                                </w:pPr>
                                <w:r>
                                  <w:rPr>
                                    <w:rFonts w:eastAsia="Calibri"/>
                                  </w:rPr>
                                  <w:t xml:space="preserve">Weld Seam </w:t>
                                </w:r>
                              </w:p>
                              <w:p w14:paraId="16915626" w14:textId="77777777" w:rsidR="00D7049E" w:rsidRDefault="00D7049E"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D7049E" w:rsidRDefault="00D7049E" w:rsidP="00266874">
                                <w:pPr>
                                  <w:spacing w:line="252" w:lineRule="auto"/>
                                  <w:contextualSpacing/>
                                  <w:rPr>
                                    <w:rFonts w:eastAsia="Calibri"/>
                                  </w:rPr>
                                </w:pPr>
                                <w:r>
                                  <w:rPr>
                                    <w:rFonts w:eastAsia="Calibri"/>
                                  </w:rPr>
                                  <w:t>Joint Velocity</w:t>
                                </w:r>
                              </w:p>
                              <w:p w14:paraId="5AF17DD4" w14:textId="77777777" w:rsidR="00D7049E" w:rsidRDefault="00D7049E"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D7049E" w:rsidRDefault="00D7049E"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D7049E" w:rsidRDefault="00D7049E" w:rsidP="00266874">
                                <w:pPr>
                                  <w:spacing w:line="257" w:lineRule="auto"/>
                                  <w:contextualSpacing/>
                                  <w:rPr>
                                    <w:rFonts w:eastAsia="Calibri"/>
                                  </w:rPr>
                                </w:pPr>
                                <w:r>
                                  <w:rPr>
                                    <w:rFonts w:eastAsia="Calibri"/>
                                  </w:rPr>
                                  <w:t xml:space="preserve">PassThrough + Voxel </w:t>
                                </w:r>
                              </w:p>
                              <w:p w14:paraId="328493CB" w14:textId="77777777" w:rsidR="00D7049E" w:rsidRDefault="00D7049E" w:rsidP="00266874">
                                <w:pPr>
                                  <w:spacing w:line="257" w:lineRule="auto"/>
                                  <w:contextualSpacing/>
                                  <w:rPr>
                                    <w:rFonts w:eastAsia="Calibri"/>
                                  </w:rPr>
                                </w:pPr>
                                <w:r>
                                  <w:rPr>
                                    <w:rFonts w:eastAsia="Calibri"/>
                                  </w:rPr>
                                  <w:t>Filtering</w:t>
                                </w:r>
                              </w:p>
                              <w:p w14:paraId="2326A385" w14:textId="77777777" w:rsidR="00D7049E" w:rsidRDefault="00D7049E"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D7049E" w:rsidRDefault="00D7049E" w:rsidP="00266874">
                                <w:pPr>
                                  <w:spacing w:line="254" w:lineRule="auto"/>
                                  <w:contextualSpacing/>
                                  <w:rPr>
                                    <w:rFonts w:eastAsia="Calibri"/>
                                  </w:rPr>
                                </w:pPr>
                                <w:r>
                                  <w:rPr>
                                    <w:rFonts w:eastAsia="Calibri"/>
                                  </w:rPr>
                                  <w:t xml:space="preserve">RANSAC </w:t>
                                </w:r>
                              </w:p>
                              <w:p w14:paraId="2E11C383" w14:textId="77777777" w:rsidR="00D7049E" w:rsidRDefault="00D7049E" w:rsidP="00266874">
                                <w:pPr>
                                  <w:spacing w:line="254" w:lineRule="auto"/>
                                  <w:contextualSpacing/>
                                  <w:rPr>
                                    <w:rFonts w:eastAsia="Calibri"/>
                                  </w:rPr>
                                </w:pPr>
                                <w:r>
                                  <w:rPr>
                                    <w:rFonts w:eastAsia="Calibri"/>
                                  </w:rPr>
                                  <w:t>Segmentation</w:t>
                                </w:r>
                              </w:p>
                              <w:p w14:paraId="7A864457" w14:textId="77777777" w:rsidR="00D7049E" w:rsidRDefault="00D7049E"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D7049E" w:rsidRDefault="00D7049E" w:rsidP="00266874">
                                <w:pPr>
                                  <w:spacing w:line="252" w:lineRule="auto"/>
                                  <w:contextualSpacing/>
                                  <w:rPr>
                                    <w:rFonts w:eastAsia="Calibri"/>
                                  </w:rPr>
                                </w:pPr>
                                <w:r>
                                  <w:rPr>
                                    <w:rFonts w:eastAsia="Calibri"/>
                                  </w:rPr>
                                  <w:t xml:space="preserve">ICP </w:t>
                                </w:r>
                              </w:p>
                              <w:p w14:paraId="065686EB" w14:textId="77777777" w:rsidR="00D7049E" w:rsidRDefault="00D7049E" w:rsidP="00266874">
                                <w:pPr>
                                  <w:spacing w:line="252" w:lineRule="auto"/>
                                  <w:contextualSpacing/>
                                  <w:rPr>
                                    <w:rFonts w:eastAsia="Calibri"/>
                                  </w:rPr>
                                </w:pPr>
                                <w:r>
                                  <w:rPr>
                                    <w:rFonts w:eastAsia="Calibri"/>
                                  </w:rPr>
                                  <w:t>Registration</w:t>
                                </w:r>
                              </w:p>
                              <w:p w14:paraId="40828AD6" w14:textId="77777777" w:rsidR="00D7049E" w:rsidRDefault="00D7049E"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D7049E" w:rsidRDefault="00D7049E"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77777777" w:rsidR="00D7049E" w:rsidRPr="008D7E14" w:rsidRDefault="00D7049E"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D7049E" w:rsidRDefault="00D7049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25472;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D7049E" w:rsidRDefault="00D7049E"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D7049E" w:rsidRDefault="00D7049E" w:rsidP="00266874">
                          <w:pPr>
                            <w:contextualSpacing/>
                          </w:pPr>
                          <w:r>
                            <w:t xml:space="preserve">Workpiece CAD </w:t>
                          </w:r>
                        </w:p>
                        <w:p w14:paraId="083CE199" w14:textId="77777777" w:rsidR="00D7049E" w:rsidRDefault="00D7049E" w:rsidP="00266874">
                          <w:pPr>
                            <w:contextualSpacing/>
                          </w:pPr>
                          <w:r>
                            <w:t>Model Generation</w:t>
                          </w:r>
                        </w:p>
                        <w:p w14:paraId="22A75239" w14:textId="77777777" w:rsidR="00D7049E" w:rsidRDefault="00D7049E"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D7049E" w:rsidRDefault="00D7049E" w:rsidP="00266874">
                          <w:pPr>
                            <w:spacing w:line="257" w:lineRule="auto"/>
                            <w:contextualSpacing/>
                            <w:rPr>
                              <w:rFonts w:eastAsia="Calibri"/>
                            </w:rPr>
                          </w:pPr>
                          <w:r>
                            <w:rPr>
                              <w:rFonts w:eastAsia="Calibri"/>
                            </w:rPr>
                            <w:t xml:space="preserve">Conversion to </w:t>
                          </w:r>
                        </w:p>
                        <w:p w14:paraId="5BEB35A4" w14:textId="77777777" w:rsidR="00D7049E" w:rsidRDefault="00D7049E" w:rsidP="00266874">
                          <w:pPr>
                            <w:spacing w:line="257" w:lineRule="auto"/>
                            <w:contextualSpacing/>
                            <w:rPr>
                              <w:rFonts w:eastAsia="Calibri"/>
                            </w:rPr>
                          </w:pPr>
                          <w:r>
                            <w:rPr>
                              <w:rFonts w:eastAsia="Calibri"/>
                            </w:rPr>
                            <w:t>Pointcloud</w:t>
                          </w:r>
                        </w:p>
                        <w:p w14:paraId="6975C1BF" w14:textId="77777777" w:rsidR="00D7049E" w:rsidRDefault="00D7049E"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D7049E" w:rsidRDefault="00D7049E"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D7049E" w:rsidRDefault="00D7049E" w:rsidP="00266874">
                          <w:pPr>
                            <w:spacing w:line="257" w:lineRule="auto"/>
                            <w:contextualSpacing/>
                            <w:rPr>
                              <w:rFonts w:eastAsia="Calibri"/>
                            </w:rPr>
                          </w:pPr>
                          <w:r>
                            <w:rPr>
                              <w:rFonts w:eastAsia="Calibri"/>
                            </w:rPr>
                            <w:t xml:space="preserve">Collection of </w:t>
                          </w:r>
                        </w:p>
                        <w:p w14:paraId="3DFD313C" w14:textId="77777777" w:rsidR="00D7049E" w:rsidRDefault="00D7049E" w:rsidP="00266874">
                          <w:pPr>
                            <w:spacing w:line="257" w:lineRule="auto"/>
                            <w:contextualSpacing/>
                            <w:rPr>
                              <w:rFonts w:eastAsia="Calibri"/>
                            </w:rPr>
                          </w:pPr>
                          <w:r>
                            <w:rPr>
                              <w:rFonts w:eastAsia="Calibri"/>
                            </w:rPr>
                            <w:t>2D LiDAR Scans</w:t>
                          </w:r>
                        </w:p>
                        <w:p w14:paraId="3556A5C3" w14:textId="77777777" w:rsidR="00D7049E" w:rsidRDefault="00D7049E" w:rsidP="00266874">
                          <w:pPr>
                            <w:spacing w:line="256" w:lineRule="auto"/>
                            <w:rPr>
                              <w:rFonts w:eastAsia="Calibri"/>
                            </w:rPr>
                          </w:pPr>
                        </w:p>
                        <w:p w14:paraId="582207F3" w14:textId="77777777" w:rsidR="00D7049E" w:rsidRDefault="00D7049E"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D7049E" w:rsidRDefault="00D7049E" w:rsidP="00266874">
                          <w:pPr>
                            <w:spacing w:line="257" w:lineRule="auto"/>
                            <w:contextualSpacing/>
                            <w:rPr>
                              <w:rFonts w:eastAsia="Calibri"/>
                            </w:rPr>
                          </w:pPr>
                          <w:r>
                            <w:rPr>
                              <w:rFonts w:eastAsia="Calibri"/>
                            </w:rPr>
                            <w:t xml:space="preserve">Conversion to </w:t>
                          </w:r>
                        </w:p>
                        <w:p w14:paraId="5A2445C9" w14:textId="77777777" w:rsidR="00D7049E" w:rsidRDefault="00D7049E" w:rsidP="00266874">
                          <w:pPr>
                            <w:spacing w:line="257" w:lineRule="auto"/>
                            <w:contextualSpacing/>
                            <w:rPr>
                              <w:rFonts w:eastAsia="Calibri"/>
                            </w:rPr>
                          </w:pPr>
                          <w:r>
                            <w:rPr>
                              <w:rFonts w:eastAsia="Calibri"/>
                            </w:rPr>
                            <w:t>Pointcloud</w:t>
                          </w:r>
                        </w:p>
                        <w:p w14:paraId="3C960AC2" w14:textId="77777777" w:rsidR="00D7049E" w:rsidRDefault="00D7049E"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D7049E" w:rsidRDefault="00D7049E"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D7049E" w:rsidRDefault="00D7049E"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D7049E" w:rsidRDefault="00D7049E" w:rsidP="00266874">
                          <w:pPr>
                            <w:spacing w:line="252" w:lineRule="auto"/>
                            <w:contextualSpacing/>
                            <w:rPr>
                              <w:rFonts w:eastAsia="Calibri"/>
                            </w:rPr>
                          </w:pPr>
                          <w:r>
                            <w:rPr>
                              <w:rFonts w:eastAsia="Calibri"/>
                            </w:rPr>
                            <w:t xml:space="preserve">Weld Seam </w:t>
                          </w:r>
                        </w:p>
                        <w:p w14:paraId="16915626" w14:textId="77777777" w:rsidR="00D7049E" w:rsidRDefault="00D7049E"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D7049E" w:rsidRDefault="00D7049E" w:rsidP="00266874">
                          <w:pPr>
                            <w:spacing w:line="252" w:lineRule="auto"/>
                            <w:contextualSpacing/>
                            <w:rPr>
                              <w:rFonts w:eastAsia="Calibri"/>
                            </w:rPr>
                          </w:pPr>
                          <w:r>
                            <w:rPr>
                              <w:rFonts w:eastAsia="Calibri"/>
                            </w:rPr>
                            <w:t>Joint Velocity</w:t>
                          </w:r>
                        </w:p>
                        <w:p w14:paraId="5AF17DD4" w14:textId="77777777" w:rsidR="00D7049E" w:rsidRDefault="00D7049E"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D7049E" w:rsidRDefault="00D7049E"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D7049E" w:rsidRDefault="00D7049E" w:rsidP="00266874">
                          <w:pPr>
                            <w:spacing w:line="257" w:lineRule="auto"/>
                            <w:contextualSpacing/>
                            <w:rPr>
                              <w:rFonts w:eastAsia="Calibri"/>
                            </w:rPr>
                          </w:pPr>
                          <w:r>
                            <w:rPr>
                              <w:rFonts w:eastAsia="Calibri"/>
                            </w:rPr>
                            <w:t xml:space="preserve">PassThrough + Voxel </w:t>
                          </w:r>
                        </w:p>
                        <w:p w14:paraId="328493CB" w14:textId="77777777" w:rsidR="00D7049E" w:rsidRDefault="00D7049E" w:rsidP="00266874">
                          <w:pPr>
                            <w:spacing w:line="257" w:lineRule="auto"/>
                            <w:contextualSpacing/>
                            <w:rPr>
                              <w:rFonts w:eastAsia="Calibri"/>
                            </w:rPr>
                          </w:pPr>
                          <w:r>
                            <w:rPr>
                              <w:rFonts w:eastAsia="Calibri"/>
                            </w:rPr>
                            <w:t>Filtering</w:t>
                          </w:r>
                        </w:p>
                        <w:p w14:paraId="2326A385" w14:textId="77777777" w:rsidR="00D7049E" w:rsidRDefault="00D7049E"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D7049E" w:rsidRDefault="00D7049E" w:rsidP="00266874">
                          <w:pPr>
                            <w:spacing w:line="254" w:lineRule="auto"/>
                            <w:contextualSpacing/>
                            <w:rPr>
                              <w:rFonts w:eastAsia="Calibri"/>
                            </w:rPr>
                          </w:pPr>
                          <w:r>
                            <w:rPr>
                              <w:rFonts w:eastAsia="Calibri"/>
                            </w:rPr>
                            <w:t xml:space="preserve">RANSAC </w:t>
                          </w:r>
                        </w:p>
                        <w:p w14:paraId="2E11C383" w14:textId="77777777" w:rsidR="00D7049E" w:rsidRDefault="00D7049E" w:rsidP="00266874">
                          <w:pPr>
                            <w:spacing w:line="254" w:lineRule="auto"/>
                            <w:contextualSpacing/>
                            <w:rPr>
                              <w:rFonts w:eastAsia="Calibri"/>
                            </w:rPr>
                          </w:pPr>
                          <w:r>
                            <w:rPr>
                              <w:rFonts w:eastAsia="Calibri"/>
                            </w:rPr>
                            <w:t>Segmentation</w:t>
                          </w:r>
                        </w:p>
                        <w:p w14:paraId="7A864457" w14:textId="77777777" w:rsidR="00D7049E" w:rsidRDefault="00D7049E"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D7049E" w:rsidRDefault="00D7049E" w:rsidP="00266874">
                          <w:pPr>
                            <w:spacing w:line="252" w:lineRule="auto"/>
                            <w:contextualSpacing/>
                            <w:rPr>
                              <w:rFonts w:eastAsia="Calibri"/>
                            </w:rPr>
                          </w:pPr>
                          <w:r>
                            <w:rPr>
                              <w:rFonts w:eastAsia="Calibri"/>
                            </w:rPr>
                            <w:t xml:space="preserve">ICP </w:t>
                          </w:r>
                        </w:p>
                        <w:p w14:paraId="065686EB" w14:textId="77777777" w:rsidR="00D7049E" w:rsidRDefault="00D7049E" w:rsidP="00266874">
                          <w:pPr>
                            <w:spacing w:line="252" w:lineRule="auto"/>
                            <w:contextualSpacing/>
                            <w:rPr>
                              <w:rFonts w:eastAsia="Calibri"/>
                            </w:rPr>
                          </w:pPr>
                          <w:r>
                            <w:rPr>
                              <w:rFonts w:eastAsia="Calibri"/>
                            </w:rPr>
                            <w:t>Registration</w:t>
                          </w:r>
                        </w:p>
                        <w:p w14:paraId="40828AD6" w14:textId="77777777" w:rsidR="00D7049E" w:rsidRDefault="00D7049E"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D7049E" w:rsidRDefault="00D7049E"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77777777" w:rsidR="00D7049E" w:rsidRPr="008D7E14" w:rsidRDefault="00D7049E"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D7049E" w:rsidRDefault="00D7049E"/>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1CBF4C8A" w14:textId="77777777" w:rsidR="00F42747" w:rsidRDefault="00F42747" w:rsidP="00FC6874">
      <w:pPr>
        <w:pStyle w:val="BodyTextIndent"/>
        <w:ind w:left="360" w:firstLine="0"/>
        <w:rPr>
          <w:rFonts w:ascii="Arial" w:hAnsi="Arial" w:cs="Arial"/>
          <w:b/>
          <w:kern w:val="0"/>
        </w:rPr>
      </w:pPr>
    </w:p>
    <w:p w14:paraId="71E81AFB" w14:textId="77777777" w:rsidR="00F42747" w:rsidRDefault="00F42747" w:rsidP="00E20F57">
      <w:pPr>
        <w:pStyle w:val="BodyTextIndent"/>
        <w:ind w:firstLine="0"/>
        <w:rPr>
          <w:rFonts w:ascii="Arial" w:hAnsi="Arial" w:cs="Arial"/>
          <w:b/>
          <w:kern w:val="0"/>
        </w:rPr>
      </w:pPr>
    </w:p>
    <w:p w14:paraId="705FFFA6" w14:textId="77777777" w:rsidR="00FA6637" w:rsidRDefault="00FA6637" w:rsidP="00E20F57">
      <w:pPr>
        <w:pStyle w:val="BodyTextIndent"/>
        <w:ind w:firstLine="0"/>
        <w:rPr>
          <w:rFonts w:ascii="Arial" w:hAnsi="Arial" w:cs="Arial"/>
          <w:b/>
          <w:kern w:val="0"/>
        </w:rPr>
      </w:pPr>
    </w:p>
    <w:p w14:paraId="2DDF75DF" w14:textId="77777777" w:rsidR="00FA6637" w:rsidRDefault="00FA6637" w:rsidP="00E20F57">
      <w:pPr>
        <w:pStyle w:val="BodyTextIndent"/>
        <w:ind w:firstLine="0"/>
        <w:rPr>
          <w:rFonts w:ascii="Arial" w:hAnsi="Arial" w:cs="Arial"/>
          <w:b/>
          <w:kern w:val="0"/>
        </w:rPr>
      </w:pPr>
    </w:p>
    <w:p w14:paraId="70B9BB82" w14:textId="77777777" w:rsidR="00FA6637" w:rsidRDefault="00FA6637" w:rsidP="00E20F57">
      <w:pPr>
        <w:pStyle w:val="BodyTextIndent"/>
        <w:ind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777777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77777777" w:rsidR="00D479E6" w:rsidRDefault="00DB11F1" w:rsidP="00D2417D">
      <w:pPr>
        <w:pStyle w:val="BodyTextIndent"/>
        <w:numPr>
          <w:ilvl w:val="1"/>
          <w:numId w:val="3"/>
        </w:numPr>
        <w:rPr>
          <w:rFonts w:ascii="Arial" w:hAnsi="Arial" w:cs="Arial"/>
          <w:b/>
          <w:bCs/>
          <w:kern w:val="0"/>
        </w:rPr>
      </w:pPr>
      <w:r>
        <w:rPr>
          <w:noProof/>
        </w:rPr>
        <mc:AlternateContent>
          <mc:Choice Requires="wpc">
            <w:drawing>
              <wp:anchor distT="0" distB="0" distL="114300" distR="114300" simplePos="0" relativeHeight="251709440"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D7049E" w:rsidRDefault="00D7049E"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D7049E" w:rsidRDefault="00D7049E"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D7049E" w:rsidRDefault="00D7049E"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D7049E" w:rsidRDefault="00D7049E"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3.95pt;margin-top:.6pt;width:269.1pt;height:498pt;z-index:251709440;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77777777" w:rsidR="00D7049E" w:rsidRDefault="00D7049E"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77777777" w:rsidR="00D7049E" w:rsidRDefault="00D7049E"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346C16B2" w14:textId="77777777" w:rsidR="00D7049E" w:rsidRDefault="00D7049E"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77777777" w:rsidR="00D7049E" w:rsidRDefault="00D7049E"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48C93B5B" w14:textId="77777777" w:rsidR="00D479E6" w:rsidRDefault="00D479E6" w:rsidP="00D479E6">
      <w:pPr>
        <w:pStyle w:val="BodyTextIndent"/>
        <w:ind w:firstLine="0"/>
        <w:rPr>
          <w:rFonts w:ascii="Arial" w:hAnsi="Arial" w:cs="Arial"/>
          <w:b/>
          <w:bCs/>
          <w:kern w:val="0"/>
        </w:rPr>
      </w:pPr>
    </w:p>
    <w:p w14:paraId="6AF6E574" w14:textId="77777777"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r w:rsidR="00853B10" w:rsidRPr="00D479E6">
        <w:rPr>
          <w:b/>
          <w:bCs/>
        </w:rPr>
        <w:t xml:space="preserve">PassThrough </w:t>
      </w:r>
      <w:r w:rsidRPr="00D479E6">
        <w:rPr>
          <w:b/>
          <w:bCs/>
        </w:rPr>
        <w:t>and Voxel</w:t>
      </w:r>
      <w:r w:rsidR="00FA6637" w:rsidRPr="00D479E6">
        <w:rPr>
          <w:b/>
          <w:bCs/>
        </w:rPr>
        <w:t xml:space="preserve"> </w:t>
      </w:r>
      <w:r w:rsidR="00FA6637">
        <w:rPr>
          <w:b/>
          <w:bCs/>
        </w:rPr>
        <w:t xml:space="preserve"> </w:t>
      </w:r>
    </w:p>
    <w:p w14:paraId="1CCD735A" w14:textId="77777777" w:rsidR="00F220D1" w:rsidRDefault="00F220D1" w:rsidP="00FA6637">
      <w:pPr>
        <w:pStyle w:val="BodyTextIndent"/>
        <w:ind w:firstLine="0"/>
        <w:rPr>
          <w:rFonts w:ascii="Arial" w:hAnsi="Arial" w:cs="Arial"/>
          <w:kern w:val="0"/>
        </w:rPr>
      </w:pPr>
    </w:p>
    <w:p w14:paraId="10CEFFDE" w14:textId="77777777"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xml:space="preserve">, and the source pointcloud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1D5445B" w14:textId="77777777" w:rsidR="005C2ADC" w:rsidRDefault="005C2ADC" w:rsidP="00F220D1">
      <w:pPr>
        <w:pStyle w:val="BodyTextIndent"/>
        <w:ind w:firstLine="0"/>
      </w:pPr>
    </w:p>
    <w:p w14:paraId="0DAC140E" w14:textId="77777777" w:rsidR="001B146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r w:rsidR="0057209F">
        <w:rPr>
          <w:bCs/>
        </w:rPr>
        <w:t xml:space="preserve">PassThrough </w:t>
      </w:r>
      <w:r w:rsidR="00723AA4">
        <w:rPr>
          <w:bCs/>
        </w:rPr>
        <w:t>filter</w:t>
      </w:r>
      <w:r w:rsidR="0057209F">
        <w:rPr>
          <w:bCs/>
        </w:rPr>
        <w:t xml:space="preserve"> [33,</w:t>
      </w:r>
      <w:r w:rsidR="00491022">
        <w:rPr>
          <w:bCs/>
        </w:rPr>
        <w:t xml:space="preserve"> </w:t>
      </w:r>
      <w:r w:rsidR="0057209F">
        <w:rPr>
          <w:bCs/>
        </w:rPr>
        <w:t>PCL]</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pointclouds.</w:t>
      </w:r>
      <w:r w:rsidR="00830F9B">
        <w:rPr>
          <w:bCs/>
        </w:rPr>
        <w:t xml:space="preserve"> </w:t>
      </w:r>
    </w:p>
    <w:p w14:paraId="1D8A2206" w14:textId="77777777"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77777777" w:rsidR="001B1460" w:rsidRPr="001B1460" w:rsidRDefault="000B6AE6"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77777777" w:rsidR="001B1460" w:rsidRPr="001B1460" w:rsidRDefault="000B6AE6"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77777777" w:rsidR="00830F9B" w:rsidRDefault="00830F9B" w:rsidP="00830F9B">
      <w:pPr>
        <w:pStyle w:val="BodyTextIndent"/>
        <w:ind w:firstLine="0"/>
        <w:rPr>
          <w:bCs/>
        </w:rPr>
      </w:pPr>
      <w:r>
        <w:rPr>
          <w:bCs/>
        </w:rPr>
        <w:t>The pointclouds S and R are restricted to the defined coordinate bounds 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0240AD6E" w14:textId="77777777" w:rsidR="005B4B4B" w:rsidRDefault="005B4B4B" w:rsidP="00830F9B">
      <w:pPr>
        <w:pStyle w:val="BodyTextIndent"/>
        <w:ind w:firstLine="0"/>
        <w:rPr>
          <w:bCs/>
        </w:rPr>
      </w:pPr>
    </w:p>
    <w:p w14:paraId="0649F7CE" w14:textId="77777777" w:rsidR="000F6C9E" w:rsidRDefault="005B4B4B" w:rsidP="007B2841">
      <w:pPr>
        <w:pStyle w:val="BodyTextIndent"/>
        <w:ind w:firstLine="0"/>
        <w:rPr>
          <w:bCs/>
        </w:rPr>
      </w:pPr>
      <w:r>
        <w:rPr>
          <w:bCs/>
        </w:rPr>
        <w:t>The results</w:t>
      </w:r>
      <w:r w:rsidR="00592757">
        <w:rPr>
          <w:bCs/>
        </w:rPr>
        <w:t xml:space="preserve"> of the PassThrough filter may still contain a large number of redundant points, and voxel grid </w:t>
      </w:r>
      <w:r w:rsidR="00491022">
        <w:rPr>
          <w:bCs/>
        </w:rPr>
        <w:t xml:space="preserve">down samplin is used to reduce the number of points in the </w:t>
      </w:r>
      <w:r w:rsidR="006A73A4">
        <w:rPr>
          <w:bCs/>
        </w:rPr>
        <w:t xml:space="preserve">reference and source clouds. </w:t>
      </w:r>
      <w:r w:rsidR="000F6C9E">
        <w:rPr>
          <w:bCs/>
        </w:rPr>
        <w:t>The process is described in detail in [33</w:t>
      </w:r>
      <w:r w:rsidR="00036753">
        <w:rPr>
          <w:bCs/>
        </w:rPr>
        <w:t>,</w:t>
      </w:r>
      <w:r w:rsidR="0038182A">
        <w:rPr>
          <w:bCs/>
        </w:rPr>
        <w:t>27 from 33</w:t>
      </w:r>
      <w:r w:rsidR="000F6C9E">
        <w:rPr>
          <w:bCs/>
        </w:rPr>
        <w:t xml:space="preserve">] and shown below for convenience. </w:t>
      </w: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77777777"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77777777" w:rsidR="00CF77C8" w:rsidRDefault="000B6AE6"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77777777" w:rsidR="0038182A" w:rsidRPr="00606D80" w:rsidRDefault="000B6AE6"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7777777" w:rsidR="00606D80" w:rsidRPr="00606D80" w:rsidRDefault="000B6AE6"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77777777" w:rsidR="000F6C9E" w:rsidRDefault="000F6C9E" w:rsidP="007B2841">
      <w:pPr>
        <w:pStyle w:val="BodyTextIndent"/>
        <w:ind w:firstLine="0"/>
        <w:rPr>
          <w:bCs/>
        </w:rPr>
      </w:pPr>
    </w:p>
    <w:p w14:paraId="4E12F5B5" w14:textId="77777777"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77777777"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6676A692" w14:textId="77777777" w:rsidR="00DB11F1" w:rsidRDefault="00DB11F1" w:rsidP="007B2841">
      <w:pPr>
        <w:pStyle w:val="BodyTextIndent"/>
        <w:ind w:firstLine="0"/>
        <w:rPr>
          <w:bCs/>
        </w:rPr>
      </w:pPr>
    </w:p>
    <w:p w14:paraId="70E10C3F" w14:textId="77777777" w:rsidR="00DB11F1" w:rsidRDefault="00DB11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77777777"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7777777" w:rsidR="00DB11F1" w:rsidRPr="00DB11F1" w:rsidRDefault="00DB11F1" w:rsidP="007B2841">
      <w:pPr>
        <w:pStyle w:val="BodyTextIndent"/>
        <w:ind w:firstLine="0"/>
        <w:rPr>
          <w:bCs/>
        </w:rPr>
      </w:pPr>
      <m:oMathPara>
        <m:oMath>
          <m:r>
            <w:rPr>
              <w:rFonts w:ascii="Cambria Math" w:hAnsi="Cambria Math"/>
            </w:rPr>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65F550C" w14:textId="0F76A7E2" w:rsidR="004D058F"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24E7537" w14:textId="77777777" w:rsidR="000C4EDE" w:rsidRDefault="004136C5" w:rsidP="007B2841">
      <w:pPr>
        <w:pStyle w:val="BodyTextIndent"/>
        <w:ind w:firstLine="0"/>
        <w:rPr>
          <w:bCs/>
        </w:rPr>
      </w:pPr>
      <w:r>
        <w:rPr>
          <w:bCs/>
        </w:rPr>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72DF726E" w14:textId="77777777" w:rsidR="004D058F" w:rsidRDefault="000B6AE6"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77777777" w:rsidR="00FA4F55" w:rsidRDefault="00FA4F55" w:rsidP="007B2841">
      <w:pPr>
        <w:pStyle w:val="BodyTextIndent"/>
        <w:ind w:firstLine="0"/>
        <w:rPr>
          <w:bCs/>
        </w:rPr>
      </w:pPr>
    </w:p>
    <w:p w14:paraId="408D00DE" w14:textId="77777777" w:rsidR="004D058F" w:rsidRPr="007B2841" w:rsidRDefault="004D058F" w:rsidP="007B2841">
      <w:pPr>
        <w:pStyle w:val="BodyTextIndent"/>
        <w:ind w:firstLine="0"/>
        <w:rPr>
          <w:bCs/>
        </w:rPr>
      </w:pPr>
    </w:p>
    <w:p w14:paraId="7C671E09"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1AF833DC" w14:textId="77777777"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r>
        <w:rPr>
          <w:bCs/>
        </w:rPr>
        <w:t>point</w:t>
      </w:r>
      <w:r w:rsidRPr="00635DB4">
        <w:rPr>
          <w:bCs/>
        </w:rPr>
        <w:t xml:space="preserve">cloud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pointcloud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pointcloud</w:t>
      </w:r>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3EEA4AAD" w14:textId="77777777" w:rsidR="00D2417D" w:rsidRPr="00E07BB4" w:rsidRDefault="00E07BB4" w:rsidP="00215ACB">
      <w:pPr>
        <w:pStyle w:val="BodyTextIndent"/>
        <w:ind w:firstLine="0"/>
        <w:rPr>
          <w:b/>
        </w:rPr>
      </w:pPr>
      <w:r w:rsidRPr="00E07BB4">
        <w:rPr>
          <w:b/>
        </w:rPr>
        <w:t>Add math</w:t>
      </w:r>
    </w:p>
    <w:p w14:paraId="149B25BF" w14:textId="0CA41A19" w:rsidR="00A066F8" w:rsidRDefault="00215ACB" w:rsidP="00215ACB">
      <w:pPr>
        <w:pStyle w:val="BodyTextIndent"/>
        <w:ind w:firstLine="0"/>
        <w:rPr>
          <w:rFonts w:ascii="Arial" w:hAnsi="Arial" w:cs="Arial"/>
          <w:b/>
          <w:bCs/>
          <w:kern w:val="0"/>
        </w:rPr>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pointcloud)</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511C4E2D" w14:textId="7FA24712" w:rsidR="00B826EE" w:rsidRPr="00B826EE" w:rsidRDefault="003161A7" w:rsidP="000B6AE6">
      <w:pPr>
        <w:pStyle w:val="BodyTextIndent"/>
        <w:ind w:firstLine="0"/>
        <w:rPr>
          <w:rFonts w:ascii="Arial" w:hAnsi="Arial" w:cs="Arial"/>
          <w:b/>
          <w:bCs/>
          <w:kern w:val="0"/>
        </w:rPr>
      </w:pPr>
      <w:r>
        <w:rPr>
          <w:noProof/>
        </w:rPr>
        <mc:AlternateContent>
          <mc:Choice Requires="wpc">
            <w:drawing>
              <wp:anchor distT="0" distB="0" distL="114300" distR="114300" simplePos="0" relativeHeight="251653632"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1F1BBE34" w14:textId="77777777" w:rsidR="00D7049E" w:rsidRPr="00350A81" w:rsidRDefault="00D7049E"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2617D4F9" w14:textId="77777777" w:rsidR="00D7049E" w:rsidRDefault="00D7049E"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BF352F9" w14:textId="77777777" w:rsidR="00D7049E" w:rsidRPr="00F62FE3" w:rsidRDefault="00D7049E"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11FF51E" w14:textId="77777777" w:rsidR="00D7049E" w:rsidRPr="00F62FE3" w:rsidRDefault="00D7049E"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53632;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1F1BBE34" w14:textId="77777777" w:rsidR="00D7049E" w:rsidRPr="00350A81" w:rsidRDefault="00D7049E"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2617D4F9" w14:textId="77777777" w:rsidR="00D7049E" w:rsidRDefault="00D7049E"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BF352F9" w14:textId="77777777" w:rsidR="00D7049E" w:rsidRPr="00F62FE3" w:rsidRDefault="00D7049E"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11FF51E" w14:textId="77777777" w:rsidR="00D7049E" w:rsidRPr="00F62FE3" w:rsidRDefault="00D7049E"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p>
    <w:p w14:paraId="45EFF5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21B3CC0D" w14:textId="77777777" w:rsidR="00A066F8" w:rsidRPr="00A066F8" w:rsidRDefault="00A066F8" w:rsidP="00A066F8">
      <w:pPr>
        <w:pStyle w:val="BodyTextIndent"/>
        <w:ind w:left="360" w:firstLine="0"/>
        <w:rPr>
          <w:rFonts w:ascii="Arial" w:hAnsi="Arial" w:cs="Arial"/>
          <w:b/>
          <w:bCs/>
          <w:kern w:val="0"/>
        </w:rPr>
      </w:pPr>
    </w:p>
    <w:p w14:paraId="09A7C786" w14:textId="77777777"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reference cloud with the source pointcloud set. This method considers the closest corresponding points between two pointclouds</w:t>
      </w:r>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049E0705"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3D800C28" w14:textId="77777777" w:rsidR="001B3811" w:rsidRDefault="001B3811" w:rsidP="00972624"/>
    <w:p w14:paraId="745F1CFD" w14:textId="77777777" w:rsidR="00972624" w:rsidRDefault="001B3811" w:rsidP="00972624">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pointclouds. Furthermore, RANSAC may also be utilized to provide a good initial guess for the transformation estimation in ICP [6].</w:t>
      </w:r>
    </w:p>
    <w:p w14:paraId="7FE81A88" w14:textId="77777777" w:rsidR="00972624" w:rsidRDefault="00972624" w:rsidP="00972624"/>
    <w:p w14:paraId="064EC0BB" w14:textId="77777777"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73C4B470" w14:textId="77777777" w:rsidR="00D7049E" w:rsidRDefault="00D7049E"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D7049E" w:rsidRDefault="00D7049E" w:rsidP="004D03B2">
                              <w:pPr>
                                <w:spacing w:line="252" w:lineRule="auto"/>
                                <w:rPr>
                                  <w:rFonts w:ascii="Calibri" w:eastAsia="Calibri" w:hAnsi="Calibri"/>
                                </w:rPr>
                              </w:pPr>
                            </w:p>
                            <w:p w14:paraId="49BB675F" w14:textId="77777777" w:rsidR="00D7049E" w:rsidRDefault="00D7049E" w:rsidP="004D03B2">
                              <w:pPr>
                                <w:spacing w:line="252" w:lineRule="auto"/>
                                <w:rPr>
                                  <w:rFonts w:ascii="Calibri" w:eastAsia="Calibri" w:hAnsi="Calibri"/>
                                </w:rPr>
                              </w:pPr>
                            </w:p>
                            <w:p w14:paraId="35798E77" w14:textId="77777777" w:rsidR="00D7049E" w:rsidRDefault="00D7049E"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8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">
                <v:shape id="_x0000_s1086" type="#_x0000_t75" style="position:absolute;width:32575;height:42684;visibility:visible;mso-wrap-style:square" filled="t">
                  <v:fill o:detectmouseclick="t"/>
                  <v:path o:connecttype="none"/>
                </v:shape>
                <v:shape id="Picture 61" o:spid="_x0000_s108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1" o:title="A picture containing text, colorful&#10;&#10;Description automatically generated"/>
                </v:shape>
                <v:shape id="Picture 65" o:spid="_x0000_s108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2" o:title="A picture containing colorful&#10;&#10;Description automatically generated"/>
                </v:shape>
                <v:shape id="Text Box 36" o:spid="_x0000_s108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D7049E" w:rsidRDefault="00D7049E"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D7049E" w:rsidRDefault="00D7049E" w:rsidP="004D03B2">
                        <w:pPr>
                          <w:spacing w:line="252" w:lineRule="auto"/>
                          <w:rPr>
                            <w:rFonts w:ascii="Calibri" w:eastAsia="Calibri" w:hAnsi="Calibri"/>
                          </w:rPr>
                        </w:pPr>
                      </w:p>
                      <w:p w14:paraId="49BB675F" w14:textId="77777777" w:rsidR="00D7049E" w:rsidRDefault="00D7049E" w:rsidP="004D03B2">
                        <w:pPr>
                          <w:spacing w:line="252" w:lineRule="auto"/>
                          <w:rPr>
                            <w:rFonts w:ascii="Calibri" w:eastAsia="Calibri" w:hAnsi="Calibri"/>
                          </w:rPr>
                        </w:pPr>
                      </w:p>
                      <w:p w14:paraId="35798E77" w14:textId="77777777" w:rsidR="00D7049E" w:rsidRDefault="00D7049E"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CBB2524" w14:textId="77777777" w:rsidR="005C7EDE" w:rsidRDefault="005C7EDE" w:rsidP="00972624">
      <w:pPr>
        <w:tabs>
          <w:tab w:val="center" w:pos="4680"/>
          <w:tab w:val="right" w:pos="9360"/>
        </w:tabs>
      </w:pPr>
    </w:p>
    <w:p w14:paraId="228CA534" w14:textId="77777777" w:rsidR="005C7EDE" w:rsidRDefault="005C7EDE" w:rsidP="00972624">
      <w:pPr>
        <w:tabs>
          <w:tab w:val="center" w:pos="4680"/>
          <w:tab w:val="right" w:pos="9360"/>
        </w:tabs>
      </w:pPr>
    </w:p>
    <w:p w14:paraId="08AA8E8A" w14:textId="77777777" w:rsidR="005C7EDE" w:rsidRDefault="005C7EDE" w:rsidP="00972624">
      <w:pPr>
        <w:tabs>
          <w:tab w:val="center" w:pos="4680"/>
          <w:tab w:val="right" w:pos="9360"/>
        </w:tabs>
      </w:pPr>
      <w:r>
        <w:t>“Classical ICP” uses the point-to-point error metric.</w:t>
      </w:r>
    </w:p>
    <w:p w14:paraId="122B0506" w14:textId="77777777" w:rsidR="005C7EDE" w:rsidRDefault="005C7EDE" w:rsidP="00972624">
      <w:pPr>
        <w:tabs>
          <w:tab w:val="center" w:pos="4680"/>
          <w:tab w:val="right" w:pos="9360"/>
        </w:tabs>
      </w:pPr>
    </w:p>
    <w:p w14:paraId="176C7632"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r>
        <w:rPr>
          <w:i/>
        </w:rPr>
        <w:t>i=k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77777777"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4" w:name="_Hlk66193486"/>
    <w:p w14:paraId="7FABCDC6" w14:textId="77777777" w:rsidR="00972624" w:rsidRDefault="000B6AE6"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0B6AE6"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0B6AE6"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77777777"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r w:rsidR="00967045" w:rsidRPr="00650978">
        <w:rPr>
          <w:highlight w:val="yellow"/>
        </w:rPr>
        <w:t>[]</w:t>
      </w:r>
      <w:r w:rsidR="00CF3B9F">
        <w:rPr>
          <w:highlight w:val="yellow"/>
        </w:rPr>
        <w:t xml:space="preserve">. </w:t>
      </w:r>
      <w:r w:rsidR="00972624">
        <w:t xml:space="preserve"> </w:t>
      </w:r>
      <w:r w:rsidR="00CF3B9F">
        <w:t>B</w:t>
      </w:r>
      <w:r w:rsidR="00972624">
        <w:t>y assuming a correspondence between the reference and source point cloud set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3E9CE82E"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248403EE" w14:textId="77777777" w:rsidR="00402C1D" w:rsidRPr="0012344E" w:rsidRDefault="00402C1D" w:rsidP="00402C1D">
      <w:pPr>
        <w:pStyle w:val="BodyTextIndent"/>
        <w:rPr>
          <w:rFonts w:ascii="Arial" w:hAnsi="Arial" w:cs="Arial"/>
          <w:b/>
          <w:kern w:val="0"/>
        </w:rPr>
      </w:pPr>
    </w:p>
    <w:p w14:paraId="7797856B" w14:textId="77777777" w:rsidR="00402C1D" w:rsidRPr="00B26D81" w:rsidRDefault="00402C1D" w:rsidP="00402C1D">
      <w:pPr>
        <w:rPr>
          <w:b/>
          <w:bCs/>
          <w:highlight w:val="yellow"/>
        </w:rPr>
      </w:pPr>
      <w:r w:rsidRPr="00B26D81">
        <w:rPr>
          <w:b/>
          <w:bCs/>
          <w:highlight w:val="yellow"/>
        </w:rPr>
        <w:t>Transformation of Seam Points</w:t>
      </w:r>
    </w:p>
    <w:p w14:paraId="0AE65069" w14:textId="77777777" w:rsidR="00402C1D" w:rsidRPr="00B26D81" w:rsidRDefault="00402C1D" w:rsidP="00402C1D">
      <w:pPr>
        <w:rPr>
          <w:highlight w:val="yellow"/>
        </w:rPr>
      </w:pPr>
      <w:r w:rsidRPr="00B26D81">
        <w:rPr>
          <w:highlight w:val="yellow"/>
        </w:rPr>
        <w:t xml:space="preserve">Consider a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k</m:t>
                </m:r>
              </m:sub>
            </m:sSub>
          </m:e>
        </m:d>
        <m:r>
          <w:rPr>
            <w:rFonts w:ascii="Cambria Math" w:hAnsi="Cambria Math"/>
            <w:highlight w:val="yellow"/>
          </w:rPr>
          <m:t xml:space="preserve"> </m:t>
        </m:r>
      </m:oMath>
      <w:r w:rsidRPr="00B26D81">
        <w:rPr>
          <w:highlight w:val="yellow"/>
        </w:rPr>
        <w:t xml:space="preserve">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Pr="00B26D81">
        <w:rPr>
          <w:highlight w:val="yellow"/>
        </w:rPr>
        <w:t xml:space="preserve"> located along the weld seam as described by the example application and defined in the CAD model. The weld seam exists at the shared location of the connecting faces of the two parts which make up the workpiece. The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is a subset of the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 which represents the workpiece.</w:t>
      </w:r>
    </w:p>
    <w:p w14:paraId="45FEB675" w14:textId="77777777" w:rsidR="00402C1D" w:rsidRPr="00B26D81" w:rsidRDefault="00402C1D" w:rsidP="00402C1D">
      <w:pPr>
        <w:ind w:firstLine="720"/>
        <w:rPr>
          <w:highlight w:val="yellow"/>
        </w:rPr>
      </w:pPr>
      <w:r w:rsidRPr="00B26D81">
        <w:rPr>
          <w:highlight w:val="yellow"/>
        </w:rPr>
        <w:t xml:space="preserve">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p>
    <w:p w14:paraId="42DE1A5F" w14:textId="77777777" w:rsidR="00402C1D" w:rsidRPr="00B26D81" w:rsidRDefault="00402C1D" w:rsidP="00402C1D">
      <w:pPr>
        <w:rPr>
          <w:highlight w:val="yellow"/>
        </w:rPr>
      </w:pPr>
      <w:r w:rsidRPr="00B26D81">
        <w:rPr>
          <w:b/>
          <w:bCs/>
          <w:highlight w:val="yellow"/>
        </w:rPr>
        <w:tab/>
      </w:r>
      <w:r w:rsidRPr="00B26D81">
        <w:rPr>
          <w:highlight w:val="yellow"/>
        </w:rPr>
        <w:t xml:space="preserve">The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are defined with respect to a frame {{part}} located on the workpiece. </w:t>
      </w:r>
    </w:p>
    <w:p w14:paraId="390F029D" w14:textId="77777777" w:rsidR="00402C1D" w:rsidRPr="00B26D81" w:rsidRDefault="00402C1D" w:rsidP="00402C1D">
      <w:pPr>
        <w:rPr>
          <w:highlight w:val="yellow"/>
        </w:rPr>
      </w:pPr>
      <w:r w:rsidRPr="00B26D81">
        <w:rPr>
          <w:highlight w:val="yellow"/>
        </w:rPr>
        <w:t xml:space="preserve">To complete the desired operation the robot must carry the torch along the weld seam. The path generation stage requires the robot tool path points to be described with respect to the fixed frame of the robot. The pointcloud sets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can be projected into the fixed frame of the robot with the rigid transformation for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resulting from the ICP routine described previously as it is the best available approximation of the workpiece pose.</w:t>
      </w:r>
    </w:p>
    <w:p w14:paraId="25D09CEE" w14:textId="77777777" w:rsidR="00402C1D" w:rsidRPr="00B26D81" w:rsidRDefault="00402C1D" w:rsidP="00402C1D">
      <w:pPr>
        <w:rPr>
          <w:highlight w:val="yellow"/>
        </w:rPr>
      </w:pPr>
      <w:r w:rsidRPr="00B26D81">
        <w:rPr>
          <w:highlight w:val="yellow"/>
        </w:rPr>
        <w:tab/>
        <w:t xml:space="preserve">The set of points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l</m:t>
                </m:r>
              </m:sub>
            </m:sSub>
          </m:e>
        </m:d>
      </m:oMath>
      <w:r w:rsidRPr="00B26D81">
        <w:rPr>
          <w:highlight w:val="yellow"/>
        </w:rPr>
        <w:t xml:space="preserve"> for </w:t>
      </w:r>
      <m:oMath>
        <m:r>
          <w:rPr>
            <w:rFonts w:ascii="Cambria Math" w:hAnsi="Cambria Math"/>
            <w:highlight w:val="yellow"/>
          </w:rPr>
          <m:t xml:space="preserve">l=1,2,…,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T</m:t>
            </m:r>
          </m:sub>
        </m:sSub>
      </m:oMath>
      <w:r w:rsidRPr="00B26D81">
        <w:rPr>
          <w:highlight w:val="yellow"/>
        </w:rPr>
        <w:t xml:space="preserve"> is found by applying the rotation </w:t>
      </w:r>
      <m:oMath>
        <m:r>
          <w:rPr>
            <w:rFonts w:ascii="Cambria Math" w:hAnsi="Cambria Math"/>
            <w:highlight w:val="yellow"/>
          </w:rPr>
          <m:t>R</m:t>
        </m:r>
      </m:oMath>
      <w:r w:rsidRPr="00B26D81">
        <w:rPr>
          <w:highlight w:val="yellow"/>
        </w:rPr>
        <w:t xml:space="preserve"> and translation </w:t>
      </w:r>
      <m:oMath>
        <m:r>
          <w:rPr>
            <w:rFonts w:ascii="Cambria Math" w:hAnsi="Cambria Math"/>
            <w:highlight w:val="yellow"/>
          </w:rPr>
          <m:t>t</m:t>
        </m:r>
      </m:oMath>
      <w:r w:rsidRPr="00B26D81">
        <w:rPr>
          <w:highlight w:val="yellow"/>
        </w:rPr>
        <w:t xml:space="preserve"> separately as shown.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 fn(R, t)</w:t>
      </w:r>
    </w:p>
    <w:p w14:paraId="750E89F0" w14:textId="77777777" w:rsidR="00402C1D" w:rsidRPr="00B26D81" w:rsidRDefault="00402C1D" w:rsidP="00402C1D">
      <w:pPr>
        <w:rPr>
          <w:highlight w:val="yellow"/>
        </w:rPr>
      </w:pPr>
      <w:r w:rsidRPr="00B26D81">
        <w:rPr>
          <w:highlight w:val="yellow"/>
        </w:rPr>
        <w:tab/>
      </w:r>
    </w:p>
    <w:p w14:paraId="49CEBE30" w14:textId="77777777" w:rsidR="00402C1D" w:rsidRDefault="000B6AE6" w:rsidP="00402C1D">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={R</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k</m:t>
            </m:r>
          </m:sub>
        </m:sSub>
        <m:r>
          <w:rPr>
            <w:rFonts w:ascii="Cambria Math" w:hAnsi="Cambria Math"/>
            <w:highlight w:val="yellow"/>
          </w:rPr>
          <m:t>+t}</m:t>
        </m:r>
      </m:oMath>
      <w:r w:rsidR="00402C1D" w:rsidRPr="00B26D81">
        <w:rPr>
          <w:highlight w:val="yellow"/>
        </w:rPr>
        <w:t xml:space="preserve"> 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00402C1D">
        <w:t xml:space="preserve"> </w:t>
      </w:r>
    </w:p>
    <w:p w14:paraId="1E23373B" w14:textId="77777777" w:rsidR="00402C1D" w:rsidRPr="006B6B64" w:rsidRDefault="009F4F0B" w:rsidP="00402C1D">
      <w:pPr>
        <w:rPr>
          <w:b/>
          <w:bCs/>
        </w:rPr>
      </w:pPr>
      <w:r>
        <w:rPr>
          <w:noProof/>
        </w:rPr>
        <mc:AlternateContent>
          <mc:Choice Requires="wpc">
            <w:drawing>
              <wp:anchor distT="0" distB="0" distL="114300" distR="114300" simplePos="0" relativeHeight="25166643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77777777" w:rsidR="00D7049E" w:rsidRDefault="00D7049E"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090" editas="canvas" style="position:absolute;left:0;text-align:left;margin-left:283.5pt;margin-top:12.2pt;width:229.3pt;height:280.5pt;z-index:25166643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">
                <v:shape id="_x0000_s1091" type="#_x0000_t75" style="position:absolute;width:29121;height:35623;visibility:visible;mso-wrap-style:square" filled="t">
                  <v:fill o:detectmouseclick="t"/>
                  <v:path o:connecttype="none"/>
                </v:shape>
                <v:group id="Group 20" o:spid="_x0000_s109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09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55" o:title="Diagram, engineering drawing&#10;&#10;Description automatically generated"/>
                  </v:shape>
                  <v:shape id="Picture 46" o:spid="_x0000_s109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56" o:title=""/>
                  </v:shape>
                  <v:shape id="Text Box 36" o:spid="_x0000_s109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77777777" w:rsidR="00D7049E" w:rsidRDefault="00D7049E"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6AB3DABC" w14:textId="77777777" w:rsidR="00402C1D" w:rsidRPr="006B6B64" w:rsidRDefault="00402C1D" w:rsidP="00402C1D">
      <w:pPr>
        <w:ind w:firstLine="720"/>
        <w:rPr>
          <w:b/>
          <w:bCs/>
        </w:rPr>
      </w:pPr>
      <w:r w:rsidRPr="006B6B64">
        <w:rPr>
          <w:b/>
          <w:bCs/>
        </w:rPr>
        <w:t>Joint Velocity Profile Generation</w:t>
      </w:r>
    </w:p>
    <w:p w14:paraId="10DB4DB8" w14:textId="77777777" w:rsidR="008A1BFD" w:rsidRDefault="008A1BFD" w:rsidP="000552C1">
      <w:pPr>
        <w:pStyle w:val="BodyTextIndent"/>
        <w:rPr>
          <w:kern w:val="0"/>
        </w:rPr>
      </w:pPr>
    </w:p>
    <w:p w14:paraId="48414324" w14:textId="77777777" w:rsidR="008A1BFD" w:rsidRDefault="008A1BFD" w:rsidP="000552C1">
      <w:pPr>
        <w:pStyle w:val="BodyTextIndent"/>
        <w:rPr>
          <w:kern w:val="0"/>
        </w:rPr>
      </w:pPr>
    </w:p>
    <w:p w14:paraId="0AB997DE" w14:textId="77777777"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r w:rsidRPr="0081099E">
        <w:rPr>
          <w:i/>
        </w:rPr>
        <w:t>P</w:t>
      </w:r>
      <w:r w:rsidRPr="0081099E">
        <w:rPr>
          <w:i/>
          <w:vertAlign w:val="subscript"/>
        </w:rPr>
        <w:t>i</w:t>
      </w:r>
      <w:r w:rsidRPr="0081099E">
        <w:rPr>
          <w:i/>
        </w:rPr>
        <w:t>,O</w:t>
      </w:r>
      <w:r w:rsidRPr="0081099E">
        <w:rPr>
          <w:i/>
          <w:vertAlign w:val="subscript"/>
        </w:rPr>
        <w:t>i</w:t>
      </w:r>
      <w:r>
        <w:t xml:space="preserve">) where </w:t>
      </w:r>
      <w:r w:rsidRPr="0081099E">
        <w:rPr>
          <w:i/>
        </w:rPr>
        <w:t>P</w:t>
      </w:r>
      <w:r w:rsidRPr="0081099E">
        <w:rPr>
          <w:i/>
          <w:vertAlign w:val="subscript"/>
        </w:rPr>
        <w:t>i</w:t>
      </w:r>
      <w:r>
        <w:t xml:space="preserve"> contains the </w:t>
      </w:r>
      <w:r w:rsidRPr="0081099E">
        <w:rPr>
          <w:i/>
        </w:rPr>
        <w:t>x,y,z</w:t>
      </w:r>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Figure XXX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r w:rsidRPr="0081099E">
        <w:rPr>
          <w:rFonts w:eastAsiaTheme="minorEastAsia"/>
          <w:i/>
        </w:rPr>
        <w:t>i=1…n</w:t>
      </w:r>
      <w:r w:rsidRPr="0081099E">
        <w:rPr>
          <w:rFonts w:eastAsiaTheme="minorEastAsia"/>
          <w:i/>
          <w:vertAlign w:val="subscript"/>
        </w:rPr>
        <w:t>path</w:t>
      </w:r>
      <w:r>
        <w:rPr>
          <w:rFonts w:eastAsiaTheme="minorEastAsia"/>
        </w:rPr>
        <w:t xml:space="preserve"> with orientations </w:t>
      </w:r>
      <w:r w:rsidRPr="0081099E">
        <w:rPr>
          <w:rFonts w:eastAsiaTheme="minorEastAsia"/>
          <w:i/>
        </w:rPr>
        <w:t>O</w:t>
      </w:r>
      <w:r w:rsidRPr="0081099E">
        <w:rPr>
          <w:rFonts w:eastAsiaTheme="minorEastAsia"/>
          <w:i/>
          <w:vertAlign w:val="subscript"/>
        </w:rPr>
        <w:t>i</w:t>
      </w:r>
      <w:r>
        <w:rPr>
          <w:rFonts w:eastAsiaTheme="minorEastAsia"/>
          <w:i/>
          <w:vertAlign w:val="subscript"/>
        </w:rPr>
        <w:t>,i+1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defines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t</w:t>
      </w:r>
      <w:r>
        <w:rPr>
          <w:rFonts w:eastAsiaTheme="minorEastAsia"/>
          <w:vertAlign w:val="subscript"/>
        </w:rPr>
        <w:t xml:space="preserve">i, </w:t>
      </w:r>
      <w:r>
        <w:rPr>
          <w:rFonts w:eastAsiaTheme="minorEastAsia"/>
          <w:i/>
        </w:rPr>
        <w:t>t</w:t>
      </w:r>
      <w:r>
        <w:rPr>
          <w:rFonts w:eastAsiaTheme="minorEastAsia"/>
          <w:i/>
          <w:vertAlign w:val="subscript"/>
        </w:rPr>
        <w:t>f</w:t>
      </w:r>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r>
        <w:rPr>
          <w:rFonts w:eastAsiaTheme="minorEastAsia"/>
          <w:i/>
        </w:rPr>
        <w:t>i</w:t>
      </w:r>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0BB8D5BD" w14:textId="275D89A2"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r w:rsidRPr="0081099E">
        <w:rPr>
          <w:i/>
        </w:rPr>
        <w:t>P</w:t>
      </w:r>
      <w:r w:rsidRPr="0081099E">
        <w:rPr>
          <w:i/>
          <w:vertAlign w:val="subscript"/>
        </w:rPr>
        <w:t>i</w:t>
      </w:r>
      <w:r w:rsidRPr="0081099E">
        <w:rPr>
          <w:i/>
        </w:rPr>
        <w:t>,O</w:t>
      </w:r>
      <w:r w:rsidRPr="0081099E">
        <w:rPr>
          <w:i/>
          <w:vertAlign w:val="subscript"/>
        </w:rPr>
        <w:t>i</w:t>
      </w:r>
      <w:r>
        <w:t xml:space="preserve">). The points are updated through multiplication with the transformation XXX.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6AFF09DB"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D7049E" w:rsidRPr="00192BA2" w:rsidRDefault="00D7049E"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D7049E" w:rsidRPr="00192BA2" w:rsidRDefault="00D7049E" w:rsidP="008A1BFD">
                                  <w:pPr>
                                    <w:rPr>
                                      <w:sz w:val="16"/>
                                      <w:vertAlign w:val="subscript"/>
                                    </w:rPr>
                                  </w:pPr>
                                  <w:r>
                                    <w:rPr>
                                      <w:sz w:val="16"/>
                                    </w:rPr>
                                    <w:t>O</w:t>
                                  </w:r>
                                  <w:r>
                                    <w:rPr>
                                      <w:sz w:val="16"/>
                                      <w:vertAlign w:val="subscript"/>
                                    </w:rPr>
                                    <w:t>i,i+1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D7049E" w:rsidRDefault="00D7049E"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D7049E" w:rsidRPr="00192BA2" w:rsidRDefault="00D7049E"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D7049E" w:rsidRPr="00192BA2" w:rsidRDefault="00D7049E" w:rsidP="008A1BFD">
                                <w:pPr>
                                  <w:rPr>
                                    <w:sz w:val="16"/>
                                    <w:vertAlign w:val="subscript"/>
                                  </w:rPr>
                                </w:pPr>
                                <w:r>
                                  <w:rPr>
                                    <w:sz w:val="16"/>
                                  </w:rPr>
                                  <w:t>O</w:t>
                                </w:r>
                                <w:r w:rsidRPr="00192BA2">
                                  <w:rPr>
                                    <w:sz w:val="16"/>
                                    <w:vertAlign w:val="subscript"/>
                                  </w:rPr>
                                  <w:t>1</w:t>
                                </w:r>
                                <w:r>
                                  <w:rPr>
                                    <w:sz w:val="16"/>
                                    <w:vertAlign w:val="subscript"/>
                                  </w:rPr>
                                  <w:t>+1,i+2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D7049E" w:rsidRPr="00192BA2" w:rsidRDefault="00D7049E"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096"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">
                <v:group id="Group 131" o:spid="_x0000_s1097"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098"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99"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00"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01"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02"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03"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0B81F2B8" w14:textId="77777777" w:rsidR="00D7049E" w:rsidRPr="00192BA2" w:rsidRDefault="00D7049E" w:rsidP="008A1BFD">
                            <w:pPr>
                              <w:rPr>
                                <w:sz w:val="16"/>
                                <w:vertAlign w:val="subscript"/>
                              </w:rPr>
                            </w:pPr>
                            <w:r w:rsidRPr="00192BA2">
                              <w:rPr>
                                <w:sz w:val="16"/>
                              </w:rPr>
                              <w:t>P</w:t>
                            </w:r>
                            <w:r>
                              <w:rPr>
                                <w:sz w:val="16"/>
                                <w:vertAlign w:val="subscript"/>
                              </w:rPr>
                              <w:t>i+1</w:t>
                            </w:r>
                          </w:p>
                        </w:txbxContent>
                      </v:textbox>
                    </v:shape>
                    <v:shape id="Text Box 138" o:spid="_x0000_s1104"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1752C73" w14:textId="77777777" w:rsidR="00D7049E" w:rsidRPr="00192BA2" w:rsidRDefault="00D7049E" w:rsidP="008A1BFD">
                            <w:pPr>
                              <w:rPr>
                                <w:sz w:val="16"/>
                                <w:vertAlign w:val="subscript"/>
                              </w:rPr>
                            </w:pPr>
                            <w:r>
                              <w:rPr>
                                <w:sz w:val="16"/>
                              </w:rPr>
                              <w:t>O</w:t>
                            </w:r>
                            <w:r>
                              <w:rPr>
                                <w:sz w:val="16"/>
                                <w:vertAlign w:val="subscript"/>
                              </w:rPr>
                              <w:t>i,i+1</w:t>
                            </w:r>
                            <w:r w:rsidRPr="00192BA2">
                              <w:rPr>
                                <w:sz w:val="16"/>
                                <w:vertAlign w:val="subscript"/>
                              </w:rPr>
                              <w:t xml:space="preserve"> </w:t>
                            </w:r>
                          </w:p>
                        </w:txbxContent>
                      </v:textbox>
                    </v:shape>
                  </v:group>
                  <v:shape id="Text Box 139" o:spid="_x0000_s1105"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5146B8" w14:textId="77777777" w:rsidR="00D7049E" w:rsidRDefault="00D7049E"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D7049E" w:rsidRPr="00192BA2" w:rsidRDefault="00D7049E" w:rsidP="008A1BFD">
                          <w:pPr>
                            <w:rPr>
                              <w:sz w:val="16"/>
                              <w:vertAlign w:val="subscript"/>
                            </w:rPr>
                          </w:pPr>
                        </w:p>
                      </w:txbxContent>
                    </v:textbox>
                  </v:shape>
                  <v:shape id="Text Box 140" o:spid="_x0000_s1106"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3353BEA4" w14:textId="77777777" w:rsidR="00D7049E" w:rsidRPr="00192BA2" w:rsidRDefault="00D7049E" w:rsidP="008A1BFD">
                          <w:pPr>
                            <w:rPr>
                              <w:sz w:val="16"/>
                              <w:vertAlign w:val="subscript"/>
                            </w:rPr>
                          </w:pPr>
                          <w:r>
                            <w:rPr>
                              <w:sz w:val="16"/>
                            </w:rPr>
                            <w:t>O</w:t>
                          </w:r>
                          <w:r w:rsidRPr="00192BA2">
                            <w:rPr>
                              <w:sz w:val="16"/>
                              <w:vertAlign w:val="subscript"/>
                            </w:rPr>
                            <w:t>1</w:t>
                          </w:r>
                          <w:r>
                            <w:rPr>
                              <w:sz w:val="16"/>
                              <w:vertAlign w:val="subscript"/>
                            </w:rPr>
                            <w:t>+1,i+2</w:t>
                          </w:r>
                        </w:p>
                      </w:txbxContent>
                    </v:textbox>
                  </v:shape>
                </v:group>
                <v:shape id="Text Box 141" o:spid="_x0000_s1107"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952B30D" w14:textId="77777777" w:rsidR="00D7049E" w:rsidRPr="00192BA2" w:rsidRDefault="00D7049E"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3CD68CA" w14:textId="77777777" w:rsidR="001276CE" w:rsidRDefault="001276CE" w:rsidP="008A1BFD">
      <w:pPr>
        <w:spacing w:after="160" w:line="259" w:lineRule="auto"/>
        <w:rPr>
          <w:rFonts w:eastAsiaTheme="minorEastAsia"/>
        </w:rPr>
      </w:pPr>
    </w:p>
    <w:p w14:paraId="74ABF1D4" w14:textId="77777777" w:rsidR="008A1BFD" w:rsidRDefault="008A1BFD" w:rsidP="008A1BFD">
      <w:pPr>
        <w:spacing w:after="160" w:line="259" w:lineRule="auto"/>
        <w:rPr>
          <w:rFonts w:eastAsiaTheme="minorEastAsia"/>
        </w:rPr>
      </w:pPr>
      <w:r>
        <w:rPr>
          <w:rFonts w:eastAsiaTheme="minorEastAsia"/>
        </w:rPr>
        <w:t>Figure XXX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403EC69B"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YYY).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0B6AE6"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6DA3F2FA"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0B6AE6"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77777777"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0B6AE6"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77777777"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r>
        <w:rPr>
          <w:rFonts w:eastAsiaTheme="minorEastAsia"/>
          <w:i/>
        </w:rPr>
        <w:t xml:space="preserve">i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04D9CF19" w:rsidR="008A1BFD" w:rsidRPr="00FB60F7" w:rsidRDefault="008A1BFD" w:rsidP="008A1BFD">
      <w:pPr>
        <w:rPr>
          <w:color w:val="000000" w:themeColor="text1"/>
          <w:sz w:val="16"/>
          <w14:textOutline w14:w="9525" w14:cap="rnd" w14:cmpd="sng" w14:algn="ctr">
            <w14:noFill/>
            <w14:prstDash w14:val="solid"/>
            <w14:bevel/>
          </w14:textOutline>
        </w:rPr>
      </w:pPr>
    </w:p>
    <w:p w14:paraId="25D67A52" w14:textId="77777777"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B97BFED">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57"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D7049E" w:rsidRPr="005A6AB4" w:rsidRDefault="00D7049E"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D7049E" w:rsidRPr="00FB60F7" w:rsidRDefault="00D7049E" w:rsidP="008A1BFD">
                                                  <w:pPr>
                                                    <w:rPr>
                                                      <w:i/>
                                                      <w:color w:val="000000" w:themeColor="text1"/>
                                                      <w:sz w:val="16"/>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WP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D7049E" w:rsidRPr="003523A7" w:rsidRDefault="00D7049E"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D7049E" w:rsidRPr="001E52C7" w:rsidRDefault="00D7049E"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z</w:t>
                                              </w:r>
                                              <w:r>
                                                <w:rPr>
                                                  <w:i/>
                                                  <w:color w:val="000000" w:themeColor="text1"/>
                                                  <w:sz w:val="16"/>
                                                  <w:vertAlign w:val="subscript"/>
                                                </w:rPr>
                                                <w:t>WP</w:t>
                                              </w:r>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D7049E" w:rsidRPr="001E52C7" w:rsidRDefault="00D7049E"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D7049E" w:rsidRPr="00FB60F7"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D7049E" w:rsidRPr="00FB60F7" w:rsidRDefault="00D7049E" w:rsidP="008A1BFD">
                                              <w:pPr>
                                                <w:rPr>
                                                  <w:i/>
                                                  <w:color w:val="000000" w:themeColor="text1"/>
                                                  <w:sz w:val="16"/>
                                                  <w:vertAlign w:val="subscript"/>
                                                  <w14:textOutline w14:w="9525" w14:cap="rnd" w14:cmpd="sng" w14:algn="ctr">
                                                    <w14:noFill/>
                                                    <w14:prstDash w14:val="solid"/>
                                                    <w14:bevel/>
                                                  </w14:textOutline>
                                                </w:rPr>
                                              </w:pPr>
                                              <w:r w:rsidRPr="00FB60F7">
                                                <w:rPr>
                                                  <w:i/>
                                                  <w:color w:val="000000" w:themeColor="text1"/>
                                                  <w:sz w:val="16"/>
                                                </w:rPr>
                                                <w:t>z</w:t>
                                              </w:r>
                                              <w:r w:rsidRPr="00FB60F7">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0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">
                <v:group id="Group 8" o:spid="_x0000_s110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1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1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1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1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1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1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D4C8EB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1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1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58" o:title="" croptop="50361f" cropleft="18925f"/>
                              </v:shape>
                              <v:group id="Group 39" o:spid="_x0000_s111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1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2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2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2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2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2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2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12B65534"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2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58FC3904" w14:textId="77777777" w:rsidR="00D7049E" w:rsidRPr="005A6AB4" w:rsidRDefault="00D7049E"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2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2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2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3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3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3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20BABDE" w14:textId="77777777" w:rsidR="00D7049E" w:rsidRPr="00FB60F7" w:rsidRDefault="00D7049E" w:rsidP="008A1BFD">
                                            <w:pPr>
                                              <w:rPr>
                                                <w:i/>
                                                <w:color w:val="000000" w:themeColor="text1"/>
                                                <w:sz w:val="16"/>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WP</w:t>
                                            </w:r>
                                          </w:p>
                                        </w:txbxContent>
                                      </v:textbox>
                                    </v:shape>
                                    <v:shape id="Text Box 77" o:spid="_x0000_s113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B6F5986" w14:textId="77777777" w:rsidR="00D7049E" w:rsidRPr="003523A7" w:rsidRDefault="00D7049E"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3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D440ABC" w14:textId="77777777" w:rsidR="00D7049E" w:rsidRPr="001E52C7" w:rsidRDefault="00D7049E"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3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7E11A19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3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3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3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3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4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37F174F"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z</w:t>
                                        </w:r>
                                        <w:r>
                                          <w:rPr>
                                            <w:i/>
                                            <w:color w:val="000000" w:themeColor="text1"/>
                                            <w:sz w:val="16"/>
                                            <w:vertAlign w:val="subscript"/>
                                          </w:rPr>
                                          <w:t>WP</w:t>
                                        </w:r>
                                        <w:r w:rsidRPr="00284948">
                                          <w:rPr>
                                            <w:i/>
                                            <w:color w:val="000000" w:themeColor="text1"/>
                                            <w:sz w:val="16"/>
                                          </w:rPr>
                                          <w:t>, z’</w:t>
                                        </w:r>
                                      </w:p>
                                    </w:txbxContent>
                                  </v:textbox>
                                </v:shape>
                                <v:shape id="Straight Arrow Connector 105" o:spid="_x0000_s114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4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4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4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B6E0775" w14:textId="77777777" w:rsidR="00D7049E" w:rsidRPr="001E52C7" w:rsidRDefault="00D7049E"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4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4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4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4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4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5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8C91802" w14:textId="77777777" w:rsidR="00D7049E" w:rsidRPr="00FB60F7"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T</w:t>
                                        </w:r>
                                      </w:p>
                                    </w:txbxContent>
                                  </v:textbox>
                                </v:shape>
                                <v:shape id="Text Box 119" o:spid="_x0000_s115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E9BE9ED"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5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0F39F3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5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5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DCAD407" w14:textId="77777777" w:rsidR="00D7049E" w:rsidRPr="00FB60F7" w:rsidRDefault="00D7049E" w:rsidP="008A1BFD">
                                        <w:pPr>
                                          <w:rPr>
                                            <w:i/>
                                            <w:color w:val="000000" w:themeColor="text1"/>
                                            <w:sz w:val="16"/>
                                            <w:vertAlign w:val="subscript"/>
                                            <w14:textOutline w14:w="9525" w14:cap="rnd" w14:cmpd="sng" w14:algn="ctr">
                                              <w14:noFill/>
                                              <w14:prstDash w14:val="solid"/>
                                              <w14:bevel/>
                                            </w14:textOutline>
                                          </w:rPr>
                                        </w:pPr>
                                        <w:r w:rsidRPr="00FB60F7">
                                          <w:rPr>
                                            <w:i/>
                                            <w:color w:val="000000" w:themeColor="text1"/>
                                            <w:sz w:val="16"/>
                                          </w:rPr>
                                          <w:t>z</w:t>
                                        </w:r>
                                        <w:r w:rsidRPr="00FB60F7">
                                          <w:rPr>
                                            <w:i/>
                                            <w:color w:val="000000" w:themeColor="text1"/>
                                            <w:sz w:val="16"/>
                                            <w:vertAlign w:val="subscript"/>
                                          </w:rPr>
                                          <w:t>T</w:t>
                                        </w:r>
                                      </w:p>
                                    </w:txbxContent>
                                  </v:textbox>
                                </v:shape>
                              </v:group>
                            </v:group>
                          </v:group>
                          <v:shape id="Straight Arrow Connector 123" o:spid="_x0000_s115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5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5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5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3A550CB"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5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E39A787"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6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FFCFBA3"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6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5A86C70"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7777777" w:rsidR="008A1BFD" w:rsidRDefault="008A1BFD" w:rsidP="008A1BFD">
      <w:pPr>
        <w:spacing w:after="160" w:line="259" w:lineRule="auto"/>
        <w:rPr>
          <w:rFonts w:eastAsiaTheme="minorEastAsia"/>
        </w:rPr>
      </w:pPr>
      <w:r>
        <w:rPr>
          <w:rFonts w:eastAsiaTheme="minorEastAsia"/>
        </w:rPr>
        <w:t>Figure YYY</w:t>
      </w:r>
    </w:p>
    <w:p w14:paraId="29903FDB" w14:textId="77777777" w:rsidR="008A1BFD" w:rsidRDefault="008A1BFD" w:rsidP="000552C1">
      <w:pPr>
        <w:pStyle w:val="BodyTextIndent"/>
        <w:rPr>
          <w:kern w:val="0"/>
        </w:rPr>
      </w:pPr>
    </w:p>
    <w:p w14:paraId="1DEE7D8B" w14:textId="77777777" w:rsidR="008A1BFD" w:rsidRDefault="008A1BFD" w:rsidP="000552C1">
      <w:pPr>
        <w:pStyle w:val="BodyTextIndent"/>
        <w:rPr>
          <w:kern w:val="0"/>
        </w:rPr>
      </w:pPr>
    </w:p>
    <w:p w14:paraId="6152EDD3" w14:textId="77777777" w:rsidR="00E07BB4" w:rsidRDefault="00E07BB4" w:rsidP="000552C1">
      <w:pPr>
        <w:pStyle w:val="BodyTextIndent"/>
        <w:rPr>
          <w:kern w:val="0"/>
        </w:rPr>
      </w:pPr>
    </w:p>
    <w:p w14:paraId="457A9790"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7777777" w:rsidR="00402C1D" w:rsidRDefault="00402C1D" w:rsidP="00402C1D">
      <w:r>
        <w:t xml:space="preserve">This research has been implemented in ROS on Ubuntu Linux which provides a multi-threaded and distributed software framework for robotics applications.  </w:t>
      </w:r>
      <w:r>
        <w:tab/>
      </w:r>
    </w:p>
    <w:p w14:paraId="47C44FF2" w14:textId="1D8BBFBD" w:rsidR="00402C1D" w:rsidRDefault="00910662" w:rsidP="00402C1D">
      <w:r>
        <w:rPr>
          <w:noProof/>
        </w:rPr>
        <mc:AlternateContent>
          <mc:Choice Requires="wpc">
            <w:drawing>
              <wp:anchor distT="0" distB="0" distL="114300" distR="114300" simplePos="0" relativeHeight="251655680" behindDoc="0" locked="0" layoutInCell="1" allowOverlap="1" wp14:anchorId="42D9B76D" wp14:editId="6FDE4949">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77777777" w:rsidR="00D7049E" w:rsidRDefault="00D7049E"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62" editas="canvas" style="position:absolute;left:0;text-align:left;margin-left:319.15pt;margin-top:61.45pt;width:240.95pt;height:261.5pt;z-index:251655680;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">
                <v:shape id="_x0000_s1163" type="#_x0000_t75" style="position:absolute;width:30600;height:33210;visibility:visible;mso-wrap-style:square" filled="t">
                  <v:fill o:detectmouseclick="t"/>
                  <v:path o:connecttype="none"/>
                </v:shape>
                <v:group id="Group 19" o:spid="_x0000_s116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6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1" o:title="Diagram, engineering drawing&#10;&#10;Description automatically generated"/>
                  </v:shape>
                  <v:shape id="Picture 100" o:spid="_x0000_s116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2" o:title="A picture containing text&#10;&#10;Description automatically generated"/>
                  </v:shape>
                  <v:shape id="Text Box 36" o:spid="_x0000_s116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77777777" w:rsidR="00D7049E" w:rsidRDefault="00D7049E"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pointclouds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r w:rsidR="00402C1D" w:rsidRPr="00F359B0">
        <w:rPr>
          <w:i/>
          <w:iCs/>
        </w:rPr>
        <w:t>laser_geometry</w:t>
      </w:r>
      <w:r w:rsidR="00402C1D">
        <w:t xml:space="preserve">. The rigid transformation from the sensor frame to the base of the robot is programmed with </w:t>
      </w:r>
      <w:r w:rsidR="00402C1D" w:rsidRPr="00F359B0">
        <w:rPr>
          <w:i/>
          <w:iCs/>
        </w:rPr>
        <w:t>ROS tf</w:t>
      </w:r>
      <w:r w:rsidR="00402C1D">
        <w:t xml:space="preserve"> so that individual 2D scans collected using </w:t>
      </w:r>
      <w:r w:rsidR="00402C1D" w:rsidRPr="00F359B0">
        <w:rPr>
          <w:i/>
          <w:iCs/>
        </w:rPr>
        <w:t>ROS rplidar</w:t>
      </w:r>
      <w:r w:rsidR="00402C1D">
        <w:t xml:space="preserve"> can be processed and saved as a .pcd file with respect to a global origin.  </w:t>
      </w:r>
    </w:p>
    <w:p w14:paraId="7B086A0F" w14:textId="24FBFCA6" w:rsidR="00402C1D" w:rsidRDefault="00402C1D" w:rsidP="00402C1D"/>
    <w:p w14:paraId="0CD9C10E" w14:textId="77777777" w:rsidR="00402C1D" w:rsidRDefault="00402C1D" w:rsidP="00402C1D">
      <w:r>
        <w:t xml:space="preserve">The .pcd file is used for permanent storage and several pointcloud data types </w:t>
      </w:r>
    </w:p>
    <w:p w14:paraId="18CFF674" w14:textId="2888BD9A" w:rsidR="00402C1D" w:rsidRDefault="00402C1D" w:rsidP="00402C1D"/>
    <w:p w14:paraId="7D2E74BD" w14:textId="17A8627E" w:rsidR="00402C1D" w:rsidRDefault="00402C1D" w:rsidP="00402C1D">
      <w:r w:rsidRPr="4AD55289">
        <w:t>The robot and sensor are operated simultaneously using ROS, and the resulting pointcloud is saved as a .pcd file which can be processed using the Point Cloud Library or converted to a .ply polygon file.</w:t>
      </w:r>
    </w:p>
    <w:p w14:paraId="7A416421" w14:textId="77777777" w:rsidR="00972624" w:rsidRDefault="00972624" w:rsidP="000552C1">
      <w:pPr>
        <w:pStyle w:val="BodyTextIndent"/>
        <w:rPr>
          <w:kern w:val="0"/>
        </w:rPr>
      </w:pPr>
    </w:p>
    <w:p w14:paraId="39AB2E5D" w14:textId="1D331290" w:rsidR="008C095F" w:rsidRDefault="008C095F" w:rsidP="00402C1D">
      <w:pPr>
        <w:pStyle w:val="BodyTextIndent"/>
        <w:ind w:firstLine="0"/>
        <w:rPr>
          <w:kern w:val="0"/>
        </w:rPr>
      </w:pPr>
    </w:p>
    <w:p w14:paraId="771E80AC" w14:textId="41E3FC1E"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4E2822A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09854670"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064C1300"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5"/>
      <w:r>
        <w:t>In each of these examples, the assembly is temporarily joined together by clamps which will be included in the lidar scan. Prior to the alignment process, these clamps will be removed from the pointcloud data via segmentation with RANSAC.</w:t>
      </w:r>
      <w:commentRangeEnd w:id="5"/>
      <w:r>
        <w:rPr>
          <w:rStyle w:val="CommentReference"/>
        </w:rPr>
        <w:commentReference w:id="5"/>
      </w:r>
    </w:p>
    <w:p w14:paraId="1EC20109" w14:textId="6D7A7220" w:rsidR="00402C1D" w:rsidRDefault="00402C1D" w:rsidP="00402C1D">
      <w:r>
        <w:t>In example application 1 the workpiece consists of two square tubes to be joined by weldment so that the tubes are perpendicular and form a tee.</w:t>
      </w:r>
    </w:p>
    <w:p w14:paraId="13AE7A75" w14:textId="14058601" w:rsidR="00402C1D" w:rsidRDefault="00402C1D" w:rsidP="00402C1D">
      <w:r>
        <w:t>In example application 2 the workpiece consists of a square tube to be joined by weldment to a flat plate so that the tube is perpendicular to the plate.</w:t>
      </w:r>
    </w:p>
    <w:p w14:paraId="279C9939" w14:textId="77777777" w:rsidR="00402C1D" w:rsidRDefault="00402C1D" w:rsidP="00402C1D"/>
    <w:p w14:paraId="3DAED475" w14:textId="77777777" w:rsidR="00402C1D" w:rsidRDefault="00402C1D" w:rsidP="00402C1D"/>
    <w:p w14:paraId="7719618B" w14:textId="2E009C25"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23C017EB" w14:textId="0044A99A"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pointclouds using the uniform sampling process described for the conversion of the source cloud. </w:t>
      </w:r>
    </w:p>
    <w:p w14:paraId="1B62671E" w14:textId="77777777" w:rsidR="0003009E" w:rsidRDefault="0003009E" w:rsidP="00402C1D"/>
    <w:p w14:paraId="291AAE16" w14:textId="77777777" w:rsidR="00C27004" w:rsidRDefault="00C27004" w:rsidP="00C27004"/>
    <w:p w14:paraId="335410DD" w14:textId="5ADAD701" w:rsidR="00C27004" w:rsidRDefault="00C27004" w:rsidP="00C27004"/>
    <w:p w14:paraId="3B17CAF9" w14:textId="1D561B75" w:rsidR="00C27004" w:rsidRDefault="00C27004" w:rsidP="00C27004"/>
    <w:p w14:paraId="50133C49" w14:textId="77777777" w:rsidR="006D46CE" w:rsidRDefault="006D46CE" w:rsidP="00402C1D"/>
    <w:p w14:paraId="135780AF" w14:textId="77777777" w:rsidR="006D46CE" w:rsidRDefault="006D46CE" w:rsidP="000B6AE6">
      <w:pPr>
        <w:pStyle w:val="BodyTextIndent"/>
        <w:ind w:firstLine="0"/>
        <w:rPr>
          <w:rFonts w:ascii="Arial" w:hAnsi="Arial" w:cs="Arial"/>
          <w:b/>
          <w:kern w:val="0"/>
        </w:rPr>
      </w:pPr>
    </w:p>
    <w:p w14:paraId="1EF06FC0" w14:textId="707D23A2" w:rsidR="006D46CE" w:rsidRDefault="006D46CE" w:rsidP="006D46CE">
      <w:pPr>
        <w:pStyle w:val="BodyTextIndent"/>
        <w:ind w:left="360" w:firstLine="0"/>
        <w:rPr>
          <w:rFonts w:ascii="Arial" w:hAnsi="Arial" w:cs="Arial"/>
          <w:b/>
          <w:kern w:val="0"/>
        </w:rPr>
      </w:pPr>
    </w:p>
    <w:p w14:paraId="08FBD8BE" w14:textId="32FC6EDC"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0B6A925" w14:textId="38CEBDE8" w:rsidR="00402C1D" w:rsidRDefault="00402C1D" w:rsidP="00402C1D">
      <w:r>
        <w:t>Example Application A was performed with an Aubo i5 on a welding table with a RP-LiDAR A2 mounted to the end effector for generating 3D pointsclouds</w:t>
      </w:r>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3A83CC27" w14:textId="782CA8E3" w:rsidR="00892890" w:rsidRPr="007F4A33" w:rsidRDefault="00513A0B" w:rsidP="00402C1D">
      <w:r>
        <w:rPr>
          <w:noProof/>
        </w:rPr>
        <mc:AlternateContent>
          <mc:Choice Requires="wpc">
            <w:drawing>
              <wp:anchor distT="0" distB="0" distL="114300" distR="114300" simplePos="0" relativeHeight="251715584" behindDoc="0" locked="0" layoutInCell="1" allowOverlap="1" wp14:anchorId="05720CF4" wp14:editId="49A22A32">
                <wp:simplePos x="0" y="0"/>
                <wp:positionH relativeFrom="margin">
                  <wp:posOffset>3618865</wp:posOffset>
                </wp:positionH>
                <wp:positionV relativeFrom="paragraph">
                  <wp:posOffset>153035</wp:posOffset>
                </wp:positionV>
                <wp:extent cx="3245485" cy="1528445"/>
                <wp:effectExtent l="0" t="0" r="0" b="0"/>
                <wp:wrapTopAndBottom/>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 name="Text Box 197"/>
                        <wps:cNvSpPr txBox="1"/>
                        <wps:spPr>
                          <a:xfrm>
                            <a:off x="67234" y="37149"/>
                            <a:ext cx="2042160" cy="278130"/>
                          </a:xfrm>
                          <a:prstGeom prst="rect">
                            <a:avLst/>
                          </a:prstGeom>
                          <a:solidFill>
                            <a:schemeClr val="lt1"/>
                          </a:solidFill>
                          <a:ln w="6350">
                            <a:solidFill>
                              <a:prstClr val="black"/>
                            </a:solidFill>
                          </a:ln>
                        </wps:spPr>
                        <wps:txbx>
                          <w:txbxContent>
                            <w:p w14:paraId="19B7C263" w14:textId="362F2C5E" w:rsidR="001276CE" w:rsidRPr="000B6AE6" w:rsidRDefault="001276CE" w:rsidP="001276CE">
                              <w:pPr>
                                <w:rPr>
                                  <w:sz w:val="16"/>
                                  <w:szCs w:val="16"/>
                                </w:rPr>
                              </w:pPr>
                              <w:r w:rsidRPr="000B6AE6">
                                <w:rPr>
                                  <w:sz w:val="16"/>
                                  <w:szCs w:val="16"/>
                                </w:rPr>
                                <w:t xml:space="preserve">Table </w:t>
                              </w:r>
                              <w:r w:rsidR="00A727C2" w:rsidRPr="000B6AE6">
                                <w:rPr>
                                  <w:sz w:val="16"/>
                                  <w:szCs w:val="16"/>
                                </w:rPr>
                                <w:t>Z</w:t>
                              </w:r>
                              <w:r w:rsidRPr="000B6AE6">
                                <w:rPr>
                                  <w:sz w:val="16"/>
                                  <w:szCs w:val="16"/>
                                </w:rPr>
                                <w:t xml:space="preserve"> – </w:t>
                              </w:r>
                              <w:r w:rsidR="00A727C2" w:rsidRPr="000B6AE6">
                                <w:rPr>
                                  <w:sz w:val="16"/>
                                  <w:szCs w:val="16"/>
                                </w:rPr>
                                <w:t>Simulation</w:t>
                              </w:r>
                              <w:r w:rsidRPr="000B6AE6">
                                <w:rPr>
                                  <w:sz w:val="16"/>
                                  <w:szCs w:val="16"/>
                                </w:rPr>
                                <w:t xml:space="preserve"> Results – Application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1" name="Picture 201"/>
                          <pic:cNvPicPr>
                            <a:picLocks noChangeAspect="1"/>
                          </pic:cNvPicPr>
                        </pic:nvPicPr>
                        <pic:blipFill>
                          <a:blip r:embed="rId67"/>
                          <a:stretch>
                            <a:fillRect/>
                          </a:stretch>
                        </pic:blipFill>
                        <pic:spPr>
                          <a:xfrm>
                            <a:off x="0" y="236544"/>
                            <a:ext cx="3245485" cy="581476"/>
                          </a:xfrm>
                          <a:prstGeom prst="rect">
                            <a:avLst/>
                          </a:prstGeom>
                        </pic:spPr>
                      </pic:pic>
                      <pic:pic xmlns:pic="http://schemas.openxmlformats.org/drawingml/2006/picture">
                        <pic:nvPicPr>
                          <pic:cNvPr id="202" name="Picture 202"/>
                          <pic:cNvPicPr>
                            <a:picLocks noChangeAspect="1"/>
                          </pic:cNvPicPr>
                        </pic:nvPicPr>
                        <pic:blipFill>
                          <a:blip r:embed="rId68"/>
                          <a:stretch>
                            <a:fillRect/>
                          </a:stretch>
                        </pic:blipFill>
                        <pic:spPr>
                          <a:xfrm>
                            <a:off x="0" y="649612"/>
                            <a:ext cx="3245485" cy="68437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5720CF4" id="Canvas 200" o:spid="_x0000_s1168" editas="canvas" style="position:absolute;left:0;text-align:left;margin-left:284.95pt;margin-top:12.05pt;width:255.55pt;height:120.35pt;z-index:251715584;mso-position-horizontal-relative:margin;mso-position-vertical-relative:text;mso-width-relative:margin;mso-height-relative:margin" coordsize="32454,15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">
                <v:shape id="_x0000_s1169" type="#_x0000_t75" style="position:absolute;width:32454;height:15284;visibility:visible;mso-wrap-style:square" filled="t">
                  <v:fill o:detectmouseclick="t"/>
                  <v:path o:connecttype="none"/>
                </v:shape>
                <v:shape id="Text Box 197" o:spid="_x0000_s1170" type="#_x0000_t202" style="position:absolute;left:672;top:371;width:2042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" fillcolor="white [3201]" strokeweight=".5pt">
                  <v:textbox>
                    <w:txbxContent>
                      <w:p w14:paraId="19B7C263" w14:textId="362F2C5E" w:rsidR="001276CE" w:rsidRPr="000B6AE6" w:rsidRDefault="001276CE" w:rsidP="001276CE">
                        <w:pPr>
                          <w:rPr>
                            <w:sz w:val="16"/>
                            <w:szCs w:val="16"/>
                          </w:rPr>
                        </w:pPr>
                        <w:r w:rsidRPr="000B6AE6">
                          <w:rPr>
                            <w:sz w:val="16"/>
                            <w:szCs w:val="16"/>
                          </w:rPr>
                          <w:t xml:space="preserve">Table </w:t>
                        </w:r>
                        <w:r w:rsidR="00A727C2" w:rsidRPr="000B6AE6">
                          <w:rPr>
                            <w:sz w:val="16"/>
                            <w:szCs w:val="16"/>
                          </w:rPr>
                          <w:t>Z</w:t>
                        </w:r>
                        <w:r w:rsidRPr="000B6AE6">
                          <w:rPr>
                            <w:sz w:val="16"/>
                            <w:szCs w:val="16"/>
                          </w:rPr>
                          <w:t xml:space="preserve"> – </w:t>
                        </w:r>
                        <w:r w:rsidR="00A727C2" w:rsidRPr="000B6AE6">
                          <w:rPr>
                            <w:sz w:val="16"/>
                            <w:szCs w:val="16"/>
                          </w:rPr>
                          <w:t>Simulation</w:t>
                        </w:r>
                        <w:r w:rsidRPr="000B6AE6">
                          <w:rPr>
                            <w:sz w:val="16"/>
                            <w:szCs w:val="16"/>
                          </w:rPr>
                          <w:t xml:space="preserve"> Results – Application A</w:t>
                        </w:r>
                      </w:p>
                    </w:txbxContent>
                  </v:textbox>
                </v:shape>
                <v:shape id="Picture 201" o:spid="_x0000_s1171" type="#_x0000_t75" style="position:absolute;top:2365;width:32454;height: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">
                  <v:imagedata r:id="rId69" o:title=""/>
                </v:shape>
                <v:shape id="Picture 202" o:spid="_x0000_s1172" type="#_x0000_t75" style="position:absolute;top:6496;width:32454;height:6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">
                  <v:imagedata r:id="rId70" o:title=""/>
                </v:shape>
                <w10:wrap type="topAndBottom" anchorx="margin"/>
              </v:group>
            </w:pict>
          </mc:Fallback>
        </mc:AlternateContent>
      </w:r>
    </w:p>
    <w:p w14:paraId="6D3BDA98" w14:textId="3EDB741E" w:rsidR="00402C1D" w:rsidRDefault="00402C1D" w:rsidP="00402C1D">
      <w:pPr>
        <w:rPr>
          <w:b/>
          <w:bCs/>
        </w:rPr>
      </w:pPr>
      <w:r>
        <w:rPr>
          <w:noProof/>
        </w:rPr>
        <mc:AlternateContent>
          <mc:Choice Requires="wpc">
            <w:drawing>
              <wp:inline distT="0" distB="0" distL="0" distR="0" wp14:anchorId="0EDA6357" wp14:editId="27E9E083">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1"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3F0A3372" w14:textId="77777777" w:rsidR="00D7049E" w:rsidRDefault="00D7049E"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3"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">
                <v:shape id="_x0000_s1174" type="#_x0000_t75" style="position:absolute;width:33051;height:29337;visibility:visible;mso-wrap-style:square" filled="t">
                  <v:fill o:detectmouseclick="t"/>
                  <v:path o:connecttype="none"/>
                </v:shape>
                <v:shape id="Picture 90" o:spid="_x0000_s1175"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2" o:title=""/>
                </v:shape>
                <v:shape id="Text Box 104" o:spid="_x0000_s1176"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77777777" w:rsidR="00D7049E" w:rsidRDefault="00D7049E" w:rsidP="00402C1D">
                        <w:r>
                          <w:t>Figure 9 - Experimental Setup for Application A</w:t>
                        </w:r>
                      </w:p>
                    </w:txbxContent>
                  </v:textbox>
                </v:shape>
                <w10:anchorlock/>
              </v:group>
            </w:pict>
          </mc:Fallback>
        </mc:AlternateContent>
      </w:r>
    </w:p>
    <w:p w14:paraId="0DDE358A" w14:textId="4862D070" w:rsidR="001E0088" w:rsidRDefault="001E0088" w:rsidP="00402C1D">
      <w:pPr>
        <w:rPr>
          <w:b/>
          <w:bCs/>
        </w:rPr>
      </w:pPr>
    </w:p>
    <w:p w14:paraId="20B898B8" w14:textId="707BBB42" w:rsidR="001E0779" w:rsidRDefault="00513A0B" w:rsidP="00402C1D">
      <w:pPr>
        <w:rPr>
          <w:b/>
          <w:bCs/>
        </w:rPr>
      </w:pPr>
      <w:r>
        <w:rPr>
          <w:noProof/>
        </w:rPr>
        <mc:AlternateContent>
          <mc:Choice Requires="wpc">
            <w:drawing>
              <wp:anchor distT="0" distB="0" distL="114300" distR="114300" simplePos="0" relativeHeight="251717632" behindDoc="0" locked="0" layoutInCell="1" allowOverlap="1" wp14:anchorId="7F898166" wp14:editId="6B53548A">
                <wp:simplePos x="0" y="0"/>
                <wp:positionH relativeFrom="margin">
                  <wp:align>left</wp:align>
                </wp:positionH>
                <wp:positionV relativeFrom="paragraph">
                  <wp:posOffset>1894580</wp:posOffset>
                </wp:positionV>
                <wp:extent cx="3281045" cy="1528445"/>
                <wp:effectExtent l="0" t="0" r="0" b="0"/>
                <wp:wrapTopAndBottom/>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 name="Text Box 176"/>
                        <wps:cNvSpPr txBox="1"/>
                        <wps:spPr>
                          <a:xfrm>
                            <a:off x="67233" y="37149"/>
                            <a:ext cx="2147570" cy="278130"/>
                          </a:xfrm>
                          <a:prstGeom prst="rect">
                            <a:avLst/>
                          </a:prstGeom>
                          <a:solidFill>
                            <a:schemeClr val="lt1"/>
                          </a:solidFill>
                          <a:ln w="6350">
                            <a:solidFill>
                              <a:prstClr val="black"/>
                            </a:solidFill>
                          </a:ln>
                        </wps:spPr>
                        <wps:txbx>
                          <w:txbxContent>
                            <w:p w14:paraId="2CD3AC27" w14:textId="77777777" w:rsidR="00544B26" w:rsidRPr="000B6AE6" w:rsidRDefault="00544B26" w:rsidP="00544B26">
                              <w:pPr>
                                <w:rPr>
                                  <w:sz w:val="16"/>
                                  <w:szCs w:val="16"/>
                                </w:rPr>
                              </w:pPr>
                              <w:r w:rsidRPr="000B6AE6">
                                <w:rPr>
                                  <w:sz w:val="16"/>
                                  <w:szCs w:val="16"/>
                                </w:rPr>
                                <w:t xml:space="preserve">Table </w:t>
                              </w:r>
                              <w:r>
                                <w:rPr>
                                  <w:sz w:val="16"/>
                                  <w:szCs w:val="16"/>
                                </w:rPr>
                                <w:t>Y</w:t>
                              </w:r>
                              <w:r w:rsidRPr="000B6AE6">
                                <w:rPr>
                                  <w:sz w:val="16"/>
                                  <w:szCs w:val="16"/>
                                </w:rPr>
                                <w:t xml:space="preserve"> – Experimental Results – Application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73"/>
                          <a:stretch>
                            <a:fillRect/>
                          </a:stretch>
                        </pic:blipFill>
                        <pic:spPr>
                          <a:xfrm>
                            <a:off x="0" y="303623"/>
                            <a:ext cx="3245485" cy="641094"/>
                          </a:xfrm>
                          <a:prstGeom prst="rect">
                            <a:avLst/>
                          </a:prstGeom>
                        </pic:spPr>
                      </pic:pic>
                      <pic:pic xmlns:pic="http://schemas.openxmlformats.org/drawingml/2006/picture">
                        <pic:nvPicPr>
                          <pic:cNvPr id="196" name="Picture 196"/>
                          <pic:cNvPicPr>
                            <a:picLocks noChangeAspect="1"/>
                          </pic:cNvPicPr>
                        </pic:nvPicPr>
                        <pic:blipFill>
                          <a:blip r:embed="rId74"/>
                          <a:stretch>
                            <a:fillRect/>
                          </a:stretch>
                        </pic:blipFill>
                        <pic:spPr>
                          <a:xfrm>
                            <a:off x="0" y="935293"/>
                            <a:ext cx="3245485" cy="459791"/>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F898166" id="Canvas 146" o:spid="_x0000_s1177" editas="canvas" style="position:absolute;left:0;text-align:left;margin-left:0;margin-top:149.2pt;width:258.35pt;height:120.35pt;z-index:251717632;mso-position-horizontal:left;mso-position-horizontal-relative:margin;mso-position-vertical-relative:text;mso-width-relative:margin;mso-height-relative:margin" coordsize="32810,15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">
                <v:shape id="_x0000_s1178" type="#_x0000_t75" style="position:absolute;width:32810;height:15284;visibility:visible;mso-wrap-style:square" filled="t">
                  <v:fill o:detectmouseclick="t"/>
                  <v:path o:connecttype="none"/>
                </v:shape>
                <v:shape id="Text Box 176" o:spid="_x0000_s1179" type="#_x0000_t202" style="position:absolute;left:672;top:371;width:21476;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" fillcolor="white [3201]" strokeweight=".5pt">
                  <v:textbox>
                    <w:txbxContent>
                      <w:p w14:paraId="2CD3AC27" w14:textId="77777777" w:rsidR="00544B26" w:rsidRPr="000B6AE6" w:rsidRDefault="00544B26" w:rsidP="00544B26">
                        <w:pPr>
                          <w:rPr>
                            <w:sz w:val="16"/>
                            <w:szCs w:val="16"/>
                          </w:rPr>
                        </w:pPr>
                        <w:r w:rsidRPr="000B6AE6">
                          <w:rPr>
                            <w:sz w:val="16"/>
                            <w:szCs w:val="16"/>
                          </w:rPr>
                          <w:t xml:space="preserve">Table </w:t>
                        </w:r>
                        <w:r>
                          <w:rPr>
                            <w:sz w:val="16"/>
                            <w:szCs w:val="16"/>
                          </w:rPr>
                          <w:t>Y</w:t>
                        </w:r>
                        <w:r w:rsidRPr="000B6AE6">
                          <w:rPr>
                            <w:sz w:val="16"/>
                            <w:szCs w:val="16"/>
                          </w:rPr>
                          <w:t xml:space="preserve"> – Experimental Results – Application A</w:t>
                        </w:r>
                      </w:p>
                    </w:txbxContent>
                  </v:textbox>
                </v:shape>
                <v:shape id="Picture 194" o:spid="_x0000_s1180" type="#_x0000_t75" style="position:absolute;top:3036;width:32454;height: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">
                  <v:imagedata r:id="rId75" o:title=""/>
                </v:shape>
                <v:shape id="Picture 196" o:spid="_x0000_s1181" type="#_x0000_t75" style="position:absolute;top:9352;width:32454;height: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">
                  <v:imagedata r:id="rId76" o:title=""/>
                </v:shape>
                <w10:wrap type="topAndBottom" anchorx="margin"/>
              </v:group>
            </w:pict>
          </mc:Fallback>
        </mc:AlternateContent>
      </w:r>
    </w:p>
    <w:p w14:paraId="64C79D6A" w14:textId="1F609C79" w:rsidR="001E0779" w:rsidRDefault="00513A0B" w:rsidP="00402C1D">
      <w:pPr>
        <w:rPr>
          <w:b/>
          <w:bCs/>
        </w:rPr>
      </w:pPr>
      <w:r>
        <w:rPr>
          <w:noProof/>
        </w:rPr>
        <mc:AlternateContent>
          <mc:Choice Requires="wpc">
            <w:drawing>
              <wp:anchor distT="0" distB="0" distL="114300" distR="114300" simplePos="0" relativeHeight="251719680" behindDoc="0" locked="0" layoutInCell="1" allowOverlap="1" wp14:anchorId="45D5BBCA" wp14:editId="6A6F7076">
                <wp:simplePos x="0" y="0"/>
                <wp:positionH relativeFrom="column">
                  <wp:posOffset>0</wp:posOffset>
                </wp:positionH>
                <wp:positionV relativeFrom="paragraph">
                  <wp:posOffset>144145</wp:posOffset>
                </wp:positionV>
                <wp:extent cx="3245485" cy="1528445"/>
                <wp:effectExtent l="0" t="0" r="0" b="0"/>
                <wp:wrapTopAndBottom/>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0" name="Text Box 190"/>
                        <wps:cNvSpPr txBox="1"/>
                        <wps:spPr>
                          <a:xfrm>
                            <a:off x="63703" y="37149"/>
                            <a:ext cx="2374900" cy="278130"/>
                          </a:xfrm>
                          <a:prstGeom prst="rect">
                            <a:avLst/>
                          </a:prstGeom>
                          <a:solidFill>
                            <a:schemeClr val="lt1"/>
                          </a:solidFill>
                          <a:ln w="6350">
                            <a:solidFill>
                              <a:prstClr val="black"/>
                            </a:solidFill>
                          </a:ln>
                        </wps:spPr>
                        <wps:txbx>
                          <w:txbxContent>
                            <w:p w14:paraId="316849E7" w14:textId="77777777" w:rsidR="00513A0B" w:rsidRPr="000B6AE6" w:rsidRDefault="00513A0B" w:rsidP="00513A0B">
                              <w:pPr>
                                <w:rPr>
                                  <w:sz w:val="16"/>
                                  <w:szCs w:val="16"/>
                                </w:rPr>
                              </w:pPr>
                              <w:r w:rsidRPr="000B6AE6">
                                <w:rPr>
                                  <w:sz w:val="16"/>
                                  <w:szCs w:val="16"/>
                                </w:rPr>
                                <w:t>Table X – Experimental Results – LiDAR Calibration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a:blip r:embed="rId77"/>
                          <a:stretch>
                            <a:fillRect/>
                          </a:stretch>
                        </pic:blipFill>
                        <pic:spPr>
                          <a:xfrm>
                            <a:off x="0" y="297468"/>
                            <a:ext cx="3245485" cy="641094"/>
                          </a:xfrm>
                          <a:prstGeom prst="rect">
                            <a:avLst/>
                          </a:prstGeom>
                        </pic:spPr>
                      </pic:pic>
                      <pic:pic xmlns:pic="http://schemas.openxmlformats.org/drawingml/2006/picture">
                        <pic:nvPicPr>
                          <pic:cNvPr id="192" name="Picture 192"/>
                          <pic:cNvPicPr>
                            <a:picLocks noChangeAspect="1"/>
                          </pic:cNvPicPr>
                        </pic:nvPicPr>
                        <pic:blipFill>
                          <a:blip r:embed="rId78"/>
                          <a:stretch>
                            <a:fillRect/>
                          </a:stretch>
                        </pic:blipFill>
                        <pic:spPr>
                          <a:xfrm>
                            <a:off x="0" y="961877"/>
                            <a:ext cx="3245485" cy="459791"/>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5D5BBCA" id="Canvas 193" o:spid="_x0000_s1182" editas="canvas" style="position:absolute;left:0;text-align:left;margin-left:0;margin-top:11.35pt;width:255.55pt;height:120.35pt;z-index:251719680;mso-position-horizontal-relative:text;mso-position-vertical-relative:text;mso-width-relative:margin;mso-height-relative:margin" coordsize="32454,15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">
                <v:shape id="_x0000_s1183" type="#_x0000_t75" style="position:absolute;width:32454;height:15284;visibility:visible;mso-wrap-style:square" filled="t">
                  <v:fill o:detectmouseclick="t"/>
                  <v:path o:connecttype="none"/>
                </v:shape>
                <v:shape id="Text Box 190" o:spid="_x0000_s1184" type="#_x0000_t202" style="position:absolute;left:637;top:371;width:23749;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" fillcolor="white [3201]" strokeweight=".5pt">
                  <v:textbox>
                    <w:txbxContent>
                      <w:p w14:paraId="316849E7" w14:textId="77777777" w:rsidR="00513A0B" w:rsidRPr="000B6AE6" w:rsidRDefault="00513A0B" w:rsidP="00513A0B">
                        <w:pPr>
                          <w:rPr>
                            <w:sz w:val="16"/>
                            <w:szCs w:val="16"/>
                          </w:rPr>
                        </w:pPr>
                        <w:r w:rsidRPr="000B6AE6">
                          <w:rPr>
                            <w:sz w:val="16"/>
                            <w:szCs w:val="16"/>
                          </w:rPr>
                          <w:t>Table X – Experimental Results – LiDAR Calibration</w:t>
                        </w:r>
                      </w:p>
                    </w:txbxContent>
                  </v:textbox>
                </v:shape>
                <v:shape id="Picture 191" o:spid="_x0000_s1185" type="#_x0000_t75" style="position:absolute;top:2974;width:32454;height: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">
                  <v:imagedata r:id="rId79" o:title=""/>
                </v:shape>
                <v:shape id="Picture 192" o:spid="_x0000_s1186" type="#_x0000_t75" style="position:absolute;top:9618;width:32454;height: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">
                  <v:imagedata r:id="rId80" o:title=""/>
                </v:shape>
                <w10:wrap type="topAndBottom"/>
              </v:group>
            </w:pict>
          </mc:Fallback>
        </mc:AlternateContent>
      </w:r>
    </w:p>
    <w:p w14:paraId="58EECBCA" w14:textId="3146DE9A" w:rsidR="001E0088" w:rsidRDefault="001E0088" w:rsidP="00402C1D">
      <w:pPr>
        <w:rPr>
          <w:b/>
          <w:bCs/>
        </w:rPr>
      </w:pPr>
    </w:p>
    <w:p w14:paraId="5C0CEDE1" w14:textId="2C0A070F"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77777777" w:rsidR="001E0088" w:rsidRDefault="001E0088" w:rsidP="00402C1D">
      <w:pPr>
        <w:rPr>
          <w:b/>
          <w:bCs/>
        </w:rPr>
      </w:pPr>
    </w:p>
    <w:p w14:paraId="4C58968A" w14:textId="77777777" w:rsidR="001E0088" w:rsidRDefault="001E0088" w:rsidP="00402C1D">
      <w:pPr>
        <w:rPr>
          <w:b/>
          <w:bCs/>
        </w:rPr>
      </w:pPr>
    </w:p>
    <w:p w14:paraId="7D93FE2D" w14:textId="77777777" w:rsidR="001E0088" w:rsidRDefault="001E0088" w:rsidP="00402C1D">
      <w:pPr>
        <w:rPr>
          <w:b/>
          <w:bCs/>
        </w:rPr>
      </w:pPr>
    </w:p>
    <w:p w14:paraId="318B0094" w14:textId="77777777"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7369B363" w14:textId="77777777" w:rsidR="001E0088" w:rsidRDefault="001E0088" w:rsidP="00402C1D">
      <w:pPr>
        <w:rPr>
          <w:b/>
          <w:bCs/>
        </w:rPr>
      </w:pPr>
    </w:p>
    <w:p w14:paraId="3913CAA9" w14:textId="77777777" w:rsidR="001E0088" w:rsidRDefault="001E0088" w:rsidP="00402C1D">
      <w:pPr>
        <w:rPr>
          <w:b/>
          <w:bCs/>
        </w:rPr>
      </w:pPr>
    </w:p>
    <w:p w14:paraId="47528C3C" w14:textId="77777777" w:rsidR="001E0088" w:rsidRDefault="001E0088" w:rsidP="00402C1D">
      <w:pPr>
        <w:rPr>
          <w:b/>
          <w:bCs/>
        </w:rPr>
      </w:pPr>
    </w:p>
    <w:p w14:paraId="5FB19C93" w14:textId="77777777" w:rsidR="001E0779" w:rsidRDefault="001E0779" w:rsidP="0011288D"/>
    <w:p w14:paraId="3BD0A91E" w14:textId="77777777" w:rsidR="001E0779" w:rsidRDefault="001E0779" w:rsidP="0011288D"/>
    <w:p w14:paraId="1A6E17E2" w14:textId="77777777" w:rsidR="0011288D" w:rsidRPr="0011288D" w:rsidRDefault="0011288D" w:rsidP="0011288D">
      <w:pPr>
        <w:rPr>
          <w:rFonts w:ascii="Segoe UI" w:hAnsi="Segoe UI" w:cs="Segoe UI"/>
          <w:sz w:val="21"/>
          <w:szCs w:val="21"/>
        </w:rPr>
      </w:pPr>
    </w:p>
    <w:p w14:paraId="5090E384" w14:textId="77777777" w:rsidR="001E0088" w:rsidRDefault="001E0088" w:rsidP="001E0088">
      <w:pPr>
        <w:pStyle w:val="BodyTextIndent"/>
        <w:rPr>
          <w:kern w:val="0"/>
        </w:rPr>
      </w:pPr>
    </w:p>
    <w:p w14:paraId="61752EF8" w14:textId="77777777" w:rsidR="001E0088" w:rsidRDefault="001E0088" w:rsidP="001E0088">
      <w:pPr>
        <w:pStyle w:val="BodyTextIndent"/>
        <w:rPr>
          <w:kern w:val="0"/>
        </w:rPr>
      </w:pPr>
    </w:p>
    <w:p w14:paraId="6797CF23" w14:textId="77777777" w:rsidR="001E0088" w:rsidRDefault="001E0088" w:rsidP="001E0088">
      <w:pPr>
        <w:pStyle w:val="BodyTextIndent"/>
        <w:rPr>
          <w:kern w:val="0"/>
        </w:rPr>
      </w:pPr>
    </w:p>
    <w:p w14:paraId="45F252E6" w14:textId="77777777" w:rsidR="001E0088" w:rsidRDefault="001E0088" w:rsidP="001E0088">
      <w:pPr>
        <w:pStyle w:val="BodyTextIndent"/>
        <w:rPr>
          <w:kern w:val="0"/>
        </w:rPr>
      </w:pPr>
    </w:p>
    <w:p w14:paraId="7C630B95" w14:textId="77777777" w:rsidR="001E0088" w:rsidRDefault="001E0088" w:rsidP="001E0088">
      <w:pPr>
        <w:pStyle w:val="BodyTextIndent"/>
        <w:rPr>
          <w:kern w:val="0"/>
        </w:rPr>
      </w:pPr>
    </w:p>
    <w:p w14:paraId="7EC03EA6" w14:textId="77777777" w:rsidR="001E0088" w:rsidRDefault="001E0088" w:rsidP="001E0088">
      <w:pPr>
        <w:pStyle w:val="BodyTextIndent"/>
        <w:rPr>
          <w:kern w:val="0"/>
        </w:rPr>
      </w:pPr>
    </w:p>
    <w:p w14:paraId="30305952" w14:textId="77777777" w:rsidR="001E0088" w:rsidRDefault="001E0088" w:rsidP="001E0088">
      <w:pPr>
        <w:pStyle w:val="BodyTextIndent"/>
        <w:rPr>
          <w:kern w:val="0"/>
        </w:rPr>
      </w:pPr>
    </w:p>
    <w:p w14:paraId="49DF71BC" w14:textId="77777777" w:rsidR="001E0088" w:rsidRDefault="001E0088" w:rsidP="001E0088">
      <w:pPr>
        <w:pStyle w:val="BodyTextIndent"/>
        <w:rPr>
          <w:kern w:val="0"/>
        </w:rPr>
      </w:pPr>
    </w:p>
    <w:p w14:paraId="5CA53C70" w14:textId="77777777" w:rsidR="00FA31F6" w:rsidRDefault="00FA31F6" w:rsidP="002B3339">
      <w:pPr>
        <w:pStyle w:val="BodyTextIndent"/>
        <w:ind w:firstLine="0"/>
        <w:rPr>
          <w:kern w:val="0"/>
        </w:rPr>
      </w:pPr>
    </w:p>
    <w:p w14:paraId="0D32C35D" w14:textId="77777777" w:rsidR="00AE7B3A" w:rsidRDefault="00AE7B3A" w:rsidP="002B3339">
      <w:pPr>
        <w:pStyle w:val="BodyTextIndent"/>
        <w:ind w:firstLine="0"/>
        <w:rPr>
          <w:kern w:val="0"/>
        </w:rPr>
      </w:pPr>
    </w:p>
    <w:p w14:paraId="6F7D91DC" w14:textId="77777777" w:rsidR="00AE7B3A" w:rsidRDefault="00AE7B3A" w:rsidP="002B3339">
      <w:pPr>
        <w:pStyle w:val="BodyTextIndent"/>
        <w:ind w:firstLine="0"/>
        <w:rPr>
          <w:kern w:val="0"/>
        </w:rPr>
      </w:pPr>
    </w:p>
    <w:p w14:paraId="3F51A546"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77777777"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pointcloud features. </w:t>
      </w:r>
    </w:p>
    <w:p w14:paraId="6A057F85" w14:textId="7777777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00167231">
        <w:rPr>
          <w:kern w:val="0"/>
          <w:sz w:val="22"/>
          <w:szCs w:val="22"/>
        </w:rPr>
        <w:t>24</w:t>
      </w:r>
      <w:r w:rsidR="00682FBF">
        <w:rPr>
          <w:kern w:val="0"/>
          <w:sz w:val="22"/>
          <w:szCs w:val="22"/>
        </w:rPr>
        <w:t>]</w:t>
      </w:r>
      <w:r w:rsidRPr="001B067C">
        <w:rPr>
          <w:kern w:val="0"/>
          <w:sz w:val="22"/>
          <w:szCs w:val="22"/>
        </w:rPr>
        <w:t xml:space="preserve"> for a welding operation. </w:t>
      </w:r>
    </w:p>
    <w:p w14:paraId="6FF9FCC3" w14:textId="77777777" w:rsidR="005009E7" w:rsidRDefault="00A12E86" w:rsidP="009218BA">
      <w:pPr>
        <w:spacing w:before="100" w:beforeAutospacing="1" w:after="165"/>
      </w:pPr>
      <w:r w:rsidRPr="00C81C8C">
        <w:t>The implementation o</w:t>
      </w:r>
      <w:r w:rsidR="00167231">
        <w:t>f</w:t>
      </w:r>
      <w:r w:rsidRPr="00C81C8C">
        <w:t xml:space="preserve"> </w:t>
      </w:r>
      <w:r w:rsidR="00167231">
        <w:t xml:space="preserve">passthrough </w:t>
      </w:r>
      <w:r w:rsidRPr="00C81C8C">
        <w:t>filtering voxel</w:t>
      </w:r>
      <w:r w:rsidR="00167231">
        <w:t xml:space="preserve"> down</w:t>
      </w:r>
      <w:r w:rsidRPr="00C81C8C">
        <w:t>s</w:t>
      </w:r>
      <w:r w:rsidR="00167231">
        <w:t>ampling is</w:t>
      </w:r>
      <w:r w:rsidRPr="00C81C8C">
        <w:t xml:space="preserve"> an essential step prior to the segmentation algorithm with RANSAC. Furthermore, with the increased utilization of RANSAC, outlier rejection is a required step when there are features such as clamps included in the target pointlcoud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w:t>
      </w:r>
      <w:r w:rsidR="00167231">
        <w:t xml:space="preserve"> [24]</w:t>
      </w:r>
      <w:r w:rsidRPr="00C81C8C">
        <w:t xml:space="preserve"> to be applied to a physical welding process.</w:t>
      </w:r>
    </w:p>
    <w:p w14:paraId="54568344" w14:textId="1BB4738A" w:rsidR="005009E7" w:rsidRDefault="000B6AE6" w:rsidP="0011288D">
      <w:pPr>
        <w:spacing w:before="100" w:beforeAutospacing="1" w:after="165"/>
        <w:rPr>
          <w:kern w:val="0"/>
          <w:sz w:val="22"/>
          <w:szCs w:val="22"/>
        </w:rPr>
      </w:pPr>
      <w:r>
        <w:rPr>
          <w:noProof/>
        </w:rPr>
        <mc:AlternateContent>
          <mc:Choice Requires="wpc">
            <w:drawing>
              <wp:inline distT="0" distB="0" distL="0" distR="0" wp14:anchorId="624C71C9" wp14:editId="576F9F8B">
                <wp:extent cx="3257550" cy="1163827"/>
                <wp:effectExtent l="0" t="0" r="2190750" b="72263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275B6794" w14:textId="77777777" w:rsidR="000B6AE6" w:rsidRDefault="000B6AE6" w:rsidP="000B6AE6">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24C71C9" id="Canvas 31" o:spid="_x0000_s1187" editas="canvas" style="width:256.5pt;height:91.65pt;mso-position-horizontal-relative:char;mso-position-vertical-relative:line" coordsize="32575,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">
                <v:shape id="_x0000_s1188" type="#_x0000_t75" style="position:absolute;width:32575;height:11633;visibility:visible;mso-wrap-style:square" filled="t">
                  <v:fill o:detectmouseclick="t"/>
                  <v:path o:connecttype="none"/>
                </v:shape>
                <v:group id="Group 58" o:spid="_x0000_s1189"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90"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84" o:title="A picture containing graphical user interface&#10;&#10;Description automatically generated"/>
                  </v:shape>
                  <v:shape id="Picture 50" o:spid="_x0000_s1191"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85" o:title="Chart, histogram&#10;&#10;Description automatically generated"/>
                  </v:shape>
                  <v:shape id="Picture 54" o:spid="_x0000_s1192"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6" o:title="Chart, surface chart&#10;&#10;Description automatically generated with medium confidence"/>
                  </v:shape>
                  <v:shape id="Text Box 104" o:spid="_x0000_s1193"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275B6794" w14:textId="77777777" w:rsidR="000B6AE6" w:rsidRDefault="000B6AE6" w:rsidP="000B6AE6">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p>
    <w:p w14:paraId="26396187" w14:textId="4894341B" w:rsidR="000B6AE6" w:rsidRDefault="000C6562" w:rsidP="0011288D">
      <w:pPr>
        <w:spacing w:before="100" w:beforeAutospacing="1" w:after="165"/>
        <w:rPr>
          <w:kern w:val="0"/>
          <w:sz w:val="22"/>
          <w:szCs w:val="22"/>
        </w:rPr>
      </w:pPr>
      <w:r>
        <w:rPr>
          <w:noProof/>
        </w:rPr>
        <mc:AlternateContent>
          <mc:Choice Requires="wpc">
            <w:drawing>
              <wp:inline distT="0" distB="0" distL="0" distR="0" wp14:anchorId="5CD36650" wp14:editId="61277EB5">
                <wp:extent cx="5793639" cy="1879600"/>
                <wp:effectExtent l="0" t="0" r="0" b="635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07688"/>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1CE23154" w14:textId="601316F1" w:rsidR="00D7049E" w:rsidRDefault="00D7049E" w:rsidP="000C6562">
                                <w:pPr>
                                  <w:spacing w:line="252" w:lineRule="auto"/>
                                  <w:rPr>
                                    <w:rFonts w:ascii="Calibri" w:eastAsia="Calibri" w:hAnsi="Calibri"/>
                                  </w:rPr>
                                </w:pPr>
                                <w:r>
                                  <w:rPr>
                                    <w:rFonts w:ascii="Calibri" w:eastAsia="Calibri" w:hAnsi="Calibri"/>
                                  </w:rPr>
                                  <w:t>Figure 11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94" editas="canvas" style="width:456.2pt;height:148pt;mso-position-horizontal-relative:char;mso-position-vertical-relative:line" coordsize="57931,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">
                <v:shape id="_x0000_s1195" type="#_x0000_t75" style="position:absolute;width:57931;height:18796;visibility:visible;mso-wrap-style:square" filled="t">
                  <v:fill o:detectmouseclick="t"/>
                  <v:path o:connecttype="none"/>
                </v:shape>
                <v:group id="Group 30" o:spid="_x0000_s1196" style="position:absolute;left:790;top:1076;width:53719;height:17140"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7"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1CE23154" w14:textId="601316F1" w:rsidR="00D7049E" w:rsidRDefault="00D7049E" w:rsidP="000C6562">
                          <w:pPr>
                            <w:spacing w:line="252" w:lineRule="auto"/>
                            <w:rPr>
                              <w:rFonts w:ascii="Calibri" w:eastAsia="Calibri" w:hAnsi="Calibri"/>
                            </w:rPr>
                          </w:pPr>
                          <w:r>
                            <w:rPr>
                              <w:rFonts w:ascii="Calibri" w:eastAsia="Calibri" w:hAnsi="Calibri"/>
                            </w:rPr>
                            <w:t>Figure 11 – Segmentation of Clamps</w:t>
                          </w:r>
                        </w:p>
                      </w:txbxContent>
                    </v:textbox>
                  </v:shape>
                  <v:shape id="Picture 67" o:spid="_x0000_s1198"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90" o:title="Chart&#10;&#10;Description automatically generated"/>
                  </v:shape>
                  <v:shape id="Picture 78" o:spid="_x0000_s1199"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91" o:title="A picture containing diagram&#10;&#10;Description automatically generated"/>
                  </v:shape>
                  <v:shape id="Picture 79" o:spid="_x0000_s1200"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92"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69F97B40">
                <wp:extent cx="5476240" cy="2085033"/>
                <wp:effectExtent l="0" t="0" r="1905" b="317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3170ED02" w14:textId="77777777" w:rsidR="00D7049E" w:rsidRDefault="00D7049E" w:rsidP="005009E7">
                                <w:pPr>
                                  <w:spacing w:line="256" w:lineRule="auto"/>
                                  <w:rPr>
                                    <w:rFonts w:ascii="Calibri" w:eastAsia="Calibri" w:hAnsi="Calibri"/>
                                  </w:rPr>
                                </w:pPr>
                                <w:r>
                                  <w:rPr>
                                    <w:rFonts w:ascii="Calibri" w:eastAsia="Calibri" w:hAnsi="Calibri"/>
                                  </w:rPr>
                                  <w:t xml:space="preserve">Figure 12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201"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&#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">
                <v:shape id="_x0000_s1202" type="#_x0000_t75" style="position:absolute;width:54762;height:20847;visibility:visible;mso-wrap-style:square" filled="t">
                  <v:fill o:detectmouseclick="t"/>
                  <v:path o:connecttype="none"/>
                </v:shape>
                <v:group id="Group 29" o:spid="_x0000_s1203"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204"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6" o:title="Engineering drawing&#10;&#10;Description automatically generated"/>
                  </v:shape>
                  <v:shape id="Picture 23" o:spid="_x0000_s1205"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7" o:title="Engineering drawing&#10;&#10;Description automatically generated with low confidence"/>
                  </v:shape>
                  <v:shape id="Picture 24" o:spid="_x0000_s1206"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8" o:title="Engineering drawing&#10;&#10;Description automatically generated with medium confidence"/>
                  </v:shape>
                  <v:shape id="Text Box 104" o:spid="_x0000_s1207"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3170ED02" w14:textId="77777777" w:rsidR="00D7049E" w:rsidRDefault="00D7049E" w:rsidP="005009E7">
                          <w:pPr>
                            <w:spacing w:line="256" w:lineRule="auto"/>
                            <w:rPr>
                              <w:rFonts w:ascii="Calibri" w:eastAsia="Calibri" w:hAnsi="Calibri"/>
                            </w:rPr>
                          </w:pPr>
                          <w:r>
                            <w:rPr>
                              <w:rFonts w:ascii="Calibri" w:eastAsia="Calibri" w:hAnsi="Calibri"/>
                            </w:rPr>
                            <w:t xml:space="preserve">Figure 12 – Application A - Filtering </w:t>
                          </w:r>
                        </w:p>
                      </w:txbxContent>
                    </v:textbox>
                  </v:shape>
                </v:group>
                <w10:anchorlock/>
              </v:group>
            </w:pict>
          </mc:Fallback>
        </mc:AlternateContent>
      </w:r>
      <w:r w:rsidR="00374551">
        <w:rPr>
          <w:kern w:val="0"/>
          <w:sz w:val="22"/>
          <w:szCs w:val="22"/>
        </w:rPr>
        <w:br/>
      </w:r>
      <w:r w:rsidR="000B6AE6">
        <w:rPr>
          <w:noProof/>
        </w:rPr>
        <mc:AlternateContent>
          <mc:Choice Requires="wpc">
            <w:drawing>
              <wp:inline distT="0" distB="0" distL="0" distR="0" wp14:anchorId="541176A2" wp14:editId="6F806E69">
                <wp:extent cx="4820285" cy="1865376"/>
                <wp:effectExtent l="0" t="0" r="0" b="2095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384792" y="140619"/>
                            <a:ext cx="4077479" cy="1724376"/>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4334D5EC" w14:textId="77777777" w:rsidR="000B6AE6" w:rsidRDefault="000B6AE6" w:rsidP="000B6AE6">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41176A2" id="Canvas 64" o:spid="_x0000_s1208" editas="canvas" style="width:379.55pt;height:146.9pt;mso-position-horizontal-relative:char;mso-position-vertical-relative:line" coordsize="48202,18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">
                <v:shape id="_x0000_s1209" type="#_x0000_t75" style="position:absolute;width:48202;height:18649;visibility:visible;mso-wrap-style:square" filled="t">
                  <v:fill o:detectmouseclick="t"/>
                  <v:path o:connecttype="none"/>
                </v:shape>
                <v:group id="Group 33" o:spid="_x0000_s1210" style="position:absolute;left:3847;top:1406;width:40775;height:17243"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11"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101" o:title="Diagram&#10;&#10;Description automatically generated with medium confidence"/>
                  </v:shape>
                  <v:shape id="Picture 69" o:spid="_x0000_s1212"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102" o:title="Diagram, engineering drawing&#10;&#10;Description automatically generated"/>
                  </v:shape>
                  <v:shape id="Text Box 36" o:spid="_x0000_s1213"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4334D5EC" w14:textId="77777777" w:rsidR="000B6AE6" w:rsidRDefault="000B6AE6" w:rsidP="000B6AE6">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1BEC72C3" w14:textId="77777777" w:rsidR="000B6AE6" w:rsidRDefault="000B6AE6" w:rsidP="0011288D">
      <w:pPr>
        <w:spacing w:before="100" w:beforeAutospacing="1" w:after="165"/>
        <w:rPr>
          <w:kern w:val="0"/>
          <w:sz w:val="22"/>
          <w:szCs w:val="22"/>
        </w:rPr>
      </w:pPr>
    </w:p>
    <w:p w14:paraId="3E9B398C" w14:textId="77777777" w:rsidR="000B6AE6" w:rsidRDefault="000B6AE6" w:rsidP="0011288D">
      <w:pPr>
        <w:spacing w:before="100" w:beforeAutospacing="1" w:after="165"/>
        <w:rPr>
          <w:kern w:val="0"/>
          <w:sz w:val="22"/>
          <w:szCs w:val="22"/>
        </w:rPr>
      </w:pPr>
    </w:p>
    <w:p w14:paraId="43E14992" w14:textId="77777777" w:rsidR="000B6AE6" w:rsidRDefault="000B6AE6" w:rsidP="0011288D">
      <w:pPr>
        <w:spacing w:before="100" w:beforeAutospacing="1" w:after="165"/>
        <w:rPr>
          <w:kern w:val="0"/>
          <w:sz w:val="22"/>
          <w:szCs w:val="22"/>
        </w:rPr>
      </w:pPr>
    </w:p>
    <w:p w14:paraId="3380144D" w14:textId="77777777" w:rsidR="000B6AE6" w:rsidRDefault="000B6AE6" w:rsidP="0011288D">
      <w:pPr>
        <w:spacing w:before="100" w:beforeAutospacing="1" w:after="165"/>
        <w:rPr>
          <w:kern w:val="0"/>
          <w:sz w:val="22"/>
          <w:szCs w:val="22"/>
        </w:rPr>
      </w:pPr>
    </w:p>
    <w:p w14:paraId="796A269F" w14:textId="77777777" w:rsidR="000B6AE6" w:rsidRDefault="000B6AE6" w:rsidP="0011288D">
      <w:pPr>
        <w:spacing w:before="100" w:beforeAutospacing="1" w:after="165"/>
        <w:rPr>
          <w:kern w:val="0"/>
          <w:sz w:val="22"/>
          <w:szCs w:val="22"/>
        </w:rPr>
      </w:pPr>
    </w:p>
    <w:p w14:paraId="7CA06329" w14:textId="77777777" w:rsidR="000B6AE6" w:rsidRDefault="000B6AE6" w:rsidP="0011288D">
      <w:pPr>
        <w:spacing w:before="100" w:beforeAutospacing="1" w:after="165"/>
        <w:rPr>
          <w:kern w:val="0"/>
          <w:sz w:val="22"/>
          <w:szCs w:val="22"/>
        </w:rPr>
      </w:pPr>
    </w:p>
    <w:p w14:paraId="660F5947" w14:textId="77777777" w:rsidR="000B6AE6" w:rsidRDefault="000B6AE6" w:rsidP="0011288D">
      <w:pPr>
        <w:spacing w:before="100" w:beforeAutospacing="1" w:after="165"/>
        <w:rPr>
          <w:kern w:val="0"/>
          <w:sz w:val="22"/>
          <w:szCs w:val="22"/>
        </w:rPr>
      </w:pPr>
    </w:p>
    <w:p w14:paraId="519ACD5F" w14:textId="74C138DD" w:rsidR="000B6AE6" w:rsidRDefault="000B6AE6" w:rsidP="0011288D">
      <w:pPr>
        <w:spacing w:before="100" w:beforeAutospacing="1" w:after="165"/>
        <w:rPr>
          <w:kern w:val="0"/>
          <w:sz w:val="22"/>
          <w:szCs w:val="22"/>
        </w:rPr>
      </w:pPr>
    </w:p>
    <w:p w14:paraId="33AF7E48" w14:textId="6E8C5DB4" w:rsidR="000B6AE6" w:rsidRDefault="000B6AE6" w:rsidP="0011288D">
      <w:pPr>
        <w:spacing w:before="100" w:beforeAutospacing="1" w:after="165"/>
        <w:rPr>
          <w:kern w:val="0"/>
          <w:sz w:val="22"/>
          <w:szCs w:val="22"/>
        </w:rPr>
      </w:pPr>
    </w:p>
    <w:p w14:paraId="19F3C285" w14:textId="377A332C" w:rsidR="000B6AE6" w:rsidRDefault="000B6AE6" w:rsidP="0011288D">
      <w:pPr>
        <w:spacing w:before="100" w:beforeAutospacing="1" w:after="165"/>
        <w:rPr>
          <w:kern w:val="0"/>
          <w:sz w:val="22"/>
          <w:szCs w:val="22"/>
        </w:rPr>
      </w:pPr>
    </w:p>
    <w:p w14:paraId="6609E411" w14:textId="247F4C26" w:rsidR="000B6AE6" w:rsidRDefault="000B6AE6" w:rsidP="0011288D">
      <w:pPr>
        <w:spacing w:before="100" w:beforeAutospacing="1" w:after="165"/>
        <w:rPr>
          <w:kern w:val="0"/>
          <w:sz w:val="22"/>
          <w:szCs w:val="22"/>
        </w:rPr>
      </w:pPr>
    </w:p>
    <w:p w14:paraId="42991DD4" w14:textId="071A278F" w:rsidR="000B6AE6" w:rsidRDefault="000B6AE6" w:rsidP="0011288D">
      <w:pPr>
        <w:spacing w:before="100" w:beforeAutospacing="1" w:after="165"/>
        <w:rPr>
          <w:kern w:val="0"/>
          <w:sz w:val="22"/>
          <w:szCs w:val="22"/>
        </w:rPr>
      </w:pPr>
    </w:p>
    <w:p w14:paraId="116C4EC0" w14:textId="0315DF44" w:rsidR="000B6AE6" w:rsidRDefault="000B6AE6" w:rsidP="0011288D">
      <w:pPr>
        <w:spacing w:before="100" w:beforeAutospacing="1" w:after="165"/>
        <w:rPr>
          <w:kern w:val="0"/>
          <w:sz w:val="22"/>
          <w:szCs w:val="22"/>
        </w:rPr>
      </w:pPr>
    </w:p>
    <w:p w14:paraId="7922DA10" w14:textId="49149804" w:rsidR="000B6AE6" w:rsidRDefault="000B6AE6" w:rsidP="0011288D">
      <w:pPr>
        <w:spacing w:before="100" w:beforeAutospacing="1" w:after="165"/>
        <w:rPr>
          <w:kern w:val="0"/>
          <w:sz w:val="22"/>
          <w:szCs w:val="22"/>
        </w:rPr>
      </w:pPr>
    </w:p>
    <w:p w14:paraId="3618BA21" w14:textId="6DA9544F" w:rsidR="000B6AE6" w:rsidRDefault="000B6AE6" w:rsidP="0011288D">
      <w:pPr>
        <w:spacing w:before="100" w:beforeAutospacing="1" w:after="165"/>
        <w:rPr>
          <w:kern w:val="0"/>
          <w:sz w:val="22"/>
          <w:szCs w:val="22"/>
        </w:rPr>
      </w:pPr>
    </w:p>
    <w:p w14:paraId="1414501D" w14:textId="6A523449" w:rsidR="000B6AE6" w:rsidRDefault="000B6AE6" w:rsidP="0011288D">
      <w:pPr>
        <w:spacing w:before="100" w:beforeAutospacing="1" w:after="165"/>
        <w:rPr>
          <w:kern w:val="0"/>
          <w:sz w:val="22"/>
          <w:szCs w:val="22"/>
        </w:rPr>
      </w:pPr>
    </w:p>
    <w:p w14:paraId="6EACC6DC" w14:textId="7555C6CD" w:rsidR="000B6AE6" w:rsidRDefault="000B6AE6" w:rsidP="0011288D">
      <w:pPr>
        <w:spacing w:before="100" w:beforeAutospacing="1" w:after="165"/>
        <w:rPr>
          <w:kern w:val="0"/>
          <w:sz w:val="22"/>
          <w:szCs w:val="22"/>
        </w:rPr>
      </w:pPr>
    </w:p>
    <w:p w14:paraId="76B8A16D" w14:textId="2415D5A6" w:rsidR="000B6AE6" w:rsidRDefault="000B6AE6" w:rsidP="0011288D">
      <w:pPr>
        <w:spacing w:before="100" w:beforeAutospacing="1" w:after="165"/>
        <w:rPr>
          <w:kern w:val="0"/>
          <w:sz w:val="22"/>
          <w:szCs w:val="22"/>
        </w:rPr>
      </w:pPr>
    </w:p>
    <w:p w14:paraId="74B20F4D" w14:textId="77777777" w:rsidR="000B6AE6" w:rsidRDefault="000B6AE6" w:rsidP="0011288D">
      <w:pPr>
        <w:spacing w:before="100" w:beforeAutospacing="1" w:after="165"/>
        <w:rPr>
          <w:kern w:val="0"/>
          <w:sz w:val="22"/>
          <w:szCs w:val="22"/>
        </w:rPr>
      </w:pPr>
    </w:p>
    <w:p w14:paraId="66864E79" w14:textId="77777777" w:rsidR="000B6AE6" w:rsidRDefault="00374551" w:rsidP="0011288D">
      <w:pPr>
        <w:spacing w:before="100" w:beforeAutospacing="1" w:after="165"/>
        <w:rPr>
          <w:rFonts w:ascii="Arial" w:hAnsi="Arial" w:cs="Arial"/>
          <w:b/>
          <w:kern w:val="0"/>
        </w:rPr>
      </w:pPr>
      <w:r>
        <w:rPr>
          <w:kern w:val="0"/>
          <w:sz w:val="22"/>
          <w:szCs w:val="22"/>
        </w:rPr>
        <w:br/>
      </w:r>
    </w:p>
    <w:p w14:paraId="69FC76A8" w14:textId="77777777" w:rsidR="000B6AE6" w:rsidRDefault="000B6AE6" w:rsidP="0011288D">
      <w:pPr>
        <w:spacing w:before="100" w:beforeAutospacing="1" w:after="165"/>
        <w:rPr>
          <w:rFonts w:ascii="Arial" w:hAnsi="Arial" w:cs="Arial"/>
          <w:b/>
          <w:kern w:val="0"/>
        </w:rPr>
      </w:pPr>
    </w:p>
    <w:p w14:paraId="42E27D8B" w14:textId="77777777" w:rsidR="000B6AE6" w:rsidRDefault="000B6AE6" w:rsidP="0011288D">
      <w:pPr>
        <w:spacing w:before="100" w:beforeAutospacing="1" w:after="165"/>
        <w:rPr>
          <w:rFonts w:ascii="Arial" w:hAnsi="Arial" w:cs="Arial"/>
          <w:b/>
          <w:kern w:val="0"/>
        </w:rPr>
      </w:pPr>
    </w:p>
    <w:p w14:paraId="73CB49F6" w14:textId="77777777" w:rsidR="000B6AE6" w:rsidRDefault="000B6AE6" w:rsidP="0011288D">
      <w:pPr>
        <w:spacing w:before="100" w:beforeAutospacing="1" w:after="165"/>
        <w:rPr>
          <w:rFonts w:ascii="Arial" w:hAnsi="Arial" w:cs="Arial"/>
          <w:b/>
          <w:kern w:val="0"/>
        </w:rPr>
      </w:pPr>
    </w:p>
    <w:p w14:paraId="59D449AE" w14:textId="5AC1BD5F" w:rsidR="000B6AE6" w:rsidRDefault="000B6AE6" w:rsidP="0011288D">
      <w:pPr>
        <w:spacing w:before="100" w:beforeAutospacing="1" w:after="165"/>
        <w:rPr>
          <w:rFonts w:ascii="Arial" w:hAnsi="Arial" w:cs="Arial"/>
          <w:b/>
          <w:kern w:val="0"/>
        </w:rPr>
      </w:pPr>
    </w:p>
    <w:p w14:paraId="558AD05C" w14:textId="433A6663" w:rsidR="000B6AE6" w:rsidRDefault="000B6AE6" w:rsidP="0011288D">
      <w:pPr>
        <w:spacing w:before="100" w:beforeAutospacing="1" w:after="165"/>
        <w:rPr>
          <w:rFonts w:ascii="Arial" w:hAnsi="Arial" w:cs="Arial"/>
          <w:b/>
          <w:kern w:val="0"/>
        </w:rPr>
      </w:pPr>
    </w:p>
    <w:p w14:paraId="611805CF" w14:textId="401B88C1" w:rsidR="00402C1D" w:rsidRPr="0011288D" w:rsidRDefault="00374551" w:rsidP="0011288D">
      <w:pPr>
        <w:spacing w:before="100" w:beforeAutospacing="1" w:after="165"/>
      </w:pPr>
      <w:r w:rsidRPr="0012344E">
        <w:rPr>
          <w:rFonts w:ascii="Arial" w:hAnsi="Arial" w:cs="Arial"/>
          <w:b/>
          <w:kern w:val="0"/>
        </w:rPr>
        <w:t>REFERENCES</w:t>
      </w:r>
    </w:p>
    <w:p w14:paraId="71A3C70A" w14:textId="77777777" w:rsidR="00402C1D" w:rsidRDefault="00402C1D" w:rsidP="00402C1D">
      <w:r w:rsidRPr="65B59272">
        <w:t>[1] Segal, A. V., Haehnel, D., and Thrun, S., 2010, “Generalized-ICP,” Robotics: Science and Systems.</w:t>
      </w:r>
    </w:p>
    <w:p w14:paraId="3317B99A" w14:textId="77777777" w:rsidR="00C0363A" w:rsidRDefault="00C0363A" w:rsidP="00402C1D"/>
    <w:p w14:paraId="3038233C" w14:textId="77777777" w:rsidR="00402C1D" w:rsidRPr="00157DBA" w:rsidRDefault="00402C1D" w:rsidP="00402C1D">
      <w:r>
        <w:t>[2] Fischler, M. A., and Bolles, R. C., 1981, “Random Sample Consensus: A Paradigm for Model Fitting With,” Commun.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Rusu,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[6] Zhao, H., Anwer, N., et. Al., 2016, “Registration with the Point Cloud Library PCL,” IEEE Int. Conf. Intell. Robot. Syst.</w:t>
      </w:r>
    </w:p>
    <w:p w14:paraId="7FC5F3CC" w14:textId="77777777" w:rsidR="00C0363A" w:rsidRDefault="00C0363A" w:rsidP="00402C1D"/>
    <w:p w14:paraId="6826E287" w14:textId="77777777" w:rsidR="00402C1D" w:rsidRDefault="00402C1D" w:rsidP="00402C1D">
      <w:r>
        <w:t xml:space="preserve">[7] </w:t>
      </w:r>
      <w:r w:rsidRPr="00CA499F">
        <w:t>Du, S., Xu, Y., Wan, T., Hu, H., Zhang, S., Xu, G., and Zhang, X., 2017, “Robust Iterative Closest Point Algorithm Based on Global Reference Point for Rotation Invariant Registration,” PLoS One.</w:t>
      </w:r>
    </w:p>
    <w:p w14:paraId="36CD33FA" w14:textId="77777777" w:rsidR="00C0363A" w:rsidRDefault="00C0363A" w:rsidP="00402C1D"/>
    <w:p w14:paraId="794FDCFA" w14:textId="77777777" w:rsidR="00402C1D" w:rsidRDefault="00402C1D" w:rsidP="00402C1D">
      <w:r>
        <w:t>[8] Schwarz, S., Preda, M., Baroncini, V., Budagavi, M., Cesar, P., Chou, P. A., Cohen, R. A., Krivokuca, M., Lasserre, S., Li, Z., Llach, J., Mammou, K., Mekuria, R., Nakagami, O., Siahaan, E., Tabatabai, A., Tourapis, A. M., and Zakharchenko, V., 2019, “Emerging MPEG Standards for Point Cloud Compression,” IEEE J. Emerg. Sel. Top. Circuits Syst.</w:t>
      </w:r>
    </w:p>
    <w:p w14:paraId="07DD56E3" w14:textId="77777777" w:rsidR="00C0363A" w:rsidRDefault="00C0363A" w:rsidP="00402C1D"/>
    <w:p w14:paraId="515B03E0" w14:textId="77777777" w:rsidR="00402C1D" w:rsidRDefault="00402C1D" w:rsidP="00402C1D">
      <w:r>
        <w:t xml:space="preserve">[9] Galin, R., Meshcheryakov, R., Kamesheva, S., and Samoshina, A., 2020, “Cobots and the Benefits of Their Implementation in Intelligent Manufacturing,” </w:t>
      </w:r>
      <w:r>
        <w:rPr>
          <w:i/>
          <w:iCs/>
        </w:rPr>
        <w:t>IOP Conference Series: Materials Science and Engineering</w:t>
      </w:r>
      <w:r>
        <w:t>.</w:t>
      </w:r>
    </w:p>
    <w:p w14:paraId="2BB0982B" w14:textId="77777777" w:rsidR="00C0363A" w:rsidRDefault="00C0363A" w:rsidP="00402C1D">
      <w:pPr>
        <w:tabs>
          <w:tab w:val="left" w:pos="6270"/>
        </w:tabs>
      </w:pPr>
    </w:p>
    <w:p w14:paraId="30CA83C3" w14:textId="77777777" w:rsidR="00402C1D" w:rsidRDefault="00402C1D" w:rsidP="00402C1D">
      <w:pPr>
        <w:tabs>
          <w:tab w:val="left" w:pos="6270"/>
        </w:tabs>
      </w:pPr>
      <w:r>
        <w:t>[10] Zuliani, M., 2008, “RANSAC for Dummies,” Citeseer.</w:t>
      </w:r>
      <w:r>
        <w:tab/>
      </w:r>
    </w:p>
    <w:p w14:paraId="642D9705"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[12] Besl, P. J., and McKay, N. D., 1992, “A Method for Registration of 3-D Shapes,” IEEE Trans. Pattern Anal. Mach. Intell.</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w:t>
      </w:r>
      <w:r>
        <w:lastRenderedPageBreak/>
        <w:t xml:space="preserve">Streaming,” </w:t>
      </w:r>
      <w:r>
        <w:rPr>
          <w:i/>
          <w:iCs/>
        </w:rPr>
        <w:t>Lecture Notes in Engineering and Computer Science</w:t>
      </w:r>
      <w:r>
        <w:t>.</w:t>
      </w:r>
    </w:p>
    <w:p w14:paraId="5F18E907" w14:textId="77777777" w:rsidR="00C0363A" w:rsidRDefault="00C0363A" w:rsidP="0011288D"/>
    <w:p w14:paraId="59B09E90" w14:textId="77777777" w:rsidR="001B6435" w:rsidRDefault="00402C1D" w:rsidP="0011288D">
      <w:r>
        <w:t>[15] Zygmunt, M., 2013, “The Testing of PCL: An Open-Source Library for Point Cloud Processing,” Geomatics, Landmanagement Landsc.</w:t>
      </w:r>
    </w:p>
    <w:p w14:paraId="67BFDF2A" w14:textId="77777777" w:rsidR="00C0363A" w:rsidRDefault="00C0363A" w:rsidP="00B456CA">
      <w:pPr>
        <w:suppressAutoHyphens w:val="0"/>
        <w:overflowPunct/>
        <w:autoSpaceDE/>
        <w:autoSpaceDN/>
        <w:adjustRightInd/>
        <w:jc w:val="left"/>
        <w:textAlignment w:val="auto"/>
      </w:pPr>
    </w:p>
    <w:p w14:paraId="46E13AD4" w14:textId="77777777"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Radu Bogdan Rusu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99AB86C" w14:textId="77777777" w:rsidR="00C0363A" w:rsidRDefault="00C0363A" w:rsidP="0011288D"/>
    <w:p w14:paraId="4FA1E62B" w14:textId="77777777" w:rsidR="00B456CA" w:rsidRDefault="00590903" w:rsidP="0011288D">
      <w:r>
        <w:t>[17] Efficient Variants of the ICP Algorithm (proper citation needed)</w:t>
      </w:r>
    </w:p>
    <w:p w14:paraId="1107DEC9" w14:textId="77777777" w:rsidR="0093770A" w:rsidRDefault="0093770A" w:rsidP="0011288D">
      <w:r>
        <w:t xml:space="preserve">[18] </w:t>
      </w:r>
      <w:r w:rsidR="005C7EDE">
        <w:t xml:space="preserve">Marani, </w:t>
      </w:r>
      <w:r>
        <w:t>A modified iterative closest point algorithm for 3D point cloud registration</w:t>
      </w:r>
    </w:p>
    <w:p w14:paraId="75FA6C5B" w14:textId="77777777" w:rsidR="00C0363A" w:rsidRDefault="00C0363A" w:rsidP="0011288D"/>
    <w:p w14:paraId="231BC6C3" w14:textId="77777777" w:rsidR="006A563A" w:rsidRDefault="006A563A" w:rsidP="0011288D">
      <w:r>
        <w:t>[19] Schabel, Efficient RANSAC for Point-Cloud Shape Detection</w:t>
      </w:r>
    </w:p>
    <w:p w14:paraId="7BA4E94C" w14:textId="77777777" w:rsidR="00C0363A" w:rsidRDefault="00C0363A" w:rsidP="0011288D"/>
    <w:p w14:paraId="00970D3D" w14:textId="77777777" w:rsidR="0098332A" w:rsidRDefault="0098332A" w:rsidP="0011288D">
      <w:r>
        <w:t xml:space="preserve">[20] </w:t>
      </w:r>
      <w:r w:rsidR="007E4932">
        <w:t xml:space="preserve">Schleth, Kuss, Kraus, </w:t>
      </w:r>
      <w:r w:rsidRPr="0098332A">
        <w:t>Workpiece localization methods for robotic welding–a</w:t>
      </w:r>
      <w:r w:rsidR="007E4932">
        <w:t xml:space="preserve"> </w:t>
      </w:r>
      <w:r w:rsidRPr="0098332A">
        <w:t>review</w:t>
      </w:r>
    </w:p>
    <w:p w14:paraId="3DE37DC1" w14:textId="77777777" w:rsidR="00C0363A" w:rsidRDefault="00C0363A" w:rsidP="0011288D"/>
    <w:p w14:paraId="5B5C2F7A" w14:textId="77777777" w:rsidR="0098332A" w:rsidRDefault="0098332A" w:rsidP="0011288D">
      <w:r>
        <w:t>[21]</w:t>
      </w:r>
      <w:r w:rsidR="00896E38">
        <w:t xml:space="preserve"> </w:t>
      </w:r>
      <w:r w:rsidR="00892CB6" w:rsidRPr="00892CB6">
        <w:t>Manufacturing  Knowledge  for  Industrial  Robot  Systems:Review  and  Synthesis  of  Model  Architecture</w:t>
      </w:r>
    </w:p>
    <w:p w14:paraId="7A9642DE" w14:textId="77777777" w:rsidR="00C0363A" w:rsidRDefault="00C0363A" w:rsidP="0011288D"/>
    <w:p w14:paraId="71903FE6" w14:textId="77777777" w:rsidR="00896E38" w:rsidRDefault="00896E38" w:rsidP="0011288D">
      <w:r>
        <w:t xml:space="preserve">[22] </w:t>
      </w:r>
      <w:r w:rsidRPr="00896E38">
        <w:t>Detection of workpiece shape deviations for tool path adaptation in roboticdeburring systems</w:t>
      </w:r>
    </w:p>
    <w:p w14:paraId="45F04122" w14:textId="77777777" w:rsidR="00C0363A" w:rsidRDefault="00C0363A" w:rsidP="0011288D"/>
    <w:p w14:paraId="2CFF8274" w14:textId="77777777"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613C7275" w14:textId="77777777" w:rsidR="00C0363A" w:rsidRDefault="00C0363A" w:rsidP="0011288D"/>
    <w:p w14:paraId="66FFD5EF" w14:textId="77777777" w:rsidR="00BC441F" w:rsidRDefault="00BC441F" w:rsidP="0011288D">
      <w:r>
        <w:t xml:space="preserve">[24] </w:t>
      </w:r>
      <w:r w:rsidRPr="00BC441F">
        <w:t>Feature Extraction and Tracking of a Weld Joint for Adaptive Robotic Welding</w:t>
      </w:r>
    </w:p>
    <w:p w14:paraId="7FBF0D15" w14:textId="77777777" w:rsidR="00C0363A" w:rsidRDefault="00C0363A" w:rsidP="0011288D"/>
    <w:p w14:paraId="5F65E7F9" w14:textId="77777777" w:rsidR="00951D06" w:rsidRDefault="00951D06" w:rsidP="0011288D">
      <w:r>
        <w:t>[</w:t>
      </w:r>
      <w:r w:rsidR="00ED41F5">
        <w:t>25</w:t>
      </w:r>
      <w:r>
        <w:t xml:space="preserve">] </w:t>
      </w:r>
      <w:r w:rsidR="00ED41F5">
        <w:t xml:space="preserve">Chen, </w:t>
      </w:r>
      <w:r w:rsidRPr="00951D06">
        <w:t>Robotic Welding Systems with Vision-Sensing andSelf-learning Neuron Control of Arc WeldingDynamic Process</w:t>
      </w:r>
    </w:p>
    <w:p w14:paraId="63811359" w14:textId="77777777" w:rsidR="00C0363A" w:rsidRDefault="00C0363A" w:rsidP="0011288D"/>
    <w:p w14:paraId="69D019A4" w14:textId="77777777" w:rsidR="00375304" w:rsidRDefault="00375304" w:rsidP="0011288D">
      <w:r>
        <w:t xml:space="preserve">[26] Teaser: Fast and </w:t>
      </w:r>
      <w:r w:rsidR="00FF30D3">
        <w:t>Certifiable Point Cloud Registration</w:t>
      </w:r>
    </w:p>
    <w:p w14:paraId="6F74A063" w14:textId="77777777" w:rsidR="00C0363A" w:rsidRDefault="00C0363A" w:rsidP="0011288D"/>
    <w:p w14:paraId="6839E0CF" w14:textId="77777777" w:rsidR="006035D5" w:rsidRPr="007E4932" w:rsidRDefault="006035D5" w:rsidP="0011288D">
      <w:r>
        <w:t xml:space="preserve">[27] </w:t>
      </w:r>
      <w:r w:rsidRPr="007E4932">
        <w:t>Z. Gojcic, C. Zhou, J. D. Wegner, and A. Wieser, “The perfect match:3d  point  cloud  matching  with  smoothed  densities,”  inProceedings  ofthe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Y.  Wang  and  J.  M.  Solomon,  “Deep  Closest  Point:  Learning  Repre-sentations  for  Point  Cloud  Registration,”  inIntl.  Conf.  on  ComputerVision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Koltun, “Deep global registration,” inIEEEConf. on Computer Vision and Pattern Recognition (CVPR), 2020.</w:t>
      </w:r>
    </w:p>
    <w:p w14:paraId="1B6FA138" w14:textId="77777777" w:rsidR="00C0363A" w:rsidRDefault="00C0363A" w:rsidP="0011288D"/>
    <w:p w14:paraId="24889C3D" w14:textId="77777777" w:rsidR="006035D5" w:rsidRDefault="007E4932" w:rsidP="0011288D">
      <w:r>
        <w:lastRenderedPageBreak/>
        <w:t xml:space="preserve">[28] Rajaraman, Dawson-Haggerty, </w:t>
      </w:r>
      <w:r w:rsidRPr="007E4932">
        <w:t>Automated Workpiece Localization for Robotic Welding</w:t>
      </w:r>
    </w:p>
    <w:p w14:paraId="27DEA129" w14:textId="77777777" w:rsidR="00C0363A" w:rsidRDefault="00C0363A" w:rsidP="0011288D"/>
    <w:p w14:paraId="22D962EF" w14:textId="77777777" w:rsidR="006B2770" w:rsidRDefault="006B2770" w:rsidP="0011288D">
      <w:r>
        <w:t xml:space="preserve">[29] Kuss - </w:t>
      </w:r>
      <w:r w:rsidRPr="006B2770">
        <w:t>Detection of Assembly Variations for Automatic Program Adaptationin Robotic Welding Systems</w:t>
      </w:r>
    </w:p>
    <w:p w14:paraId="08B537C7" w14:textId="77777777" w:rsidR="00B86CE7" w:rsidRDefault="00B86CE7" w:rsidP="0011288D"/>
    <w:p w14:paraId="2B2995AD" w14:textId="77777777" w:rsidR="00B86CE7" w:rsidRDefault="00B86CE7" w:rsidP="0011288D">
      <w:r>
        <w:t xml:space="preserve">[30] Kuss - </w:t>
      </w:r>
      <w:r w:rsidRPr="00B86CE7">
        <w:t>Automated planning of robotic MAG welding based on adaptive gap model</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r w:rsidR="007A2274">
        <w:t xml:space="preserve">Sulaiman, </w:t>
      </w:r>
      <w:r w:rsidR="00C3029D">
        <w:t xml:space="preserve">el al. ,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The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7777777" w:rsidR="00DD7781" w:rsidRDefault="00DD7781" w:rsidP="0011288D">
      <w:r>
        <w:t xml:space="preserve">[33] </w:t>
      </w:r>
      <w:r w:rsidR="00EE4F3B">
        <w:t xml:space="preserve">Fang, Chen, </w:t>
      </w:r>
      <w:r>
        <w:t xml:space="preserve">A Method of D-Type Weld Seam Extraction Based on Point Clouds </w:t>
      </w:r>
      <w:r w:rsidR="00EE4F3B">
        <w:t>, IEEE 2021</w:t>
      </w:r>
    </w:p>
    <w:p w14:paraId="73F64E50" w14:textId="77777777" w:rsidR="00F4553F" w:rsidRDefault="00F4553F" w:rsidP="0011288D"/>
    <w:p w14:paraId="4B274148" w14:textId="77777777" w:rsidR="00367BD9" w:rsidRDefault="00367BD9" w:rsidP="0011288D">
      <w:r>
        <w:t xml:space="preserve">[34] </w:t>
      </w:r>
      <w:r w:rsidR="00BD050A">
        <w:t>Ji, Ren, An Improved Method for Registration of Pointcloud</w:t>
      </w:r>
    </w:p>
    <w:p w14:paraId="3C00487D" w14:textId="77777777" w:rsidR="00F4553F" w:rsidRPr="00BC441F" w:rsidRDefault="00F4553F" w:rsidP="0011288D"/>
    <w:p w14:paraId="71E9BB60" w14:textId="77777777" w:rsidR="0027268C" w:rsidRDefault="006C0B69" w:rsidP="0011288D">
      <w:r>
        <w:t>[</w:t>
      </w:r>
      <w:r w:rsidR="00F07248">
        <w:t>35</w:t>
      </w:r>
      <w:r>
        <w:t>]</w:t>
      </w:r>
      <w:r w:rsidR="0092416D">
        <w:t xml:space="preserve"> </w:t>
      </w:r>
      <w:r w:rsidR="00F40C18">
        <w:t>A vision based self tuning fuzzy controller for fillet weld seam tracking</w:t>
      </w:r>
    </w:p>
    <w:p w14:paraId="2EC63528" w14:textId="77777777" w:rsidR="00366142" w:rsidRDefault="00366142" w:rsidP="0011288D"/>
    <w:p w14:paraId="04F20CF0"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helton, Robert (rashelton42)" w:date="2021-03-06T18:23:00Z" w:initials="SR(">
    <w:p w14:paraId="54E6F8A7" w14:textId="77777777" w:rsidR="00D7049E" w:rsidRDefault="00D7049E"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49702" w14:textId="77777777" w:rsidR="0073296C" w:rsidRDefault="0073296C">
      <w:r>
        <w:separator/>
      </w:r>
    </w:p>
  </w:endnote>
  <w:endnote w:type="continuationSeparator" w:id="0">
    <w:p w14:paraId="2761D37D" w14:textId="77777777" w:rsidR="0073296C" w:rsidRDefault="00732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D7049E" w:rsidRDefault="00D7049E">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DF19D" w14:textId="77777777" w:rsidR="0073296C" w:rsidRDefault="0073296C">
      <w:r>
        <w:separator/>
      </w:r>
    </w:p>
  </w:footnote>
  <w:footnote w:type="continuationSeparator" w:id="0">
    <w:p w14:paraId="4C8AF0CC" w14:textId="77777777" w:rsidR="0073296C" w:rsidRDefault="007329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6AE6"/>
    <w:rsid w:val="000B75B4"/>
    <w:rsid w:val="000C2905"/>
    <w:rsid w:val="000C4EDE"/>
    <w:rsid w:val="000C58EB"/>
    <w:rsid w:val="000C6562"/>
    <w:rsid w:val="000C6E41"/>
    <w:rsid w:val="000C7573"/>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21A08"/>
    <w:rsid w:val="0012344E"/>
    <w:rsid w:val="001276CE"/>
    <w:rsid w:val="001345F4"/>
    <w:rsid w:val="00134C44"/>
    <w:rsid w:val="0014064C"/>
    <w:rsid w:val="0014393B"/>
    <w:rsid w:val="00146EB0"/>
    <w:rsid w:val="00150624"/>
    <w:rsid w:val="00154518"/>
    <w:rsid w:val="0015475D"/>
    <w:rsid w:val="001568F5"/>
    <w:rsid w:val="001620EF"/>
    <w:rsid w:val="001628A5"/>
    <w:rsid w:val="00162BB1"/>
    <w:rsid w:val="00164259"/>
    <w:rsid w:val="00164C44"/>
    <w:rsid w:val="00167231"/>
    <w:rsid w:val="001717AD"/>
    <w:rsid w:val="001720E8"/>
    <w:rsid w:val="00173FBA"/>
    <w:rsid w:val="00176245"/>
    <w:rsid w:val="00185C6E"/>
    <w:rsid w:val="00187C1B"/>
    <w:rsid w:val="001A0375"/>
    <w:rsid w:val="001A1B1F"/>
    <w:rsid w:val="001A629D"/>
    <w:rsid w:val="001A65E4"/>
    <w:rsid w:val="001B067C"/>
    <w:rsid w:val="001B1460"/>
    <w:rsid w:val="001B3811"/>
    <w:rsid w:val="001B6435"/>
    <w:rsid w:val="001B7B91"/>
    <w:rsid w:val="001C1DC7"/>
    <w:rsid w:val="001C41AE"/>
    <w:rsid w:val="001C792A"/>
    <w:rsid w:val="001D2AFE"/>
    <w:rsid w:val="001E0088"/>
    <w:rsid w:val="001E0779"/>
    <w:rsid w:val="001E2214"/>
    <w:rsid w:val="001E250F"/>
    <w:rsid w:val="001E2D00"/>
    <w:rsid w:val="001E50B6"/>
    <w:rsid w:val="001E615A"/>
    <w:rsid w:val="001F0164"/>
    <w:rsid w:val="001F088D"/>
    <w:rsid w:val="001F5D51"/>
    <w:rsid w:val="00201A54"/>
    <w:rsid w:val="00203C7F"/>
    <w:rsid w:val="0020481B"/>
    <w:rsid w:val="0020511D"/>
    <w:rsid w:val="00205D4F"/>
    <w:rsid w:val="00207933"/>
    <w:rsid w:val="00215ACB"/>
    <w:rsid w:val="00221934"/>
    <w:rsid w:val="00225D80"/>
    <w:rsid w:val="00240087"/>
    <w:rsid w:val="00241239"/>
    <w:rsid w:val="0024262C"/>
    <w:rsid w:val="0025331A"/>
    <w:rsid w:val="00254499"/>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B0AA0"/>
    <w:rsid w:val="002B3339"/>
    <w:rsid w:val="002B53C4"/>
    <w:rsid w:val="002B5F32"/>
    <w:rsid w:val="002B7CCB"/>
    <w:rsid w:val="002C2A9F"/>
    <w:rsid w:val="002C2D1B"/>
    <w:rsid w:val="002C4CC4"/>
    <w:rsid w:val="002C6A9A"/>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F39"/>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611A"/>
    <w:rsid w:val="003E7BB6"/>
    <w:rsid w:val="003F040C"/>
    <w:rsid w:val="003F408A"/>
    <w:rsid w:val="00400BA0"/>
    <w:rsid w:val="00402C1D"/>
    <w:rsid w:val="00405701"/>
    <w:rsid w:val="00407B66"/>
    <w:rsid w:val="00412E2B"/>
    <w:rsid w:val="0041331B"/>
    <w:rsid w:val="004136C5"/>
    <w:rsid w:val="00416E7D"/>
    <w:rsid w:val="004173B5"/>
    <w:rsid w:val="00421ACE"/>
    <w:rsid w:val="004302C8"/>
    <w:rsid w:val="00431299"/>
    <w:rsid w:val="00432801"/>
    <w:rsid w:val="00432C8C"/>
    <w:rsid w:val="00445C47"/>
    <w:rsid w:val="004467AC"/>
    <w:rsid w:val="004511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5009E7"/>
    <w:rsid w:val="00501364"/>
    <w:rsid w:val="005026B3"/>
    <w:rsid w:val="00504C8C"/>
    <w:rsid w:val="00505DE0"/>
    <w:rsid w:val="00510D5C"/>
    <w:rsid w:val="00513A0B"/>
    <w:rsid w:val="00516DA6"/>
    <w:rsid w:val="005223FE"/>
    <w:rsid w:val="00524048"/>
    <w:rsid w:val="00524ED4"/>
    <w:rsid w:val="00530624"/>
    <w:rsid w:val="00541BAC"/>
    <w:rsid w:val="00542EF1"/>
    <w:rsid w:val="00544B26"/>
    <w:rsid w:val="00547C80"/>
    <w:rsid w:val="00552BC4"/>
    <w:rsid w:val="00561288"/>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563A"/>
    <w:rsid w:val="006A73A4"/>
    <w:rsid w:val="006B094E"/>
    <w:rsid w:val="006B2770"/>
    <w:rsid w:val="006B2BE4"/>
    <w:rsid w:val="006B57AE"/>
    <w:rsid w:val="006C0B69"/>
    <w:rsid w:val="006C2E4C"/>
    <w:rsid w:val="006D46CE"/>
    <w:rsid w:val="006D59F6"/>
    <w:rsid w:val="006D6B9E"/>
    <w:rsid w:val="006E1E81"/>
    <w:rsid w:val="006E57FE"/>
    <w:rsid w:val="006F6D43"/>
    <w:rsid w:val="006F7A01"/>
    <w:rsid w:val="007007DA"/>
    <w:rsid w:val="007044EB"/>
    <w:rsid w:val="00704CF8"/>
    <w:rsid w:val="00705586"/>
    <w:rsid w:val="007059BE"/>
    <w:rsid w:val="00710C69"/>
    <w:rsid w:val="007131D8"/>
    <w:rsid w:val="00713BB6"/>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7A39"/>
    <w:rsid w:val="0087635D"/>
    <w:rsid w:val="00876657"/>
    <w:rsid w:val="00876D4F"/>
    <w:rsid w:val="0088074A"/>
    <w:rsid w:val="008854A3"/>
    <w:rsid w:val="008858C3"/>
    <w:rsid w:val="00885B36"/>
    <w:rsid w:val="00890C0C"/>
    <w:rsid w:val="0089139E"/>
    <w:rsid w:val="00892890"/>
    <w:rsid w:val="00892CB6"/>
    <w:rsid w:val="00896E38"/>
    <w:rsid w:val="00897D73"/>
    <w:rsid w:val="008A15D2"/>
    <w:rsid w:val="008A1BFD"/>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18BA"/>
    <w:rsid w:val="0092416D"/>
    <w:rsid w:val="0092588E"/>
    <w:rsid w:val="0092674A"/>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6AFC"/>
    <w:rsid w:val="00997D7D"/>
    <w:rsid w:val="009A0B47"/>
    <w:rsid w:val="009A512F"/>
    <w:rsid w:val="009A7280"/>
    <w:rsid w:val="009B2642"/>
    <w:rsid w:val="009B62A2"/>
    <w:rsid w:val="009C1ACB"/>
    <w:rsid w:val="009C3733"/>
    <w:rsid w:val="009D263E"/>
    <w:rsid w:val="009D3EC0"/>
    <w:rsid w:val="009D5C98"/>
    <w:rsid w:val="009D5EAF"/>
    <w:rsid w:val="009D7472"/>
    <w:rsid w:val="009D7BB3"/>
    <w:rsid w:val="009E22F7"/>
    <w:rsid w:val="009E4E9A"/>
    <w:rsid w:val="009F1330"/>
    <w:rsid w:val="009F4F0B"/>
    <w:rsid w:val="009F524E"/>
    <w:rsid w:val="009F7EC2"/>
    <w:rsid w:val="00A066F8"/>
    <w:rsid w:val="00A075B7"/>
    <w:rsid w:val="00A12E86"/>
    <w:rsid w:val="00A21F32"/>
    <w:rsid w:val="00A220EC"/>
    <w:rsid w:val="00A23082"/>
    <w:rsid w:val="00A23841"/>
    <w:rsid w:val="00A31548"/>
    <w:rsid w:val="00A33F72"/>
    <w:rsid w:val="00A34024"/>
    <w:rsid w:val="00A35827"/>
    <w:rsid w:val="00A37134"/>
    <w:rsid w:val="00A41322"/>
    <w:rsid w:val="00A45702"/>
    <w:rsid w:val="00A5037A"/>
    <w:rsid w:val="00A50EFE"/>
    <w:rsid w:val="00A52EB0"/>
    <w:rsid w:val="00A55942"/>
    <w:rsid w:val="00A56EC0"/>
    <w:rsid w:val="00A64A56"/>
    <w:rsid w:val="00A67146"/>
    <w:rsid w:val="00A67F23"/>
    <w:rsid w:val="00A70BD7"/>
    <w:rsid w:val="00A727C2"/>
    <w:rsid w:val="00A82F43"/>
    <w:rsid w:val="00AB1AF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D81"/>
    <w:rsid w:val="00B32727"/>
    <w:rsid w:val="00B32E10"/>
    <w:rsid w:val="00B40A4A"/>
    <w:rsid w:val="00B456CA"/>
    <w:rsid w:val="00B469E8"/>
    <w:rsid w:val="00B4758C"/>
    <w:rsid w:val="00B503F4"/>
    <w:rsid w:val="00B50F69"/>
    <w:rsid w:val="00B53219"/>
    <w:rsid w:val="00B5331E"/>
    <w:rsid w:val="00B55796"/>
    <w:rsid w:val="00B60DAD"/>
    <w:rsid w:val="00B6176E"/>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552F"/>
    <w:rsid w:val="00BB67A7"/>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975"/>
    <w:rsid w:val="00CC575C"/>
    <w:rsid w:val="00CC61F1"/>
    <w:rsid w:val="00CF1FE6"/>
    <w:rsid w:val="00CF3B9F"/>
    <w:rsid w:val="00CF4222"/>
    <w:rsid w:val="00CF668B"/>
    <w:rsid w:val="00CF6D59"/>
    <w:rsid w:val="00CF77C8"/>
    <w:rsid w:val="00D0214E"/>
    <w:rsid w:val="00D02522"/>
    <w:rsid w:val="00D03856"/>
    <w:rsid w:val="00D0586C"/>
    <w:rsid w:val="00D135E6"/>
    <w:rsid w:val="00D13BC4"/>
    <w:rsid w:val="00D16C78"/>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B52"/>
    <w:rsid w:val="00DB11F1"/>
    <w:rsid w:val="00DB1903"/>
    <w:rsid w:val="00DB23BD"/>
    <w:rsid w:val="00DB2CAF"/>
    <w:rsid w:val="00DB3D61"/>
    <w:rsid w:val="00DB436A"/>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64C0"/>
    <w:rsid w:val="00E528E6"/>
    <w:rsid w:val="00E54894"/>
    <w:rsid w:val="00E55456"/>
    <w:rsid w:val="00E62B50"/>
    <w:rsid w:val="00E64770"/>
    <w:rsid w:val="00E72160"/>
    <w:rsid w:val="00E72619"/>
    <w:rsid w:val="00E836AD"/>
    <w:rsid w:val="00E904C0"/>
    <w:rsid w:val="00EA32A5"/>
    <w:rsid w:val="00EB703E"/>
    <w:rsid w:val="00EB709C"/>
    <w:rsid w:val="00EC0513"/>
    <w:rsid w:val="00EC1D31"/>
    <w:rsid w:val="00EC6AB7"/>
    <w:rsid w:val="00ED2FB4"/>
    <w:rsid w:val="00ED41F5"/>
    <w:rsid w:val="00ED632F"/>
    <w:rsid w:val="00EE0BDC"/>
    <w:rsid w:val="00EE1EAE"/>
    <w:rsid w:val="00EE4F3B"/>
    <w:rsid w:val="00EE7252"/>
    <w:rsid w:val="00EF4B2A"/>
    <w:rsid w:val="00EF6C04"/>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67B3"/>
    <w:rsid w:val="00F62493"/>
    <w:rsid w:val="00F65EBA"/>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comments" Target="comments.xml"/><Relationship Id="rId68" Type="http://schemas.openxmlformats.org/officeDocument/2006/relationships/image" Target="media/image53.emf"/><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microsoft.com/office/2011/relationships/commentsExtended" Target="commentsExtended.xml"/><Relationship Id="rId69" Type="http://schemas.openxmlformats.org/officeDocument/2006/relationships/image" Target="media/image54.emf"/><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image" Target="media/image1.jp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ntTable" Target="fontTable.xm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5.emf"/><Relationship Id="rId75" Type="http://schemas.openxmlformats.org/officeDocument/2006/relationships/image" Target="media/image60.emf"/><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microsoft.com/office/2016/09/relationships/commentsIds" Target="commentsIds.xml"/><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emf"/><Relationship Id="rId97" Type="http://schemas.openxmlformats.org/officeDocument/2006/relationships/image" Target="media/image82.png"/><Relationship Id="rId104"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microsoft.com/office/2018/08/relationships/commentsExtensible" Target="commentsExtensible.xml"/><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emf"/><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emf"/></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4AEA0F-6A76-498B-B4F6-C199655CA927}">
  <ds:schemaRefs>
    <ds:schemaRef ds:uri="http://schemas.openxmlformats.org/officeDocument/2006/bibliography"/>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12</TotalTime>
  <Pages>14</Pages>
  <Words>6613</Words>
  <Characters>36793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4</cp:revision>
  <cp:lastPrinted>2021-03-10T04:41:00Z</cp:lastPrinted>
  <dcterms:created xsi:type="dcterms:W3CDTF">2022-02-22T00:35:00Z</dcterms:created>
  <dcterms:modified xsi:type="dcterms:W3CDTF">2022-02-22T00:46:00Z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