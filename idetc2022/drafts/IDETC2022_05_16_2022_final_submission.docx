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FF35C" w14:textId="789536AD" w:rsidR="007F64D2" w:rsidRDefault="007F64D2" w:rsidP="00B312B0">
      <w:pPr>
        <w:contextualSpacing/>
        <w:jc w:val="right"/>
        <w:rPr>
          <w:rFonts w:ascii="Verdana" w:hAnsi="Verdana"/>
        </w:rPr>
      </w:pPr>
      <w:bookmarkStart w:id="0" w:name="PutDocumentNumberHere"/>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124AB538" w:rsidR="00F2333A" w:rsidRPr="00F2333A" w:rsidRDefault="00F2333A" w:rsidP="007A7833">
      <w:pPr>
        <w:jc w:val="center"/>
        <w:rPr>
          <w:rFonts w:ascii="Arial" w:hAnsi="Arial" w:cs="Arial"/>
          <w:b/>
          <w:bCs/>
          <w:sz w:val="22"/>
          <w:szCs w:val="22"/>
        </w:rPr>
      </w:pPr>
      <w:r w:rsidRPr="00F2333A">
        <w:rPr>
          <w:rFonts w:ascii="Arial" w:hAnsi="Arial" w:cs="Arial"/>
          <w:b/>
          <w:bCs/>
          <w:sz w:val="22"/>
          <w:szCs w:val="22"/>
        </w:rPr>
        <w:t>Automated Weld Path Generation Using Random Sample Consensus and Iterative Closest Point Workpiece Localization</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4582BD18"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w:t>
      </w:r>
      <w:proofErr w:type="gramStart"/>
      <w:r w:rsidRPr="15B9694B">
        <w:t>be improved</w:t>
      </w:r>
      <w:proofErr w:type="gramEnd"/>
      <w:r w:rsidRPr="15B9694B">
        <w:t xml:space="preserve"> in SMEs with the use automated tooling. In a traditional automated manufacturing environment, tasks such a welding or painting </w:t>
      </w:r>
      <w:proofErr w:type="gramStart"/>
      <w:r w:rsidRPr="15B9694B">
        <w:t>are accomplished</w:t>
      </w:r>
      <w:proofErr w:type="gramEnd"/>
      <w:r w:rsidRPr="15B9694B">
        <w:t xml:space="preserve"> through execution of pre-programmed tool motions which rely on the location and orientation of the workpiece to be fixed and known. The lack of this spatial information </w:t>
      </w:r>
      <w:proofErr w:type="gramStart"/>
      <w:r w:rsidRPr="15B9694B">
        <w:t>is typically treated</w:t>
      </w:r>
      <w:proofErr w:type="gramEnd"/>
      <w:r w:rsidRPr="15B9694B">
        <w:t xml:space="preserve"> through positioning of the workpiece with respect to the robot arm using jigs or fixtures which are costly in initial setup and not easily modified. Further, the resulting toolpath associated with a desired task </w:t>
      </w:r>
      <w:proofErr w:type="gramStart"/>
      <w:r w:rsidRPr="15B9694B">
        <w:t>is typically defined</w:t>
      </w:r>
      <w:proofErr w:type="gramEnd"/>
      <w:r w:rsidRPr="15B9694B">
        <w:t xml:space="preserve"> through manual teaching resulting in a path appropriate for an individual job. For this reason, SMEs requiring variation in part geometry or arrangement are not commonly automated. </w:t>
      </w:r>
      <w:r w:rsidRPr="00395771">
        <w:t>This work presents a method for automated weld path generation for a 6DOF co-bot arm using random sample consensus (RANSAC) and iterative closest point (ICP) workpiece localization from LiDAR point</w:t>
      </w:r>
      <w:r w:rsidR="00703804">
        <w:t xml:space="preserve"> </w:t>
      </w:r>
      <w:r w:rsidRPr="00395771">
        <w:t xml:space="preserve">clouds. Scans from a low cost 2D LiDAR mounted to the co-bot arm </w:t>
      </w:r>
      <w:proofErr w:type="gramStart"/>
      <w:r w:rsidRPr="00395771">
        <w:t>are used</w:t>
      </w:r>
      <w:proofErr w:type="gramEnd"/>
      <w:r w:rsidRPr="00395771">
        <w:t xml:space="preserve"> to generate 3D point</w:t>
      </w:r>
      <w:r w:rsidR="00703804">
        <w:t xml:space="preserve"> </w:t>
      </w:r>
      <w:r w:rsidRPr="00395771">
        <w:t xml:space="preserve">clouds of the workspace scene with the Robot Operating System (ROS). The Point Cloud Library (PCL) </w:t>
      </w:r>
      <w:proofErr w:type="gramStart"/>
      <w:r w:rsidRPr="00395771">
        <w:t>is used</w:t>
      </w:r>
      <w:proofErr w:type="gramEnd"/>
      <w:r w:rsidRPr="00395771">
        <w:t xml:space="preserve"> to compare the generated point</w:t>
      </w:r>
      <w:r w:rsidR="00703804">
        <w:t xml:space="preserve"> </w:t>
      </w:r>
      <w:r w:rsidRPr="00395771">
        <w:t xml:space="preserve">cloud with a CAD model to produce a rigid transformation to localize the </w:t>
      </w:r>
      <w:r>
        <w:t>workpiece</w:t>
      </w:r>
      <w:r w:rsidRPr="00395771">
        <w:t>.</w:t>
      </w:r>
      <w:r w:rsidRPr="15B9694B">
        <w:t xml:space="preserve"> The estimated pose of the workpiece with respect to a fixed frame </w:t>
      </w:r>
      <w:proofErr w:type="gramStart"/>
      <w:r w:rsidRPr="15B9694B">
        <w:t>is used</w:t>
      </w:r>
      <w:proofErr w:type="gramEnd"/>
      <w:r w:rsidRPr="15B9694B">
        <w:t xml:space="preserve"> offline to generate a weld path as series of tool poses. </w:t>
      </w:r>
      <w:r w:rsidR="00B45918">
        <w:t>An</w:t>
      </w:r>
      <w:r w:rsidRPr="15B9694B">
        <w:t xml:space="preserve"> example welding processes in which</w:t>
      </w:r>
      <w:r w:rsidR="00B45918">
        <w:t xml:space="preserve"> </w:t>
      </w:r>
      <w:r w:rsidRPr="15B9694B">
        <w:t xml:space="preserve">two square tubes </w:t>
      </w:r>
      <w:proofErr w:type="gramStart"/>
      <w:r w:rsidRPr="15B9694B">
        <w:t>are joined</w:t>
      </w:r>
      <w:proofErr w:type="gramEnd"/>
      <w:r w:rsidRPr="15B9694B">
        <w:t xml:space="preserve"> through</w:t>
      </w:r>
      <w:r w:rsidR="00266874">
        <w:t xml:space="preserve"> </w:t>
      </w:r>
      <w:r w:rsidRPr="15B9694B">
        <w:t>weldment are investigated and a physical implementation of the method is demonstrated using a 2D LiDAR mounted to a 6DOF co-bo</w:t>
      </w:r>
      <w:r w:rsidR="00E651BF">
        <w:t>t arm</w:t>
      </w:r>
      <w:r w:rsidRPr="15B9694B">
        <w:t>.</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3B32F058" w14:textId="77777777" w:rsidR="00F508A2" w:rsidRDefault="00F508A2" w:rsidP="00F508A2">
      <w:pPr>
        <w:pStyle w:val="BodyTextIndent"/>
        <w:ind w:firstLine="0"/>
        <w:rPr>
          <w:kern w:val="0"/>
        </w:rPr>
      </w:pPr>
    </w:p>
    <w:p w14:paraId="40DE8DC8" w14:textId="24E0FC23" w:rsidR="00F56103" w:rsidRPr="009E3CBF" w:rsidRDefault="00F508A2" w:rsidP="009E3CBF">
      <w:pPr>
        <w:pStyle w:val="BodyTextIndent"/>
        <w:ind w:firstLine="0"/>
        <w:rPr>
          <w:kern w:val="0"/>
        </w:rPr>
      </w:pPr>
      <w:r>
        <w:rPr>
          <w:kern w:val="0"/>
        </w:rPr>
        <w:t xml:space="preserve"> </w:t>
      </w:r>
    </w:p>
    <w:p w14:paraId="3E450E54" w14:textId="7CB73AC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 xml:space="preserve">Small to medium enterprises perform manufacturing tasks associated with </w:t>
      </w:r>
      <w:proofErr w:type="gramStart"/>
      <w:r w:rsidR="00266874" w:rsidRPr="6A2F4340">
        <w:t>relatively low</w:t>
      </w:r>
      <w:proofErr w:type="gramEnd"/>
      <w:r w:rsidR="00266874" w:rsidRPr="6A2F4340">
        <w:t xml:space="preserve">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w:t>
      </w:r>
      <w:proofErr w:type="gramStart"/>
      <w:r w:rsidR="00266874" w:rsidRPr="6A2F4340">
        <w:t>be improved</w:t>
      </w:r>
      <w:proofErr w:type="gramEnd"/>
      <w:r w:rsidR="00266874" w:rsidRPr="6A2F4340">
        <w:t xml:space="preserve">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w:t>
      </w:r>
      <w:proofErr w:type="gramStart"/>
      <w:r w:rsidRPr="5003E31F">
        <w:t>is accomplished</w:t>
      </w:r>
      <w:proofErr w:type="gramEnd"/>
      <w:r w:rsidRPr="5003E31F">
        <w:t xml:space="preserve">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w:t>
      </w:r>
      <w:proofErr w:type="gramStart"/>
      <w:r w:rsidRPr="5003E31F">
        <w:t>is typically treated</w:t>
      </w:r>
      <w:proofErr w:type="gramEnd"/>
      <w:r w:rsidRPr="5003E31F">
        <w:t xml:space="preserve"> through positioning of the workpiece with respect to the robot arm using jigs or fixtures which are costly in initial setup and are not easily modified. In large scale production environments, this can </w:t>
      </w:r>
      <w:proofErr w:type="gramStart"/>
      <w:r w:rsidRPr="5003E31F">
        <w:t>be accomplished</w:t>
      </w:r>
      <w:proofErr w:type="gramEnd"/>
      <w:r w:rsidRPr="5003E31F">
        <w:t xml:space="preserve"> with dedicated infrastructure built into the environment such as moving jigs on assembly lines and other features available in a highly structured environment. Further, the resulting toolpath associated with a desired task </w:t>
      </w:r>
      <w:proofErr w:type="gramStart"/>
      <w:r w:rsidRPr="5003E31F">
        <w:t>is typically defined</w:t>
      </w:r>
      <w:proofErr w:type="gramEnd"/>
      <w:r w:rsidRPr="5003E31F">
        <w:t xml:space="preserve">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31C6BAA7" w:rsidR="00266874" w:rsidRDefault="00A33F72" w:rsidP="00266874">
      <w:r>
        <w:t>A</w:t>
      </w:r>
      <w:r w:rsidRPr="00AD0D76">
        <w:t xml:space="preserve"> method</w:t>
      </w:r>
      <w:r>
        <w:t xml:space="preserve"> </w:t>
      </w:r>
      <w:proofErr w:type="gramStart"/>
      <w:r>
        <w:t>is p</w:t>
      </w:r>
      <w:r w:rsidR="00266874">
        <w:t>resented</w:t>
      </w:r>
      <w:proofErr w:type="gramEnd"/>
      <w:r w:rsidR="00266874">
        <w:t xml:space="preserve">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0932DE">
        <w:t xml:space="preserve">In the process, the welding robot will perform a lidar scan of the workpiece located within the robot workspace and represent this data in a point cloud format. Then, using a solid model of the workpiece, an algorithm combining filters and ICP </w:t>
      </w:r>
      <w:proofErr w:type="gramStart"/>
      <w:r w:rsidR="000932DE">
        <w:t>is performed</w:t>
      </w:r>
      <w:proofErr w:type="gramEnd"/>
      <w:r w:rsidR="000932DE">
        <w:t xml:space="preserve"> to provide a homogenous transformation that describes the </w:t>
      </w:r>
      <w:r w:rsidR="000932DE">
        <w:lastRenderedPageBreak/>
        <w:t xml:space="preserve">position and orientation of the workpiece in a coordinate frame attached to the point cloud data. This homogenous transformation </w:t>
      </w:r>
      <w:proofErr w:type="gramStart"/>
      <w:r w:rsidR="000932DE">
        <w:t>is then used</w:t>
      </w:r>
      <w:proofErr w:type="gramEnd"/>
      <w:r w:rsidR="000932DE">
        <w:t xml:space="preserve"> to map a desired weld tool path described also in the sol</w:t>
      </w:r>
      <w:r w:rsidR="001246DD">
        <w:t>i</w:t>
      </w:r>
      <w:r w:rsidR="000932DE">
        <w:t xml:space="preserve">d model format. This leads to a method to automatically generate weld paths from </w:t>
      </w:r>
      <w:r w:rsidR="00795C6D">
        <w:t>sensor information</w:t>
      </w:r>
      <w:r w:rsidR="000932DE">
        <w:t xml:space="preserve">. This method builds on the current techniques, for example those demonstrated in </w:t>
      </w:r>
      <w:proofErr w:type="spellStart"/>
      <w:r w:rsidR="000932DE">
        <w:t>Kuss</w:t>
      </w:r>
      <w:proofErr w:type="spellEnd"/>
      <w:r w:rsidR="000932DE">
        <w:t xml:space="preserve">, Schneider and Keith [29] and Gao et al [33] in the following manner. The existing works assume a </w:t>
      </w:r>
      <w:proofErr w:type="gramStart"/>
      <w:r w:rsidR="000932DE">
        <w:t>relatively clean</w:t>
      </w:r>
      <w:proofErr w:type="gramEnd"/>
      <w:r w:rsidR="000932DE">
        <w:t xml:space="preserve"> match between the workpiece model and the scanned spaced of the robot. However, in manufacturing practice, the workpiece </w:t>
      </w:r>
      <w:proofErr w:type="gramStart"/>
      <w:r w:rsidR="000932DE">
        <w:t>is cluttered</w:t>
      </w:r>
      <w:proofErr w:type="gramEnd"/>
      <w:r w:rsidR="000932DE">
        <w:t xml:space="preserve"> with other objects such as clamps, jigs of fixtures. Further, it may not be practical to include these objects with the workpiece in the solid model representation. This paper will suggest and demonstrate a range of strategies to remove from the scan data set, information that is not part of the actual workpiece to yield better accuracy in the homogenous transformation. The method </w:t>
      </w:r>
      <w:proofErr w:type="gramStart"/>
      <w:r w:rsidR="000932DE">
        <w:t>is demonstrated</w:t>
      </w:r>
      <w:proofErr w:type="gramEnd"/>
      <w:r w:rsidR="000932DE">
        <w:t xml:space="preserve"> on two examples.</w:t>
      </w:r>
    </w:p>
    <w:p w14:paraId="4E18E0FB" w14:textId="77777777" w:rsidR="00E07BB4" w:rsidRDefault="00E07BB4" w:rsidP="00266874"/>
    <w:p w14:paraId="492E5044" w14:textId="50EC428D" w:rsidR="00C35603" w:rsidRPr="001625C3" w:rsidRDefault="00890C0C" w:rsidP="00266874">
      <w:pPr>
        <w:pStyle w:val="ListParagraph"/>
        <w:numPr>
          <w:ilvl w:val="0"/>
          <w:numId w:val="4"/>
        </w:numPr>
        <w:rPr>
          <w:b/>
        </w:rPr>
      </w:pPr>
      <w:r w:rsidRPr="0089343C">
        <w:rPr>
          <w:b/>
        </w:rPr>
        <w:t>Literature</w:t>
      </w:r>
      <w:r w:rsidR="00E07BB4" w:rsidRPr="0089343C">
        <w:rPr>
          <w:b/>
        </w:rPr>
        <w:t xml:space="preserve"> Review</w:t>
      </w:r>
    </w:p>
    <w:p w14:paraId="61238CA0" w14:textId="349E4BB3" w:rsidR="00FD7EA0" w:rsidRDefault="00077515" w:rsidP="00F42BF1">
      <w:pPr>
        <w:rPr>
          <w:bCs/>
        </w:rPr>
      </w:pPr>
      <w:r>
        <w:rPr>
          <w:bCs/>
        </w:rPr>
        <w:t>Automa</w:t>
      </w:r>
      <w:r w:rsidR="00037576">
        <w:rPr>
          <w:bCs/>
        </w:rPr>
        <w:t>ted path planning for welding robots</w:t>
      </w:r>
      <w:r w:rsidR="00C32802">
        <w:rPr>
          <w:bCs/>
        </w:rPr>
        <w:t xml:space="preserve"> has </w:t>
      </w:r>
      <w:proofErr w:type="gramStart"/>
      <w:r w:rsidR="00C32802">
        <w:rPr>
          <w:bCs/>
        </w:rPr>
        <w:t>been studied</w:t>
      </w:r>
      <w:proofErr w:type="gramEnd"/>
      <w:r w:rsidR="00C32802">
        <w:rPr>
          <w:bCs/>
        </w:rPr>
        <w:t xml:space="preserve"> for dec</w:t>
      </w:r>
      <w:r w:rsidR="003F408A">
        <w:rPr>
          <w:bCs/>
        </w:rPr>
        <w:t>a</w:t>
      </w:r>
      <w:r w:rsidR="00C32802">
        <w:rPr>
          <w:bCs/>
        </w:rPr>
        <w:t>des</w:t>
      </w:r>
      <w:r w:rsidR="003F408A">
        <w:rPr>
          <w:bCs/>
        </w:rPr>
        <w:t xml:space="preserve"> [</w:t>
      </w:r>
      <w:r w:rsidR="003E58EB">
        <w:rPr>
          <w:bCs/>
        </w:rPr>
        <w:t>36</w:t>
      </w:r>
      <w:r w:rsidR="003F408A">
        <w:rPr>
          <w:bCs/>
        </w:rPr>
        <w:t>]</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 of robotics </w:t>
      </w:r>
      <w:r w:rsidR="005E5466">
        <w:rPr>
          <w:bCs/>
        </w:rPr>
        <w:t xml:space="preserve">and sensing technology </w:t>
      </w:r>
      <w:r w:rsidR="005A1C82">
        <w:rPr>
          <w:bCs/>
        </w:rPr>
        <w:t>increases</w:t>
      </w:r>
      <w:r w:rsidR="00BF5AE8">
        <w:rPr>
          <w:bCs/>
        </w:rPr>
        <w:t>.</w:t>
      </w:r>
    </w:p>
    <w:p w14:paraId="6C4317F9" w14:textId="7D4B38BE" w:rsidR="005D0617" w:rsidRDefault="002B53C4" w:rsidP="00F42BF1">
      <w:pPr>
        <w:rPr>
          <w:bCs/>
        </w:rPr>
      </w:pPr>
      <w:r>
        <w:rPr>
          <w:bCs/>
        </w:rPr>
        <w:t>Seam tracking is a</w:t>
      </w:r>
      <w:r w:rsidR="0045118C">
        <w:rPr>
          <w:bCs/>
        </w:rPr>
        <w:t xml:space="preserve"> pre-dominate</w:t>
      </w:r>
      <w:r w:rsidR="00D0214E">
        <w:rPr>
          <w:bCs/>
        </w:rPr>
        <w:t xml:space="preserve"> </w:t>
      </w:r>
      <w:r w:rsidR="00CA0939">
        <w:rPr>
          <w:bCs/>
        </w:rPr>
        <w:t xml:space="preserve">[31],[35],[36],[37] </w:t>
      </w:r>
      <w:r w:rsidR="0045118C">
        <w:rPr>
          <w:bCs/>
        </w:rPr>
        <w:t>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w:t>
      </w:r>
      <w:proofErr w:type="gramStart"/>
      <w:r w:rsidR="009D263E">
        <w:rPr>
          <w:bCs/>
        </w:rPr>
        <w:t>be welded</w:t>
      </w:r>
      <w:proofErr w:type="gramEnd"/>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r w:rsidR="0089343C">
        <w:rPr>
          <w:bCs/>
        </w:rPr>
        <w:t>have</w:t>
      </w:r>
      <w:r w:rsidR="00F42BF1">
        <w:rPr>
          <w:bCs/>
        </w:rPr>
        <w:t xml:space="preserve"> </w:t>
      </w:r>
      <w:proofErr w:type="gramStart"/>
      <w:r w:rsidR="00F42BF1">
        <w:rPr>
          <w:bCs/>
        </w:rPr>
        <w:t xml:space="preserve">been </w:t>
      </w:r>
      <w:r w:rsidR="007719FD">
        <w:rPr>
          <w:bCs/>
        </w:rPr>
        <w:t>demonstrated</w:t>
      </w:r>
      <w:proofErr w:type="gramEnd"/>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F33AFD">
        <w:rPr>
          <w:bCs/>
        </w:rPr>
        <w:t>]</w:t>
      </w:r>
      <w:r w:rsidR="00240087">
        <w:rPr>
          <w:bCs/>
        </w:rPr>
        <w:t>,</w:t>
      </w:r>
      <w:r w:rsidR="00F33AFD">
        <w:rPr>
          <w:bCs/>
        </w:rPr>
        <w:t>[</w:t>
      </w:r>
      <w:r w:rsidR="00240087">
        <w:rPr>
          <w:bCs/>
        </w:rPr>
        <w:t>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 and tracking [</w:t>
      </w:r>
      <w:r w:rsidR="0032639D">
        <w:rPr>
          <w:bCs/>
        </w:rPr>
        <w:t>31</w:t>
      </w:r>
      <w:r w:rsidR="007754D0">
        <w:rPr>
          <w:bCs/>
        </w:rPr>
        <w:t xml:space="preserve">]. </w:t>
      </w:r>
    </w:p>
    <w:p w14:paraId="255CEB13" w14:textId="05746C0C" w:rsidR="00876D4F" w:rsidRDefault="00185C6E" w:rsidP="00876D4F">
      <w:pPr>
        <w:rPr>
          <w:bCs/>
        </w:rPr>
      </w:pPr>
      <w:r>
        <w:rPr>
          <w:bCs/>
        </w:rPr>
        <w:t xml:space="preserve">Automation of the welding process </w:t>
      </w:r>
      <w:r w:rsidR="006744D3">
        <w:rPr>
          <w:bCs/>
        </w:rPr>
        <w:t xml:space="preserve">has </w:t>
      </w:r>
      <w:proofErr w:type="gramStart"/>
      <w:r w:rsidR="006744D3">
        <w:rPr>
          <w:bCs/>
        </w:rPr>
        <w:t>been shown</w:t>
      </w:r>
      <w:proofErr w:type="gramEnd"/>
      <w:r w:rsidR="006744D3">
        <w:rPr>
          <w:bCs/>
        </w:rPr>
        <w:t xml:space="preserve">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 xml:space="preserve">In practice, the starting weld point (SWP) must be known for a weld to be successfully completed through seam tracking or </w:t>
      </w:r>
      <w:proofErr w:type="gramStart"/>
      <w:r w:rsidR="00876D4F">
        <w:rPr>
          <w:bCs/>
        </w:rPr>
        <w:t>other</w:t>
      </w:r>
      <w:proofErr w:type="gramEnd"/>
      <w:r w:rsidR="00876D4F">
        <w:rPr>
          <w:bCs/>
        </w:rPr>
        <w:t xml:space="preserve"> automatic controller. Autonomous determination of the start welding </w:t>
      </w:r>
      <w:proofErr w:type="gramStart"/>
      <w:r w:rsidR="00876D4F">
        <w:rPr>
          <w:bCs/>
        </w:rPr>
        <w:t>position (SWP) has been presented by Chen</w:t>
      </w:r>
      <w:proofErr w:type="gramEnd"/>
      <w:r w:rsidR="00876D4F">
        <w:rPr>
          <w:bCs/>
        </w:rPr>
        <w:t xml:space="preserve"> [32].</w:t>
      </w:r>
      <w:r w:rsidR="007E77C7">
        <w:rPr>
          <w:bCs/>
        </w:rPr>
        <w:t xml:space="preserve"> This is also shown in </w:t>
      </w:r>
      <w:r w:rsidR="00BB329C">
        <w:rPr>
          <w:bCs/>
        </w:rPr>
        <w:t>[38]</w:t>
      </w:r>
      <w:proofErr w:type="gramStart"/>
      <w:r w:rsidR="00BB329C">
        <w:rPr>
          <w:bCs/>
        </w:rPr>
        <w:t>.</w:t>
      </w:r>
      <w:r w:rsidR="00876D4F">
        <w:rPr>
          <w:bCs/>
        </w:rPr>
        <w:t xml:space="preserve">  </w:t>
      </w:r>
      <w:proofErr w:type="gramEnd"/>
      <w:r w:rsidR="00876D4F">
        <w:rPr>
          <w:bCs/>
        </w:rPr>
        <w:t xml:space="preserve">  </w:t>
      </w:r>
    </w:p>
    <w:p w14:paraId="5260B108" w14:textId="3B802A3B" w:rsidR="005C442C" w:rsidRDefault="000124A6" w:rsidP="005C442C">
      <w:pPr>
        <w:rPr>
          <w:bCs/>
        </w:rPr>
      </w:pPr>
      <w:r>
        <w:rPr>
          <w:bCs/>
        </w:rPr>
        <w:t>Alternatively, t</w:t>
      </w:r>
      <w:r w:rsidR="005026B3">
        <w:rPr>
          <w:bCs/>
        </w:rPr>
        <w:t>he problem</w:t>
      </w:r>
      <w:r w:rsidR="00986AFC">
        <w:rPr>
          <w:bCs/>
        </w:rPr>
        <w:t xml:space="preserve"> </w:t>
      </w:r>
      <w:r w:rsidR="005026B3">
        <w:rPr>
          <w:bCs/>
        </w:rPr>
        <w:t xml:space="preserve">can </w:t>
      </w:r>
      <w:proofErr w:type="gramStart"/>
      <w:r w:rsidR="005026B3">
        <w:rPr>
          <w:bCs/>
        </w:rPr>
        <w:t>be framed</w:t>
      </w:r>
      <w:proofErr w:type="gramEnd"/>
      <w:r w:rsidR="005026B3">
        <w:rPr>
          <w:bCs/>
        </w:rPr>
        <w:t xml:space="preserve">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 xml:space="preserve">information can </w:t>
      </w:r>
      <w:proofErr w:type="gramStart"/>
      <w:r w:rsidR="00352163">
        <w:rPr>
          <w:bCs/>
        </w:rPr>
        <w:t>be</w:t>
      </w:r>
      <w:r w:rsidR="00F25A6A">
        <w:rPr>
          <w:bCs/>
        </w:rPr>
        <w:t xml:space="preserve"> compared</w:t>
      </w:r>
      <w:proofErr w:type="gramEnd"/>
      <w:r w:rsidR="00F25A6A">
        <w:rPr>
          <w:bCs/>
        </w:rPr>
        <w:t xml:space="preserve">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r w:rsidR="00BB329C">
        <w:rPr>
          <w:bCs/>
        </w:rPr>
        <w:t xml:space="preserve"> </w:t>
      </w:r>
      <w:r w:rsidR="00F33AFD">
        <w:rPr>
          <w:bCs/>
        </w:rPr>
        <w:t xml:space="preserve">[24],[28],[29] </w:t>
      </w:r>
      <w:r w:rsidR="001D4486">
        <w:rPr>
          <w:bCs/>
        </w:rPr>
        <w:t xml:space="preserve">and an accurate </w:t>
      </w:r>
      <w:r w:rsidR="00421203">
        <w:rPr>
          <w:bCs/>
        </w:rPr>
        <w:t>three-dimensional</w:t>
      </w:r>
      <w:r w:rsidR="001D4486">
        <w:rPr>
          <w:bCs/>
        </w:rPr>
        <w:t xml:space="preserve"> model of the working environment and workpiece must be available</w:t>
      </w:r>
      <w:r w:rsidR="00D16C78">
        <w:rPr>
          <w:bCs/>
        </w:rPr>
        <w:t>.</w:t>
      </w:r>
      <w:r w:rsidR="001D4486">
        <w:rPr>
          <w:bCs/>
        </w:rPr>
        <w:t xml:space="preserve"> </w:t>
      </w:r>
      <w:r w:rsidR="005C442C">
        <w:rPr>
          <w:bCs/>
        </w:rPr>
        <w:t xml:space="preserve">A process </w:t>
      </w:r>
      <w:r w:rsidR="00D7049E">
        <w:rPr>
          <w:bCs/>
        </w:rPr>
        <w:t xml:space="preserve">of </w:t>
      </w:r>
      <w:r w:rsidR="005C442C">
        <w:rPr>
          <w:bCs/>
        </w:rPr>
        <w:t xml:space="preserve">extracting the geometry of a weld seam on flat parts lying on a 2D surface from </w:t>
      </w:r>
      <w:r w:rsidR="00FB509C">
        <w:rPr>
          <w:bCs/>
        </w:rPr>
        <w:t>stereo vision</w:t>
      </w:r>
      <w:r w:rsidR="005C442C">
        <w:rPr>
          <w:bCs/>
        </w:rPr>
        <w:t xml:space="preserve"> imagery </w:t>
      </w:r>
      <w:proofErr w:type="gramStart"/>
      <w:r w:rsidR="005C442C">
        <w:rPr>
          <w:bCs/>
        </w:rPr>
        <w:t>is shown</w:t>
      </w:r>
      <w:proofErr w:type="gramEnd"/>
      <w:r w:rsidR="005C442C">
        <w:rPr>
          <w:bCs/>
        </w:rPr>
        <w:t xml:space="preserve"> in [23]. </w:t>
      </w:r>
      <w:r w:rsidR="00A67146">
        <w:rPr>
          <w:bCs/>
        </w:rPr>
        <w:t>Similarly,</w:t>
      </w:r>
      <w:r w:rsidR="005C442C">
        <w:rPr>
          <w:bCs/>
        </w:rPr>
        <w:t xml:space="preserve"> </w:t>
      </w:r>
      <w:r w:rsidR="00EE7252">
        <w:rPr>
          <w:bCs/>
        </w:rPr>
        <w:t>the</w:t>
      </w:r>
      <w:r w:rsidR="005C442C">
        <w:rPr>
          <w:bCs/>
        </w:rPr>
        <w:t xml:space="preserve"> discover</w:t>
      </w:r>
      <w:r w:rsidR="00EE7252">
        <w:rPr>
          <w:bCs/>
        </w:rPr>
        <w:t>y</w:t>
      </w:r>
      <w:r w:rsidR="005C442C">
        <w:rPr>
          <w:bCs/>
        </w:rPr>
        <w:t xml:space="preserve"> and localiz</w:t>
      </w:r>
      <w:r w:rsidR="00EE7252">
        <w:rPr>
          <w:bCs/>
        </w:rPr>
        <w:t>ation</w:t>
      </w:r>
      <w:r w:rsidR="005C442C">
        <w:rPr>
          <w:bCs/>
        </w:rPr>
        <w:t xml:space="preserve"> </w:t>
      </w:r>
      <w:r w:rsidR="001D4486">
        <w:rPr>
          <w:bCs/>
        </w:rPr>
        <w:t xml:space="preserve">of </w:t>
      </w:r>
      <w:r w:rsidR="005C442C">
        <w:rPr>
          <w:bCs/>
        </w:rPr>
        <w:t xml:space="preserve">workpieces to </w:t>
      </w:r>
      <w:proofErr w:type="gramStart"/>
      <w:r w:rsidR="005C442C">
        <w:rPr>
          <w:bCs/>
        </w:rPr>
        <w:t>be joined</w:t>
      </w:r>
      <w:proofErr w:type="gramEnd"/>
      <w:r w:rsidR="005C442C">
        <w:rPr>
          <w:bCs/>
        </w:rPr>
        <w:t xml:space="preserve"> by welding from 3D point cloud data is described by Rajaraman, et al. [28]. </w:t>
      </w:r>
      <w:r w:rsidR="00D7049E">
        <w:rPr>
          <w:bCs/>
        </w:rPr>
        <w:t>This paper will follow a similar process</w:t>
      </w:r>
      <w:r w:rsidR="001D4486">
        <w:rPr>
          <w:bCs/>
        </w:rPr>
        <w:t xml:space="preserve"> from</w:t>
      </w:r>
      <w:r w:rsidR="00D7049E">
        <w:rPr>
          <w:bCs/>
        </w:rPr>
        <w:t xml:space="preserve"> </w:t>
      </w:r>
      <w:r w:rsidR="008B1F7A">
        <w:rPr>
          <w:bCs/>
        </w:rPr>
        <w:t xml:space="preserve">pose </w:t>
      </w:r>
      <w:r w:rsidR="005C442C">
        <w:rPr>
          <w:bCs/>
        </w:rPr>
        <w:t xml:space="preserve">sensing to path planning. </w:t>
      </w:r>
    </w:p>
    <w:p w14:paraId="62745A45" w14:textId="637EE976" w:rsidR="002C2A9F" w:rsidRDefault="002C2A9F" w:rsidP="00F42BF1">
      <w:pPr>
        <w:rPr>
          <w:bCs/>
        </w:rPr>
      </w:pPr>
    </w:p>
    <w:p w14:paraId="24B7E528" w14:textId="2551526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through processing of point cloud data</w:t>
      </w:r>
      <w:proofErr w:type="gramStart"/>
      <w:r w:rsidR="00C46393">
        <w:rPr>
          <w:bCs/>
        </w:rPr>
        <w:t xml:space="preserve">. </w:t>
      </w:r>
      <w:r w:rsidR="00955E0D">
        <w:rPr>
          <w:bCs/>
        </w:rPr>
        <w:t xml:space="preserve"> </w:t>
      </w:r>
      <w:proofErr w:type="gramEnd"/>
      <w:r w:rsidR="003C17CD">
        <w:rPr>
          <w:bCs/>
        </w:rPr>
        <w:t xml:space="preserve"> </w:t>
      </w:r>
    </w:p>
    <w:p w14:paraId="2C1365C0" w14:textId="1249B2A5" w:rsidR="004E5A78" w:rsidRDefault="007E4932" w:rsidP="00266874">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related to workpiece registration </w:t>
      </w:r>
      <w:r w:rsidR="005E1229">
        <w:rPr>
          <w:bCs/>
        </w:rPr>
        <w:t xml:space="preserve">in robot </w:t>
      </w:r>
      <w:r w:rsidR="000D02B0">
        <w:rPr>
          <w:bCs/>
        </w:rPr>
        <w:t>manufacturing</w:t>
      </w:r>
      <w:r w:rsidR="005E1229">
        <w:rPr>
          <w:bCs/>
        </w:rPr>
        <w:t xml:space="preserve"> processes </w:t>
      </w:r>
      <w:r>
        <w:rPr>
          <w:bCs/>
        </w:rPr>
        <w:t xml:space="preserve">[20].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0740FF">
        <w:rPr>
          <w:bCs/>
        </w:rPr>
        <w:t>[20],[21],[22]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w:t>
      </w:r>
      <w:proofErr w:type="gramStart"/>
      <w:r w:rsidR="00B86CE7">
        <w:rPr>
          <w:bCs/>
        </w:rPr>
        <w:t>is investigated</w:t>
      </w:r>
      <w:proofErr w:type="gramEnd"/>
      <w:r w:rsidR="00B86CE7">
        <w:rPr>
          <w:bCs/>
        </w:rPr>
        <w:t xml:space="preserve"> in [</w:t>
      </w:r>
      <w:r w:rsidR="000D02B0">
        <w:rPr>
          <w:bCs/>
        </w:rPr>
        <w:t>29</w:t>
      </w:r>
      <w:r w:rsidR="00B86CE7">
        <w:rPr>
          <w:bCs/>
        </w:rPr>
        <w:t xml:space="preserve">]. </w:t>
      </w:r>
    </w:p>
    <w:p w14:paraId="03E73D0F" w14:textId="4AB58B2F" w:rsidR="001720E8" w:rsidRPr="001720E8" w:rsidRDefault="001720E8" w:rsidP="00266874">
      <w:pPr>
        <w:rPr>
          <w:bCs/>
        </w:rPr>
      </w:pPr>
      <w:r>
        <w:rPr>
          <w:bCs/>
        </w:rPr>
        <w:t>The work presented in th</w:t>
      </w:r>
      <w:r w:rsidR="005E1229">
        <w:rPr>
          <w:bCs/>
        </w:rPr>
        <w:t>e current</w:t>
      </w:r>
      <w:r w:rsidR="007C43C5">
        <w:rPr>
          <w:bCs/>
        </w:rPr>
        <w:t xml:space="preserve"> </w:t>
      </w:r>
      <w:r>
        <w:rPr>
          <w:bCs/>
        </w:rPr>
        <w:t xml:space="preserve">paper follows </w:t>
      </w:r>
      <w:r w:rsidR="000740FF">
        <w:rPr>
          <w:bCs/>
        </w:rPr>
        <w:t>[29],[33]</w:t>
      </w:r>
      <w:r>
        <w:rPr>
          <w:bCs/>
        </w:rPr>
        <w:t xml:space="preserve"> in the sense that </w:t>
      </w:r>
      <w:r w:rsidR="005E1229">
        <w:rPr>
          <w:bCs/>
        </w:rPr>
        <w:t xml:space="preserve">the </w:t>
      </w:r>
      <w:r w:rsidR="0027018A">
        <w:rPr>
          <w:bCs/>
        </w:rPr>
        <w:t>iterative closest point</w:t>
      </w:r>
      <w:r w:rsidR="005E1229">
        <w:rPr>
          <w:bCs/>
        </w:rPr>
        <w:t xml:space="preserve"> method </w:t>
      </w:r>
      <w:proofErr w:type="gramStart"/>
      <w:r w:rsidR="0027018A">
        <w:rPr>
          <w:bCs/>
        </w:rPr>
        <w:t>is used</w:t>
      </w:r>
      <w:proofErr w:type="gramEnd"/>
      <w:r w:rsidR="0027018A">
        <w:rPr>
          <w:bCs/>
        </w:rPr>
        <w:t xml:space="preserve">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w:t>
      </w:r>
      <w:proofErr w:type="gramStart"/>
      <w:r w:rsidR="0086240A">
        <w:rPr>
          <w:bCs/>
        </w:rPr>
        <w:t>similar to</w:t>
      </w:r>
      <w:proofErr w:type="gramEnd"/>
      <w:r w:rsidR="0086240A">
        <w:rPr>
          <w:bCs/>
        </w:rPr>
        <w:t xml:space="preserve">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This paper will present examples of weld operations incorporating fillet-type welds on non</w:t>
      </w:r>
      <w:r w:rsidR="00F674AE">
        <w:rPr>
          <w:bCs/>
        </w:rPr>
        <w:t>-</w:t>
      </w:r>
      <w:r w:rsidR="005E1229">
        <w:rPr>
          <w:bCs/>
        </w:rPr>
        <w:t xml:space="preserve">flat bodies. </w:t>
      </w:r>
    </w:p>
    <w:p w14:paraId="722AEFE4" w14:textId="1B2F07F5" w:rsidR="00F769B9"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w:t>
      </w:r>
      <w:r w:rsidR="005E1229">
        <w:rPr>
          <w:bCs/>
        </w:rPr>
        <w:t xml:space="preserve"> in that the</w:t>
      </w:r>
      <w:r>
        <w:rPr>
          <w:bCs/>
        </w:rPr>
        <w:t xml:space="preserve"> localization process </w:t>
      </w:r>
      <w:proofErr w:type="gramStart"/>
      <w:r>
        <w:rPr>
          <w:bCs/>
        </w:rPr>
        <w:t>is performed</w:t>
      </w:r>
      <w:proofErr w:type="gramEnd"/>
      <w:r>
        <w:rPr>
          <w:bCs/>
        </w:rPr>
        <w:t xml:space="preserve"> using global images of the entire scanned area including the table and clamps instead of isolated scans of the workpiece itself.</w:t>
      </w:r>
      <w:r w:rsidR="00B75F1A">
        <w:rPr>
          <w:bCs/>
        </w:rPr>
        <w:t xml:space="preserve"> A strategy for outlier detection and removal </w:t>
      </w:r>
      <w:r w:rsidR="00A176ED">
        <w:rPr>
          <w:bCs/>
        </w:rPr>
        <w:t xml:space="preserve">with RANSAC segmentation </w:t>
      </w:r>
      <w:proofErr w:type="gramStart"/>
      <w:r w:rsidR="00B75F1A">
        <w:rPr>
          <w:bCs/>
        </w:rPr>
        <w:t>is implemented</w:t>
      </w:r>
      <w:proofErr w:type="gramEnd"/>
      <w:r w:rsidR="00B75F1A">
        <w:rPr>
          <w:bCs/>
        </w:rPr>
        <w:t xml:space="preserve"> prior to image registration which improves the performance of the process.</w:t>
      </w:r>
    </w:p>
    <w:p w14:paraId="1E48FDDE" w14:textId="141C8744" w:rsidR="00BD050A" w:rsidRDefault="00F02BED" w:rsidP="00266874">
      <w:r>
        <w:t>A process combining multiple algorithms</w:t>
      </w:r>
      <w:r w:rsidR="00266874" w:rsidRPr="00AD0D76">
        <w:t xml:space="preserve"> </w:t>
      </w:r>
      <w:proofErr w:type="gramStart"/>
      <w:r w:rsidR="00C269A2">
        <w:t>is used</w:t>
      </w:r>
      <w:proofErr w:type="gramEnd"/>
      <w:r w:rsidR="00C269A2">
        <w:t xml:space="preserve"> </w:t>
      </w:r>
      <w:r w:rsidR="00266874" w:rsidRPr="00AD0D76">
        <w:t>to locate, or register, a point cloud representing the workpiece in a point cloud of the working environment collected by a L</w:t>
      </w:r>
      <w:r w:rsidR="00266874">
        <w:t>i</w:t>
      </w:r>
      <w:r w:rsidR="00266874" w:rsidRPr="00AD0D76">
        <w:t xml:space="preserve">DAR scanner located on the robot. Once the known part is located with respect to a fixed frame, an automated weld path generation routine </w:t>
      </w:r>
      <w:proofErr w:type="gramStart"/>
      <w:r w:rsidR="00266874" w:rsidRPr="00AD0D76">
        <w:t>is used</w:t>
      </w:r>
      <w:proofErr w:type="gramEnd"/>
      <w:r w:rsidR="00266874" w:rsidRPr="00AD0D76">
        <w:t xml:space="preserve"> to plan a weld toolpath offline.</w:t>
      </w:r>
      <w:r w:rsidR="00266874">
        <w:t xml:space="preserve"> Two example welding applications</w:t>
      </w:r>
      <w:r w:rsidR="00266874" w:rsidRPr="00AD0D76">
        <w:t xml:space="preserve"> </w:t>
      </w:r>
      <w:proofErr w:type="gramStart"/>
      <w:r w:rsidR="00266874">
        <w:t>are presented</w:t>
      </w:r>
      <w:proofErr w:type="gramEnd"/>
      <w:r w:rsidR="00266874">
        <w:t>. In the first, a square tube</w:t>
      </w:r>
      <w:r w:rsidR="00266874" w:rsidRPr="00AD0D76">
        <w:t xml:space="preserve"> </w:t>
      </w:r>
      <w:proofErr w:type="gramStart"/>
      <w:r w:rsidR="00266874" w:rsidRPr="00AD0D76">
        <w:t>is joined</w:t>
      </w:r>
      <w:proofErr w:type="gramEnd"/>
      <w:r w:rsidR="00266874" w:rsidRPr="00AD0D76">
        <w:t xml:space="preserve"> to a flat plate through weldment</w:t>
      </w:r>
      <w:r w:rsidR="00266874">
        <w:t xml:space="preserve">. In the second, two square tubes </w:t>
      </w:r>
      <w:proofErr w:type="gramStart"/>
      <w:r w:rsidR="00266874">
        <w:t>are joined</w:t>
      </w:r>
      <w:proofErr w:type="gramEnd"/>
      <w:r w:rsidR="00266874">
        <w:t xml:space="preserve"> orthogonally to each other to form a tee. Simulations of both applications </w:t>
      </w:r>
      <w:proofErr w:type="gramStart"/>
      <w:r w:rsidR="00266874">
        <w:t>are</w:t>
      </w:r>
      <w:r w:rsidR="00266874" w:rsidRPr="00AD0D76">
        <w:t xml:space="preserve"> </w:t>
      </w:r>
      <w:r w:rsidRPr="00AD0D76">
        <w:t>investigated</w:t>
      </w:r>
      <w:proofErr w:type="gramEnd"/>
      <w:r w:rsidRPr="00AD0D76">
        <w:t>,</w:t>
      </w:r>
      <w:r w:rsidR="00266874" w:rsidRPr="00AD0D76">
        <w:t xml:space="preserve"> and a physical implementation of the method is demonstrated using a </w:t>
      </w:r>
      <w:r w:rsidR="00266874">
        <w:t>2</w:t>
      </w:r>
      <w:r w:rsidR="00266874" w:rsidRPr="00AD0D76">
        <w:t>D LIDAR mounted to a 6DOF co</w:t>
      </w:r>
      <w:r w:rsidR="0089343C">
        <w:t>-</w:t>
      </w:r>
      <w:r w:rsidR="00266874" w:rsidRPr="00AD0D76">
        <w:t>bot carrying a MIG welding torch</w:t>
      </w:r>
      <w:r w:rsidR="00266874">
        <w:t xml:space="preserve"> which can be seen below in Figure 1.</w:t>
      </w:r>
    </w:p>
    <w:p w14:paraId="55BCEADA" w14:textId="182C3F10" w:rsidR="00644719" w:rsidRDefault="00BD050A" w:rsidP="00644719">
      <w:pPr>
        <w:rPr>
          <w:bCs/>
        </w:rPr>
      </w:pPr>
      <w:r>
        <w:rPr>
          <w:bCs/>
        </w:rPr>
        <w:t xml:space="preserve">The primary algorithms used in the approach presented are well known and accepted </w:t>
      </w:r>
      <w:r w:rsidR="00EE77CD">
        <w:rPr>
          <w:bCs/>
        </w:rPr>
        <w:t>[2],[12],[6]</w:t>
      </w:r>
      <w:r>
        <w:rPr>
          <w:bCs/>
        </w:rPr>
        <w:t>.</w:t>
      </w:r>
      <w:r w:rsidR="00CA1B1A">
        <w:rPr>
          <w:bCs/>
        </w:rPr>
        <w:t xml:space="preserve"> </w:t>
      </w:r>
      <w:r>
        <w:rPr>
          <w:bCs/>
        </w:rPr>
        <w:t xml:space="preserve">Random </w:t>
      </w:r>
      <w:r w:rsidR="00421203">
        <w:rPr>
          <w:bCs/>
        </w:rPr>
        <w:t>s</w:t>
      </w:r>
      <w:r>
        <w:rPr>
          <w:bCs/>
        </w:rPr>
        <w:t>ample consensus</w:t>
      </w:r>
      <w:r w:rsidR="00421203">
        <w:rPr>
          <w:bCs/>
        </w:rPr>
        <w:t xml:space="preserve"> (RANSAC)</w:t>
      </w:r>
      <w:r>
        <w:rPr>
          <w:bCs/>
        </w:rPr>
        <w:t xml:space="preserve"> and iterative closest point</w:t>
      </w:r>
      <w:r w:rsidR="00421203">
        <w:rPr>
          <w:bCs/>
        </w:rPr>
        <w:t xml:space="preserve"> (ICP)</w:t>
      </w:r>
      <w:r>
        <w:rPr>
          <w:bCs/>
        </w:rPr>
        <w:t xml:space="preserve"> have been thoroughly </w:t>
      </w:r>
      <w:proofErr w:type="gramStart"/>
      <w:r>
        <w:rPr>
          <w:bCs/>
        </w:rPr>
        <w:t>tested</w:t>
      </w:r>
      <w:proofErr w:type="gramEnd"/>
      <w:r>
        <w:rPr>
          <w:bCs/>
        </w:rPr>
        <w:t xml:space="preserve"> and documented. However, the iterative closet point method </w:t>
      </w:r>
      <w:proofErr w:type="gramStart"/>
      <w:r>
        <w:rPr>
          <w:bCs/>
        </w:rPr>
        <w:t>is limited</w:t>
      </w:r>
      <w:proofErr w:type="gramEnd"/>
      <w:r>
        <w:rPr>
          <w:bCs/>
        </w:rPr>
        <w:t xml:space="preserve"> by local minima convergence issues associated with poor initial search conditions </w:t>
      </w:r>
      <w:r w:rsidR="00EE77CD">
        <w:rPr>
          <w:bCs/>
        </w:rPr>
        <w:t>[4],[7]</w:t>
      </w:r>
      <w:r>
        <w:rPr>
          <w:bCs/>
        </w:rPr>
        <w:t xml:space="preserve">. </w:t>
      </w:r>
      <w:r w:rsidR="00644719">
        <w:rPr>
          <w:bCs/>
        </w:rPr>
        <w:t xml:space="preserve">Although there are </w:t>
      </w:r>
      <w:proofErr w:type="gramStart"/>
      <w:r w:rsidR="00644719">
        <w:rPr>
          <w:bCs/>
        </w:rPr>
        <w:t>many</w:t>
      </w:r>
      <w:proofErr w:type="gramEnd"/>
      <w:r w:rsidR="00644719">
        <w:rPr>
          <w:bCs/>
        </w:rPr>
        <w:t xml:space="preserve"> improvements and variations available, this paper will use classical point-to-point ICP as available with PCL </w:t>
      </w:r>
      <w:r w:rsidR="00F56103">
        <w:rPr>
          <w:bCs/>
        </w:rPr>
        <w:t>[5],[6],[16]</w:t>
      </w:r>
      <w:r w:rsidR="00644719">
        <w:rPr>
          <w:bCs/>
        </w:rPr>
        <w:t>. The known issues associated with point</w:t>
      </w:r>
      <w:r w:rsidR="005E6754">
        <w:rPr>
          <w:bCs/>
        </w:rPr>
        <w:t xml:space="preserve"> </w:t>
      </w:r>
      <w:r w:rsidR="00644719">
        <w:rPr>
          <w:bCs/>
        </w:rPr>
        <w:t>cloud ou</w:t>
      </w:r>
      <w:r w:rsidR="005E6754">
        <w:rPr>
          <w:bCs/>
        </w:rPr>
        <w:t>t</w:t>
      </w:r>
      <w:r w:rsidR="00644719">
        <w:rPr>
          <w:bCs/>
        </w:rPr>
        <w:t xml:space="preserve">liers and poor initial conditions </w:t>
      </w:r>
      <w:proofErr w:type="gramStart"/>
      <w:r w:rsidR="00644719">
        <w:rPr>
          <w:bCs/>
        </w:rPr>
        <w:t>are addressed</w:t>
      </w:r>
      <w:proofErr w:type="gramEnd"/>
      <w:r w:rsidR="00644719">
        <w:rPr>
          <w:bCs/>
        </w:rPr>
        <w:t xml:space="preserve"> in this paper by pre filtering and segmentation of the input point clouds prior to the use of ICP. </w:t>
      </w:r>
    </w:p>
    <w:p w14:paraId="6C73B942" w14:textId="77777777" w:rsidR="00B55C02" w:rsidRDefault="00B55C02" w:rsidP="00B55C02">
      <w:pPr>
        <w:rPr>
          <w:bCs/>
        </w:rPr>
      </w:pPr>
    </w:p>
    <w:p w14:paraId="68B7E7AA" w14:textId="280BAAFB" w:rsidR="00E247D4" w:rsidRDefault="00E247D4" w:rsidP="00B55C02">
      <w:pPr>
        <w:rPr>
          <w:bCs/>
        </w:rPr>
      </w:pPr>
    </w:p>
    <w:p w14:paraId="2145B040" w14:textId="5C95119E" w:rsidR="000552C1" w:rsidRDefault="001625C3" w:rsidP="00B55C02">
      <w:pPr>
        <w:rPr>
          <w:bCs/>
        </w:rPr>
      </w:pPr>
      <w:r>
        <w:rPr>
          <w:noProof/>
        </w:rPr>
        <w:lastRenderedPageBreak/>
        <mc:AlternateContent>
          <mc:Choice Requires="wpc">
            <w:drawing>
              <wp:anchor distT="0" distB="0" distL="114300" distR="114300" simplePos="0" relativeHeight="251683328" behindDoc="1" locked="0" layoutInCell="1" allowOverlap="1" wp14:anchorId="2BB0FC4D" wp14:editId="7FF8D686">
                <wp:simplePos x="0" y="0"/>
                <wp:positionH relativeFrom="margin">
                  <wp:posOffset>238836</wp:posOffset>
                </wp:positionH>
                <wp:positionV relativeFrom="paragraph">
                  <wp:posOffset>-559558</wp:posOffset>
                </wp:positionV>
                <wp:extent cx="2567305" cy="2197289"/>
                <wp:effectExtent l="0" t="0" r="4445" b="0"/>
                <wp:wrapNone/>
                <wp:docPr id="194" name="Canvas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2" name="Text Box 67"/>
                        <wps:cNvSpPr txBox="1"/>
                        <wps:spPr>
                          <a:xfrm>
                            <a:off x="163773" y="1833556"/>
                            <a:ext cx="2346869" cy="269425"/>
                          </a:xfrm>
                          <a:prstGeom prst="rect">
                            <a:avLst/>
                          </a:prstGeom>
                          <a:solidFill>
                            <a:schemeClr val="lt1"/>
                          </a:solidFill>
                          <a:ln w="6350">
                            <a:solidFill>
                              <a:schemeClr val="bg1"/>
                            </a:solidFill>
                          </a:ln>
                        </wps:spPr>
                        <wps:txbx>
                          <w:txbxContent>
                            <w:p w14:paraId="54C9B03D" w14:textId="228621CE" w:rsidR="00770543" w:rsidRPr="0008143B" w:rsidRDefault="00770543" w:rsidP="00770543">
                              <w:pPr>
                                <w:spacing w:line="254" w:lineRule="auto"/>
                                <w:rPr>
                                  <w:rFonts w:eastAsia="Calibri"/>
                                </w:rPr>
                              </w:pPr>
                              <w:r w:rsidRPr="0008143B">
                                <w:rPr>
                                  <w:rFonts w:eastAsia="Calibri"/>
                                  <w:b/>
                                  <w:bCs/>
                                </w:rPr>
                                <w:t>F</w:t>
                              </w:r>
                              <w:r w:rsidR="00E1710E" w:rsidRPr="0008143B">
                                <w:rPr>
                                  <w:rFonts w:eastAsia="Calibri"/>
                                  <w:b/>
                                  <w:bCs/>
                                </w:rPr>
                                <w:t>IGURE 1</w:t>
                              </w:r>
                              <w:r w:rsidR="00E1710E" w:rsidRPr="0008143B">
                                <w:rPr>
                                  <w:rFonts w:eastAsia="Calibri"/>
                                </w:rPr>
                                <w:t>: CO</w:t>
                              </w:r>
                              <w:r w:rsidR="00597412" w:rsidRPr="0008143B">
                                <w:rPr>
                                  <w:rFonts w:eastAsia="Calibri"/>
                                </w:rPr>
                                <w:t>-</w:t>
                              </w:r>
                              <w:r w:rsidR="00E1710E" w:rsidRPr="0008143B">
                                <w:rPr>
                                  <w:rFonts w:eastAsia="Calibri"/>
                                </w:rPr>
                                <w:t xml:space="preserve">BOT </w:t>
                              </w:r>
                              <w:r w:rsidR="00597412" w:rsidRPr="0008143B">
                                <w:rPr>
                                  <w:rFonts w:eastAsia="Calibri"/>
                                </w:rPr>
                                <w:t>WITH TORCH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5" name="Picture 195" descr="A picture containing wall, indoor&#10;&#10;Description automatically generated"/>
                          <pic:cNvPicPr>
                            <a:picLocks/>
                          </pic:cNvPicPr>
                        </pic:nvPicPr>
                        <pic:blipFill>
                          <a:blip r:embed="rId12" cstate="print">
                            <a:extLst>
                              <a:ext uri="{28A0092B-C50C-407E-A947-70E740481C1C}">
                                <a14:useLocalDpi xmlns:a14="http://schemas.microsoft.com/office/drawing/2010/main" val="0"/>
                              </a:ext>
                            </a:extLst>
                          </a:blip>
                          <a:stretch>
                            <a:fillRect/>
                          </a:stretch>
                        </pic:blipFill>
                        <pic:spPr>
                          <a:xfrm>
                            <a:off x="273803" y="45388"/>
                            <a:ext cx="2059964" cy="1728822"/>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BB0FC4D" id="Canvas 194" o:spid="_x0000_s1026" editas="canvas" style="position:absolute;left:0;text-align:left;margin-left:18.8pt;margin-top:-44.05pt;width:202.15pt;height:173pt;z-index:-251633152;mso-position-horizontal-relative:margin;mso-width-relative:margin;mso-height-relative:margin" coordsize="25673,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5673;height:21971;visibility:visible;mso-wrap-style:square" filled="t">
                  <v:fill o:detectmouseclick="t"/>
                  <v:path o:connecttype="none"/>
                </v:shape>
                <v:shapetype id="_x0000_t202" coordsize="21600,21600" o:spt="202" path="m,l,21600r21600,l21600,xe">
                  <v:stroke joinstyle="miter"/>
                  <v:path gradientshapeok="t" o:connecttype="rect"/>
                </v:shapetype>
                <v:shape id="Text Box 67" o:spid="_x0000_s1028" type="#_x0000_t202" style="position:absolute;left:1637;top:18335;width:23469;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" fillcolor="white [3201]" strokecolor="white [3212]" strokeweight=".5pt">
                  <v:textbox>
                    <w:txbxContent>
                      <w:p w14:paraId="54C9B03D" w14:textId="228621CE" w:rsidR="00770543" w:rsidRPr="0008143B" w:rsidRDefault="00770543" w:rsidP="00770543">
                        <w:pPr>
                          <w:spacing w:line="254" w:lineRule="auto"/>
                          <w:rPr>
                            <w:rFonts w:eastAsia="Calibri"/>
                          </w:rPr>
                        </w:pPr>
                        <w:r w:rsidRPr="0008143B">
                          <w:rPr>
                            <w:rFonts w:eastAsia="Calibri"/>
                            <w:b/>
                            <w:bCs/>
                          </w:rPr>
                          <w:t>F</w:t>
                        </w:r>
                        <w:r w:rsidR="00E1710E" w:rsidRPr="0008143B">
                          <w:rPr>
                            <w:rFonts w:eastAsia="Calibri"/>
                            <w:b/>
                            <w:bCs/>
                          </w:rPr>
                          <w:t>IGURE 1</w:t>
                        </w:r>
                        <w:r w:rsidR="00E1710E" w:rsidRPr="0008143B">
                          <w:rPr>
                            <w:rFonts w:eastAsia="Calibri"/>
                          </w:rPr>
                          <w:t>: CO</w:t>
                        </w:r>
                        <w:r w:rsidR="00597412" w:rsidRPr="0008143B">
                          <w:rPr>
                            <w:rFonts w:eastAsia="Calibri"/>
                          </w:rPr>
                          <w:t>-</w:t>
                        </w:r>
                        <w:r w:rsidR="00E1710E" w:rsidRPr="0008143B">
                          <w:rPr>
                            <w:rFonts w:eastAsia="Calibri"/>
                          </w:rPr>
                          <w:t xml:space="preserve">BOT </w:t>
                        </w:r>
                        <w:r w:rsidR="00597412" w:rsidRPr="0008143B">
                          <w:rPr>
                            <w:rFonts w:eastAsia="Calibri"/>
                          </w:rPr>
                          <w:t>WITH TORCH</w:t>
                        </w:r>
                      </w:p>
                    </w:txbxContent>
                  </v:textbox>
                </v:shape>
                <v:shape id="Picture 195" o:spid="_x0000_s1029" type="#_x0000_t75" alt="A picture containing wall, indoor&#10;&#10;Description automatically generated" style="position:absolute;left:2738;top:453;width:20599;height:1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">
                  <v:imagedata r:id="rId13" o:title="A picture containing wall, indoor&#10;&#10;Description automatically generated"/>
                  <o:lock v:ext="edit" aspectratio="f"/>
                </v:shape>
                <w10:wrap anchorx="margin"/>
              </v:group>
            </w:pict>
          </mc:Fallback>
        </mc:AlternateContent>
      </w:r>
    </w:p>
    <w:p w14:paraId="643D3F22" w14:textId="7E701096" w:rsidR="00E247D4" w:rsidRDefault="00E247D4" w:rsidP="00B55C02">
      <w:pPr>
        <w:rPr>
          <w:bCs/>
        </w:rPr>
      </w:pPr>
    </w:p>
    <w:p w14:paraId="0C574558" w14:textId="7221F846" w:rsidR="00E247D4" w:rsidRDefault="00E247D4" w:rsidP="00B55C02">
      <w:pPr>
        <w:rPr>
          <w:bCs/>
        </w:rPr>
      </w:pPr>
    </w:p>
    <w:p w14:paraId="63885846" w14:textId="1E1BCD1D" w:rsidR="00E247D4" w:rsidRDefault="00E247D4" w:rsidP="00B55C02">
      <w:pPr>
        <w:rPr>
          <w:bCs/>
        </w:rPr>
      </w:pPr>
    </w:p>
    <w:p w14:paraId="65F01D24" w14:textId="0F63429E" w:rsidR="00E247D4" w:rsidRDefault="00E247D4" w:rsidP="00B55C02">
      <w:pPr>
        <w:rPr>
          <w:bCs/>
        </w:rPr>
      </w:pPr>
    </w:p>
    <w:p w14:paraId="1DAE5D8E" w14:textId="2321EE12" w:rsidR="00E247D4" w:rsidRDefault="00E247D4" w:rsidP="00B55C02">
      <w:pPr>
        <w:rPr>
          <w:bCs/>
        </w:rPr>
      </w:pPr>
    </w:p>
    <w:p w14:paraId="6D30CBDF" w14:textId="39CB0685" w:rsidR="00E247D4" w:rsidRDefault="00E247D4" w:rsidP="00B55C02">
      <w:pPr>
        <w:rPr>
          <w:bCs/>
        </w:rPr>
      </w:pPr>
    </w:p>
    <w:p w14:paraId="70CC8DBF" w14:textId="130FC83F" w:rsidR="00E247D4" w:rsidRDefault="00E247D4" w:rsidP="00B55C02">
      <w:pPr>
        <w:rPr>
          <w:bCs/>
        </w:rPr>
      </w:pPr>
    </w:p>
    <w:p w14:paraId="6EE066FB" w14:textId="0F99A3DA" w:rsidR="00E247D4" w:rsidRDefault="00E247D4" w:rsidP="00B55C02">
      <w:pPr>
        <w:rPr>
          <w:bCs/>
        </w:rPr>
      </w:pPr>
    </w:p>
    <w:p w14:paraId="4E7C7E10" w14:textId="55E2BF1C" w:rsidR="00E247D4" w:rsidRDefault="00E247D4" w:rsidP="00B55C02">
      <w:pPr>
        <w:rPr>
          <w:bCs/>
        </w:rPr>
      </w:pPr>
    </w:p>
    <w:p w14:paraId="110B9F75" w14:textId="673E90F8" w:rsidR="00E247D4" w:rsidRPr="00B55C02" w:rsidRDefault="00E247D4" w:rsidP="00B55C02">
      <w:pPr>
        <w:rPr>
          <w:bCs/>
        </w:rPr>
      </w:pPr>
    </w:p>
    <w:p w14:paraId="09875B79" w14:textId="26A73A9F"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6C4599D7" w14:textId="7BD7A9FB" w:rsidR="00704CF8"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w:t>
      </w:r>
      <w:proofErr w:type="gramStart"/>
      <w:r>
        <w:t>be used</w:t>
      </w:r>
      <w:proofErr w:type="gramEnd"/>
      <w:r>
        <w:t xml:space="preserve"> to automate a welding process on the component in the workspace with a 6-DOF co-bot carrying a welding torch. </w:t>
      </w:r>
    </w:p>
    <w:p w14:paraId="66E7F3BD" w14:textId="77777777" w:rsidR="0045178C" w:rsidRPr="00704CF8" w:rsidRDefault="0045178C"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4ECCE7E8" w14:textId="2B341FBA" w:rsidR="00A70BD7" w:rsidRDefault="00972624" w:rsidP="00972624">
      <w:r w:rsidRPr="62974FD3">
        <w:t xml:space="preserve">In the model preparation stage, the geometry of the workspace and the </w:t>
      </w:r>
      <w:r>
        <w:t>workpiece</w:t>
      </w:r>
      <w:r w:rsidRPr="62974FD3">
        <w:t xml:space="preserve"> </w:t>
      </w:r>
      <w:proofErr w:type="gramStart"/>
      <w:r w:rsidRPr="62974FD3">
        <w:t>is defined</w:t>
      </w:r>
      <w:proofErr w:type="gramEnd"/>
      <w:r w:rsidRPr="62974FD3">
        <w:t xml:space="preserve"> based on the prescribed application. An ideal model of the </w:t>
      </w:r>
      <w:r>
        <w:t>workpiece</w:t>
      </w:r>
      <w:r w:rsidRPr="62974FD3">
        <w:t xml:space="preserve"> </w:t>
      </w:r>
      <w:proofErr w:type="gramStart"/>
      <w:r w:rsidRPr="62974FD3">
        <w:t>is generated</w:t>
      </w:r>
      <w:proofErr w:type="gramEnd"/>
      <w:r w:rsidRPr="62974FD3">
        <w:t xml:space="preserve"> using CAD. Part models </w:t>
      </w:r>
      <w:proofErr w:type="gramStart"/>
      <w:r w:rsidRPr="62974FD3">
        <w:t>are first generated</w:t>
      </w:r>
      <w:proofErr w:type="gramEnd"/>
      <w:r w:rsidRPr="62974FD3">
        <w:t xml:space="preserve"> of the individual </w:t>
      </w:r>
      <w:r>
        <w:t>workpiece</w:t>
      </w:r>
      <w:r w:rsidRPr="62974FD3">
        <w:t xml:space="preserve"> components which are then assembled to represent the </w:t>
      </w:r>
      <w:r>
        <w:t>workpiece</w:t>
      </w:r>
      <w:r w:rsidRPr="62974FD3">
        <w:t xml:space="preserve">. The CAD assembly representing the workpiece </w:t>
      </w:r>
      <w:proofErr w:type="gramStart"/>
      <w:r w:rsidRPr="62974FD3">
        <w:t>is converted</w:t>
      </w:r>
      <w:proofErr w:type="gramEnd"/>
      <w:r w:rsidRPr="62974FD3">
        <w:t xml:space="preserve"> into a point</w:t>
      </w:r>
      <w:r w:rsidR="00703804">
        <w:t xml:space="preserve"> </w:t>
      </w:r>
      <w:r w:rsidRPr="62974FD3">
        <w:t xml:space="preserve">cloud through a uniform sampling technique to be used for </w:t>
      </w:r>
      <w:r>
        <w:t>workpiece</w:t>
      </w:r>
      <w:r w:rsidRPr="62974FD3">
        <w:t xml:space="preserve"> registration. The point</w:t>
      </w:r>
      <w:r w:rsidR="00703804">
        <w:t xml:space="preserve"> </w:t>
      </w:r>
      <w:r w:rsidRPr="62974FD3">
        <w:t>cloud associated with the CAD model is known as the source point</w:t>
      </w:r>
      <w:r w:rsidR="00703804">
        <w:t xml:space="preserve"> </w:t>
      </w:r>
      <w:r w:rsidRPr="62974FD3">
        <w:t>cloud.</w:t>
      </w:r>
    </w:p>
    <w:p w14:paraId="42DBDEFE" w14:textId="12792D23" w:rsidR="00E247D4" w:rsidRDefault="00972624" w:rsidP="00704CF8">
      <w:r w:rsidRPr="00A62335">
        <w:t xml:space="preserve">A simplified model of the workspace </w:t>
      </w:r>
      <w:r w:rsidRPr="5003E31F">
        <w:t>and environment</w:t>
      </w:r>
      <w:r w:rsidRPr="00A62335">
        <w:t xml:space="preserve"> including the welding table and the robot base </w:t>
      </w:r>
      <w:proofErr w:type="gramStart"/>
      <w:r w:rsidRPr="00A62335">
        <w:t xml:space="preserve">is </w:t>
      </w:r>
      <w:r>
        <w:t xml:space="preserve">also </w:t>
      </w:r>
      <w:r w:rsidRPr="00A62335">
        <w:t>created</w:t>
      </w:r>
      <w:proofErr w:type="gramEnd"/>
      <w:r w:rsidRPr="00A62335">
        <w:t xml:space="preserve"> for simulation purposes</w:t>
      </w:r>
      <w:r w:rsidR="00804880">
        <w:t>. This</w:t>
      </w:r>
      <w:r>
        <w:t xml:space="preserve"> environment model </w:t>
      </w:r>
      <w:proofErr w:type="gramStart"/>
      <w:r>
        <w:t>is also converted</w:t>
      </w:r>
      <w:proofErr w:type="gramEnd"/>
      <w:r>
        <w:t xml:space="preserve"> into a point</w:t>
      </w:r>
      <w:r w:rsidR="00703804">
        <w:t xml:space="preserve"> </w:t>
      </w:r>
      <w:r>
        <w:t>cloud file. The</w:t>
      </w:r>
      <w:r w:rsidRPr="008D2D4D">
        <w:t xml:space="preserve"> 3D models </w:t>
      </w:r>
      <w:proofErr w:type="gramStart"/>
      <w:r>
        <w:t>are generated</w:t>
      </w:r>
      <w:proofErr w:type="gramEnd"/>
      <w:r>
        <w:t xml:space="preserve"> using standard CAD software from </w:t>
      </w:r>
      <w:r w:rsidRPr="008D2D4D">
        <w:t>which</w:t>
      </w:r>
      <w:r>
        <w:t xml:space="preserve"> they</w:t>
      </w:r>
      <w:r w:rsidRPr="008D2D4D">
        <w:t xml:space="preserve"> can be exported as .ply files or other standard file formats.</w:t>
      </w:r>
    </w:p>
    <w:p w14:paraId="6BE36DEC" w14:textId="77777777" w:rsidR="000C2170" w:rsidRPr="00704CF8" w:rsidRDefault="000C2170" w:rsidP="00704CF8"/>
    <w:p w14:paraId="51B67D40" w14:textId="4A9CF179" w:rsidR="008F38DB" w:rsidRPr="00B503F4" w:rsidRDefault="00355B36" w:rsidP="00C80135">
      <w:pPr>
        <w:pStyle w:val="BodyTextIndent"/>
        <w:numPr>
          <w:ilvl w:val="1"/>
          <w:numId w:val="3"/>
        </w:numPr>
        <w:rPr>
          <w:rFonts w:ascii="Arial" w:hAnsi="Arial" w:cs="Arial"/>
          <w:b/>
          <w:kern w:val="0"/>
        </w:rPr>
      </w:pPr>
      <w:r>
        <w:rPr>
          <w:rFonts w:ascii="Arial" w:hAnsi="Arial" w:cs="Arial"/>
          <w:b/>
          <w:kern w:val="0"/>
        </w:rPr>
        <w:t>Workspace</w:t>
      </w:r>
      <w:r w:rsidR="00972624">
        <w:rPr>
          <w:rFonts w:ascii="Arial" w:hAnsi="Arial" w:cs="Arial"/>
          <w:b/>
          <w:kern w:val="0"/>
        </w:rPr>
        <w:t xml:space="preserve"> S</w:t>
      </w:r>
      <w:r>
        <w:rPr>
          <w:rFonts w:ascii="Arial" w:hAnsi="Arial" w:cs="Arial"/>
          <w:b/>
          <w:kern w:val="0"/>
        </w:rPr>
        <w:t>ensing</w:t>
      </w:r>
      <w:r w:rsidR="00972624">
        <w:rPr>
          <w:rFonts w:ascii="Arial" w:hAnsi="Arial" w:cs="Arial"/>
          <w:b/>
          <w:kern w:val="0"/>
        </w:rPr>
        <w:t xml:space="preserve"> S</w:t>
      </w:r>
      <w:r>
        <w:rPr>
          <w:rFonts w:ascii="Arial" w:hAnsi="Arial" w:cs="Arial"/>
          <w:b/>
          <w:kern w:val="0"/>
        </w:rPr>
        <w:t>tage</w:t>
      </w:r>
    </w:p>
    <w:p w14:paraId="2249CAB3" w14:textId="48B427A1" w:rsidR="00F96747" w:rsidRDefault="00972624" w:rsidP="00972624">
      <w:r w:rsidRPr="5003E31F">
        <w:t>Prior to the sensing stage</w:t>
      </w:r>
      <w:r>
        <w:t>,</w:t>
      </w:r>
      <w:r w:rsidRPr="5003E31F">
        <w:t xml:space="preserve"> the workpiece </w:t>
      </w:r>
      <w:proofErr w:type="gramStart"/>
      <w:r>
        <w:t>is</w:t>
      </w:r>
      <w:r w:rsidRPr="5003E31F">
        <w:t xml:space="preserve"> placed</w:t>
      </w:r>
      <w:proofErr w:type="gramEnd"/>
      <w:r w:rsidRPr="5003E31F">
        <w:t xml:space="preserve">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 </w:t>
      </w:r>
      <w:proofErr w:type="gramStart"/>
      <w:r w:rsidRPr="5003E31F">
        <w:t>is restricted</w:t>
      </w:r>
      <w:proofErr w:type="gramEnd"/>
      <w:r w:rsidRPr="5003E31F">
        <w:t xml:space="preserve"> to the usable workspace of the robot</w:t>
      </w:r>
      <w:r w:rsidR="00DB3EB6" w:rsidRPr="5003E31F">
        <w:t xml:space="preserve">. </w:t>
      </w:r>
    </w:p>
    <w:p w14:paraId="41FB32D3" w14:textId="5A1B9C42"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w:t>
      </w:r>
      <w:proofErr w:type="gramStart"/>
      <w:r w:rsidR="00846A90">
        <w:t>5</w:t>
      </w:r>
      <w:proofErr w:type="gramEnd"/>
      <w:r w:rsidRPr="5003E31F">
        <w:t xml:space="preserve"> of the robot. Multiple 2D lidar scans </w:t>
      </w:r>
      <w:proofErr w:type="gramStart"/>
      <w:r w:rsidRPr="5003E31F">
        <w:t>are measured</w:t>
      </w:r>
      <w:proofErr w:type="gramEnd"/>
      <w:r w:rsidRPr="5003E31F">
        <w:t xml:space="preserve"> along with corresponding sensor poses. As the scanning stage continues</w:t>
      </w:r>
      <w:r>
        <w:t>,</w:t>
      </w:r>
      <w:r w:rsidRPr="5003E31F">
        <w:t xml:space="preserve"> the </w:t>
      </w:r>
      <w:r>
        <w:t>data</w:t>
      </w:r>
      <w:r w:rsidRPr="5003E31F">
        <w:t xml:space="preserve"> are transformed from the sensor frame link</w:t>
      </w:r>
      <w:r w:rsidR="00846A90">
        <w:t xml:space="preserve"> </w:t>
      </w:r>
      <w:proofErr w:type="gramStart"/>
      <w:r w:rsidR="00846A90">
        <w:t>5</w:t>
      </w:r>
      <w:proofErr w:type="gramEnd"/>
      <w:r w:rsidRPr="5003E31F">
        <w:t xml:space="preserve"> to the base frame link</w:t>
      </w:r>
      <w:r w:rsidR="00846A90">
        <w:t xml:space="preserve"> </w:t>
      </w:r>
      <w:r w:rsidRPr="5003E31F">
        <w:t xml:space="preserve">0 through the </w:t>
      </w:r>
      <w:r w:rsidR="006A362D">
        <w:t xml:space="preserve">known </w:t>
      </w:r>
      <w:r w:rsidRPr="5003E31F">
        <w:t>robot kinematics and accumulated into a 3D point</w:t>
      </w:r>
      <w:r w:rsidR="00703804">
        <w:t xml:space="preserve"> </w:t>
      </w:r>
      <w:r w:rsidRPr="5003E31F">
        <w:t xml:space="preserve">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point</w:t>
      </w:r>
      <w:r w:rsidR="00703804">
        <w:t xml:space="preserve"> </w:t>
      </w:r>
      <w:r>
        <w:t xml:space="preserve">cloud contains an image of the workpiece and </w:t>
      </w:r>
      <w:r>
        <w:t>fixtures as well as the top of the welding table and the background. The point</w:t>
      </w:r>
      <w:r w:rsidR="00703804">
        <w:t xml:space="preserve"> </w:t>
      </w:r>
      <w:r>
        <w:t xml:space="preserve">cloud associated with the LiDAR scan is known as the reference or target cloud. The sensing stage along with the methods of filtering and </w:t>
      </w:r>
      <w:proofErr w:type="spellStart"/>
      <w:r>
        <w:t>downs</w:t>
      </w:r>
      <w:r w:rsidR="00703804">
        <w:t>a</w:t>
      </w:r>
      <w:r>
        <w:t>mpling</w:t>
      </w:r>
      <w:proofErr w:type="spellEnd"/>
      <w:r>
        <w:t xml:space="preserve"> can </w:t>
      </w:r>
      <w:proofErr w:type="gramStart"/>
      <w:r>
        <w:t>be seen</w:t>
      </w:r>
      <w:proofErr w:type="gramEnd"/>
      <w:r>
        <w:t xml:space="preserve"> below in figure 3.</w:t>
      </w:r>
    </w:p>
    <w:p w14:paraId="704671E8" w14:textId="0F33AE2B" w:rsidR="00934570" w:rsidRDefault="00657C48" w:rsidP="00972624">
      <w:r w:rsidRPr="00E34298">
        <w:rPr>
          <w:noProof/>
          <w:color w:val="BFBFBF" w:themeColor="background1" w:themeShade="BF"/>
        </w:rPr>
        <mc:AlternateContent>
          <mc:Choice Requires="wpc">
            <w:drawing>
              <wp:anchor distT="0" distB="0" distL="114300" distR="114300" simplePos="0" relativeHeight="251637248" behindDoc="1" locked="0" layoutInCell="1" allowOverlap="1" wp14:anchorId="187B5ECF" wp14:editId="36753AF0">
                <wp:simplePos x="0" y="0"/>
                <wp:positionH relativeFrom="margin">
                  <wp:posOffset>3561213</wp:posOffset>
                </wp:positionH>
                <wp:positionV relativeFrom="margin">
                  <wp:posOffset>878022</wp:posOffset>
                </wp:positionV>
                <wp:extent cx="3366642" cy="5880100"/>
                <wp:effectExtent l="0" t="0" r="5715" b="6350"/>
                <wp:wrapNone/>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0D02B0" w:rsidRDefault="000D02B0"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0D02B0" w:rsidRDefault="000D02B0"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0D02B0" w:rsidRDefault="000D02B0"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2742" y="5584007"/>
                            <a:ext cx="3263900" cy="267335"/>
                          </a:xfrm>
                          <a:prstGeom prst="rect">
                            <a:avLst/>
                          </a:prstGeom>
                          <a:solidFill>
                            <a:schemeClr val="lt1"/>
                          </a:solidFill>
                          <a:ln w="6350">
                            <a:noFill/>
                          </a:ln>
                        </wps:spPr>
                        <wps:txbx>
                          <w:txbxContent>
                            <w:p w14:paraId="07F188F6" w14:textId="2C942323" w:rsidR="000D02B0" w:rsidRPr="0008143B" w:rsidRDefault="00597412" w:rsidP="008D7E14">
                              <w:pPr>
                                <w:spacing w:line="254" w:lineRule="auto"/>
                                <w:rPr>
                                  <w:rFonts w:eastAsia="Calibri"/>
                                </w:rPr>
                              </w:pPr>
                              <w:r w:rsidRPr="0008143B">
                                <w:rPr>
                                  <w:rFonts w:eastAsia="Calibri"/>
                                  <w:b/>
                                  <w:bCs/>
                                </w:rPr>
                                <w:t>FIGURE 2</w:t>
                              </w:r>
                              <w:r w:rsidRPr="0008143B">
                                <w:rPr>
                                  <w:rFonts w:eastAsia="Calibri"/>
                                </w:rPr>
                                <w:t>:</w:t>
                              </w:r>
                              <w:r w:rsidR="000D02B0" w:rsidRPr="0008143B">
                                <w:rPr>
                                  <w:rFonts w:eastAsia="Calibri"/>
                                </w:rPr>
                                <w:t xml:space="preserve"> - </w:t>
                              </w:r>
                              <w:r w:rsidRPr="0008143B">
                                <w:rPr>
                                  <w:rFonts w:eastAsia="Calibri"/>
                                </w:rPr>
                                <w:t>AUTOMATED WELD PATH GENERATION</w:t>
                              </w:r>
                              <w:r w:rsidR="000D02B0" w:rsidRPr="0008143B">
                                <w:rPr>
                                  <w:rFonts w:eastAsia="Calibri"/>
                                </w:rPr>
                                <w:t xml:space="preserve"> </w:t>
                              </w:r>
                            </w:p>
                            <w:p w14:paraId="58200C53" w14:textId="77777777" w:rsidR="000D02B0" w:rsidRDefault="000D02B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30" editas="canvas" style="position:absolute;left:0;text-align:left;margin-left:280.4pt;margin-top:69.15pt;width:265.1pt;height:463pt;z-index:-251679232;mso-position-horizontal-relative:margin;mso-position-vertical-relative:margin;mso-width-relative:margin;mso-height-relative:margin" coordsize="33661,5880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">
                <v:shape id="_x0000_s1031" type="#_x0000_t75" style="position:absolute;width:33661;height:58801;visibility:visible;mso-wrap-style:square" filled="t">
                  <v:fill o:detectmouseclick="t"/>
                  <v:path o:connecttype="none"/>
                </v:shape>
                <v:group id="Group 10" o:spid="_x0000_s1032"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33"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 id="Text Box 149" o:spid="_x0000_s1034"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0D02B0" w:rsidRDefault="000D02B0" w:rsidP="00266874">
                          <w:r>
                            <w:t>Model Preparation</w:t>
                          </w:r>
                        </w:p>
                      </w:txbxContent>
                    </v:textbox>
                  </v:shape>
                  <v:shape id="Flowchart: Process 150" o:spid="_x0000_s1035"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v:textbox>
                  </v:shape>
                  <v:shape id="Graphic 151" o:spid="_x0000_s1036"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30" o:title="Cube outline"/>
                  </v:shape>
                  <v:shape id="Flowchart: Process 152" o:spid="_x0000_s1037"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v:textbox>
                  </v:shape>
                  <v:shape id="Graphic 153" o:spid="_x0000_s1038"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1" o:title="Cloud outline"/>
                  </v:shape>
                </v:group>
                <v:group id="Group 11" o:spid="_x0000_s1039"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40"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41"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42"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v:textbox>
                  </v:shape>
                  <v:group id="Group 158" o:spid="_x0000_s1043"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4"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2" o:title="Robot Hand outline"/>
                    </v:shape>
                    <v:shape id="Graphic 160" o:spid="_x0000_s1045"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3" o:title="Eye outline"/>
                    </v:shape>
                    <v:shape id="Graphic 161" o:spid="_x0000_s1046"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4" o:title="Cube with solid fill"/>
                    </v:shape>
                  </v:group>
                  <v:shape id="Flowchart: Process 162" o:spid="_x0000_s1047"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v:textbox>
                  </v:shape>
                  <v:shape id="Graphic 25" o:spid="_x0000_s1048"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5" o:title="Cloud with solid fill"/>
                  </v:shape>
                </v:group>
                <v:group id="Group 1" o:spid="_x0000_s1049"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50"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0D02B0" w:rsidRDefault="000D02B0" w:rsidP="00266874"/>
                      </w:txbxContent>
                    </v:textbox>
                  </v:shape>
                  <v:shape id="Text Box 12" o:spid="_x0000_s1051"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52"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v:textbox>
                  </v:shape>
                  <v:shape id="Flowchart: Process 168" o:spid="_x0000_s1053"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v:textbox>
                  </v:shape>
                </v:group>
                <v:group id="Group 13" o:spid="_x0000_s1054"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5"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6"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7"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v:textbox>
                  </v:shape>
                  <v:shape id="Flowchart: Process 173" o:spid="_x0000_s1058"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v:textbox>
                  </v:shape>
                  <v:shape id="Flowchart: Process 174" o:spid="_x0000_s1059"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v:textbox>
                  </v:shape>
                  <v:shape id="Graphic 175" o:spid="_x0000_s1060"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6" o:title="Layers Design outline"/>
                  </v:shape>
                  <v:shape id="Graphic 59" o:spid="_x0000_s1061"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7" o:title="Transfer outline"/>
                  </v:shape>
                  <v:group id="Group 178" o:spid="_x0000_s1062"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63"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5" o:title="Cloud with solid fill"/>
                    </v:shape>
                    <v:shape id="Graphic 180" o:spid="_x0000_s1064"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1" o:title="Cloud outline"/>
                    </v:shape>
                  </v:group>
                  <v:shape id="Graphic 181" o:spid="_x0000_s1065"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30"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6"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7"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8"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0D02B0" w:rsidRDefault="000D02B0" w:rsidP="00732F28">
                        <w:pPr>
                          <w:jc w:val="center"/>
                        </w:pPr>
                      </w:p>
                    </w:txbxContent>
                  </v:textbox>
                </v:shape>
                <v:shape id="Text Box 17" o:spid="_x0000_s1069" type="#_x0000_t202" style="position:absolute;left:1027;top:55840;width:32639;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2C942323" w:rsidR="000D02B0" w:rsidRPr="0008143B" w:rsidRDefault="00597412" w:rsidP="008D7E14">
                        <w:pPr>
                          <w:spacing w:line="254" w:lineRule="auto"/>
                          <w:rPr>
                            <w:rFonts w:eastAsia="Calibri"/>
                          </w:rPr>
                        </w:pPr>
                        <w:r w:rsidRPr="0008143B">
                          <w:rPr>
                            <w:rFonts w:eastAsia="Calibri"/>
                            <w:b/>
                            <w:bCs/>
                          </w:rPr>
                          <w:t>FIGURE 2</w:t>
                        </w:r>
                        <w:r w:rsidRPr="0008143B">
                          <w:rPr>
                            <w:rFonts w:eastAsia="Calibri"/>
                          </w:rPr>
                          <w:t>:</w:t>
                        </w:r>
                        <w:r w:rsidR="000D02B0" w:rsidRPr="0008143B">
                          <w:rPr>
                            <w:rFonts w:eastAsia="Calibri"/>
                          </w:rPr>
                          <w:t xml:space="preserve"> - </w:t>
                        </w:r>
                        <w:r w:rsidRPr="0008143B">
                          <w:rPr>
                            <w:rFonts w:eastAsia="Calibri"/>
                          </w:rPr>
                          <w:t>AUTOMATED WELD PATH GENERATION</w:t>
                        </w:r>
                        <w:r w:rsidR="000D02B0" w:rsidRPr="0008143B">
                          <w:rPr>
                            <w:rFonts w:eastAsia="Calibri"/>
                          </w:rPr>
                          <w:t xml:space="preserve"> </w:t>
                        </w:r>
                      </w:p>
                      <w:p w14:paraId="58200C53" w14:textId="77777777" w:rsidR="000D02B0" w:rsidRDefault="000D02B0"/>
                    </w:txbxContent>
                  </v:textbox>
                </v:shape>
                <w10:wrap anchorx="margin" anchory="margin"/>
              </v:group>
            </w:pict>
          </mc:Fallback>
        </mc:AlternateContent>
      </w:r>
    </w:p>
    <w:p w14:paraId="4B5B2726" w14:textId="1C2D416D" w:rsidR="005D3139" w:rsidRDefault="005D3139" w:rsidP="00972624"/>
    <w:p w14:paraId="434D8DAE" w14:textId="3D9578D9" w:rsidR="005D3139" w:rsidRDefault="005D3139" w:rsidP="00972624"/>
    <w:p w14:paraId="0A2177A0" w14:textId="7DF8C8F2" w:rsidR="005D3139" w:rsidRDefault="005D3139" w:rsidP="00972624"/>
    <w:p w14:paraId="5E8AA7FB" w14:textId="703BEA26" w:rsidR="005D3139" w:rsidRDefault="005D3139" w:rsidP="00972624"/>
    <w:p w14:paraId="2F65419D" w14:textId="5A92FACD" w:rsidR="005D3139" w:rsidRDefault="005D3139" w:rsidP="00972624"/>
    <w:p w14:paraId="53AC7159" w14:textId="19854C3C" w:rsidR="005D3139" w:rsidRDefault="005D3139" w:rsidP="00972624"/>
    <w:p w14:paraId="29CA58AA" w14:textId="52B83471" w:rsidR="005D3139" w:rsidRDefault="005D3139" w:rsidP="00972624"/>
    <w:p w14:paraId="7FC0C636" w14:textId="21810CCA" w:rsidR="005D3139" w:rsidRDefault="005D3139" w:rsidP="00972624"/>
    <w:p w14:paraId="6ED46EEE" w14:textId="66B0A096" w:rsidR="005D3139" w:rsidRDefault="005D3139" w:rsidP="00972624"/>
    <w:p w14:paraId="210D8BB6" w14:textId="1FB58A34" w:rsidR="005D3139" w:rsidRDefault="005D3139" w:rsidP="00972624"/>
    <w:p w14:paraId="1283B281" w14:textId="6163A886" w:rsidR="005D3139" w:rsidRDefault="005D3139" w:rsidP="00972624"/>
    <w:p w14:paraId="4744F638" w14:textId="3BA69E82" w:rsidR="005D3139" w:rsidRDefault="005D3139" w:rsidP="00972624"/>
    <w:p w14:paraId="021BA4BE" w14:textId="798BB362" w:rsidR="005D3139" w:rsidRDefault="005D3139" w:rsidP="00972624"/>
    <w:p w14:paraId="7F6DB6CD" w14:textId="2F0AE583" w:rsidR="005D3139" w:rsidRDefault="005D3139" w:rsidP="00972624"/>
    <w:p w14:paraId="5013A2FD" w14:textId="1C6099EE" w:rsidR="005D3139" w:rsidRDefault="005D3139" w:rsidP="00972624"/>
    <w:p w14:paraId="40FE0705" w14:textId="6C601033" w:rsidR="005D3139" w:rsidRDefault="005D3139" w:rsidP="00972624"/>
    <w:p w14:paraId="3C5A5602" w14:textId="70A270B4" w:rsidR="005D3139" w:rsidRDefault="005D3139" w:rsidP="00972624"/>
    <w:p w14:paraId="22CA8B66" w14:textId="4F529202" w:rsidR="005D3139" w:rsidRDefault="005D3139" w:rsidP="00972624"/>
    <w:p w14:paraId="2DB83B48" w14:textId="0FC709DB" w:rsidR="005D3139" w:rsidRDefault="005D3139" w:rsidP="00972624"/>
    <w:p w14:paraId="61D1E216" w14:textId="4BDB436D" w:rsidR="005D3139" w:rsidRDefault="005D3139" w:rsidP="00972624"/>
    <w:p w14:paraId="35B699D8" w14:textId="3938C6DD" w:rsidR="005D3139" w:rsidRDefault="005D3139" w:rsidP="00972624"/>
    <w:p w14:paraId="5231EC7E" w14:textId="604A804D" w:rsidR="005D3139" w:rsidRDefault="005D3139" w:rsidP="00972624"/>
    <w:p w14:paraId="252904B5" w14:textId="31A65B76" w:rsidR="005D3139" w:rsidRDefault="005D3139" w:rsidP="00972624"/>
    <w:p w14:paraId="560F9130" w14:textId="2E41B7AE" w:rsidR="005D3139" w:rsidRDefault="005D3139" w:rsidP="00972624"/>
    <w:p w14:paraId="2A304E80" w14:textId="1A40587F" w:rsidR="005D3139" w:rsidRDefault="005D3139" w:rsidP="00972624"/>
    <w:p w14:paraId="318FCB5E" w14:textId="747996B5" w:rsidR="005D3139" w:rsidRDefault="005D3139" w:rsidP="00972624"/>
    <w:p w14:paraId="77979B7B" w14:textId="0E34B619" w:rsidR="005D3139" w:rsidRDefault="005D3139" w:rsidP="00972624"/>
    <w:p w14:paraId="173A8CAA" w14:textId="3C331659" w:rsidR="005D3139" w:rsidRDefault="005D3139" w:rsidP="00972624"/>
    <w:p w14:paraId="0EED1DD7" w14:textId="399E7BDA" w:rsidR="005D3139" w:rsidRDefault="005D3139" w:rsidP="00972624"/>
    <w:p w14:paraId="10021D42" w14:textId="3C293642" w:rsidR="005D3139" w:rsidRDefault="005D3139" w:rsidP="00972624"/>
    <w:p w14:paraId="14134E2F" w14:textId="43AB0A23" w:rsidR="005D3139" w:rsidRDefault="005D3139" w:rsidP="00972624"/>
    <w:p w14:paraId="13B0A8E0" w14:textId="7B4B49C6" w:rsidR="005D3139" w:rsidRDefault="005D3139" w:rsidP="00972624"/>
    <w:p w14:paraId="125A3E2C" w14:textId="2B0FE099" w:rsidR="005D3139" w:rsidRDefault="005D3139" w:rsidP="00972624"/>
    <w:p w14:paraId="1B28136B" w14:textId="6B7DAE6F" w:rsidR="005D3139" w:rsidRDefault="005D3139" w:rsidP="00972624"/>
    <w:p w14:paraId="4F99CBDD" w14:textId="5A2EBAB8" w:rsidR="005D3139" w:rsidRDefault="005D3139" w:rsidP="00972624"/>
    <w:p w14:paraId="4DBE1217" w14:textId="0FC8CFC1" w:rsidR="005D3139" w:rsidRDefault="005D3139" w:rsidP="00972624"/>
    <w:p w14:paraId="25D6D8F6" w14:textId="3E4E1189" w:rsidR="005D3139" w:rsidRDefault="005D3139" w:rsidP="00972624"/>
    <w:p w14:paraId="54038923" w14:textId="26B0F1C9" w:rsidR="005D3139" w:rsidRDefault="005D3139" w:rsidP="00972624"/>
    <w:p w14:paraId="6D387F56" w14:textId="2B7A05D9" w:rsidR="005D3139" w:rsidRDefault="005D3139" w:rsidP="00972624"/>
    <w:p w14:paraId="26C335FE" w14:textId="29FB104A" w:rsidR="005D3139" w:rsidRDefault="005D3139" w:rsidP="00972624"/>
    <w:p w14:paraId="5CD99CB8" w14:textId="550B2EDD" w:rsidR="00972624" w:rsidRDefault="00972624" w:rsidP="00C80135">
      <w:pPr>
        <w:pStyle w:val="BodyTextIndent"/>
        <w:numPr>
          <w:ilvl w:val="1"/>
          <w:numId w:val="3"/>
        </w:numPr>
        <w:rPr>
          <w:rFonts w:ascii="Arial" w:hAnsi="Arial" w:cs="Arial"/>
          <w:b/>
          <w:kern w:val="0"/>
        </w:rPr>
      </w:pPr>
      <w:r>
        <w:rPr>
          <w:rFonts w:ascii="Arial" w:hAnsi="Arial" w:cs="Arial"/>
          <w:b/>
          <w:kern w:val="0"/>
        </w:rPr>
        <w:t>W</w:t>
      </w:r>
      <w:r w:rsidR="00282C23">
        <w:rPr>
          <w:rFonts w:ascii="Arial" w:hAnsi="Arial" w:cs="Arial"/>
          <w:b/>
          <w:kern w:val="0"/>
        </w:rPr>
        <w:t>orkspace Localization Stage</w:t>
      </w:r>
    </w:p>
    <w:p w14:paraId="235E3768" w14:textId="68D24009" w:rsidR="00573E6D" w:rsidRDefault="00573E6D" w:rsidP="00573E6D">
      <w:r w:rsidRPr="5003E31F">
        <w:t xml:space="preserve">In the </w:t>
      </w:r>
      <w:r>
        <w:t xml:space="preserve">workpiece localization </w:t>
      </w:r>
      <w:r w:rsidRPr="5003E31F">
        <w:t xml:space="preserve">stage, the </w:t>
      </w:r>
      <w:r w:rsidRPr="004D1C80">
        <w:t>source point</w:t>
      </w:r>
      <w:r w:rsidR="00703804">
        <w:t xml:space="preserve"> </w:t>
      </w:r>
      <w:r w:rsidRPr="004D1C80">
        <w:t>cloud</w:t>
      </w:r>
      <w:r w:rsidRPr="5003E31F">
        <w:t xml:space="preserve"> derived from </w:t>
      </w:r>
      <w:r>
        <w:t>the C</w:t>
      </w:r>
      <w:r w:rsidRPr="5003E31F">
        <w:t xml:space="preserve">AD </w:t>
      </w:r>
      <w:r>
        <w:t xml:space="preserve">model </w:t>
      </w:r>
      <w:proofErr w:type="gramStart"/>
      <w:r>
        <w:t>is</w:t>
      </w:r>
      <w:r w:rsidRPr="5003E31F">
        <w:t xml:space="preserve"> compared</w:t>
      </w:r>
      <w:proofErr w:type="gramEnd"/>
      <w:r w:rsidRPr="5003E31F">
        <w:t xml:space="preserve"> to the </w:t>
      </w:r>
      <w:r>
        <w:t xml:space="preserve">reduced </w:t>
      </w:r>
      <w:r w:rsidRPr="004D1C80">
        <w:t>reference cloud</w:t>
      </w:r>
      <w:r w:rsidRPr="5003E31F">
        <w:t xml:space="preserve"> acquired from lidar in the sensing stage. The relative transformation between clouds </w:t>
      </w:r>
      <w:proofErr w:type="gramStart"/>
      <w:r w:rsidRPr="5003E31F">
        <w:t>is found</w:t>
      </w:r>
      <w:proofErr w:type="gramEnd"/>
      <w:r w:rsidRPr="5003E31F">
        <w:t xml:space="preserve"> using the iterative closest point algorithm (ICP). The pose of the </w:t>
      </w:r>
      <w:r w:rsidR="00703804">
        <w:t>workpiece</w:t>
      </w:r>
      <w:r w:rsidRPr="5003E31F">
        <w:t xml:space="preserve"> can </w:t>
      </w:r>
      <w:proofErr w:type="gramStart"/>
      <w:r w:rsidRPr="5003E31F">
        <w:t>be used</w:t>
      </w:r>
      <w:proofErr w:type="gramEnd"/>
      <w:r w:rsidRPr="5003E31F">
        <w:t xml:space="preserve"> to determine the required location of the weld seam in a global sense. </w:t>
      </w:r>
    </w:p>
    <w:p w14:paraId="7F00B9B0" w14:textId="6DD59C1C" w:rsidR="002B1BDD" w:rsidRDefault="00573E6D" w:rsidP="00934570">
      <w:r>
        <w:t xml:space="preserve">The reference cloud, collected from LiDAR, contains a larger volume of points, but not necessarily more points, than the </w:t>
      </w:r>
      <w:r>
        <w:lastRenderedPageBreak/>
        <w:t xml:space="preserve">source cloud. Also, the percentage of the workpiece represented in the LiDAR cloud depends on the sweeping motion used in the scanning stage and the amount of interference caused by the clamps or other obstructions. In the best-case scenario, </w:t>
      </w:r>
      <w:proofErr w:type="gramStart"/>
      <w:r>
        <w:t>approximately half</w:t>
      </w:r>
      <w:proofErr w:type="gramEnd"/>
      <w:r>
        <w:t xml:space="preserve"> of the points associated with the external faces of the workpiece are available in the LiDAR cloud. </w:t>
      </w:r>
    </w:p>
    <w:p w14:paraId="0545B874" w14:textId="243EB8D8" w:rsidR="00573E6D" w:rsidRPr="00972624" w:rsidRDefault="00573E6D" w:rsidP="00573E6D">
      <w:pPr>
        <w:pStyle w:val="BodyTextIndent"/>
        <w:ind w:firstLine="0"/>
        <w:rPr>
          <w:rFonts w:ascii="Arial" w:hAnsi="Arial" w:cs="Arial"/>
          <w:b/>
          <w:kern w:val="0"/>
        </w:rPr>
      </w:pPr>
      <w:r>
        <w:t xml:space="preserve">The LiDAR cloud </w:t>
      </w:r>
      <w:proofErr w:type="gramStart"/>
      <w:r>
        <w:t>is first reduced</w:t>
      </w:r>
      <w:proofErr w:type="gramEnd"/>
      <w:r>
        <w:t xml:space="preserve"> to the usable workspace of the robot using a 3D bounding box </w:t>
      </w:r>
      <w:r w:rsidR="00367BD9">
        <w:t xml:space="preserve">or </w:t>
      </w:r>
      <w:proofErr w:type="spellStart"/>
      <w:r w:rsidR="00367BD9">
        <w:t>PassThrough</w:t>
      </w:r>
      <w:proofErr w:type="spellEnd"/>
      <w:r w:rsidR="00367BD9">
        <w:t xml:space="preserve"> filter [</w:t>
      </w:r>
      <w:r w:rsidR="00E95FA1">
        <w:t>33</w:t>
      </w:r>
      <w:r w:rsidR="00367BD9">
        <w:t xml:space="preserve">] which </w:t>
      </w:r>
      <w:r>
        <w:t>remov</w:t>
      </w:r>
      <w:r w:rsidR="00AB779A">
        <w:t>es</w:t>
      </w:r>
      <w:r>
        <w:t xml:space="preserve">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point</w:t>
      </w:r>
      <w:r w:rsidR="00703804">
        <w:t xml:space="preserve"> </w:t>
      </w:r>
      <w:r w:rsidR="00885B36">
        <w:t>cloud</w:t>
      </w:r>
      <w:r w:rsidR="00E20F57">
        <w:t xml:space="preserve"> and reduce computational requirements</w:t>
      </w:r>
      <w:r w:rsidR="003958D6">
        <w:t xml:space="preserve"> of the localization algorithms</w:t>
      </w:r>
      <w:r>
        <w:t xml:space="preserve">. The remaining image contains points from the workpiece, the clamps holding the workpiece, and the table. The robot arm may also </w:t>
      </w:r>
      <w:proofErr w:type="gramStart"/>
      <w:r>
        <w:t>be included</w:t>
      </w:r>
      <w:proofErr w:type="gramEnd"/>
      <w:r>
        <w:t xml:space="preserve"> in the remaining point</w:t>
      </w:r>
      <w:r w:rsidR="00703804">
        <w:t xml:space="preserve"> </w:t>
      </w:r>
      <w:r>
        <w:t xml:space="preserve">cloud. At this point, RANSAC based segmentation </w:t>
      </w:r>
      <w:proofErr w:type="gramStart"/>
      <w:r>
        <w:t>is used</w:t>
      </w:r>
      <w:proofErr w:type="gramEnd"/>
      <w:r>
        <w:t xml:space="preserve"> to compare geometrical information such as the planar nature of the table or the orthogonality of the workpiece to the LiDAR cloud to separate, or segment, the points associated with the workpiece. The results of a cascaded RANSAC segmentation </w:t>
      </w:r>
      <w:proofErr w:type="gramStart"/>
      <w:r>
        <w:t>are stored</w:t>
      </w:r>
      <w:proofErr w:type="gramEnd"/>
      <w:r>
        <w:t xml:space="preserve"> as the reference point</w:t>
      </w:r>
      <w:r w:rsidR="00703804">
        <w:t xml:space="preserve"> </w:t>
      </w:r>
      <w:r>
        <w:t>cloud. Finally, the rigid transformation between the reference and source point</w:t>
      </w:r>
      <w:r w:rsidR="00703804">
        <w:t xml:space="preserve"> </w:t>
      </w:r>
      <w:r>
        <w:t xml:space="preserve">cloud </w:t>
      </w:r>
      <w:proofErr w:type="gramStart"/>
      <w:r>
        <w:t>is found</w:t>
      </w:r>
      <w:proofErr w:type="gramEnd"/>
      <w:r>
        <w:t xml:space="preserve"> with the iterative closest point (ICP) cloud registration algorithm. This transformation matrix represents the location and orientation of the workpiece with respect to a fixed origin</w:t>
      </w:r>
      <w:r w:rsidR="00932F02">
        <w:t xml:space="preserve"> </w:t>
      </w:r>
      <w:r w:rsidR="005A172E">
        <w:t>attached to</w:t>
      </w:r>
      <w:r w:rsidR="00932F02">
        <w:t xml:space="preserve"> </w:t>
      </w:r>
      <w:r w:rsidR="00200893">
        <w:t>the base link</w:t>
      </w:r>
      <w:r>
        <w:t>.</w:t>
      </w:r>
    </w:p>
    <w:p w14:paraId="4F10ABBA" w14:textId="743FDE84" w:rsidR="00573E6D" w:rsidRDefault="00573E6D" w:rsidP="002B1BDD">
      <w:pPr>
        <w:pStyle w:val="BodyTextIndent"/>
        <w:ind w:firstLine="0"/>
        <w:rPr>
          <w:rFonts w:ascii="Arial" w:hAnsi="Arial" w:cs="Arial"/>
          <w:b/>
          <w:kern w:val="0"/>
        </w:rPr>
      </w:pPr>
    </w:p>
    <w:p w14:paraId="7D84B0DD" w14:textId="26B94F95" w:rsidR="00E0235E" w:rsidRPr="0018517E" w:rsidRDefault="00282C23" w:rsidP="0018517E">
      <w:pPr>
        <w:pStyle w:val="BodyTextIndent"/>
        <w:numPr>
          <w:ilvl w:val="1"/>
          <w:numId w:val="3"/>
        </w:numPr>
        <w:rPr>
          <w:rFonts w:ascii="Arial" w:hAnsi="Arial" w:cs="Arial"/>
          <w:b/>
          <w:kern w:val="0"/>
        </w:rPr>
      </w:pPr>
      <w:r>
        <w:rPr>
          <w:rFonts w:ascii="Arial" w:hAnsi="Arial" w:cs="Arial"/>
          <w:b/>
          <w:kern w:val="0"/>
        </w:rPr>
        <w:t>Path Generation Stage</w:t>
      </w:r>
    </w:p>
    <w:p w14:paraId="6E972179" w14:textId="6A88F893" w:rsidR="0052197A" w:rsidRDefault="00E0235E" w:rsidP="0018517E">
      <w:pPr>
        <w:pStyle w:val="BodyTextIndent"/>
        <w:ind w:firstLine="0"/>
      </w:pPr>
      <w:r>
        <w:t>T</w:t>
      </w:r>
      <w:r w:rsidR="00B26D81" w:rsidRPr="00B26D81">
        <w:t>he weld seam</w:t>
      </w:r>
      <w:r>
        <w:t xml:space="preserve"> </w:t>
      </w:r>
      <w:proofErr w:type="gramStart"/>
      <w:r>
        <w:t>is defined</w:t>
      </w:r>
      <w:proofErr w:type="gramEnd"/>
      <w:r>
        <w:t xml:space="preserve"> by the geometry of the workpiece and the desired weld. In the examples provided</w:t>
      </w:r>
      <w:r w:rsidR="00B26D81" w:rsidRPr="00B26D81">
        <w:t xml:space="preserve"> </w:t>
      </w:r>
      <w:r>
        <w:t>the seam</w:t>
      </w:r>
      <w:r w:rsidR="00B26D81">
        <w:t xml:space="preserve"> </w:t>
      </w:r>
      <w:proofErr w:type="gramStart"/>
      <w:r w:rsidR="00B26D81">
        <w:t>is described</w:t>
      </w:r>
      <w:proofErr w:type="gramEnd"/>
      <w:r w:rsidR="00B26D81">
        <w:t xml:space="preserve"> as a collection of linear segments with defined torch angles. </w:t>
      </w:r>
      <w:r w:rsidR="00516DA6">
        <w:t xml:space="preserve">The required tool path </w:t>
      </w:r>
      <w:r w:rsidR="00EF6C04">
        <w:t xml:space="preserve">which lies along the weld seam </w:t>
      </w:r>
      <w:proofErr w:type="gramStart"/>
      <w:r w:rsidR="00EF6C04">
        <w:t>is transformed</w:t>
      </w:r>
      <w:proofErr w:type="gramEnd"/>
      <w:r w:rsidR="00EF6C04">
        <w:t xml:space="preserve"> into global coordinates using the transformation resulting from the workpiece localization st</w:t>
      </w:r>
      <w:r>
        <w:t>age.</w:t>
      </w:r>
      <w:r w:rsidR="00EF6C04">
        <w:t xml:space="preserve"> </w:t>
      </w:r>
    </w:p>
    <w:p w14:paraId="23B5059B" w14:textId="77777777" w:rsidR="0018517E" w:rsidRPr="002B1BDD" w:rsidRDefault="0018517E" w:rsidP="0018517E">
      <w:pPr>
        <w:pStyle w:val="BodyTextIndent"/>
        <w:ind w:firstLine="0"/>
      </w:pPr>
    </w:p>
    <w:p w14:paraId="5549AC0D" w14:textId="4C21F8A4" w:rsidR="005B2220" w:rsidRDefault="00853B10" w:rsidP="00AD0341">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4E4C78D4" w14:textId="77777777" w:rsidR="00AD0341" w:rsidRPr="00AD0341" w:rsidRDefault="00AD0341" w:rsidP="00AD0341">
      <w:pPr>
        <w:pStyle w:val="BodyTextIndent"/>
        <w:ind w:left="360" w:firstLine="0"/>
        <w:rPr>
          <w:rFonts w:ascii="Arial" w:hAnsi="Arial" w:cs="Arial"/>
          <w:b/>
          <w:kern w:val="0"/>
        </w:rPr>
      </w:pPr>
    </w:p>
    <w:p w14:paraId="2ADB0A3C" w14:textId="698F394B" w:rsidR="00280A40" w:rsidRPr="0018517E" w:rsidRDefault="00D479E6" w:rsidP="0018517E">
      <w:pPr>
        <w:pStyle w:val="BodyTextIndent"/>
        <w:numPr>
          <w:ilvl w:val="1"/>
          <w:numId w:val="3"/>
        </w:numPr>
        <w:rPr>
          <w:rFonts w:ascii="Arial" w:hAnsi="Arial" w:cs="Arial"/>
          <w:b/>
          <w:bCs/>
          <w:kern w:val="0"/>
        </w:rPr>
      </w:pPr>
      <w:r>
        <w:rPr>
          <w:rFonts w:ascii="Arial" w:hAnsi="Arial" w:cs="Arial"/>
          <w:b/>
          <w:bCs/>
          <w:kern w:val="0"/>
        </w:rPr>
        <w:t>Model Preparation Stage</w:t>
      </w:r>
    </w:p>
    <w:p w14:paraId="33933A89" w14:textId="63A4D78E" w:rsidR="003A1298" w:rsidRDefault="003A1298" w:rsidP="003A1298">
      <w:pPr>
        <w:pStyle w:val="BodyTextIndent"/>
        <w:ind w:firstLine="0"/>
      </w:pPr>
      <w:r>
        <w:t xml:space="preserve">The source point cloud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t xml:space="preserve">, with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t xml:space="preserve"> a triplet of a specific point in the cloud with respect to an origin of the CAD model for a total of </w:t>
      </w:r>
      <m:oMath>
        <m:r>
          <w:rPr>
            <w:rFonts w:ascii="Cambria Math" w:hAnsi="Cambria Math"/>
          </w:rPr>
          <m:t>n</m:t>
        </m:r>
      </m:oMath>
      <w:r>
        <w:t xml:space="preserve"> data points resulting from the conversion from CAD. </w:t>
      </w:r>
    </w:p>
    <w:p w14:paraId="192B7CD8" w14:textId="226D4D87" w:rsidR="00CA45F5" w:rsidRDefault="00CA45F5" w:rsidP="00CA45F5">
      <w:pPr>
        <w:pStyle w:val="BodyTextIndent"/>
        <w:ind w:firstLine="0"/>
        <w:rPr>
          <w:rFonts w:ascii="Arial" w:hAnsi="Arial" w:cs="Arial"/>
          <w:b/>
          <w:bCs/>
          <w:kern w:val="0"/>
        </w:rPr>
      </w:pPr>
    </w:p>
    <w:p w14:paraId="7896D4D0" w14:textId="5CB63C66" w:rsidR="00BF70A7" w:rsidRPr="0018517E" w:rsidRDefault="00630FC5" w:rsidP="0018517E">
      <w:pPr>
        <w:pStyle w:val="BodyTextIndent"/>
        <w:numPr>
          <w:ilvl w:val="1"/>
          <w:numId w:val="3"/>
        </w:numPr>
        <w:rPr>
          <w:rFonts w:ascii="Arial" w:hAnsi="Arial" w:cs="Arial"/>
          <w:b/>
          <w:bCs/>
          <w:kern w:val="0"/>
        </w:rPr>
      </w:pPr>
      <w:r>
        <w:rPr>
          <w:rFonts w:ascii="Arial" w:hAnsi="Arial" w:cs="Arial"/>
          <w:b/>
          <w:bCs/>
          <w:kern w:val="0"/>
        </w:rPr>
        <w:t>Workspace Sensing</w:t>
      </w:r>
    </w:p>
    <w:p w14:paraId="3ED4F9E1" w14:textId="3F7906C9" w:rsidR="00934570" w:rsidRDefault="003A1298" w:rsidP="005D3139">
      <w:pPr>
        <w:pStyle w:val="BodyTextIndent"/>
        <w:ind w:firstLine="0"/>
      </w:pPr>
      <w:r>
        <w:t xml:space="preserve">The reference point cloud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oMath>
      <w:r>
        <w:t xml:space="preserve"> with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t xml:space="preserve">  a triplet of a specific point in the cloud with respect to a global origin fixed to the base of the robot for a total of </w:t>
      </w:r>
      <m:oMath>
        <m:r>
          <w:rPr>
            <w:rFonts w:ascii="Cambria Math" w:hAnsi="Cambria Math"/>
          </w:rPr>
          <m:t>m</m:t>
        </m:r>
      </m:oMath>
      <w:r>
        <w:t xml:space="preserve"> data points in the original 3D scan.</w:t>
      </w:r>
    </w:p>
    <w:p w14:paraId="2302EA2A" w14:textId="77777777" w:rsidR="006A63EE" w:rsidRPr="00CA45F5" w:rsidRDefault="006A63EE" w:rsidP="005D3139">
      <w:pPr>
        <w:pStyle w:val="BodyTextIndent"/>
        <w:ind w:firstLine="0"/>
        <w:rPr>
          <w:rFonts w:ascii="Arial" w:hAnsi="Arial" w:cs="Arial"/>
          <w:b/>
          <w:bCs/>
          <w:kern w:val="0"/>
        </w:rPr>
      </w:pPr>
    </w:p>
    <w:p w14:paraId="7B2F27D2" w14:textId="4D00AC43" w:rsidR="009D5C56" w:rsidRDefault="00EC1458" w:rsidP="009D5C56">
      <w:pPr>
        <w:pStyle w:val="BodyTextIndent"/>
        <w:numPr>
          <w:ilvl w:val="1"/>
          <w:numId w:val="3"/>
        </w:numPr>
        <w:rPr>
          <w:rFonts w:ascii="Arial" w:hAnsi="Arial" w:cs="Arial"/>
          <w:b/>
          <w:bCs/>
          <w:kern w:val="0"/>
        </w:rPr>
      </w:pPr>
      <w:r>
        <w:rPr>
          <w:rFonts w:ascii="Arial" w:hAnsi="Arial" w:cs="Arial"/>
          <w:b/>
          <w:bCs/>
          <w:kern w:val="0"/>
        </w:rPr>
        <w:t>Workpiece Localization</w:t>
      </w:r>
    </w:p>
    <w:p w14:paraId="2DDD57CA" w14:textId="379D22C0" w:rsidR="009D5C56" w:rsidRDefault="009D5C56" w:rsidP="009D5C56">
      <w:pPr>
        <w:pStyle w:val="BodyTextIndent"/>
        <w:ind w:left="540" w:firstLine="0"/>
        <w:rPr>
          <w:rFonts w:ascii="Arial" w:hAnsi="Arial" w:cs="Arial"/>
          <w:b/>
          <w:bCs/>
          <w:kern w:val="0"/>
        </w:rPr>
      </w:pPr>
    </w:p>
    <w:p w14:paraId="3216D31D" w14:textId="143D9BF8" w:rsidR="009D5C56" w:rsidRPr="00EC1B0C" w:rsidRDefault="000F5012" w:rsidP="00EC1B0C">
      <w:pPr>
        <w:pStyle w:val="BodyTextIndent"/>
        <w:numPr>
          <w:ilvl w:val="2"/>
          <w:numId w:val="3"/>
        </w:numPr>
        <w:rPr>
          <w:rFonts w:ascii="Arial" w:hAnsi="Arial" w:cs="Arial"/>
          <w:b/>
          <w:bCs/>
          <w:kern w:val="0"/>
        </w:rPr>
      </w:pPr>
      <w:r w:rsidRPr="009D5C56">
        <w:rPr>
          <w:b/>
          <w:bCs/>
        </w:rPr>
        <w:t xml:space="preserve">Filtering with </w:t>
      </w:r>
      <w:proofErr w:type="spellStart"/>
      <w:r w:rsidRPr="009D5C56">
        <w:rPr>
          <w:b/>
          <w:bCs/>
        </w:rPr>
        <w:t>PassThrough</w:t>
      </w:r>
      <w:proofErr w:type="spellEnd"/>
      <w:r w:rsidRPr="009D5C56">
        <w:rPr>
          <w:b/>
          <w:bCs/>
        </w:rPr>
        <w:t xml:space="preserve"> and Voxel </w:t>
      </w:r>
    </w:p>
    <w:p w14:paraId="54389F6F" w14:textId="1B4834A2" w:rsidR="003D1C34" w:rsidRPr="005B2220" w:rsidRDefault="00AF07AB" w:rsidP="00723AA4">
      <w:pPr>
        <w:pStyle w:val="BodyTextIndent"/>
        <w:ind w:firstLine="0"/>
        <w:rPr>
          <w:bCs/>
        </w:rPr>
      </w:pPr>
      <w:r>
        <w:t>Due to the nature of the LiDAR scanner</w:t>
      </w:r>
      <w:r w:rsidR="00365D52">
        <w:t>, the reference cloud typically contains</w:t>
      </w:r>
      <w:r w:rsidR="00B32727">
        <w:t xml:space="preserve"> </w:t>
      </w:r>
      <w:proofErr w:type="gramStart"/>
      <w:r w:rsidR="00B32727">
        <w:t>a large number of</w:t>
      </w:r>
      <w:proofErr w:type="gramEnd"/>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F56103">
        <w:rPr>
          <w:bCs/>
        </w:rPr>
        <w:t>]</w:t>
      </w:r>
      <w:r w:rsidR="0057209F">
        <w:rPr>
          <w:bCs/>
        </w:rPr>
        <w:t>,</w:t>
      </w:r>
      <w:r w:rsidR="00F56103">
        <w:rPr>
          <w:bCs/>
        </w:rPr>
        <w:t>[</w:t>
      </w:r>
      <w:r w:rsidR="00E95FA1">
        <w:rPr>
          <w:bCs/>
        </w:rPr>
        <w:t>5</w:t>
      </w:r>
      <w:r w:rsidR="0057209F">
        <w:rPr>
          <w:bCs/>
        </w:rPr>
        <w:t>]</w:t>
      </w:r>
      <w:r w:rsidR="00723AA4">
        <w:rPr>
          <w:bCs/>
        </w:rPr>
        <w:t xml:space="preserve"> removes points </w:t>
      </w:r>
      <w:r w:rsidR="00552BC4">
        <w:rPr>
          <w:bCs/>
        </w:rPr>
        <w:t xml:space="preserve">outside </w:t>
      </w:r>
      <w:r w:rsidR="00552BC4">
        <w:rPr>
          <w:bCs/>
        </w:rPr>
        <w:t>of</w:t>
      </w:r>
      <w:r w:rsidR="00E20F57">
        <w:rPr>
          <w:bCs/>
        </w:rPr>
        <w:t xml:space="preserve"> </w:t>
      </w:r>
      <w:r w:rsidR="00723AA4">
        <w:rPr>
          <w:bCs/>
        </w:rPr>
        <w:t>prescribed limits</w:t>
      </w:r>
      <w:r w:rsidR="00E20F57">
        <w:rPr>
          <w:bCs/>
        </w:rPr>
        <w:t xml:space="preserve"> which </w:t>
      </w:r>
      <w:proofErr w:type="gramStart"/>
      <w:r w:rsidR="00E20F57">
        <w:rPr>
          <w:bCs/>
        </w:rPr>
        <w:t>is used</w:t>
      </w:r>
      <w:proofErr w:type="gramEnd"/>
      <w:r w:rsidR="00E20F57">
        <w:rPr>
          <w:bCs/>
        </w:rPr>
        <w:t xml:space="preserve">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w:t>
      </w:r>
      <w:r w:rsidR="00703804">
        <w:rPr>
          <w:bCs/>
        </w:rPr>
        <w:t xml:space="preserve"> </w:t>
      </w:r>
      <w:r w:rsidR="00552BC4">
        <w:rPr>
          <w:bCs/>
        </w:rPr>
        <w:t>clouds.</w:t>
      </w:r>
    </w:p>
    <w:p w14:paraId="21DE9B32" w14:textId="06B0AA80" w:rsidR="00E37639" w:rsidRDefault="00830F9B" w:rsidP="007B2841">
      <w:pPr>
        <w:pStyle w:val="BodyTextIndent"/>
        <w:ind w:firstLine="0"/>
        <w:rPr>
          <w:bCs/>
        </w:rPr>
      </w:pPr>
      <w:r>
        <w:rPr>
          <w:bCs/>
        </w:rPr>
        <w:t>The point</w:t>
      </w:r>
      <w:r w:rsidR="00703804">
        <w:rPr>
          <w:bCs/>
        </w:rPr>
        <w:t xml:space="preserve"> </w:t>
      </w:r>
      <w:r>
        <w:rPr>
          <w:bCs/>
        </w:rPr>
        <w:t xml:space="preserve">cloud R </w:t>
      </w:r>
      <w:r w:rsidR="00131FCC">
        <w:rPr>
          <w:bCs/>
        </w:rPr>
        <w:t>is</w:t>
      </w:r>
      <w:r>
        <w:rPr>
          <w:bCs/>
        </w:rPr>
        <w:t xml:space="preserve"> restricted to the defined coordinate bounds</w:t>
      </w:r>
      <w:r w:rsidR="008374A0">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max</m:t>
            </m:r>
          </m:sub>
        </m:sSub>
      </m:oMath>
      <w:r w:rsidR="001819E8">
        <w:rPr>
          <w:bCs/>
        </w:rPr>
        <w:t>,</w:t>
      </w:r>
      <w:r w:rsidR="00AB25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1819E8">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1819E8">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1819E8">
        <w:rPr>
          <w:bCs/>
        </w:rPr>
        <w:t xml:space="preserve"> </w:t>
      </w:r>
      <w:r w:rsidR="00843F2D">
        <w:rPr>
          <w:bCs/>
        </w:rPr>
        <w:t xml:space="preserve"> subset of the reference cloud which is contained inside the prescribed bounds.</w:t>
      </w:r>
      <w:r w:rsidR="00E9280E">
        <w:rPr>
          <w:bCs/>
        </w:rPr>
        <w:t xml:space="preserve"> </w:t>
      </w:r>
      <w:r w:rsidR="005B4B4B">
        <w:rPr>
          <w:bCs/>
        </w:rPr>
        <w:t>The results</w:t>
      </w:r>
      <w:r w:rsidR="00592757">
        <w:rPr>
          <w:bCs/>
        </w:rPr>
        <w:t xml:space="preserve"> of the </w:t>
      </w:r>
      <w:proofErr w:type="spellStart"/>
      <w:r w:rsidR="00592757">
        <w:rPr>
          <w:bCs/>
        </w:rPr>
        <w:t>PassThrough</w:t>
      </w:r>
      <w:proofErr w:type="spellEnd"/>
      <w:r w:rsidR="00592757">
        <w:rPr>
          <w:bCs/>
        </w:rPr>
        <w:t xml:space="preserve"> filter may still contain </w:t>
      </w:r>
      <w:proofErr w:type="gramStart"/>
      <w:r w:rsidR="00592757">
        <w:rPr>
          <w:bCs/>
        </w:rPr>
        <w:t>a large number of</w:t>
      </w:r>
      <w:proofErr w:type="gramEnd"/>
      <w:r w:rsidR="00592757">
        <w:rPr>
          <w:bCs/>
        </w:rPr>
        <w:t xml:space="preserve"> redundant points, and voxel grid </w:t>
      </w:r>
      <w:proofErr w:type="spellStart"/>
      <w:r w:rsidR="00491022">
        <w:rPr>
          <w:bCs/>
        </w:rPr>
        <w:t>downsamplin</w:t>
      </w:r>
      <w:r w:rsidR="00A62907">
        <w:rPr>
          <w:bCs/>
        </w:rPr>
        <w:t>g</w:t>
      </w:r>
      <w:proofErr w:type="spellEnd"/>
      <w:r w:rsidR="00491022">
        <w:rPr>
          <w:bCs/>
        </w:rPr>
        <w:t xml:space="preserve"> is used to reduce the number of points in the </w:t>
      </w:r>
      <w:r w:rsidR="006A73A4">
        <w:rPr>
          <w:bCs/>
        </w:rPr>
        <w:t xml:space="preserve">reference and source clouds. </w:t>
      </w:r>
      <w:r w:rsidR="000F6C9E">
        <w:rPr>
          <w:bCs/>
        </w:rPr>
        <w:t xml:space="preserve">The process </w:t>
      </w:r>
      <w:proofErr w:type="gramStart"/>
      <w:r w:rsidR="000F6C9E">
        <w:rPr>
          <w:bCs/>
        </w:rPr>
        <w:t>is described</w:t>
      </w:r>
      <w:proofErr w:type="gramEnd"/>
      <w:r w:rsidR="000F6C9E">
        <w:rPr>
          <w:bCs/>
        </w:rPr>
        <w:t xml:space="preserve"> in detail in [33</w:t>
      </w:r>
      <w:r w:rsidR="000F7662">
        <w:rPr>
          <w:bCs/>
        </w:rPr>
        <w:t>]</w:t>
      </w:r>
      <w:r w:rsidR="00036753">
        <w:rPr>
          <w:bCs/>
        </w:rPr>
        <w:t>,</w:t>
      </w:r>
      <w:r w:rsidR="000F7662">
        <w:rPr>
          <w:bCs/>
        </w:rPr>
        <w:t>[</w:t>
      </w:r>
      <w:r w:rsidR="00CC4470">
        <w:rPr>
          <w:bCs/>
        </w:rPr>
        <w:t>39</w:t>
      </w:r>
      <w:r w:rsidR="000F6C9E">
        <w:rPr>
          <w:bCs/>
        </w:rPr>
        <w:t xml:space="preserve">] and </w:t>
      </w:r>
      <w:r w:rsidR="009D40B3">
        <w:rPr>
          <w:bCs/>
        </w:rPr>
        <w:t xml:space="preserve">is </w:t>
      </w:r>
      <w:r w:rsidR="000F6C9E">
        <w:rPr>
          <w:bCs/>
        </w:rPr>
        <w:t xml:space="preserve">shown below for convenience. </w:t>
      </w:r>
    </w:p>
    <w:p w14:paraId="6F5186CD" w14:textId="4289B330" w:rsidR="00F61436" w:rsidRDefault="006A73A4" w:rsidP="007B2841">
      <w:pPr>
        <w:pStyle w:val="BodyTextIndent"/>
        <w:ind w:firstLine="0"/>
        <w:rPr>
          <w:bCs/>
        </w:rPr>
      </w:pPr>
      <w:r>
        <w:rPr>
          <w:bCs/>
        </w:rPr>
        <w:t>The coordinate system</w:t>
      </w:r>
      <w:r w:rsidR="007B2841">
        <w:rPr>
          <w:bCs/>
        </w:rPr>
        <w:t xml:space="preserve"> </w:t>
      </w:r>
      <w:proofErr w:type="gramStart"/>
      <w:r w:rsidR="00E20F57">
        <w:rPr>
          <w:bCs/>
        </w:rPr>
        <w:t>is divided</w:t>
      </w:r>
      <w:proofErr w:type="gramEnd"/>
      <w:r w:rsidR="00E20F57">
        <w:rPr>
          <w:bCs/>
        </w:rPr>
        <w:t xml:space="preserve">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 xml:space="preserve">cloud points </w:t>
      </w:r>
      <w:proofErr w:type="gramStart"/>
      <w:r w:rsidR="00CF668B">
        <w:rPr>
          <w:bCs/>
        </w:rPr>
        <w:t>are sorted</w:t>
      </w:r>
      <w:proofErr w:type="gramEnd"/>
      <w:r w:rsidR="00CF668B">
        <w:rPr>
          <w:bCs/>
        </w:rPr>
        <w:t xml:space="preserve">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r w:rsidR="00E9280E">
        <w:rPr>
          <w:bCs/>
        </w:rPr>
        <w:t>The</w:t>
      </w:r>
      <w:r w:rsidR="0038182A">
        <w:rPr>
          <w:bCs/>
        </w:rPr>
        <w:t xml:space="preserve"> maximum and minimum values </w:t>
      </w:r>
      <w:r w:rsidR="0060591C">
        <w:rPr>
          <w:bCs/>
        </w:rPr>
        <w:t>in all three coordinates of the input cloud</w:t>
      </w:r>
      <w:r w:rsidR="003E625D">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3E625D">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max</m:t>
            </m:r>
          </m:sub>
        </m:sSub>
      </m:oMath>
      <w:r w:rsidR="003E625D">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3E625D">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3E625D">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3E625D">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E9280E">
        <w:rPr>
          <w:bCs/>
        </w:rPr>
        <w:t xml:space="preserve"> are found</w:t>
      </w:r>
      <w:r w:rsidR="0060591C">
        <w:rPr>
          <w:bCs/>
        </w:rPr>
        <w:t xml:space="preserve">. </w:t>
      </w:r>
      <w:r w:rsidR="00F61436">
        <w:rPr>
          <w:bCs/>
        </w:rPr>
        <w:t>T</w:t>
      </w:r>
      <w:r w:rsidR="0081254F">
        <w:rPr>
          <w:bCs/>
        </w:rPr>
        <w:t xml:space="preserve">he </w:t>
      </w:r>
      <w:r w:rsidR="00F14051">
        <w:rPr>
          <w:bCs/>
        </w:rPr>
        <w:t>cloud length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x</m:t>
            </m:r>
          </m:sub>
        </m:sSub>
      </m:oMath>
      <w:r w:rsidR="00DA5559">
        <w:rPr>
          <w:bCs/>
        </w:rPr>
        <w:t xml:space="preserve"> </w:t>
      </w:r>
      <w:r w:rsidR="009F248D">
        <w:rPr>
          <w:bCs/>
        </w:rPr>
        <w:t>,</w:t>
      </w:r>
      <w:r w:rsidR="00F14051">
        <w:rPr>
          <w:bCs/>
        </w:rPr>
        <w:t xml:space="preserve"> width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y</m:t>
            </m:r>
          </m:sub>
        </m:sSub>
      </m:oMath>
      <w:r w:rsidR="009F248D">
        <w:rPr>
          <w:bCs/>
        </w:rPr>
        <w:t>,</w:t>
      </w:r>
      <w:r w:rsidR="00F14051">
        <w:rPr>
          <w:bCs/>
        </w:rPr>
        <w:t xml:space="preserve"> and height</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z</m:t>
            </m:r>
          </m:sub>
        </m:sSub>
      </m:oMath>
      <w:r w:rsidR="00F14051">
        <w:rPr>
          <w:bCs/>
        </w:rPr>
        <w:t xml:space="preserve"> based on the maximum </w:t>
      </w:r>
      <w:r w:rsidR="00CF77C8">
        <w:rPr>
          <w:bCs/>
        </w:rPr>
        <w:t>and minimum values</w:t>
      </w:r>
      <w:r w:rsidR="00F61436">
        <w:rPr>
          <w:bCs/>
        </w:rPr>
        <w:t xml:space="preserve"> can </w:t>
      </w:r>
      <w:proofErr w:type="gramStart"/>
      <w:r w:rsidR="00F61436">
        <w:rPr>
          <w:bCs/>
        </w:rPr>
        <w:t>be calculated</w:t>
      </w:r>
      <w:proofErr w:type="gramEnd"/>
      <w:r w:rsidR="00CF77C8">
        <w:rPr>
          <w:bCs/>
        </w:rPr>
        <w:t>.</w:t>
      </w:r>
    </w:p>
    <w:p w14:paraId="37AC053D" w14:textId="77777777" w:rsidR="00F61436" w:rsidRDefault="00F61436" w:rsidP="007B2841">
      <w:pPr>
        <w:pStyle w:val="BodyTextIndent"/>
        <w:ind w:firstLine="0"/>
        <w:rPr>
          <w:bCs/>
        </w:rPr>
      </w:pPr>
    </w:p>
    <w:p w14:paraId="42693D87" w14:textId="77777777" w:rsidR="005B2220" w:rsidRDefault="00DD1EE4" w:rsidP="005B2220">
      <w:pPr>
        <w:pStyle w:val="BodyTextIndent"/>
        <w:ind w:left="720" w:firstLine="720"/>
        <w:rPr>
          <w:bCs/>
        </w:rPr>
      </w:pPr>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5B2220">
        <w:rPr>
          <w:bCs/>
        </w:rPr>
        <w:tab/>
      </w:r>
      <w:r w:rsidR="005B2220">
        <w:rPr>
          <w:bCs/>
        </w:rPr>
        <w:tab/>
        <w:t>(1)</w:t>
      </w:r>
    </w:p>
    <w:p w14:paraId="6C4A3BFA" w14:textId="40F2EC8A" w:rsidR="00CF77C8" w:rsidRDefault="005B2220" w:rsidP="005B2220">
      <w:pPr>
        <w:pStyle w:val="BodyTextIndent"/>
        <w:ind w:left="720" w:firstLine="720"/>
        <w:rPr>
          <w:bCs/>
        </w:rPr>
      </w:pPr>
      <w:r>
        <w:rPr>
          <w:bCs/>
        </w:rPr>
        <w:tab/>
      </w:r>
    </w:p>
    <w:p w14:paraId="4FCA3BB6" w14:textId="3E8091DC" w:rsidR="005B2220" w:rsidRDefault="005B2220" w:rsidP="007B2841">
      <w:pPr>
        <w:pStyle w:val="BodyTextIndent"/>
        <w:ind w:firstLine="0"/>
        <w:rPr>
          <w:bCs/>
        </w:rPr>
      </w:pPr>
      <w:r>
        <w:rPr>
          <w:bCs/>
        </w:rPr>
        <w:tab/>
      </w:r>
      <w:r>
        <w:rPr>
          <w:bCs/>
        </w:rPr>
        <w:tab/>
      </w:r>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w:r>
        <w:rPr>
          <w:bCs/>
        </w:rPr>
        <w:tab/>
      </w:r>
      <w:r>
        <w:rPr>
          <w:bCs/>
        </w:rPr>
        <w:tab/>
        <w:t>(2)</w:t>
      </w:r>
    </w:p>
    <w:p w14:paraId="65686D4D" w14:textId="77777777" w:rsidR="005B2220" w:rsidRDefault="005B2220" w:rsidP="007B2841">
      <w:pPr>
        <w:pStyle w:val="BodyTextIndent"/>
        <w:ind w:firstLine="0"/>
        <w:rPr>
          <w:bCs/>
        </w:rPr>
      </w:pPr>
    </w:p>
    <w:p w14:paraId="2AF76EF3" w14:textId="2C96D287" w:rsidR="00C54640" w:rsidRDefault="00DD1EE4" w:rsidP="005B2220">
      <w:pPr>
        <w:pStyle w:val="BodyTextIndent"/>
        <w:ind w:left="720" w:firstLine="720"/>
        <w:rPr>
          <w:bCs/>
        </w:rPr>
      </w:pPr>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5B2220">
        <w:rPr>
          <w:bCs/>
        </w:rPr>
        <w:tab/>
      </w:r>
      <w:r w:rsidR="005B2220">
        <w:rPr>
          <w:bCs/>
        </w:rPr>
        <w:tab/>
      </w:r>
      <w:r w:rsidR="005B2220">
        <w:rPr>
          <w:bCs/>
        </w:rPr>
        <w:tab/>
        <w:t>(3)</w:t>
      </w:r>
    </w:p>
    <w:p w14:paraId="443BD255" w14:textId="432D46C3" w:rsidR="003A19F1" w:rsidRDefault="003A19F1" w:rsidP="007B2841">
      <w:pPr>
        <w:pStyle w:val="BodyTextIndent"/>
        <w:ind w:firstLine="0"/>
        <w:rPr>
          <w:bCs/>
        </w:rPr>
      </w:pPr>
    </w:p>
    <w:p w14:paraId="4747B145" w14:textId="6638B172" w:rsidR="00D75EC9" w:rsidRDefault="00267877" w:rsidP="007B2841">
      <w:pPr>
        <w:pStyle w:val="BodyTextIndent"/>
        <w:ind w:firstLine="0"/>
        <w:rPr>
          <w:bCs/>
        </w:rPr>
      </w:pPr>
      <w:r>
        <w:rPr>
          <w:bCs/>
        </w:rPr>
        <w:t>Then, d</w:t>
      </w:r>
      <w:r w:rsidR="00956013">
        <w:rPr>
          <w:bCs/>
        </w:rPr>
        <w:t>efine the voxel grid unit side length</w:t>
      </w:r>
      <w:r w:rsidR="00E05E63">
        <w:rPr>
          <w:bCs/>
        </w:rPr>
        <w:t xml:space="preserve"> </w:t>
      </w:r>
      <m:oMath>
        <m:r>
          <w:rPr>
            <w:rFonts w:ascii="Cambria Math" w:hAnsi="Cambria Math"/>
          </w:rPr>
          <m:t>cell</m:t>
        </m:r>
      </m:oMath>
      <w:r w:rsidR="004A1523">
        <w:rPr>
          <w:bCs/>
        </w:rPr>
        <w:t xml:space="preserve">, and </w:t>
      </w:r>
      <w:r w:rsidR="003E625D">
        <w:rPr>
          <w:bCs/>
        </w:rPr>
        <w:t xml:space="preserve">calculate </w:t>
      </w:r>
      <w:r w:rsidR="00956013">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w:t>
      </w:r>
      <w:r w:rsidR="003E625D">
        <w:rPr>
          <w:bCs/>
        </w:rPr>
        <w:t xml:space="preserve">as the </w:t>
      </w:r>
      <w:r w:rsidR="00D52977">
        <w:rPr>
          <w:bCs/>
        </w:rPr>
        <w:t>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r w:rsidR="003E625D">
        <w:rPr>
          <w:bCs/>
        </w:rPr>
        <w:t xml:space="preserve">The total number of cells </w:t>
      </w:r>
      <w:proofErr w:type="gramStart"/>
      <w:r w:rsidR="003E625D">
        <w:rPr>
          <w:bCs/>
        </w:rPr>
        <w:t>is given</w:t>
      </w:r>
      <w:proofErr w:type="gramEnd"/>
      <w:r w:rsidR="003E625D">
        <w:rPr>
          <w:bCs/>
        </w:rPr>
        <w:t xml:space="preserve"> as the sum of the three dimensions. </w:t>
      </w:r>
      <w:r w:rsidR="00D75EC9">
        <w:rPr>
          <w:bCs/>
        </w:rPr>
        <w:t xml:space="preserve">The number of points </w:t>
      </w:r>
      <m:oMath>
        <m:r>
          <w:rPr>
            <w:rFonts w:ascii="Cambria Math" w:hAnsi="Cambria Math"/>
          </w:rPr>
          <m:t>m</m:t>
        </m:r>
      </m:oMath>
      <w:r w:rsidR="00D75EC9">
        <w:rPr>
          <w:bCs/>
        </w:rPr>
        <w:t xml:space="preserve"> in the reference cloud sus updated.</w:t>
      </w:r>
    </w:p>
    <w:p w14:paraId="27FC61B8" w14:textId="77777777" w:rsidR="005B2220" w:rsidRDefault="005B2220" w:rsidP="007B2841">
      <w:pPr>
        <w:pStyle w:val="BodyTextIndent"/>
        <w:ind w:firstLine="0"/>
        <w:rPr>
          <w:bCs/>
        </w:rPr>
      </w:pPr>
    </w:p>
    <w:p w14:paraId="3B1626EC" w14:textId="0DCBDF61" w:rsidR="00C54640" w:rsidRDefault="003E625D" w:rsidP="005B2220">
      <w:pPr>
        <w:pStyle w:val="BodyTextIndent"/>
        <w:ind w:left="720" w:firstLine="720"/>
        <w:rPr>
          <w:bCs/>
        </w:rPr>
      </w:pPr>
      <m:oMath>
        <m:r>
          <w:rPr>
            <w:rFonts w:ascii="Cambria Math" w:hAnsi="Cambria Math"/>
          </w:rPr>
          <m:t>m=M*N*L</m:t>
        </m:r>
      </m:oMath>
      <w:r w:rsidR="005B2220">
        <w:tab/>
      </w:r>
      <w:r w:rsidR="005B2220">
        <w:tab/>
      </w:r>
      <w:r w:rsidR="005B2220">
        <w:tab/>
        <w:t>(4)</w:t>
      </w:r>
    </w:p>
    <w:p w14:paraId="1DD877E5" w14:textId="4C900ECA" w:rsidR="00C54640" w:rsidRDefault="00C54640" w:rsidP="007B2841">
      <w:pPr>
        <w:pStyle w:val="BodyTextIndent"/>
        <w:ind w:firstLine="0"/>
        <w:rPr>
          <w:bCs/>
        </w:rPr>
      </w:pPr>
    </w:p>
    <w:p w14:paraId="5538084B" w14:textId="3FB979E7" w:rsidR="00481CFE" w:rsidRPr="00C54640" w:rsidRDefault="00C54640" w:rsidP="005B2220">
      <w:pPr>
        <w:pStyle w:val="BodyTextIndent"/>
        <w:ind w:firstLine="72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y</m:t>
                    </m:r>
                  </m:sub>
                </m:sSub>
              </m:num>
              <m:den>
                <m:r>
                  <w:rPr>
                    <w:rFonts w:ascii="Cambria Math" w:hAnsi="Cambria Math"/>
                  </w:rPr>
                  <m:t>cell</m:t>
                </m:r>
              </m:den>
            </m:f>
          </m:e>
        </m:d>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z</m:t>
                    </m:r>
                  </m:sub>
                </m:sSub>
              </m:num>
              <m:den>
                <m:r>
                  <w:rPr>
                    <w:rFonts w:ascii="Cambria Math" w:hAnsi="Cambria Math"/>
                  </w:rPr>
                  <m:t>cell</m:t>
                </m:r>
              </m:den>
            </m:f>
          </m:e>
        </m:d>
      </m:oMath>
      <w:r w:rsidR="005B2220">
        <w:rPr>
          <w:bCs/>
        </w:rPr>
        <w:tab/>
      </w:r>
      <w:r w:rsidR="005B2220">
        <w:rPr>
          <w:bCs/>
        </w:rPr>
        <w:tab/>
        <w:t>(5)</w:t>
      </w:r>
    </w:p>
    <w:p w14:paraId="7B6095F7" w14:textId="09682596" w:rsidR="00C54640" w:rsidRDefault="00C54640" w:rsidP="007B2841">
      <w:pPr>
        <w:pStyle w:val="BodyTextIndent"/>
        <w:ind w:firstLine="0"/>
        <w:rPr>
          <w:bCs/>
        </w:rPr>
      </w:pPr>
    </w:p>
    <w:p w14:paraId="25EADCB2" w14:textId="0C77A730" w:rsidR="00C54640" w:rsidRDefault="00C54640" w:rsidP="00C54640">
      <w:pPr>
        <w:pStyle w:val="BodyTextIndent"/>
        <w:ind w:firstLine="0"/>
        <w:rPr>
          <w:bCs/>
        </w:rPr>
      </w:pPr>
      <w:r>
        <w:rPr>
          <w:bCs/>
        </w:rPr>
        <w:t>Next, sort each cloud point into the appropriate voxel.</w:t>
      </w:r>
    </w:p>
    <w:p w14:paraId="3E2166E4" w14:textId="095A237D" w:rsidR="00C54640" w:rsidRPr="00DB11F1" w:rsidRDefault="00C54640" w:rsidP="00C54640">
      <w:pPr>
        <w:pStyle w:val="BodyTextIndent"/>
        <w:ind w:firstLine="0"/>
        <w:rPr>
          <w:bCs/>
        </w:rPr>
      </w:pPr>
    </w:p>
    <w:p w14:paraId="4260BBFD" w14:textId="7E31A342" w:rsidR="00F61436" w:rsidRDefault="00F61436" w:rsidP="005B2220">
      <w:pPr>
        <w:pStyle w:val="BodyTextIndent"/>
        <w:ind w:firstLine="720"/>
        <w:rPr>
          <w:bCs/>
        </w:rPr>
      </w:pPr>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r>
          <w:rPr>
            <w:rFonts w:ascii="Cambria Math" w:hAnsi="Cambria Math"/>
          </w:rPr>
          <m:t>, 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r>
          <w:rPr>
            <w:rFonts w:ascii="Cambria Math" w:hAnsi="Cambria Math"/>
          </w:rPr>
          <m:t>, 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w:r w:rsidR="005B2220">
        <w:rPr>
          <w:bCs/>
        </w:rPr>
        <w:tab/>
        <w:t>(6)</w:t>
      </w:r>
    </w:p>
    <w:p w14:paraId="113550F2" w14:textId="77777777" w:rsidR="00F61436" w:rsidRDefault="00F61436" w:rsidP="00C54640">
      <w:pPr>
        <w:pStyle w:val="BodyTextIndent"/>
        <w:ind w:firstLine="0"/>
        <w:rPr>
          <w:bCs/>
        </w:rPr>
      </w:pPr>
    </w:p>
    <w:p w14:paraId="54C6AB63" w14:textId="69CEAFBC" w:rsidR="002B1BDD" w:rsidRDefault="002B1BDD" w:rsidP="002B1BDD">
      <w:pPr>
        <w:pStyle w:val="BodyTextIndent"/>
        <w:ind w:firstLine="0"/>
        <w:rPr>
          <w:bCs/>
        </w:rPr>
      </w:pPr>
      <w:r>
        <w:rPr>
          <w:bCs/>
        </w:rPr>
        <w:t xml:space="preserve">Finally, replace the cloud points in each voxel with the center of gravity of the voxel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Pr>
          <w:bCs/>
        </w:rPr>
        <w:t xml:space="preserve"> from </w:t>
      </w:r>
      <m:oMath>
        <m:r>
          <w:rPr>
            <w:rFonts w:ascii="Cambria Math" w:hAnsi="Cambria Math"/>
          </w:rPr>
          <m:t>m</m:t>
        </m:r>
      </m:oMath>
      <w:r>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Pr>
          <w:bCs/>
        </w:rPr>
        <w:t xml:space="preserve"> which results a reduced reference cloud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Pr>
          <w:bCs/>
        </w:rPr>
        <w:t>.</w:t>
      </w:r>
    </w:p>
    <w:p w14:paraId="6557D980" w14:textId="51BCF74C" w:rsidR="002B1BDD" w:rsidRDefault="00DD1EE4" w:rsidP="005B2220">
      <w:pPr>
        <w:pStyle w:val="BodyTextIndent"/>
        <w:ind w:left="720" w:firstLine="720"/>
        <w:rPr>
          <w:bCs/>
        </w:rPr>
      </w:pPr>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m</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w:r w:rsidR="005B2220">
        <w:rPr>
          <w:bCs/>
        </w:rPr>
        <w:tab/>
        <w:t xml:space="preserve"> </w:t>
      </w:r>
      <w:r w:rsidR="005B2220">
        <w:rPr>
          <w:bCs/>
        </w:rPr>
        <w:tab/>
        <w:t>(7)</w:t>
      </w:r>
    </w:p>
    <w:p w14:paraId="5967FE4B" w14:textId="77777777" w:rsidR="00657C48" w:rsidRDefault="00657C48" w:rsidP="005B2220">
      <w:pPr>
        <w:pStyle w:val="BodyTextIndent"/>
        <w:ind w:left="720" w:firstLine="720"/>
        <w:rPr>
          <w:bCs/>
        </w:rPr>
      </w:pPr>
    </w:p>
    <w:p w14:paraId="384CA80C" w14:textId="34F03A5F" w:rsidR="00040275" w:rsidRDefault="002B1BDD" w:rsidP="00C54640">
      <w:pPr>
        <w:pStyle w:val="BodyTextIndent"/>
        <w:ind w:firstLine="0"/>
        <w:rPr>
          <w:bCs/>
        </w:rPr>
      </w:pPr>
      <w:r>
        <w:rPr>
          <w:bCs/>
        </w:rPr>
        <w:t xml:space="preserve">The filtering process is primarily for removing data from the reference cloud </w:t>
      </w:r>
      <m:oMath>
        <m:sSub>
          <m:sSubPr>
            <m:ctrlPr>
              <w:rPr>
                <w:rFonts w:ascii="Cambria Math" w:hAnsi="Cambria Math"/>
                <w:bCs/>
                <w:i/>
              </w:rPr>
            </m:ctrlPr>
          </m:sSubPr>
          <m:e>
            <m:r>
              <w:rPr>
                <w:rFonts w:ascii="Cambria Math" w:hAnsi="Cambria Math"/>
              </w:rPr>
              <m:t>R</m:t>
            </m:r>
          </m:e>
          <m:sub>
            <m:r>
              <w:rPr>
                <w:rFonts w:ascii="Cambria Math" w:hAnsi="Cambria Math"/>
              </w:rPr>
              <m:t>1</m:t>
            </m:r>
          </m:sub>
        </m:sSub>
      </m:oMath>
      <w:r>
        <w:rPr>
          <w:bCs/>
        </w:rPr>
        <w:t xml:space="preserve"> that does not represent the workpiece. Voxel grid </w:t>
      </w:r>
      <w:proofErr w:type="spellStart"/>
      <w:r>
        <w:rPr>
          <w:bCs/>
        </w:rPr>
        <w:t>downsampling</w:t>
      </w:r>
      <w:proofErr w:type="spellEnd"/>
      <w:r>
        <w:rPr>
          <w:bCs/>
        </w:rPr>
        <w:t xml:space="preserve"> is also useful for preparing the source cloud </w:t>
      </w:r>
      <m:oMath>
        <m:sSub>
          <m:sSubPr>
            <m:ctrlPr>
              <w:rPr>
                <w:rFonts w:ascii="Cambria Math" w:hAnsi="Cambria Math"/>
                <w:bCs/>
                <w:i/>
              </w:rPr>
            </m:ctrlPr>
          </m:sSubPr>
          <m:e>
            <m:r>
              <w:rPr>
                <w:rFonts w:ascii="Cambria Math" w:hAnsi="Cambria Math"/>
              </w:rPr>
              <m:t>S</m:t>
            </m:r>
          </m:e>
          <m:sub>
            <m:r>
              <w:rPr>
                <w:rFonts w:ascii="Cambria Math" w:hAnsi="Cambria Math"/>
              </w:rPr>
              <m:t>1</m:t>
            </m:r>
          </m:sub>
        </m:sSub>
      </m:oMath>
      <w:r>
        <w:rPr>
          <w:bCs/>
        </w:rPr>
        <w:t xml:space="preserve"> exported from the CAD model. This allows for the resolution of the model data to </w:t>
      </w:r>
      <w:proofErr w:type="gramStart"/>
      <w:r>
        <w:rPr>
          <w:bCs/>
        </w:rPr>
        <w:t xml:space="preserve">be </w:t>
      </w:r>
      <w:r w:rsidR="00546EFE">
        <w:rPr>
          <w:bCs/>
        </w:rPr>
        <w:t>defined</w:t>
      </w:r>
      <w:proofErr w:type="gramEnd"/>
      <w:r>
        <w:rPr>
          <w:bCs/>
        </w:rPr>
        <w:t xml:space="preserve"> programmatically to reduce </w:t>
      </w:r>
      <w:r>
        <w:rPr>
          <w:bCs/>
        </w:rPr>
        <w:lastRenderedPageBreak/>
        <w:t xml:space="preserve">computational requirements. The voxel grid </w:t>
      </w:r>
      <w:proofErr w:type="spellStart"/>
      <w:r>
        <w:rPr>
          <w:bCs/>
        </w:rPr>
        <w:t>downsampling</w:t>
      </w:r>
      <w:proofErr w:type="spellEnd"/>
      <w:r>
        <w:rPr>
          <w:bCs/>
        </w:rPr>
        <w:t xml:space="preserve"> process described for the reference cloud </w:t>
      </w:r>
      <w:proofErr w:type="gramStart"/>
      <w:r>
        <w:rPr>
          <w:bCs/>
        </w:rPr>
        <w:t>is repeated</w:t>
      </w:r>
      <w:proofErr w:type="gramEnd"/>
      <w:r>
        <w:rPr>
          <w:bCs/>
        </w:rPr>
        <w:t xml:space="preserve"> for the source cloud </w:t>
      </w:r>
      <m:oMath>
        <m:sSub>
          <m:sSubPr>
            <m:ctrlPr>
              <w:rPr>
                <w:rFonts w:ascii="Cambria Math" w:hAnsi="Cambria Math"/>
                <w:bCs/>
                <w:i/>
              </w:rPr>
            </m:ctrlPr>
          </m:sSubPr>
          <m:e>
            <m:r>
              <w:rPr>
                <w:rFonts w:ascii="Cambria Math" w:hAnsi="Cambria Math"/>
              </w:rPr>
              <m:t>S</m:t>
            </m:r>
          </m:e>
          <m:sub>
            <m:r>
              <w:rPr>
                <w:rFonts w:ascii="Cambria Math" w:hAnsi="Cambria Math"/>
              </w:rPr>
              <m:t>1</m:t>
            </m:r>
          </m:sub>
        </m:sSub>
      </m:oMath>
      <w:r>
        <w:rPr>
          <w:bCs/>
        </w:rPr>
        <w:t xml:space="preserve"> resulting in a reduced cloud </w:t>
      </w:r>
      <m:oMath>
        <m:sSub>
          <m:sSubPr>
            <m:ctrlPr>
              <w:rPr>
                <w:rFonts w:ascii="Cambria Math" w:hAnsi="Cambria Math"/>
                <w:bCs/>
                <w:i/>
              </w:rPr>
            </m:ctrlPr>
          </m:sSubPr>
          <m:e>
            <m:r>
              <w:rPr>
                <w:rFonts w:ascii="Cambria Math" w:hAnsi="Cambria Math"/>
              </w:rPr>
              <m:t>S</m:t>
            </m:r>
          </m:e>
          <m:sub>
            <m:r>
              <w:rPr>
                <w:rFonts w:ascii="Cambria Math" w:hAnsi="Cambria Math"/>
              </w:rPr>
              <m:t>2</m:t>
            </m:r>
          </m:sub>
        </m:sSub>
      </m:oMath>
      <w:r>
        <w:rPr>
          <w:bCs/>
        </w:rPr>
        <w:t>.</w:t>
      </w:r>
    </w:p>
    <w:p w14:paraId="4C9E4710" w14:textId="77777777" w:rsidR="00657C48" w:rsidRDefault="00657C48" w:rsidP="00C54640">
      <w:pPr>
        <w:pStyle w:val="BodyTextIndent"/>
        <w:ind w:firstLine="0"/>
        <w:rPr>
          <w:bCs/>
        </w:rPr>
      </w:pPr>
    </w:p>
    <w:p w14:paraId="1C4E337F" w14:textId="3E79536B" w:rsidR="00D91743" w:rsidRDefault="00657C48" w:rsidP="00C54640">
      <w:pPr>
        <w:pStyle w:val="BodyTextIndent"/>
        <w:ind w:firstLine="0"/>
        <w:rPr>
          <w:bCs/>
        </w:rPr>
      </w:pPr>
      <w:r>
        <w:rPr>
          <w:noProof/>
        </w:rPr>
        <mc:AlternateContent>
          <mc:Choice Requires="wpc">
            <w:drawing>
              <wp:anchor distT="0" distB="0" distL="114300" distR="114300" simplePos="0" relativeHeight="251644416" behindDoc="1" locked="0" layoutInCell="1" allowOverlap="1" wp14:anchorId="0CD8B3F1" wp14:editId="1BFF4ED8">
                <wp:simplePos x="0" y="0"/>
                <wp:positionH relativeFrom="margin">
                  <wp:posOffset>20472</wp:posOffset>
                </wp:positionH>
                <wp:positionV relativeFrom="page">
                  <wp:posOffset>1409728</wp:posOffset>
                </wp:positionV>
                <wp:extent cx="3232785" cy="1596103"/>
                <wp:effectExtent l="0" t="0" r="5715" b="4445"/>
                <wp:wrapNone/>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65657" cy="1184054"/>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685967" y="0"/>
                            <a:ext cx="1546540" cy="1184054"/>
                          </a:xfrm>
                          <a:prstGeom prst="rect">
                            <a:avLst/>
                          </a:prstGeom>
                        </pic:spPr>
                      </pic:pic>
                      <wps:wsp>
                        <wps:cNvPr id="44" name="Text Box 67"/>
                        <wps:cNvSpPr txBox="1"/>
                        <wps:spPr>
                          <a:xfrm>
                            <a:off x="718397" y="1246136"/>
                            <a:ext cx="1861029" cy="314325"/>
                          </a:xfrm>
                          <a:prstGeom prst="rect">
                            <a:avLst/>
                          </a:prstGeom>
                          <a:solidFill>
                            <a:schemeClr val="lt1"/>
                          </a:solidFill>
                          <a:ln w="6350">
                            <a:solidFill>
                              <a:schemeClr val="bg1"/>
                            </a:solidFill>
                          </a:ln>
                        </wps:spPr>
                        <wps:txbx>
                          <w:txbxContent>
                            <w:p w14:paraId="6C16FBDD" w14:textId="43C6171E" w:rsidR="000D02B0" w:rsidRPr="0008143B" w:rsidRDefault="000D02B0" w:rsidP="00215ACB">
                              <w:pPr>
                                <w:spacing w:line="254" w:lineRule="auto"/>
                                <w:rPr>
                                  <w:rFonts w:eastAsia="Calibri"/>
                                </w:rPr>
                              </w:pPr>
                              <w:r w:rsidRPr="0008143B">
                                <w:rPr>
                                  <w:rFonts w:eastAsia="Calibri"/>
                                  <w:b/>
                                  <w:bCs/>
                                </w:rPr>
                                <w:t>F</w:t>
                              </w:r>
                              <w:r w:rsidR="003671E4" w:rsidRPr="0008143B">
                                <w:rPr>
                                  <w:rFonts w:eastAsia="Calibri"/>
                                  <w:b/>
                                  <w:bCs/>
                                </w:rPr>
                                <w:t>IGURE</w:t>
                              </w:r>
                              <w:r w:rsidRPr="0008143B">
                                <w:rPr>
                                  <w:rFonts w:eastAsia="Calibri"/>
                                  <w:b/>
                                  <w:bCs/>
                                </w:rPr>
                                <w:t xml:space="preserve"> 3</w:t>
                              </w:r>
                              <w:r w:rsidR="003671E4" w:rsidRPr="0008143B">
                                <w:rPr>
                                  <w:rFonts w:eastAsia="Calibri"/>
                                </w:rPr>
                                <w:t>:</w:t>
                              </w:r>
                              <w:r w:rsidRPr="0008143B">
                                <w:rPr>
                                  <w:rFonts w:eastAsia="Calibri"/>
                                </w:rPr>
                                <w:t xml:space="preserve"> </w:t>
                              </w:r>
                              <w:r w:rsidR="00EE4F47" w:rsidRPr="0008143B">
                                <w:rPr>
                                  <w:rFonts w:eastAsia="Calibri"/>
                                </w:rPr>
                                <w:t>BOUNDING BOX</w:t>
                              </w:r>
                              <w:r w:rsidR="00CE23F3" w:rsidRPr="0008143B">
                                <w:rPr>
                                  <w:rFonts w:eastAsia="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CD8B3F1" id="Canvas 108" o:spid="_x0000_s1070" editas="canvas" style="position:absolute;left:0;text-align:left;margin-left:1.6pt;margin-top:111pt;width:254.55pt;height:125.7pt;z-index:-251672064;mso-position-horizontal-relative:margin;mso-position-vertical-relative:page;mso-width-relative:margin;mso-height-relative:margin" coordsize="32327,15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">
                <v:shape id="_x0000_s1071" type="#_x0000_t75" style="position:absolute;width:32327;height:15957;visibility:visible;mso-wrap-style:square" filled="t">
                  <v:fill o:detectmouseclick="t"/>
                  <v:path o:connecttype="none"/>
                </v:shape>
                <v:shape id="Picture 4" o:spid="_x0000_s1072" type="#_x0000_t75" alt="A picture containing text, accessory, colorful&#10;&#10;Description automatically generated" style="position:absolute;width:15656;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73" type="#_x0000_t75" alt="Engineering drawing&#10;&#10;Description automatically generated" style="position:absolute;left:16859;width:15466;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67" o:spid="_x0000_s1074" type="#_x0000_t202" style="position:absolute;left:7183;top:12461;width:1861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43C6171E" w:rsidR="000D02B0" w:rsidRPr="0008143B" w:rsidRDefault="000D02B0" w:rsidP="00215ACB">
                        <w:pPr>
                          <w:spacing w:line="254" w:lineRule="auto"/>
                          <w:rPr>
                            <w:rFonts w:eastAsia="Calibri"/>
                          </w:rPr>
                        </w:pPr>
                        <w:r w:rsidRPr="0008143B">
                          <w:rPr>
                            <w:rFonts w:eastAsia="Calibri"/>
                            <w:b/>
                            <w:bCs/>
                          </w:rPr>
                          <w:t>F</w:t>
                        </w:r>
                        <w:r w:rsidR="003671E4" w:rsidRPr="0008143B">
                          <w:rPr>
                            <w:rFonts w:eastAsia="Calibri"/>
                            <w:b/>
                            <w:bCs/>
                          </w:rPr>
                          <w:t>IGURE</w:t>
                        </w:r>
                        <w:r w:rsidRPr="0008143B">
                          <w:rPr>
                            <w:rFonts w:eastAsia="Calibri"/>
                            <w:b/>
                            <w:bCs/>
                          </w:rPr>
                          <w:t xml:space="preserve"> 3</w:t>
                        </w:r>
                        <w:r w:rsidR="003671E4" w:rsidRPr="0008143B">
                          <w:rPr>
                            <w:rFonts w:eastAsia="Calibri"/>
                          </w:rPr>
                          <w:t>:</w:t>
                        </w:r>
                        <w:r w:rsidRPr="0008143B">
                          <w:rPr>
                            <w:rFonts w:eastAsia="Calibri"/>
                          </w:rPr>
                          <w:t xml:space="preserve"> </w:t>
                        </w:r>
                        <w:r w:rsidR="00EE4F47" w:rsidRPr="0008143B">
                          <w:rPr>
                            <w:rFonts w:eastAsia="Calibri"/>
                          </w:rPr>
                          <w:t>BOUNDING BOX</w:t>
                        </w:r>
                        <w:r w:rsidR="00CE23F3" w:rsidRPr="0008143B">
                          <w:rPr>
                            <w:rFonts w:eastAsia="Calibri"/>
                          </w:rPr>
                          <w:t xml:space="preserve"> </w:t>
                        </w:r>
                      </w:p>
                    </w:txbxContent>
                  </v:textbox>
                </v:shape>
                <w10:wrap anchorx="margin" anchory="page"/>
              </v:group>
            </w:pict>
          </mc:Fallback>
        </mc:AlternateContent>
      </w:r>
    </w:p>
    <w:p w14:paraId="39B5037C" w14:textId="6F3AD138" w:rsidR="00E9280E" w:rsidRDefault="00E9280E" w:rsidP="00C54640">
      <w:pPr>
        <w:pStyle w:val="BodyTextIndent"/>
        <w:ind w:firstLine="0"/>
        <w:rPr>
          <w:bCs/>
        </w:rPr>
      </w:pPr>
    </w:p>
    <w:p w14:paraId="5A2275A4" w14:textId="0B005183" w:rsidR="006160F4" w:rsidRDefault="006160F4" w:rsidP="00C54640">
      <w:pPr>
        <w:pStyle w:val="BodyTextIndent"/>
        <w:ind w:firstLine="0"/>
        <w:rPr>
          <w:bCs/>
        </w:rPr>
      </w:pPr>
    </w:p>
    <w:p w14:paraId="534C39DB" w14:textId="5D1C821E" w:rsidR="006160F4" w:rsidRDefault="006160F4" w:rsidP="00C54640">
      <w:pPr>
        <w:pStyle w:val="BodyTextIndent"/>
        <w:ind w:firstLine="0"/>
        <w:rPr>
          <w:bCs/>
        </w:rPr>
      </w:pPr>
    </w:p>
    <w:p w14:paraId="4D13A05B" w14:textId="4A5AAD11" w:rsidR="00E9280E" w:rsidRDefault="00E9280E" w:rsidP="00C54640">
      <w:pPr>
        <w:pStyle w:val="BodyTextIndent"/>
        <w:ind w:firstLine="0"/>
        <w:rPr>
          <w:bCs/>
        </w:rPr>
      </w:pPr>
    </w:p>
    <w:p w14:paraId="4362F95D" w14:textId="032D3526" w:rsidR="00E9280E" w:rsidRDefault="00E9280E" w:rsidP="00C54640">
      <w:pPr>
        <w:pStyle w:val="BodyTextIndent"/>
        <w:ind w:firstLine="0"/>
        <w:rPr>
          <w:bCs/>
        </w:rPr>
      </w:pPr>
    </w:p>
    <w:p w14:paraId="31B2F59B" w14:textId="377C5B85" w:rsidR="00E9280E" w:rsidRDefault="00E9280E" w:rsidP="00C54640">
      <w:pPr>
        <w:pStyle w:val="BodyTextIndent"/>
        <w:ind w:firstLine="0"/>
        <w:rPr>
          <w:bCs/>
        </w:rPr>
      </w:pPr>
    </w:p>
    <w:p w14:paraId="3F10C0EE" w14:textId="65C40992" w:rsidR="00E9280E" w:rsidRDefault="00E9280E" w:rsidP="00C54640">
      <w:pPr>
        <w:pStyle w:val="BodyTextIndent"/>
        <w:ind w:firstLine="0"/>
        <w:rPr>
          <w:bCs/>
        </w:rPr>
      </w:pPr>
    </w:p>
    <w:p w14:paraId="5FD9B310" w14:textId="7B01095E" w:rsidR="00040275" w:rsidRDefault="00040275" w:rsidP="00C54640">
      <w:pPr>
        <w:pStyle w:val="BodyTextIndent"/>
        <w:ind w:firstLine="0"/>
        <w:rPr>
          <w:bCs/>
        </w:rPr>
      </w:pPr>
    </w:p>
    <w:p w14:paraId="6DB9AA03" w14:textId="22D540E3" w:rsidR="006160F4" w:rsidRDefault="006160F4" w:rsidP="007B2841">
      <w:pPr>
        <w:pStyle w:val="BodyTextIndent"/>
        <w:ind w:firstLine="0"/>
        <w:rPr>
          <w:bCs/>
        </w:rPr>
      </w:pPr>
    </w:p>
    <w:p w14:paraId="3DB5EF5A" w14:textId="10F4D1A6" w:rsidR="002C59E4" w:rsidRPr="0018517E" w:rsidRDefault="00EC1B0C" w:rsidP="0018517E">
      <w:pPr>
        <w:pStyle w:val="BodyTextIndent"/>
        <w:numPr>
          <w:ilvl w:val="0"/>
          <w:numId w:val="7"/>
        </w:numPr>
        <w:rPr>
          <w:rFonts w:ascii="Arial" w:hAnsi="Arial" w:cs="Arial"/>
          <w:b/>
          <w:bCs/>
          <w:kern w:val="0"/>
        </w:rPr>
      </w:pPr>
      <w:r w:rsidRPr="009D5C56">
        <w:rPr>
          <w:b/>
          <w:bCs/>
        </w:rPr>
        <w:t>Segmentation with RANSAC</w:t>
      </w:r>
    </w:p>
    <w:p w14:paraId="504DB109" w14:textId="0FAAA6DF" w:rsidR="00DF5317" w:rsidRDefault="00ED5A08" w:rsidP="002C59E4">
      <w:pPr>
        <w:pStyle w:val="BodyTextIndent"/>
        <w:ind w:firstLine="0"/>
      </w:pPr>
      <w:r>
        <w:t xml:space="preserve">The filtered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ED5A08">
        <w:t xml:space="preserve"> now mostly contains points represent</w:t>
      </w:r>
      <w:r w:rsidR="00DF5317">
        <w:t>ing</w:t>
      </w:r>
      <w:r w:rsidRPr="00ED5A08">
        <w:t xml:space="preserve"> the workpiec</w:t>
      </w:r>
      <w:r w:rsidR="00483E68">
        <w:t xml:space="preserve">e. A portion of the table and the </w:t>
      </w:r>
      <w:r w:rsidRPr="00CC5C63">
        <w:t>clamps used to</w:t>
      </w:r>
      <w:r>
        <w:t xml:space="preserve"> hold the workpiece exist in </w:t>
      </w:r>
      <w:r w:rsidR="00483E68">
        <w:t>bounding box</w:t>
      </w:r>
      <w:r>
        <w:t xml:space="preserve"> therefore </w:t>
      </w:r>
      <w:r w:rsidR="00DF5317">
        <w:t xml:space="preserve">remain in the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DF5317">
        <w:t>.</w:t>
      </w:r>
      <w:r w:rsidR="00CE23F3">
        <w:t xml:space="preserve"> </w:t>
      </w:r>
      <w:r w:rsidR="00120409">
        <w:t xml:space="preserve">In the examples shown in this paper, a planar model </w:t>
      </w:r>
      <w:proofErr w:type="gramStart"/>
      <w:r w:rsidR="00120409">
        <w:t>is used</w:t>
      </w:r>
      <w:proofErr w:type="gramEnd"/>
      <w:r w:rsidR="00120409">
        <w:t xml:space="preserve"> with RANSAC multiple time to capture the faces of the workpiece and the inliers of this segmentation are kept as the filtered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3</m:t>
            </m:r>
          </m:sub>
        </m:sSub>
      </m:oMath>
      <w:r w:rsidR="00120409">
        <w:t xml:space="preserve"> which is subset of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120409">
        <w:t xml:space="preserve"> containing mostly points representing the planar faces of the workpiece</w:t>
      </w:r>
      <w:r w:rsidR="00483E68">
        <w:t xml:space="preserve"> with few outliers. T</w:t>
      </w:r>
      <w:r w:rsidR="000D6531">
        <w:rPr>
          <w:bCs/>
        </w:rPr>
        <w:t xml:space="preserve">he number of points in the source cloud </w:t>
      </w:r>
      <m:oMath>
        <m:r>
          <w:rPr>
            <w:rFonts w:ascii="Cambria Math" w:hAnsi="Cambria Math"/>
          </w:rPr>
          <m:t>n</m:t>
        </m:r>
      </m:oMath>
      <w:r w:rsidR="000D6531">
        <w:rPr>
          <w:bCs/>
        </w:rPr>
        <w:t xml:space="preserve"> </w:t>
      </w:r>
      <w:proofErr w:type="gramStart"/>
      <w:r w:rsidR="000D6531">
        <w:rPr>
          <w:bCs/>
        </w:rPr>
        <w:t>is updated</w:t>
      </w:r>
      <w:proofErr w:type="gramEnd"/>
      <w:r w:rsidR="000D6531">
        <w:rPr>
          <w:bCs/>
        </w:rPr>
        <w:t xml:space="preserve">. </w:t>
      </w:r>
    </w:p>
    <w:p w14:paraId="3056F0C5" w14:textId="360C3CAE" w:rsidR="000B6CDC" w:rsidRPr="000B6CDC" w:rsidRDefault="000B6CDC" w:rsidP="002C59E4">
      <w:pPr>
        <w:pStyle w:val="BodyTextIndent"/>
        <w:ind w:firstLine="0"/>
      </w:pPr>
    </w:p>
    <w:p w14:paraId="771DF818" w14:textId="2F693208" w:rsidR="00481CFE" w:rsidRPr="006160F4" w:rsidRDefault="00457E14" w:rsidP="006160F4">
      <w:pPr>
        <w:pStyle w:val="BodyTextIndent"/>
        <w:ind w:firstLine="0"/>
      </w:pPr>
      <w:r>
        <w:rPr>
          <w:noProof/>
        </w:rPr>
        <mc:AlternateContent>
          <mc:Choice Requires="wpg">
            <w:drawing>
              <wp:anchor distT="0" distB="0" distL="114300" distR="114300" simplePos="0" relativeHeight="251654656" behindDoc="0" locked="0" layoutInCell="1" allowOverlap="1" wp14:anchorId="1E2C0E6E" wp14:editId="4FA21BBF">
                <wp:simplePos x="0" y="0"/>
                <wp:positionH relativeFrom="column">
                  <wp:posOffset>-71354</wp:posOffset>
                </wp:positionH>
                <wp:positionV relativeFrom="paragraph">
                  <wp:posOffset>133979</wp:posOffset>
                </wp:positionV>
                <wp:extent cx="3316061" cy="2094555"/>
                <wp:effectExtent l="0" t="0" r="17780" b="20320"/>
                <wp:wrapNone/>
                <wp:docPr id="383" name="Group 383"/>
                <wp:cNvGraphicFramePr/>
                <a:graphic xmlns:a="http://schemas.openxmlformats.org/drawingml/2006/main">
                  <a:graphicData uri="http://schemas.microsoft.com/office/word/2010/wordprocessingGroup">
                    <wpg:wgp>
                      <wpg:cNvGrpSpPr/>
                      <wpg:grpSpPr>
                        <a:xfrm>
                          <a:off x="0" y="0"/>
                          <a:ext cx="3316061" cy="2094555"/>
                          <a:chOff x="-297475" y="-1251363"/>
                          <a:chExt cx="3316267" cy="2006035"/>
                        </a:xfrm>
                      </wpg:grpSpPr>
                      <wps:wsp>
                        <wps:cNvPr id="385" name="Text Box 36"/>
                        <wps:cNvSpPr txBox="1"/>
                        <wps:spPr>
                          <a:xfrm>
                            <a:off x="-249905" y="468922"/>
                            <a:ext cx="3268697" cy="285750"/>
                          </a:xfrm>
                          <a:prstGeom prst="rect">
                            <a:avLst/>
                          </a:prstGeom>
                          <a:solidFill>
                            <a:schemeClr val="lt1"/>
                          </a:solidFill>
                          <a:ln w="6350">
                            <a:solidFill>
                              <a:schemeClr val="bg1"/>
                            </a:solidFill>
                          </a:ln>
                        </wps:spPr>
                        <wps:txbx>
                          <w:txbxContent>
                            <w:p w14:paraId="6BAEED6F" w14:textId="4778CBEA" w:rsidR="00AE072F" w:rsidRPr="00701D52" w:rsidRDefault="00297A8F" w:rsidP="00AE072F">
                              <w:pPr>
                                <w:spacing w:line="254" w:lineRule="auto"/>
                                <w:rPr>
                                  <w:rFonts w:eastAsia="Calibri"/>
                                </w:rPr>
                              </w:pPr>
                              <w:r w:rsidRPr="00701D52">
                                <w:rPr>
                                  <w:rFonts w:eastAsia="Calibri"/>
                                  <w:b/>
                                  <w:bCs/>
                                </w:rPr>
                                <w:t>FIGURE 4</w:t>
                              </w:r>
                              <w:r w:rsidRPr="00701D52">
                                <w:rPr>
                                  <w:rFonts w:eastAsia="Calibri"/>
                                </w:rPr>
                                <w:t>: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6" name="Picture 386" descr="A picture containing surface 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97475" y="-1155296"/>
                            <a:ext cx="1905394" cy="1370620"/>
                          </a:xfrm>
                          <a:prstGeom prst="rect">
                            <a:avLst/>
                          </a:prstGeom>
                        </pic:spPr>
                      </pic:pic>
                      <pic:pic xmlns:pic="http://schemas.openxmlformats.org/drawingml/2006/picture">
                        <pic:nvPicPr>
                          <pic:cNvPr id="387" name="Picture 387"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659691" y="-1251363"/>
                            <a:ext cx="1084228" cy="779925"/>
                          </a:xfrm>
                          <a:prstGeom prst="rect">
                            <a:avLst/>
                          </a:prstGeom>
                        </pic:spPr>
                      </pic:pic>
                      <pic:pic xmlns:pic="http://schemas.openxmlformats.org/drawingml/2006/picture">
                        <pic:nvPicPr>
                          <pic:cNvPr id="388" name="Picture 388"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665633" y="-435301"/>
                            <a:ext cx="1098759" cy="79036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2C0E6E" id="Group 383" o:spid="_x0000_s1075" style="position:absolute;left:0;text-align:left;margin-left:-5.6pt;margin-top:10.55pt;width:261.1pt;height:164.95pt;z-index:251654656;mso-width-relative:margin;mso-height-relative:margin" coordorigin="-2974,-12513" coordsize="33162,2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">
                <v:shape id="Text Box 36" o:spid="_x0000_s1076" type="#_x0000_t202" style="position:absolute;left:-2499;top:4689;width:3268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" fillcolor="white [3201]" strokecolor="white [3212]" strokeweight=".5pt">
                  <v:textbox>
                    <w:txbxContent>
                      <w:p w14:paraId="6BAEED6F" w14:textId="4778CBEA" w:rsidR="00AE072F" w:rsidRPr="00701D52" w:rsidRDefault="00297A8F" w:rsidP="00AE072F">
                        <w:pPr>
                          <w:spacing w:line="254" w:lineRule="auto"/>
                          <w:rPr>
                            <w:rFonts w:eastAsia="Calibri"/>
                          </w:rPr>
                        </w:pPr>
                        <w:r w:rsidRPr="00701D52">
                          <w:rPr>
                            <w:rFonts w:eastAsia="Calibri"/>
                            <w:b/>
                            <w:bCs/>
                          </w:rPr>
                          <w:t>FIGURE 4</w:t>
                        </w:r>
                        <w:r w:rsidRPr="00701D52">
                          <w:rPr>
                            <w:rFonts w:eastAsia="Calibri"/>
                          </w:rPr>
                          <w:t>: SEGMENTATION TO REMOVE TABLE</w:t>
                        </w:r>
                      </w:p>
                    </w:txbxContent>
                  </v:textbox>
                </v:shape>
                <v:shape id="Picture 386" o:spid="_x0000_s1077" type="#_x0000_t75" alt="A picture containing surface chart&#10;&#10;Description automatically generated" style="position:absolute;left:-2974;top:-11552;width:19053;height:1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">
                  <v:imagedata r:id="rId45" o:title="A picture containing surface chart&#10;&#10;Description automatically generated"/>
                </v:shape>
                <v:shape id="Picture 387" o:spid="_x0000_s1078" type="#_x0000_t75" alt="A picture containing surface chart&#10;&#10;Description automatically generated" style="position:absolute;left:16596;top:-12513;width:10843;height: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">
                  <v:imagedata r:id="rId46" o:title="A picture containing surface chart&#10;&#10;Description automatically generated"/>
                </v:shape>
                <v:shape id="Picture 388" o:spid="_x0000_s1079" type="#_x0000_t75" alt="Chart&#10;&#10;Description automatically generated" style="position:absolute;left:16656;top:-4353;width:10987;height:7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">
                  <v:imagedata r:id="rId47" o:title="Chart&#10;&#10;Description automatically generated"/>
                </v:shape>
              </v:group>
            </w:pict>
          </mc:Fallback>
        </mc:AlternateContent>
      </w:r>
    </w:p>
    <w:p w14:paraId="549F24C7" w14:textId="521180C9" w:rsidR="00481CFE" w:rsidRDefault="00481CFE" w:rsidP="00CC5C63">
      <w:pPr>
        <w:pStyle w:val="BodyTextIndent"/>
        <w:ind w:left="720" w:firstLine="0"/>
        <w:rPr>
          <w:rFonts w:ascii="Arial" w:hAnsi="Arial" w:cs="Arial"/>
          <w:b/>
          <w:bCs/>
          <w:kern w:val="0"/>
        </w:rPr>
      </w:pPr>
    </w:p>
    <w:p w14:paraId="69ECAD22" w14:textId="201DDD03" w:rsidR="006160F4" w:rsidRDefault="006160F4" w:rsidP="00CC5C63">
      <w:pPr>
        <w:pStyle w:val="BodyTextIndent"/>
        <w:ind w:left="720" w:firstLine="0"/>
        <w:rPr>
          <w:rFonts w:ascii="Arial" w:hAnsi="Arial" w:cs="Arial"/>
          <w:b/>
          <w:bCs/>
          <w:kern w:val="0"/>
        </w:rPr>
      </w:pPr>
    </w:p>
    <w:p w14:paraId="199DE897" w14:textId="2D3697AA" w:rsidR="006160F4" w:rsidRDefault="006160F4" w:rsidP="00CC5C63">
      <w:pPr>
        <w:pStyle w:val="BodyTextIndent"/>
        <w:ind w:left="720" w:firstLine="0"/>
        <w:rPr>
          <w:rFonts w:ascii="Arial" w:hAnsi="Arial" w:cs="Arial"/>
          <w:b/>
          <w:bCs/>
          <w:kern w:val="0"/>
        </w:rPr>
      </w:pPr>
    </w:p>
    <w:p w14:paraId="7E373FB8" w14:textId="0745B9C9" w:rsidR="006160F4" w:rsidRDefault="006160F4" w:rsidP="00CC5C63">
      <w:pPr>
        <w:pStyle w:val="BodyTextIndent"/>
        <w:ind w:left="720" w:firstLine="0"/>
        <w:rPr>
          <w:rFonts w:ascii="Arial" w:hAnsi="Arial" w:cs="Arial"/>
          <w:b/>
          <w:bCs/>
          <w:kern w:val="0"/>
        </w:rPr>
      </w:pPr>
    </w:p>
    <w:p w14:paraId="64252939" w14:textId="07FF340F" w:rsidR="006160F4" w:rsidRDefault="006160F4" w:rsidP="00CC5C63">
      <w:pPr>
        <w:pStyle w:val="BodyTextIndent"/>
        <w:ind w:left="720" w:firstLine="0"/>
        <w:rPr>
          <w:rFonts w:ascii="Arial" w:hAnsi="Arial" w:cs="Arial"/>
          <w:b/>
          <w:bCs/>
          <w:kern w:val="0"/>
        </w:rPr>
      </w:pPr>
    </w:p>
    <w:p w14:paraId="48FD1154" w14:textId="197E0FB7" w:rsidR="006160F4" w:rsidRDefault="006160F4" w:rsidP="00CC5C63">
      <w:pPr>
        <w:pStyle w:val="BodyTextIndent"/>
        <w:ind w:left="720" w:firstLine="0"/>
        <w:rPr>
          <w:rFonts w:ascii="Arial" w:hAnsi="Arial" w:cs="Arial"/>
          <w:b/>
          <w:bCs/>
          <w:kern w:val="0"/>
        </w:rPr>
      </w:pPr>
    </w:p>
    <w:p w14:paraId="0E99194A" w14:textId="3937348B" w:rsidR="006160F4" w:rsidRDefault="006160F4" w:rsidP="00CC5C63">
      <w:pPr>
        <w:pStyle w:val="BodyTextIndent"/>
        <w:ind w:left="720" w:firstLine="0"/>
        <w:rPr>
          <w:rFonts w:ascii="Arial" w:hAnsi="Arial" w:cs="Arial"/>
          <w:b/>
          <w:bCs/>
          <w:kern w:val="0"/>
        </w:rPr>
      </w:pPr>
    </w:p>
    <w:p w14:paraId="22A63897" w14:textId="0617CD6D" w:rsidR="006160F4" w:rsidRDefault="006160F4" w:rsidP="00CC5C63">
      <w:pPr>
        <w:pStyle w:val="BodyTextIndent"/>
        <w:ind w:left="720" w:firstLine="0"/>
        <w:rPr>
          <w:rFonts w:ascii="Arial" w:hAnsi="Arial" w:cs="Arial"/>
          <w:b/>
          <w:bCs/>
          <w:kern w:val="0"/>
        </w:rPr>
      </w:pPr>
    </w:p>
    <w:p w14:paraId="6E0F5332" w14:textId="086AAB71" w:rsidR="006160F4" w:rsidRDefault="006160F4" w:rsidP="00CC5C63">
      <w:pPr>
        <w:pStyle w:val="BodyTextIndent"/>
        <w:ind w:left="720" w:firstLine="0"/>
        <w:rPr>
          <w:rFonts w:ascii="Arial" w:hAnsi="Arial" w:cs="Arial"/>
          <w:b/>
          <w:bCs/>
          <w:kern w:val="0"/>
        </w:rPr>
      </w:pPr>
    </w:p>
    <w:p w14:paraId="23A1181F" w14:textId="361A2CE5" w:rsidR="006160F4" w:rsidRDefault="006160F4" w:rsidP="00CC5C63">
      <w:pPr>
        <w:pStyle w:val="BodyTextIndent"/>
        <w:ind w:left="720" w:firstLine="0"/>
        <w:rPr>
          <w:rFonts w:ascii="Arial" w:hAnsi="Arial" w:cs="Arial"/>
          <w:b/>
          <w:bCs/>
          <w:kern w:val="0"/>
        </w:rPr>
      </w:pPr>
    </w:p>
    <w:p w14:paraId="56BF318B" w14:textId="0F9AEFE9" w:rsidR="006160F4" w:rsidRDefault="006160F4" w:rsidP="00CC5C63">
      <w:pPr>
        <w:pStyle w:val="BodyTextIndent"/>
        <w:ind w:left="720" w:firstLine="0"/>
        <w:rPr>
          <w:rFonts w:ascii="Arial" w:hAnsi="Arial" w:cs="Arial"/>
          <w:b/>
          <w:bCs/>
          <w:kern w:val="0"/>
        </w:rPr>
      </w:pPr>
    </w:p>
    <w:p w14:paraId="48FE5DB5" w14:textId="1EDA14A0" w:rsidR="006160F4" w:rsidRDefault="006160F4" w:rsidP="00CC5C63">
      <w:pPr>
        <w:pStyle w:val="BodyTextIndent"/>
        <w:ind w:left="720" w:firstLine="0"/>
        <w:rPr>
          <w:rFonts w:ascii="Arial" w:hAnsi="Arial" w:cs="Arial"/>
          <w:b/>
          <w:bCs/>
          <w:kern w:val="0"/>
        </w:rPr>
      </w:pPr>
    </w:p>
    <w:p w14:paraId="640D9DC1" w14:textId="353C2CB5" w:rsidR="006160F4" w:rsidRDefault="006160F4" w:rsidP="00CC5C63">
      <w:pPr>
        <w:pStyle w:val="BodyTextIndent"/>
        <w:ind w:left="720" w:firstLine="0"/>
        <w:rPr>
          <w:rFonts w:ascii="Arial" w:hAnsi="Arial" w:cs="Arial"/>
          <w:b/>
          <w:bCs/>
          <w:kern w:val="0"/>
        </w:rPr>
      </w:pPr>
    </w:p>
    <w:p w14:paraId="6B467789" w14:textId="1A822FBD" w:rsidR="006160F4" w:rsidRDefault="006160F4" w:rsidP="00CC5C63">
      <w:pPr>
        <w:pStyle w:val="BodyTextIndent"/>
        <w:ind w:left="720" w:firstLine="0"/>
        <w:rPr>
          <w:rFonts w:ascii="Arial" w:hAnsi="Arial" w:cs="Arial"/>
          <w:b/>
          <w:bCs/>
          <w:kern w:val="0"/>
        </w:rPr>
      </w:pPr>
    </w:p>
    <w:p w14:paraId="75D2C7A8" w14:textId="413840CC" w:rsidR="006160F4" w:rsidRDefault="00457E14" w:rsidP="00CC5C63">
      <w:pPr>
        <w:pStyle w:val="BodyTextIndent"/>
        <w:ind w:left="720" w:firstLine="0"/>
        <w:rPr>
          <w:rFonts w:ascii="Arial" w:hAnsi="Arial" w:cs="Arial"/>
          <w:b/>
          <w:bCs/>
          <w:kern w:val="0"/>
        </w:rPr>
      </w:pPr>
      <w:r>
        <w:rPr>
          <w:noProof/>
        </w:rPr>
        <mc:AlternateContent>
          <mc:Choice Requires="wpg">
            <w:drawing>
              <wp:anchor distT="0" distB="0" distL="114300" distR="114300" simplePos="0" relativeHeight="251651584" behindDoc="0" locked="0" layoutInCell="1" allowOverlap="1" wp14:anchorId="05654ADE" wp14:editId="5CAD9C61">
                <wp:simplePos x="0" y="0"/>
                <wp:positionH relativeFrom="margin">
                  <wp:posOffset>-96909</wp:posOffset>
                </wp:positionH>
                <wp:positionV relativeFrom="margin">
                  <wp:posOffset>6078088</wp:posOffset>
                </wp:positionV>
                <wp:extent cx="3162951" cy="2313223"/>
                <wp:effectExtent l="0" t="0" r="18415" b="11430"/>
                <wp:wrapNone/>
                <wp:docPr id="375" name="Group 375"/>
                <wp:cNvGraphicFramePr/>
                <a:graphic xmlns:a="http://schemas.openxmlformats.org/drawingml/2006/main">
                  <a:graphicData uri="http://schemas.microsoft.com/office/word/2010/wordprocessingGroup">
                    <wpg:wgp>
                      <wpg:cNvGrpSpPr/>
                      <wpg:grpSpPr>
                        <a:xfrm>
                          <a:off x="0" y="0"/>
                          <a:ext cx="3162951" cy="2313223"/>
                          <a:chOff x="-169196" y="1177398"/>
                          <a:chExt cx="3165958" cy="2314142"/>
                        </a:xfrm>
                      </wpg:grpSpPr>
                      <pic:pic xmlns:pic="http://schemas.openxmlformats.org/drawingml/2006/picture">
                        <pic:nvPicPr>
                          <pic:cNvPr id="376" name="Picture 376"/>
                          <pic:cNvPicPr/>
                        </pic:nvPicPr>
                        <pic:blipFill>
                          <a:blip r:embed="rId48" cstate="print">
                            <a:extLst>
                              <a:ext uri="{28A0092B-C50C-407E-A947-70E740481C1C}">
                                <a14:useLocalDpi xmlns:a14="http://schemas.microsoft.com/office/drawing/2010/main" val="0"/>
                              </a:ext>
                            </a:extLst>
                          </a:blip>
                          <a:srcRect/>
                          <a:stretch/>
                        </pic:blipFill>
                        <pic:spPr>
                          <a:xfrm>
                            <a:off x="1767423" y="1177398"/>
                            <a:ext cx="1151935" cy="956830"/>
                          </a:xfrm>
                          <a:prstGeom prst="rect">
                            <a:avLst/>
                          </a:prstGeom>
                        </pic:spPr>
                      </pic:pic>
                      <wps:wsp>
                        <wps:cNvPr id="377" name="Text Box 36"/>
                        <wps:cNvSpPr txBox="1"/>
                        <wps:spPr>
                          <a:xfrm>
                            <a:off x="-154312" y="3206460"/>
                            <a:ext cx="3151074" cy="285080"/>
                          </a:xfrm>
                          <a:prstGeom prst="rect">
                            <a:avLst/>
                          </a:prstGeom>
                          <a:solidFill>
                            <a:schemeClr val="lt1"/>
                          </a:solidFill>
                          <a:ln w="6350">
                            <a:solidFill>
                              <a:schemeClr val="bg1"/>
                            </a:solidFill>
                          </a:ln>
                        </wps:spPr>
                        <wps:txbx>
                          <w:txbxContent>
                            <w:p w14:paraId="05AB6FA9" w14:textId="76707A32" w:rsidR="002B1BDD" w:rsidRPr="00701D52" w:rsidRDefault="00AE0711" w:rsidP="002B1BDD">
                              <w:pPr>
                                <w:spacing w:line="252" w:lineRule="auto"/>
                                <w:rPr>
                                  <w:rFonts w:eastAsia="Calibri"/>
                                </w:rPr>
                              </w:pPr>
                              <w:r w:rsidRPr="004F6C80">
                                <w:rPr>
                                  <w:rFonts w:eastAsia="Calibri"/>
                                  <w:b/>
                                  <w:bCs/>
                                </w:rPr>
                                <w:t>FIGURE 5</w:t>
                              </w:r>
                              <w:r w:rsidRPr="00701D52">
                                <w:rPr>
                                  <w:rFonts w:eastAsia="Calibri"/>
                                </w:rPr>
                                <w:t>: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1" name="Picture 381" descr="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69196" y="1203602"/>
                            <a:ext cx="1886513" cy="1473875"/>
                          </a:xfrm>
                          <a:prstGeom prst="rect">
                            <a:avLst/>
                          </a:prstGeom>
                        </pic:spPr>
                      </pic:pic>
                      <pic:pic xmlns:pic="http://schemas.openxmlformats.org/drawingml/2006/picture">
                        <pic:nvPicPr>
                          <pic:cNvPr id="382" name="Picture 382" descr="A picture containing purpl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767424" y="2176728"/>
                            <a:ext cx="1142176" cy="8924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54ADE" id="Group 375" o:spid="_x0000_s1080" style="position:absolute;left:0;text-align:left;margin-left:-7.65pt;margin-top:478.6pt;width:249.05pt;height:182.15pt;z-index:251651584;mso-position-horizontal-relative:margin;mso-position-vertical-relative:margin;mso-width-relative:margin;mso-height-relative:margin" coordorigin="-1691,11773" coordsize="31659,2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">
                <v:shape id="Picture 376" o:spid="_x0000_s1081" type="#_x0000_t75" style="position:absolute;left:17674;top:11773;width:1151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">
                  <v:imagedata r:id="rId51" o:title=""/>
                </v:shape>
                <v:shape id="Text Box 36" o:spid="_x0000_s1082" type="#_x0000_t202" style="position:absolute;left:-1543;top:32064;width:3151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" fillcolor="white [3201]" strokecolor="white [3212]" strokeweight=".5pt">
                  <v:textbox>
                    <w:txbxContent>
                      <w:p w14:paraId="05AB6FA9" w14:textId="76707A32" w:rsidR="002B1BDD" w:rsidRPr="00701D52" w:rsidRDefault="00AE0711" w:rsidP="002B1BDD">
                        <w:pPr>
                          <w:spacing w:line="252" w:lineRule="auto"/>
                          <w:rPr>
                            <w:rFonts w:eastAsia="Calibri"/>
                          </w:rPr>
                        </w:pPr>
                        <w:r w:rsidRPr="004F6C80">
                          <w:rPr>
                            <w:rFonts w:eastAsia="Calibri"/>
                            <w:b/>
                            <w:bCs/>
                          </w:rPr>
                          <w:t>FIGURE 5</w:t>
                        </w:r>
                        <w:r w:rsidRPr="00701D52">
                          <w:rPr>
                            <w:rFonts w:eastAsia="Calibri"/>
                          </w:rPr>
                          <w:t>: SEGMENTATION TO REMOVE CLAMPS</w:t>
                        </w:r>
                      </w:p>
                    </w:txbxContent>
                  </v:textbox>
                </v:shape>
                <v:shape id="Picture 381" o:spid="_x0000_s1083" type="#_x0000_t75" alt="Chart&#10;&#10;Description automatically generated" style="position:absolute;left:-1691;top:12036;width:18864;height:1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">
                  <v:imagedata r:id="rId52" o:title="Chart&#10;&#10;Description automatically generated"/>
                </v:shape>
                <v:shape id="Picture 382" o:spid="_x0000_s1084" type="#_x0000_t75" alt="A picture containing purple&#10;&#10;Description automatically generated" style="position:absolute;left:17674;top:21767;width:11422;height: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">
                  <v:imagedata r:id="rId53" o:title="A picture containing purple&#10;&#10;Description automatically generated"/>
                </v:shape>
                <w10:wrap anchorx="margin" anchory="margin"/>
              </v:group>
            </w:pict>
          </mc:Fallback>
        </mc:AlternateContent>
      </w:r>
    </w:p>
    <w:p w14:paraId="36CFB860" w14:textId="2C442443" w:rsidR="006160F4" w:rsidRDefault="006160F4" w:rsidP="00CC5C63">
      <w:pPr>
        <w:pStyle w:val="BodyTextIndent"/>
        <w:ind w:left="720" w:firstLine="0"/>
        <w:rPr>
          <w:rFonts w:ascii="Arial" w:hAnsi="Arial" w:cs="Arial"/>
          <w:b/>
          <w:bCs/>
          <w:kern w:val="0"/>
        </w:rPr>
      </w:pPr>
    </w:p>
    <w:p w14:paraId="2A072C1D" w14:textId="072A546E" w:rsidR="006160F4" w:rsidRDefault="006160F4" w:rsidP="00CC5C63">
      <w:pPr>
        <w:pStyle w:val="BodyTextIndent"/>
        <w:ind w:left="720" w:firstLine="0"/>
        <w:rPr>
          <w:rFonts w:ascii="Arial" w:hAnsi="Arial" w:cs="Arial"/>
          <w:b/>
          <w:bCs/>
          <w:kern w:val="0"/>
        </w:rPr>
      </w:pPr>
    </w:p>
    <w:p w14:paraId="18A27B90" w14:textId="2C6B11C4" w:rsidR="006160F4" w:rsidRDefault="006160F4" w:rsidP="00CC5C63">
      <w:pPr>
        <w:pStyle w:val="BodyTextIndent"/>
        <w:ind w:left="720" w:firstLine="0"/>
        <w:rPr>
          <w:rFonts w:ascii="Arial" w:hAnsi="Arial" w:cs="Arial"/>
          <w:b/>
          <w:bCs/>
          <w:kern w:val="0"/>
        </w:rPr>
      </w:pPr>
    </w:p>
    <w:p w14:paraId="22954680" w14:textId="117708C7" w:rsidR="006160F4" w:rsidRDefault="006160F4" w:rsidP="00CC5C63">
      <w:pPr>
        <w:pStyle w:val="BodyTextIndent"/>
        <w:ind w:left="720" w:firstLine="0"/>
        <w:rPr>
          <w:rFonts w:ascii="Arial" w:hAnsi="Arial" w:cs="Arial"/>
          <w:b/>
          <w:bCs/>
          <w:kern w:val="0"/>
        </w:rPr>
      </w:pPr>
    </w:p>
    <w:p w14:paraId="48E0A68B" w14:textId="6D61EC73" w:rsidR="006160F4" w:rsidRDefault="006160F4" w:rsidP="00CC5C63">
      <w:pPr>
        <w:pStyle w:val="BodyTextIndent"/>
        <w:ind w:left="720" w:firstLine="0"/>
        <w:rPr>
          <w:rFonts w:ascii="Arial" w:hAnsi="Arial" w:cs="Arial"/>
          <w:b/>
          <w:bCs/>
          <w:kern w:val="0"/>
        </w:rPr>
      </w:pPr>
    </w:p>
    <w:p w14:paraId="60B8DC54" w14:textId="2EE979BA" w:rsidR="006160F4" w:rsidRDefault="006160F4" w:rsidP="00CC5C63">
      <w:pPr>
        <w:pStyle w:val="BodyTextIndent"/>
        <w:ind w:left="720" w:firstLine="0"/>
        <w:rPr>
          <w:rFonts w:ascii="Arial" w:hAnsi="Arial" w:cs="Arial"/>
          <w:b/>
          <w:bCs/>
          <w:kern w:val="0"/>
        </w:rPr>
      </w:pPr>
    </w:p>
    <w:p w14:paraId="4DEFAE09" w14:textId="6942E0A5" w:rsidR="006160F4" w:rsidRDefault="006160F4" w:rsidP="00CC5C63">
      <w:pPr>
        <w:pStyle w:val="BodyTextIndent"/>
        <w:ind w:left="720" w:firstLine="0"/>
        <w:rPr>
          <w:rFonts w:ascii="Arial" w:hAnsi="Arial" w:cs="Arial"/>
          <w:b/>
          <w:bCs/>
          <w:kern w:val="0"/>
        </w:rPr>
      </w:pPr>
    </w:p>
    <w:p w14:paraId="00BEF0DE" w14:textId="4216EA66" w:rsidR="006160F4" w:rsidRDefault="006160F4" w:rsidP="00CC5C63">
      <w:pPr>
        <w:pStyle w:val="BodyTextIndent"/>
        <w:ind w:left="720" w:firstLine="0"/>
        <w:rPr>
          <w:rFonts w:ascii="Arial" w:hAnsi="Arial" w:cs="Arial"/>
          <w:b/>
          <w:bCs/>
          <w:kern w:val="0"/>
        </w:rPr>
      </w:pPr>
    </w:p>
    <w:p w14:paraId="68A9BC93" w14:textId="02BADEB5" w:rsidR="006160F4" w:rsidRDefault="006160F4" w:rsidP="00CC5C63">
      <w:pPr>
        <w:pStyle w:val="BodyTextIndent"/>
        <w:ind w:left="720" w:firstLine="0"/>
        <w:rPr>
          <w:rFonts w:ascii="Arial" w:hAnsi="Arial" w:cs="Arial"/>
          <w:b/>
          <w:bCs/>
          <w:kern w:val="0"/>
        </w:rPr>
      </w:pPr>
    </w:p>
    <w:p w14:paraId="68CD6BF0" w14:textId="380A8EDA" w:rsidR="006160F4" w:rsidRDefault="006160F4" w:rsidP="00CC5C63">
      <w:pPr>
        <w:pStyle w:val="BodyTextIndent"/>
        <w:ind w:left="720" w:firstLine="0"/>
        <w:rPr>
          <w:rFonts w:ascii="Arial" w:hAnsi="Arial" w:cs="Arial"/>
          <w:b/>
          <w:bCs/>
          <w:kern w:val="0"/>
        </w:rPr>
      </w:pPr>
    </w:p>
    <w:p w14:paraId="053C7E7F" w14:textId="1EFEC6CD" w:rsidR="006160F4" w:rsidRDefault="006160F4" w:rsidP="00CC5C63">
      <w:pPr>
        <w:pStyle w:val="BodyTextIndent"/>
        <w:ind w:left="720" w:firstLine="0"/>
        <w:rPr>
          <w:rFonts w:ascii="Arial" w:hAnsi="Arial" w:cs="Arial"/>
          <w:b/>
          <w:bCs/>
          <w:kern w:val="0"/>
        </w:rPr>
      </w:pPr>
    </w:p>
    <w:p w14:paraId="74F4BE8E" w14:textId="6C3F44A5" w:rsidR="006160F4" w:rsidRDefault="006160F4" w:rsidP="00CC5C63">
      <w:pPr>
        <w:pStyle w:val="BodyTextIndent"/>
        <w:ind w:left="720" w:firstLine="0"/>
        <w:rPr>
          <w:rFonts w:ascii="Arial" w:hAnsi="Arial" w:cs="Arial"/>
          <w:b/>
          <w:bCs/>
          <w:kern w:val="0"/>
        </w:rPr>
      </w:pPr>
    </w:p>
    <w:p w14:paraId="04EA8A49" w14:textId="1AF27FAD" w:rsidR="00207203" w:rsidRDefault="00207203" w:rsidP="00207203">
      <w:pPr>
        <w:pStyle w:val="BodyTextIndent"/>
        <w:ind w:firstLine="0"/>
        <w:rPr>
          <w:rFonts w:ascii="Arial" w:hAnsi="Arial" w:cs="Arial"/>
          <w:b/>
          <w:bCs/>
          <w:kern w:val="0"/>
        </w:rPr>
      </w:pPr>
    </w:p>
    <w:p w14:paraId="6418C4BF" w14:textId="77777777" w:rsidR="00457E14" w:rsidRDefault="00457E14" w:rsidP="00207203">
      <w:pPr>
        <w:pStyle w:val="BodyTextIndent"/>
        <w:ind w:firstLine="0"/>
        <w:rPr>
          <w:rFonts w:ascii="Arial" w:hAnsi="Arial" w:cs="Arial"/>
          <w:b/>
          <w:bCs/>
          <w:kern w:val="0"/>
        </w:rPr>
      </w:pPr>
    </w:p>
    <w:p w14:paraId="4F86F5E6" w14:textId="77777777" w:rsidR="00207203" w:rsidRDefault="00207203" w:rsidP="00207203">
      <w:pPr>
        <w:pStyle w:val="BodyTextIndent"/>
        <w:ind w:firstLine="0"/>
        <w:rPr>
          <w:rFonts w:ascii="Arial" w:hAnsi="Arial" w:cs="Arial"/>
          <w:b/>
          <w:bCs/>
          <w:kern w:val="0"/>
        </w:rPr>
      </w:pPr>
    </w:p>
    <w:p w14:paraId="512B18B5" w14:textId="77777777" w:rsidR="006160F4" w:rsidRDefault="006160F4" w:rsidP="00AE0711">
      <w:pPr>
        <w:pStyle w:val="BodyTextIndent"/>
        <w:ind w:firstLine="0"/>
        <w:rPr>
          <w:rFonts w:ascii="Arial" w:hAnsi="Arial" w:cs="Arial"/>
          <w:b/>
          <w:bCs/>
          <w:kern w:val="0"/>
        </w:rPr>
      </w:pPr>
    </w:p>
    <w:p w14:paraId="23685800" w14:textId="2540B65E" w:rsidR="0018517E" w:rsidRDefault="002C59E4" w:rsidP="0018517E">
      <w:pPr>
        <w:pStyle w:val="BodyTextIndent"/>
        <w:numPr>
          <w:ilvl w:val="0"/>
          <w:numId w:val="7"/>
        </w:numPr>
        <w:rPr>
          <w:rFonts w:ascii="Arial" w:hAnsi="Arial" w:cs="Arial"/>
          <w:b/>
          <w:bCs/>
          <w:kern w:val="0"/>
        </w:rPr>
      </w:pPr>
      <w:r>
        <w:rPr>
          <w:rFonts w:ascii="Arial" w:hAnsi="Arial" w:cs="Arial"/>
          <w:b/>
          <w:bCs/>
          <w:kern w:val="0"/>
        </w:rPr>
        <w:t>Iterative Closest Point Registration</w:t>
      </w:r>
    </w:p>
    <w:p w14:paraId="3EA10BF7" w14:textId="77777777" w:rsidR="00457E14" w:rsidRDefault="00457E14" w:rsidP="00457E14">
      <w:pPr>
        <w:pStyle w:val="BodyTextIndent"/>
        <w:ind w:left="540" w:firstLine="0"/>
        <w:rPr>
          <w:rFonts w:ascii="Arial" w:hAnsi="Arial" w:cs="Arial"/>
          <w:b/>
          <w:bCs/>
          <w:kern w:val="0"/>
        </w:rPr>
      </w:pPr>
    </w:p>
    <w:p w14:paraId="1C849492" w14:textId="7504BDE8" w:rsidR="0017782C" w:rsidRPr="0018517E" w:rsidRDefault="0017782C" w:rsidP="0018517E">
      <w:pPr>
        <w:pStyle w:val="BodyTextIndent"/>
        <w:ind w:firstLine="0"/>
        <w:rPr>
          <w:rFonts w:ascii="Arial" w:hAnsi="Arial" w:cs="Arial"/>
          <w:b/>
          <w:bCs/>
          <w:kern w:val="0"/>
        </w:rPr>
      </w:pPr>
      <w:r>
        <w:t xml:space="preserve">The ICP method as described in [12], [4] </w:t>
      </w:r>
      <w:proofErr w:type="gramStart"/>
      <w:r>
        <w:t>is summarized</w:t>
      </w:r>
      <w:proofErr w:type="gramEnd"/>
      <w:r>
        <w:t xml:space="preserve"> here. As defined above, a source and reference point cloud are available after filtering as</w:t>
      </w:r>
      <w:r w:rsidR="000F7662">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The mean square objective function using the point-to-point error metric (or point-to-plane [4][6]) to </w:t>
      </w:r>
      <w:proofErr w:type="gramStart"/>
      <w:r>
        <w:t>be minimized</w:t>
      </w:r>
      <w:proofErr w:type="gramEnd"/>
      <w:r>
        <w:t xml:space="preserve"> is,</w:t>
      </w:r>
    </w:p>
    <w:p w14:paraId="29381962" w14:textId="3E28193F" w:rsidR="009A512F" w:rsidRDefault="009A512F" w:rsidP="00972624">
      <w:pPr>
        <w:tabs>
          <w:tab w:val="center" w:pos="4680"/>
          <w:tab w:val="right" w:pos="9360"/>
        </w:tabs>
      </w:pPr>
    </w:p>
    <w:p w14:paraId="68328EDA" w14:textId="0008DD6E"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w:t>
      </w:r>
      <w:r w:rsidR="00CA1B1A">
        <w:t>8</w:t>
      </w:r>
      <w:r w:rsidR="00972624">
        <w:t>)</w:t>
      </w:r>
    </w:p>
    <w:p w14:paraId="55AE5B88" w14:textId="4535E0DF" w:rsidR="009A512F" w:rsidRDefault="009A512F" w:rsidP="00972624">
      <w:pPr>
        <w:tabs>
          <w:tab w:val="center" w:pos="4680"/>
          <w:tab w:val="right" w:pos="9360"/>
        </w:tabs>
        <w:jc w:val="center"/>
      </w:pPr>
    </w:p>
    <w:p w14:paraId="1CFA6466" w14:textId="682527A6" w:rsidR="00972624" w:rsidRPr="00B37E0C"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m:t>
        </m:r>
        <m:d>
          <m:dPr>
            <m:ctrlPr>
              <w:rPr>
                <w:rFonts w:ascii="Cambria Math" w:eastAsiaTheme="minorEastAsia" w:hAnsi="Cambria Math"/>
                <w:i/>
              </w:rPr>
            </m:ctrlPr>
          </m:dPr>
          <m:e>
            <m:r>
              <w:rPr>
                <w:rFonts w:ascii="Cambria Math" w:eastAsiaTheme="minorEastAsia" w:hAnsi="Cambria Math"/>
              </w:rPr>
              <m:t>3</m:t>
            </m:r>
          </m:e>
        </m:d>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B37E0C">
        <w:t xml:space="preserve"> onto</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If the correct correspondences are known, the correct relative rotation/translation can </w:t>
      </w:r>
      <w:proofErr w:type="gramStart"/>
      <w:r>
        <w:t>be calculated</w:t>
      </w:r>
      <w:proofErr w:type="gramEnd"/>
      <w:r>
        <w:t xml:space="preserve"> in closed form. A closed form implementation that can </w:t>
      </w:r>
      <w:proofErr w:type="gramStart"/>
      <w:r>
        <w:t>be found</w:t>
      </w:r>
      <w:proofErr w:type="gramEnd"/>
      <w:r>
        <w:t xml:space="preserve">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3</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oMath>
      <w:r>
        <w:t xml:space="preserve"> for the reference point cloud set and source point cloud set respectively </w:t>
      </w:r>
      <w:proofErr w:type="gramStart"/>
      <w:r>
        <w:t>is calculated</w:t>
      </w:r>
      <w:proofErr w:type="gramEnd"/>
      <w:r>
        <w:t xml:space="preserve"> for each set as, </w:t>
      </w:r>
    </w:p>
    <w:p w14:paraId="1B8CB295" w14:textId="77777777" w:rsidR="009A512F" w:rsidRDefault="009A512F" w:rsidP="00972624">
      <w:pPr>
        <w:tabs>
          <w:tab w:val="center" w:pos="4680"/>
          <w:tab w:val="right" w:pos="9360"/>
        </w:tabs>
      </w:pPr>
    </w:p>
    <w:bookmarkStart w:id="4" w:name="_Hlk66193486"/>
    <w:p w14:paraId="7FABCDC6" w14:textId="2DB29C66" w:rsidR="00972624" w:rsidRDefault="00DD1EE4"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3</m:t>
                </m:r>
              </m:sub>
            </m:sSub>
          </m:sub>
        </m:sSub>
        <w:bookmarkEnd w:id="4"/>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w:t>
      </w:r>
      <w:r w:rsidR="00CA1B1A">
        <w:t>9</w:t>
      </w:r>
      <w:r w:rsidR="00972624">
        <w:t>)</w:t>
      </w:r>
    </w:p>
    <w:p w14:paraId="064F1260" w14:textId="77777777" w:rsidR="00F169B2" w:rsidRDefault="00F169B2" w:rsidP="00972624">
      <w:pPr>
        <w:tabs>
          <w:tab w:val="center" w:pos="4680"/>
          <w:tab w:val="right" w:pos="9360"/>
        </w:tabs>
      </w:pPr>
    </w:p>
    <w:p w14:paraId="3AADB989" w14:textId="47523436" w:rsidR="00972624" w:rsidRDefault="00972624" w:rsidP="00972624">
      <w:pPr>
        <w:tabs>
          <w:tab w:val="center" w:pos="4680"/>
          <w:tab w:val="right" w:pos="9360"/>
        </w:tabs>
      </w:pPr>
      <w:r>
        <w:t xml:space="preserve">The reference point cloud </w:t>
      </w:r>
      <w:proofErr w:type="gramStart"/>
      <w:r>
        <w:t>set</w:t>
      </w:r>
      <w:proofErr w:type="gramEnd"/>
      <w:r>
        <w:t xml:space="preserve"> and source point cloud set are shifted by their center mass such that they are distributed around zero as,</w:t>
      </w:r>
    </w:p>
    <w:p w14:paraId="35B38620" w14:textId="6E1D5CA3" w:rsidR="00BA3EA9" w:rsidRDefault="00BA3EA9" w:rsidP="00972624">
      <w:pPr>
        <w:tabs>
          <w:tab w:val="center" w:pos="4680"/>
          <w:tab w:val="right" w:pos="9360"/>
        </w:tabs>
      </w:pPr>
    </w:p>
    <w:p w14:paraId="432D4CCC" w14:textId="1CFD2DE1" w:rsidR="009A512F" w:rsidRDefault="00DD1EE4"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3</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w:t>
      </w:r>
      <w:r w:rsidR="00CA1B1A">
        <w:t>10</w:t>
      </w:r>
      <w:r w:rsidR="00972624">
        <w:t>)</w:t>
      </w:r>
    </w:p>
    <w:p w14:paraId="733DCE29" w14:textId="70F3FFAF" w:rsidR="00BA3EA9" w:rsidRPr="004E11DD" w:rsidRDefault="00BA3EA9" w:rsidP="00BA3EA9">
      <w:pPr>
        <w:tabs>
          <w:tab w:val="center" w:pos="4680"/>
          <w:tab w:val="right" w:pos="9360"/>
        </w:tabs>
      </w:pPr>
    </w:p>
    <w:p w14:paraId="251AFCF9" w14:textId="49C75E65" w:rsidR="00BA3EA9" w:rsidRDefault="00DD1EE4" w:rsidP="00BA3EA9">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3</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w:t>
      </w:r>
      <w:r w:rsidR="00CA1B1A">
        <w:t>11</w:t>
      </w:r>
      <w:r w:rsidR="00BA3EA9">
        <w:t>)</w:t>
      </w:r>
    </w:p>
    <w:p w14:paraId="52E9B07B" w14:textId="00877D0E" w:rsidR="00972624" w:rsidRPr="009A512F" w:rsidRDefault="00972624" w:rsidP="00972624">
      <w:pPr>
        <w:tabs>
          <w:tab w:val="center" w:pos="4680"/>
          <w:tab w:val="right" w:pos="9360"/>
        </w:tabs>
      </w:pPr>
    </w:p>
    <w:p w14:paraId="6A244303" w14:textId="4A2259CF"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w:t>
      </w:r>
      <w:proofErr w:type="gramStart"/>
      <w:r>
        <w:t>is defined</w:t>
      </w:r>
      <w:proofErr w:type="gramEnd"/>
      <w:r>
        <w:t xml:space="preserve"> as </w:t>
      </w:r>
    </w:p>
    <w:p w14:paraId="43675EF7" w14:textId="77777777" w:rsidR="009A512F" w:rsidRDefault="009A512F" w:rsidP="00972624">
      <w:pPr>
        <w:tabs>
          <w:tab w:val="center" w:pos="4680"/>
          <w:tab w:val="right" w:pos="9360"/>
        </w:tabs>
      </w:pPr>
    </w:p>
    <w:p w14:paraId="6FB2FB40" w14:textId="32525483"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w:t>
      </w:r>
      <w:r w:rsidR="00CA1B1A">
        <w:t>12</w:t>
      </w:r>
      <w:r w:rsidR="00972624">
        <w:t>)</w:t>
      </w:r>
    </w:p>
    <w:p w14:paraId="0AC98C10" w14:textId="77777777" w:rsidR="009A512F" w:rsidRDefault="009A512F" w:rsidP="00972624">
      <w:pPr>
        <w:tabs>
          <w:tab w:val="center" w:pos="4680"/>
          <w:tab w:val="right" w:pos="9360"/>
        </w:tabs>
      </w:pPr>
    </w:p>
    <w:p w14:paraId="710F070B" w14:textId="60F46BD8"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w:t>
      </w:r>
      <w:proofErr w:type="gramStart"/>
      <w:r>
        <w:t>is given</w:t>
      </w:r>
      <w:proofErr w:type="gramEnd"/>
      <w:r>
        <w:t xml:space="preserve"> as</w:t>
      </w:r>
    </w:p>
    <w:p w14:paraId="1BDA1E0E" w14:textId="77777777" w:rsidR="00266F3F" w:rsidRDefault="00266F3F" w:rsidP="00972624">
      <w:pPr>
        <w:tabs>
          <w:tab w:val="center" w:pos="4680"/>
          <w:tab w:val="right" w:pos="9360"/>
        </w:tabs>
      </w:pPr>
    </w:p>
    <w:p w14:paraId="688E2AE7" w14:textId="5A8A4FAE" w:rsidR="00972624" w:rsidRPr="00D26221" w:rsidRDefault="00266F3F" w:rsidP="00972624">
      <w:pPr>
        <w:tabs>
          <w:tab w:val="center" w:pos="4680"/>
          <w:tab w:val="right" w:pos="9360"/>
        </w:tabs>
      </w:pP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rsidR="00972624">
        <w:tab/>
      </w:r>
      <w:r w:rsidR="00972624">
        <w:tab/>
        <w:t>(</w:t>
      </w:r>
      <w:r w:rsidR="00CA1B1A">
        <w:t>13</w:t>
      </w:r>
      <w:r w:rsidR="00972624">
        <w:t>)</w:t>
      </w:r>
    </w:p>
    <w:p w14:paraId="6AF8670F" w14:textId="77777777" w:rsidR="00266F3F" w:rsidRDefault="00266F3F" w:rsidP="00972624">
      <w:pPr>
        <w:tabs>
          <w:tab w:val="center" w:pos="4680"/>
          <w:tab w:val="right" w:pos="9360"/>
        </w:tabs>
      </w:pPr>
    </w:p>
    <w:p w14:paraId="3DE0B852" w14:textId="7B9E5B04"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051699C0" w14:textId="77777777" w:rsidR="00266F3F" w:rsidRDefault="00266F3F" w:rsidP="00972624">
      <w:pPr>
        <w:tabs>
          <w:tab w:val="center" w:pos="4680"/>
          <w:tab w:val="right" w:pos="9360"/>
        </w:tabs>
      </w:pPr>
    </w:p>
    <w:p w14:paraId="7D276FB1" w14:textId="073947AB" w:rsidR="00F169B2" w:rsidRDefault="00266F3F" w:rsidP="00972624">
      <w:pPr>
        <w:tabs>
          <w:tab w:val="center" w:pos="4680"/>
          <w:tab w:val="right" w:pos="9360"/>
        </w:tabs>
      </w:pP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972624">
        <w:tab/>
      </w:r>
      <w:r w:rsidR="00972624">
        <w:tab/>
        <w:t>(</w:t>
      </w:r>
      <w:r w:rsidR="00CA1B1A">
        <w:t>14</w:t>
      </w:r>
      <w:r w:rsidR="00972624">
        <w:t xml:space="preserve">) </w:t>
      </w:r>
    </w:p>
    <w:p w14:paraId="2EA00535" w14:textId="77777777" w:rsidR="0054254A" w:rsidRPr="00334E60" w:rsidRDefault="0054254A" w:rsidP="00972624">
      <w:pPr>
        <w:tabs>
          <w:tab w:val="center" w:pos="4680"/>
          <w:tab w:val="right" w:pos="9360"/>
        </w:tabs>
        <w:rPr>
          <w:i/>
        </w:rPr>
      </w:pPr>
    </w:p>
    <w:p w14:paraId="34742DF8" w14:textId="59DBDC7C" w:rsidR="00972624" w:rsidRPr="000D4455" w:rsidRDefault="00266F3F" w:rsidP="00972624">
      <w:pPr>
        <w:tabs>
          <w:tab w:val="center" w:pos="4680"/>
          <w:tab w:val="right" w:pos="9360"/>
        </w:tabs>
      </w:pP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rsidR="00972624">
        <w:tab/>
      </w:r>
      <w:r w:rsidR="00972624">
        <w:tab/>
        <w:t>(</w:t>
      </w:r>
      <w:r w:rsidR="00CA1B1A">
        <w:t>15</w:t>
      </w:r>
      <w:r w:rsidR="00972624">
        <w:t>)</w:t>
      </w:r>
    </w:p>
    <w:p w14:paraId="4670328F" w14:textId="77777777" w:rsidR="00F169B2" w:rsidRDefault="00F169B2" w:rsidP="00972624">
      <w:pPr>
        <w:tabs>
          <w:tab w:val="center" w:pos="4680"/>
          <w:tab w:val="right" w:pos="9360"/>
        </w:tabs>
      </w:pPr>
    </w:p>
    <w:p w14:paraId="4B078F11" w14:textId="0227418C" w:rsidR="00972624" w:rsidRDefault="00AE23BB" w:rsidP="00972624">
      <w:pPr>
        <w:tabs>
          <w:tab w:val="center" w:pos="4680"/>
          <w:tab w:val="right" w:pos="9360"/>
        </w:tabs>
      </w:pPr>
      <w:r w:rsidRPr="00A657CC">
        <w:t>The</w:t>
      </w:r>
      <w:r w:rsidR="00972624" w:rsidRPr="00A657CC">
        <w:t xml:space="preserve"> correspondence</w:t>
      </w:r>
      <w:r w:rsidRPr="00A657CC">
        <w:t xml:space="preserve"> between points</w:t>
      </w:r>
      <w:r w:rsidR="00972624" w:rsidRPr="00A657CC">
        <w:t xml:space="preserve"> assumed in </w:t>
      </w:r>
      <w:r w:rsidR="00CF3B9F" w:rsidRPr="00A657CC">
        <w:t xml:space="preserve">equation </w:t>
      </w:r>
      <w:r w:rsidR="00972624" w:rsidRPr="00A657CC">
        <w:t xml:space="preserve">(1) </w:t>
      </w:r>
      <w:r w:rsidR="008656B5">
        <w:t>is</w:t>
      </w:r>
      <w:r w:rsidR="00972624" w:rsidRPr="00A657CC">
        <w:t xml:space="preserve"> </w:t>
      </w:r>
      <w:r w:rsidR="00CF3B9F" w:rsidRPr="00A657CC">
        <w:t>un</w:t>
      </w:r>
      <w:r w:rsidR="00972624" w:rsidRPr="00A657CC">
        <w:t>known</w:t>
      </w:r>
      <w:r w:rsidR="00CF3B9F" w:rsidRPr="00A657CC">
        <w:t xml:space="preserve"> at the start</w:t>
      </w:r>
      <w:r w:rsidR="00972624" w:rsidRPr="00A657CC">
        <w:t>. Therefore, t</w:t>
      </w:r>
      <w:r w:rsidR="00CF3B9F" w:rsidRPr="00A657CC">
        <w:t xml:space="preserve">his </w:t>
      </w:r>
      <w:r w:rsidR="00972624" w:rsidRPr="00A657CC">
        <w:t xml:space="preserve">process </w:t>
      </w:r>
      <w:proofErr w:type="gramStart"/>
      <w:r w:rsidR="00972624" w:rsidRPr="00A657CC">
        <w:t>is performed</w:t>
      </w:r>
      <w:proofErr w:type="gramEnd"/>
      <w:r w:rsidR="00972624" w:rsidRPr="00A657CC">
        <w:t xml:space="preserve"> </w:t>
      </w:r>
      <w:r w:rsidR="008656B5">
        <w:t>iteratively</w:t>
      </w:r>
      <w:r w:rsidR="00CF3B9F" w:rsidRPr="00A657CC">
        <w:t xml:space="preserve"> </w:t>
      </w:r>
      <w:r w:rsidR="00967045" w:rsidRPr="00A657CC">
        <w:t>[</w:t>
      </w:r>
      <w:r w:rsidR="008656B5">
        <w:t>4</w:t>
      </w:r>
      <w:r w:rsidR="00967045" w:rsidRPr="00A657CC">
        <w:t>]</w:t>
      </w:r>
      <w:r w:rsidR="00CF3B9F" w:rsidRPr="00A657CC">
        <w:t xml:space="preserve">. </w:t>
      </w:r>
      <w:r w:rsidR="00880196">
        <w:t>C</w:t>
      </w:r>
      <w:r w:rsidR="00972624">
        <w:t>orrespondence between the reference and source point cloud set</w:t>
      </w:r>
      <w:r w:rsidR="00A657CC">
        <w:t xml:space="preserve"> is</w:t>
      </w:r>
      <w:r w:rsidR="00972624">
        <w:t xml:space="preserve"> based on a minimum distance between points. The source </w:t>
      </w:r>
      <w:proofErr w:type="gramStart"/>
      <w:r w:rsidR="00972624">
        <w:t xml:space="preserve">is </w:t>
      </w:r>
      <w:r w:rsidR="00880196">
        <w:t>updated</w:t>
      </w:r>
      <w:proofErr w:type="gramEnd"/>
      <w:r w:rsidR="00880196">
        <w:t xml:space="preserve"> with the resulting transformation,</w:t>
      </w:r>
      <w:r w:rsidR="00972624">
        <w:t xml:space="preserve"> and the </w:t>
      </w:r>
      <w:r w:rsidR="00972624">
        <w:lastRenderedPageBreak/>
        <w:t>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3D53F013" w:rsidR="00972624" w:rsidRDefault="00207203" w:rsidP="007720FC">
      <w:pPr>
        <w:pStyle w:val="BodyTextIndent"/>
        <w:ind w:right="2520"/>
        <w:rPr>
          <w:kern w:val="0"/>
        </w:rPr>
      </w:pPr>
      <w:r>
        <w:rPr>
          <w:b/>
          <w:bCs/>
          <w:noProof/>
        </w:rPr>
        <mc:AlternateContent>
          <mc:Choice Requires="wpc">
            <w:drawing>
              <wp:anchor distT="0" distB="0" distL="114300" distR="114300" simplePos="0" relativeHeight="251646464" behindDoc="1" locked="0" layoutInCell="1" allowOverlap="1" wp14:anchorId="17AA9866" wp14:editId="1C1E3A38">
                <wp:simplePos x="0" y="0"/>
                <wp:positionH relativeFrom="column">
                  <wp:posOffset>-150125</wp:posOffset>
                </wp:positionH>
                <wp:positionV relativeFrom="paragraph">
                  <wp:posOffset>166721</wp:posOffset>
                </wp:positionV>
                <wp:extent cx="3247390" cy="4496937"/>
                <wp:effectExtent l="0" t="0" r="10160" b="0"/>
                <wp:wrapNone/>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03624" y="111503"/>
                            <a:ext cx="2244861" cy="1614530"/>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40437" y="2030610"/>
                            <a:ext cx="2230137" cy="1604121"/>
                          </a:xfrm>
                          <a:prstGeom prst="rect">
                            <a:avLst/>
                          </a:prstGeom>
                        </pic:spPr>
                      </pic:pic>
                      <wps:wsp>
                        <wps:cNvPr id="97" name="Text Box 36"/>
                        <wps:cNvSpPr txBox="1"/>
                        <wps:spPr>
                          <a:xfrm>
                            <a:off x="34121" y="4094662"/>
                            <a:ext cx="3168704" cy="284480"/>
                          </a:xfrm>
                          <a:prstGeom prst="rect">
                            <a:avLst/>
                          </a:prstGeom>
                          <a:solidFill>
                            <a:schemeClr val="lt1"/>
                          </a:solidFill>
                          <a:ln w="6350">
                            <a:solidFill>
                              <a:schemeClr val="bg1"/>
                            </a:solidFill>
                          </a:ln>
                        </wps:spPr>
                        <wps:txbx>
                          <w:txbxContent>
                            <w:p w14:paraId="73C4B470" w14:textId="52FB68A2" w:rsidR="000D02B0" w:rsidRPr="00562C95" w:rsidRDefault="002C5BBF" w:rsidP="004D03B2">
                              <w:pPr>
                                <w:spacing w:line="252" w:lineRule="auto"/>
                                <w:rPr>
                                  <w:rFonts w:eastAsia="Calibri"/>
                                </w:rPr>
                              </w:pPr>
                              <w:r w:rsidRPr="00562C95">
                                <w:rPr>
                                  <w:rFonts w:eastAsia="Calibri"/>
                                  <w:b/>
                                  <w:bCs/>
                                </w:rPr>
                                <w:t>FIGURE 6</w:t>
                              </w:r>
                              <w:r w:rsidRPr="00562C95">
                                <w:rPr>
                                  <w:rFonts w:eastAsia="Calibri"/>
                                </w:rPr>
                                <w:t>: WORKPIECE REGISTRATION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Text Box 36"/>
                        <wps:cNvSpPr txBox="1"/>
                        <wps:spPr>
                          <a:xfrm>
                            <a:off x="68240" y="1752052"/>
                            <a:ext cx="3177777" cy="283845"/>
                          </a:xfrm>
                          <a:prstGeom prst="rect">
                            <a:avLst/>
                          </a:prstGeom>
                          <a:solidFill>
                            <a:schemeClr val="lt1"/>
                          </a:solidFill>
                          <a:ln w="6350">
                            <a:solidFill>
                              <a:schemeClr val="bg1"/>
                            </a:solidFill>
                          </a:ln>
                        </wps:spPr>
                        <wps:txbx>
                          <w:txbxContent>
                            <w:p w14:paraId="1D094828" w14:textId="02CEA211" w:rsidR="00B016FE" w:rsidRPr="00701D52" w:rsidRDefault="00085834" w:rsidP="00B016FE">
                              <w:pPr>
                                <w:spacing w:line="252" w:lineRule="auto"/>
                                <w:rPr>
                                  <w:rFonts w:eastAsia="Calibri"/>
                                </w:rPr>
                              </w:pPr>
                              <w:r w:rsidRPr="00701D52">
                                <w:rPr>
                                  <w:rFonts w:eastAsia="Calibri"/>
                                  <w:b/>
                                  <w:bCs/>
                                </w:rPr>
                                <w:t>FIGURE 6A</w:t>
                              </w:r>
                              <w:r w:rsidRPr="00701D52">
                                <w:rPr>
                                  <w:rFonts w:eastAsia="Calibri"/>
                                </w:rPr>
                                <w:t>: SOURCE AND REFERENCE CLOUDS</w:t>
                              </w:r>
                            </w:p>
                            <w:p w14:paraId="3B211B71" w14:textId="77777777" w:rsidR="00B016FE" w:rsidRDefault="00B016FE" w:rsidP="00B016FE">
                              <w:pPr>
                                <w:spacing w:line="252" w:lineRule="auto"/>
                                <w:rPr>
                                  <w:rFonts w:ascii="Calibri" w:eastAsia="Calibri" w:hAnsi="Calibri"/>
                                </w:rPr>
                              </w:pPr>
                            </w:p>
                            <w:p w14:paraId="0821EC38" w14:textId="77777777" w:rsidR="00B016FE" w:rsidRDefault="00B016FE" w:rsidP="00B016FE">
                              <w:pPr>
                                <w:spacing w:line="252" w:lineRule="auto"/>
                                <w:rPr>
                                  <w:rFonts w:ascii="Calibri" w:eastAsia="Calibri" w:hAnsi="Calibri"/>
                                </w:rPr>
                              </w:pPr>
                              <w:r>
                                <w:rPr>
                                  <w:rFonts w:ascii="Calibri" w:eastAsia="Calibri" w:hAnsi="Calibri"/>
                                </w:rPr>
                                <w:t> </w:t>
                              </w:r>
                            </w:p>
                            <w:p w14:paraId="186FD0FA" w14:textId="77777777" w:rsidR="00B016FE" w:rsidRDefault="00B016FE" w:rsidP="00B016FE">
                              <w:pPr>
                                <w:spacing w:line="252" w:lineRule="auto"/>
                                <w:rPr>
                                  <w:rFonts w:ascii="Calibri" w:eastAsia="Calibri" w:hAnsi="Calibri"/>
                                </w:rPr>
                              </w:pPr>
                              <w:r>
                                <w:rPr>
                                  <w:rFonts w:ascii="Calibri" w:eastAsia="Calibri" w:hAnsi="Calibri"/>
                                </w:rPr>
                                <w:t> </w:t>
                              </w:r>
                            </w:p>
                            <w:p w14:paraId="14B0B5E1" w14:textId="77777777" w:rsidR="00B016FE" w:rsidRDefault="00B016FE" w:rsidP="00B016FE">
                              <w:pPr>
                                <w:spacing w:line="252" w:lineRule="auto"/>
                                <w:rPr>
                                  <w:rFonts w:ascii="Calibri" w:eastAsia="Calibri" w:hAnsi="Calibri"/>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36"/>
                        <wps:cNvSpPr txBox="1"/>
                        <wps:spPr>
                          <a:xfrm>
                            <a:off x="177421" y="3796038"/>
                            <a:ext cx="2790967" cy="283210"/>
                          </a:xfrm>
                          <a:prstGeom prst="rect">
                            <a:avLst/>
                          </a:prstGeom>
                          <a:solidFill>
                            <a:schemeClr val="lt1"/>
                          </a:solidFill>
                          <a:ln w="6350">
                            <a:solidFill>
                              <a:schemeClr val="bg1"/>
                            </a:solidFill>
                          </a:ln>
                        </wps:spPr>
                        <wps:txbx>
                          <w:txbxContent>
                            <w:p w14:paraId="37700D43" w14:textId="6947C5E6" w:rsidR="00357A15" w:rsidRPr="00562C95" w:rsidRDefault="00085834" w:rsidP="00357A15">
                              <w:pPr>
                                <w:spacing w:line="252" w:lineRule="auto"/>
                                <w:rPr>
                                  <w:rFonts w:eastAsia="Calibri"/>
                                </w:rPr>
                              </w:pPr>
                              <w:r w:rsidRPr="00562C95">
                                <w:rPr>
                                  <w:rFonts w:eastAsia="Calibri"/>
                                  <w:b/>
                                  <w:bCs/>
                                </w:rPr>
                                <w:t xml:space="preserve">FIGURE </w:t>
                              </w:r>
                              <w:r w:rsidR="009244AE" w:rsidRPr="00562C95">
                                <w:rPr>
                                  <w:rFonts w:eastAsia="Calibri"/>
                                  <w:b/>
                                  <w:bCs/>
                                </w:rPr>
                                <w:t>6B</w:t>
                              </w:r>
                              <w:r w:rsidR="009244AE" w:rsidRPr="00562C95">
                                <w:rPr>
                                  <w:rFonts w:eastAsia="Calibri"/>
                                </w:rPr>
                                <w:t>: RESULTING TRANSFORMATION</w:t>
                              </w:r>
                            </w:p>
                            <w:p w14:paraId="60B9A4E5" w14:textId="77777777" w:rsidR="00357A15" w:rsidRDefault="00357A15" w:rsidP="00357A15">
                              <w:pPr>
                                <w:spacing w:line="252" w:lineRule="auto"/>
                                <w:rPr>
                                  <w:rFonts w:ascii="Calibri" w:eastAsia="Calibri" w:hAnsi="Calibri"/>
                                </w:rPr>
                              </w:pPr>
                              <w:r>
                                <w:rPr>
                                  <w:rFonts w:ascii="Calibri" w:eastAsia="Calibri" w:hAnsi="Calibri"/>
                                </w:rPr>
                                <w:t> </w:t>
                              </w:r>
                            </w:p>
                            <w:p w14:paraId="4CF7D210" w14:textId="77777777" w:rsidR="00357A15" w:rsidRDefault="00357A15" w:rsidP="00357A15">
                              <w:pPr>
                                <w:spacing w:line="252" w:lineRule="auto"/>
                                <w:rPr>
                                  <w:rFonts w:ascii="Calibri" w:eastAsia="Calibri" w:hAnsi="Calibri"/>
                                </w:rPr>
                              </w:pPr>
                              <w:r>
                                <w:rPr>
                                  <w:rFonts w:ascii="Calibri" w:eastAsia="Calibri" w:hAnsi="Calibri"/>
                                </w:rPr>
                                <w:t> </w:t>
                              </w:r>
                            </w:p>
                            <w:p w14:paraId="5A4286BA" w14:textId="77777777" w:rsidR="00357A15" w:rsidRDefault="00357A15" w:rsidP="00357A15">
                              <w:pPr>
                                <w:spacing w:line="252" w:lineRule="auto"/>
                                <w:rPr>
                                  <w:rFonts w:ascii="Calibri" w:eastAsia="Calibri" w:hAnsi="Calibri"/>
                                </w:rPr>
                              </w:pPr>
                              <w:r>
                                <w:rPr>
                                  <w:rFonts w:ascii="Calibri" w:eastAsia="Calibri" w:hAnsi="Calibri"/>
                                </w:rPr>
                                <w:t> </w:t>
                              </w:r>
                            </w:p>
                            <w:p w14:paraId="45378262" w14:textId="77777777" w:rsidR="00357A15" w:rsidRDefault="00357A15" w:rsidP="00357A15">
                              <w:pPr>
                                <w:spacing w:line="252" w:lineRule="auto"/>
                                <w:rPr>
                                  <w:rFonts w:ascii="Calibri" w:eastAsia="Calibri" w:hAnsi="Calibri"/>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7AA9866" id="Canvas 109" o:spid="_x0000_s1085" editas="canvas" style="position:absolute;left:0;text-align:left;margin-left:-11.8pt;margin-top:13.15pt;width:255.7pt;height:354.1pt;z-index:-251670016;mso-width-relative:margin;mso-height-relative:margin" coordsize="32473,44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">
                <v:shape id="_x0000_s1086" type="#_x0000_t75" style="position:absolute;width:32473;height:44964;visibility:visible;mso-wrap-style:square" filled="t">
                  <v:fill o:detectmouseclick="t"/>
                  <v:path o:connecttype="none"/>
                </v:shape>
                <v:shape id="Picture 61" o:spid="_x0000_s1087" type="#_x0000_t75" alt="A picture containing text, colorful&#10;&#10;Description automatically generated" style="position:absolute;left:5036;top:1115;width:22448;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6" o:title="A picture containing text, colorful&#10;&#10;Description automatically generated"/>
                </v:shape>
                <v:shape id="Picture 65" o:spid="_x0000_s1088" type="#_x0000_t75" alt="A picture containing colorful&#10;&#10;Description automatically generated" style="position:absolute;left:5404;top:20306;width:22301;height:1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7" o:title="A picture containing colorful&#10;&#10;Description automatically generated"/>
                </v:shape>
                <v:shape id="Text Box 36" o:spid="_x0000_s1089" type="#_x0000_t202" style="position:absolute;left:341;top:40946;width:3168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52FB68A2" w:rsidR="000D02B0" w:rsidRPr="00562C95" w:rsidRDefault="002C5BBF" w:rsidP="004D03B2">
                        <w:pPr>
                          <w:spacing w:line="252" w:lineRule="auto"/>
                          <w:rPr>
                            <w:rFonts w:eastAsia="Calibri"/>
                          </w:rPr>
                        </w:pPr>
                        <w:r w:rsidRPr="00562C95">
                          <w:rPr>
                            <w:rFonts w:eastAsia="Calibri"/>
                            <w:b/>
                            <w:bCs/>
                          </w:rPr>
                          <w:t>FIGURE 6</w:t>
                        </w:r>
                        <w:r w:rsidRPr="00562C95">
                          <w:rPr>
                            <w:rFonts w:eastAsia="Calibri"/>
                          </w:rPr>
                          <w:t>: WORKPIECE REGISTRATION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v:textbox>
                </v:shape>
                <v:shape id="Text Box 36" o:spid="_x0000_s1090" type="#_x0000_t202" style="position:absolute;left:682;top:17520;width:3177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" fillcolor="white [3201]" strokecolor="white [3212]" strokeweight=".5pt">
                  <v:textbox>
                    <w:txbxContent>
                      <w:p w14:paraId="1D094828" w14:textId="02CEA211" w:rsidR="00B016FE" w:rsidRPr="00701D52" w:rsidRDefault="00085834" w:rsidP="00B016FE">
                        <w:pPr>
                          <w:spacing w:line="252" w:lineRule="auto"/>
                          <w:rPr>
                            <w:rFonts w:eastAsia="Calibri"/>
                          </w:rPr>
                        </w:pPr>
                        <w:r w:rsidRPr="00701D52">
                          <w:rPr>
                            <w:rFonts w:eastAsia="Calibri"/>
                            <w:b/>
                            <w:bCs/>
                          </w:rPr>
                          <w:t>FIGURE 6A</w:t>
                        </w:r>
                        <w:r w:rsidRPr="00701D52">
                          <w:rPr>
                            <w:rFonts w:eastAsia="Calibri"/>
                          </w:rPr>
                          <w:t>: SOURCE AND REFERENCE CLOUDS</w:t>
                        </w:r>
                      </w:p>
                      <w:p w14:paraId="3B211B71" w14:textId="77777777" w:rsidR="00B016FE" w:rsidRDefault="00B016FE" w:rsidP="00B016FE">
                        <w:pPr>
                          <w:spacing w:line="252" w:lineRule="auto"/>
                          <w:rPr>
                            <w:rFonts w:ascii="Calibri" w:eastAsia="Calibri" w:hAnsi="Calibri"/>
                          </w:rPr>
                        </w:pPr>
                      </w:p>
                      <w:p w14:paraId="0821EC38" w14:textId="77777777" w:rsidR="00B016FE" w:rsidRDefault="00B016FE" w:rsidP="00B016FE">
                        <w:pPr>
                          <w:spacing w:line="252" w:lineRule="auto"/>
                          <w:rPr>
                            <w:rFonts w:ascii="Calibri" w:eastAsia="Calibri" w:hAnsi="Calibri"/>
                          </w:rPr>
                        </w:pPr>
                        <w:r>
                          <w:rPr>
                            <w:rFonts w:ascii="Calibri" w:eastAsia="Calibri" w:hAnsi="Calibri"/>
                          </w:rPr>
                          <w:t> </w:t>
                        </w:r>
                      </w:p>
                      <w:p w14:paraId="186FD0FA" w14:textId="77777777" w:rsidR="00B016FE" w:rsidRDefault="00B016FE" w:rsidP="00B016FE">
                        <w:pPr>
                          <w:spacing w:line="252" w:lineRule="auto"/>
                          <w:rPr>
                            <w:rFonts w:ascii="Calibri" w:eastAsia="Calibri" w:hAnsi="Calibri"/>
                          </w:rPr>
                        </w:pPr>
                        <w:r>
                          <w:rPr>
                            <w:rFonts w:ascii="Calibri" w:eastAsia="Calibri" w:hAnsi="Calibri"/>
                          </w:rPr>
                          <w:t> </w:t>
                        </w:r>
                      </w:p>
                      <w:p w14:paraId="14B0B5E1" w14:textId="77777777" w:rsidR="00B016FE" w:rsidRDefault="00B016FE" w:rsidP="00B016FE">
                        <w:pPr>
                          <w:spacing w:line="252" w:lineRule="auto"/>
                          <w:rPr>
                            <w:rFonts w:ascii="Calibri" w:eastAsia="Calibri" w:hAnsi="Calibri"/>
                          </w:rPr>
                        </w:pPr>
                        <w:r>
                          <w:rPr>
                            <w:rFonts w:ascii="Calibri" w:eastAsia="Calibri" w:hAnsi="Calibri"/>
                          </w:rPr>
                          <w:t> </w:t>
                        </w:r>
                      </w:p>
                    </w:txbxContent>
                  </v:textbox>
                </v:shape>
                <v:shape id="Text Box 36" o:spid="_x0000_s1091" type="#_x0000_t202" style="position:absolute;left:1774;top:37960;width:2790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" fillcolor="white [3201]" strokecolor="white [3212]" strokeweight=".5pt">
                  <v:textbox>
                    <w:txbxContent>
                      <w:p w14:paraId="37700D43" w14:textId="6947C5E6" w:rsidR="00357A15" w:rsidRPr="00562C95" w:rsidRDefault="00085834" w:rsidP="00357A15">
                        <w:pPr>
                          <w:spacing w:line="252" w:lineRule="auto"/>
                          <w:rPr>
                            <w:rFonts w:eastAsia="Calibri"/>
                          </w:rPr>
                        </w:pPr>
                        <w:r w:rsidRPr="00562C95">
                          <w:rPr>
                            <w:rFonts w:eastAsia="Calibri"/>
                            <w:b/>
                            <w:bCs/>
                          </w:rPr>
                          <w:t xml:space="preserve">FIGURE </w:t>
                        </w:r>
                        <w:r w:rsidR="009244AE" w:rsidRPr="00562C95">
                          <w:rPr>
                            <w:rFonts w:eastAsia="Calibri"/>
                            <w:b/>
                            <w:bCs/>
                          </w:rPr>
                          <w:t>6B</w:t>
                        </w:r>
                        <w:r w:rsidR="009244AE" w:rsidRPr="00562C95">
                          <w:rPr>
                            <w:rFonts w:eastAsia="Calibri"/>
                          </w:rPr>
                          <w:t>: RESULTING TRANSFORMATION</w:t>
                        </w:r>
                      </w:p>
                      <w:p w14:paraId="60B9A4E5" w14:textId="77777777" w:rsidR="00357A15" w:rsidRDefault="00357A15" w:rsidP="00357A15">
                        <w:pPr>
                          <w:spacing w:line="252" w:lineRule="auto"/>
                          <w:rPr>
                            <w:rFonts w:ascii="Calibri" w:eastAsia="Calibri" w:hAnsi="Calibri"/>
                          </w:rPr>
                        </w:pPr>
                        <w:r>
                          <w:rPr>
                            <w:rFonts w:ascii="Calibri" w:eastAsia="Calibri" w:hAnsi="Calibri"/>
                          </w:rPr>
                          <w:t> </w:t>
                        </w:r>
                      </w:p>
                      <w:p w14:paraId="4CF7D210" w14:textId="77777777" w:rsidR="00357A15" w:rsidRDefault="00357A15" w:rsidP="00357A15">
                        <w:pPr>
                          <w:spacing w:line="252" w:lineRule="auto"/>
                          <w:rPr>
                            <w:rFonts w:ascii="Calibri" w:eastAsia="Calibri" w:hAnsi="Calibri"/>
                          </w:rPr>
                        </w:pPr>
                        <w:r>
                          <w:rPr>
                            <w:rFonts w:ascii="Calibri" w:eastAsia="Calibri" w:hAnsi="Calibri"/>
                          </w:rPr>
                          <w:t> </w:t>
                        </w:r>
                      </w:p>
                      <w:p w14:paraId="5A4286BA" w14:textId="77777777" w:rsidR="00357A15" w:rsidRDefault="00357A15" w:rsidP="00357A15">
                        <w:pPr>
                          <w:spacing w:line="252" w:lineRule="auto"/>
                          <w:rPr>
                            <w:rFonts w:ascii="Calibri" w:eastAsia="Calibri" w:hAnsi="Calibri"/>
                          </w:rPr>
                        </w:pPr>
                        <w:r>
                          <w:rPr>
                            <w:rFonts w:ascii="Calibri" w:eastAsia="Calibri" w:hAnsi="Calibri"/>
                          </w:rPr>
                          <w:t> </w:t>
                        </w:r>
                      </w:p>
                      <w:p w14:paraId="45378262" w14:textId="77777777" w:rsidR="00357A15" w:rsidRDefault="00357A15" w:rsidP="00357A15">
                        <w:pPr>
                          <w:spacing w:line="252" w:lineRule="auto"/>
                          <w:rPr>
                            <w:rFonts w:ascii="Calibri" w:eastAsia="Calibri" w:hAnsi="Calibri"/>
                          </w:rPr>
                        </w:pPr>
                        <w:r>
                          <w:rPr>
                            <w:rFonts w:ascii="Calibri" w:eastAsia="Calibri" w:hAnsi="Calibri"/>
                          </w:rPr>
                          <w:t> </w:t>
                        </w:r>
                      </w:p>
                    </w:txbxContent>
                  </v:textbox>
                </v:shape>
              </v:group>
            </w:pict>
          </mc:Fallback>
        </mc:AlternateContent>
      </w:r>
    </w:p>
    <w:p w14:paraId="12853D1B" w14:textId="19E2CB59" w:rsidR="00C56113" w:rsidRDefault="00C56113" w:rsidP="007720FC">
      <w:pPr>
        <w:pStyle w:val="BodyTextIndent"/>
        <w:ind w:right="2520"/>
        <w:rPr>
          <w:kern w:val="0"/>
        </w:rPr>
      </w:pPr>
    </w:p>
    <w:p w14:paraId="377376BA" w14:textId="7A10E942" w:rsidR="00C56113" w:rsidRDefault="00C56113" w:rsidP="007720FC">
      <w:pPr>
        <w:pStyle w:val="BodyTextIndent"/>
        <w:ind w:right="2520"/>
        <w:rPr>
          <w:kern w:val="0"/>
        </w:rPr>
      </w:pPr>
    </w:p>
    <w:p w14:paraId="2F9E2B6B" w14:textId="7DE25538" w:rsidR="00C56113" w:rsidRDefault="00C56113" w:rsidP="007720FC">
      <w:pPr>
        <w:pStyle w:val="BodyTextIndent"/>
        <w:ind w:right="2520"/>
        <w:rPr>
          <w:kern w:val="0"/>
        </w:rPr>
      </w:pPr>
    </w:p>
    <w:p w14:paraId="6EEC3EF3" w14:textId="3A53D660" w:rsidR="00C56113" w:rsidRDefault="00C56113" w:rsidP="007720FC">
      <w:pPr>
        <w:pStyle w:val="BodyTextIndent"/>
        <w:ind w:right="2520"/>
        <w:rPr>
          <w:kern w:val="0"/>
        </w:rPr>
      </w:pPr>
    </w:p>
    <w:p w14:paraId="15EDAC29" w14:textId="4D8B9660" w:rsidR="00C56113" w:rsidRDefault="00C56113" w:rsidP="007720FC">
      <w:pPr>
        <w:pStyle w:val="BodyTextIndent"/>
        <w:ind w:right="2520"/>
        <w:rPr>
          <w:kern w:val="0"/>
        </w:rPr>
      </w:pPr>
    </w:p>
    <w:p w14:paraId="4167E711" w14:textId="1FF50F5D" w:rsidR="00C56113" w:rsidRDefault="00C56113" w:rsidP="007720FC">
      <w:pPr>
        <w:pStyle w:val="BodyTextIndent"/>
        <w:ind w:right="2520"/>
        <w:rPr>
          <w:kern w:val="0"/>
        </w:rPr>
      </w:pPr>
    </w:p>
    <w:p w14:paraId="175B1F7B" w14:textId="63E713D4" w:rsidR="00C56113" w:rsidRDefault="00C56113" w:rsidP="007720FC">
      <w:pPr>
        <w:pStyle w:val="BodyTextIndent"/>
        <w:ind w:right="2520"/>
        <w:rPr>
          <w:kern w:val="0"/>
        </w:rPr>
      </w:pPr>
    </w:p>
    <w:p w14:paraId="32F08BDA" w14:textId="72B9A734" w:rsidR="00C56113" w:rsidRDefault="00C56113" w:rsidP="007720FC">
      <w:pPr>
        <w:pStyle w:val="BodyTextIndent"/>
        <w:ind w:right="2520"/>
        <w:rPr>
          <w:kern w:val="0"/>
        </w:rPr>
      </w:pPr>
    </w:p>
    <w:p w14:paraId="575058B8" w14:textId="77E01525" w:rsidR="00C56113" w:rsidRDefault="00C56113" w:rsidP="007720FC">
      <w:pPr>
        <w:pStyle w:val="BodyTextIndent"/>
        <w:ind w:right="2520"/>
        <w:rPr>
          <w:kern w:val="0"/>
        </w:rPr>
      </w:pPr>
    </w:p>
    <w:p w14:paraId="6A9830FD" w14:textId="00866C6F" w:rsidR="00C56113" w:rsidRDefault="00C56113" w:rsidP="007720FC">
      <w:pPr>
        <w:pStyle w:val="BodyTextIndent"/>
        <w:ind w:right="2520"/>
        <w:rPr>
          <w:kern w:val="0"/>
        </w:rPr>
      </w:pPr>
    </w:p>
    <w:p w14:paraId="3FFA9BB1" w14:textId="44BFFC15" w:rsidR="00C56113" w:rsidRDefault="00C56113" w:rsidP="007720FC">
      <w:pPr>
        <w:pStyle w:val="BodyTextIndent"/>
        <w:ind w:right="2520"/>
        <w:rPr>
          <w:kern w:val="0"/>
        </w:rPr>
      </w:pPr>
    </w:p>
    <w:p w14:paraId="14369AD5" w14:textId="71D98BBA" w:rsidR="00C56113" w:rsidRDefault="00C56113" w:rsidP="007720FC">
      <w:pPr>
        <w:pStyle w:val="BodyTextIndent"/>
        <w:ind w:right="2520"/>
        <w:rPr>
          <w:kern w:val="0"/>
        </w:rPr>
      </w:pPr>
    </w:p>
    <w:p w14:paraId="41D247B2" w14:textId="2DC60825" w:rsidR="00C56113" w:rsidRDefault="00C56113" w:rsidP="007720FC">
      <w:pPr>
        <w:pStyle w:val="BodyTextIndent"/>
        <w:ind w:right="2520"/>
        <w:rPr>
          <w:kern w:val="0"/>
        </w:rPr>
      </w:pPr>
    </w:p>
    <w:p w14:paraId="21332E1D" w14:textId="4028BAB8" w:rsidR="00C56113" w:rsidRDefault="00C56113" w:rsidP="007720FC">
      <w:pPr>
        <w:pStyle w:val="BodyTextIndent"/>
        <w:ind w:right="2520"/>
        <w:rPr>
          <w:kern w:val="0"/>
        </w:rPr>
      </w:pPr>
    </w:p>
    <w:p w14:paraId="672CB146" w14:textId="13E95011" w:rsidR="00C56113" w:rsidRDefault="00C56113" w:rsidP="007720FC">
      <w:pPr>
        <w:pStyle w:val="BodyTextIndent"/>
        <w:ind w:right="2520"/>
        <w:rPr>
          <w:kern w:val="0"/>
        </w:rPr>
      </w:pPr>
    </w:p>
    <w:p w14:paraId="78B15172" w14:textId="38212A17" w:rsidR="00C56113" w:rsidRDefault="00C56113" w:rsidP="007720FC">
      <w:pPr>
        <w:pStyle w:val="BodyTextIndent"/>
        <w:ind w:right="2520"/>
        <w:rPr>
          <w:kern w:val="0"/>
        </w:rPr>
      </w:pPr>
    </w:p>
    <w:p w14:paraId="6B588C9E" w14:textId="76AD5D60" w:rsidR="00C56113" w:rsidRDefault="00C56113" w:rsidP="007720FC">
      <w:pPr>
        <w:pStyle w:val="BodyTextIndent"/>
        <w:ind w:right="2520"/>
        <w:rPr>
          <w:kern w:val="0"/>
        </w:rPr>
      </w:pPr>
    </w:p>
    <w:p w14:paraId="73E415BF" w14:textId="3C5B2223" w:rsidR="00C56113" w:rsidRDefault="00C56113" w:rsidP="007720FC">
      <w:pPr>
        <w:pStyle w:val="BodyTextIndent"/>
        <w:ind w:right="2520"/>
        <w:rPr>
          <w:kern w:val="0"/>
        </w:rPr>
      </w:pPr>
    </w:p>
    <w:p w14:paraId="0F395B1B" w14:textId="24FA8DA5" w:rsidR="00C56113" w:rsidRDefault="00C56113" w:rsidP="007720FC">
      <w:pPr>
        <w:pStyle w:val="BodyTextIndent"/>
        <w:ind w:right="2520"/>
        <w:rPr>
          <w:kern w:val="0"/>
        </w:rPr>
      </w:pPr>
    </w:p>
    <w:p w14:paraId="58A6AF9A" w14:textId="56192314" w:rsidR="00C56113" w:rsidRDefault="00C56113" w:rsidP="007720FC">
      <w:pPr>
        <w:pStyle w:val="BodyTextIndent"/>
        <w:ind w:right="2520"/>
        <w:rPr>
          <w:kern w:val="0"/>
        </w:rPr>
      </w:pPr>
    </w:p>
    <w:p w14:paraId="5EB26C0B" w14:textId="0A523112" w:rsidR="00C56113" w:rsidRDefault="00C56113" w:rsidP="007720FC">
      <w:pPr>
        <w:pStyle w:val="BodyTextIndent"/>
        <w:ind w:right="2520"/>
        <w:rPr>
          <w:kern w:val="0"/>
        </w:rPr>
      </w:pPr>
    </w:p>
    <w:p w14:paraId="5A8311C8" w14:textId="147C75D6" w:rsidR="00C56113" w:rsidRDefault="00C56113" w:rsidP="007720FC">
      <w:pPr>
        <w:pStyle w:val="BodyTextIndent"/>
        <w:ind w:right="2520"/>
        <w:rPr>
          <w:kern w:val="0"/>
        </w:rPr>
      </w:pPr>
    </w:p>
    <w:p w14:paraId="03D88524" w14:textId="05C155CF" w:rsidR="00C56113" w:rsidRDefault="00457E14" w:rsidP="007720FC">
      <w:pPr>
        <w:pStyle w:val="BodyTextIndent"/>
        <w:ind w:right="2520"/>
        <w:rPr>
          <w:kern w:val="0"/>
        </w:rPr>
      </w:pPr>
      <w:r>
        <w:rPr>
          <w:b/>
          <w:bCs/>
          <w:noProof/>
        </w:rPr>
        <mc:AlternateContent>
          <mc:Choice Requires="wpc">
            <w:drawing>
              <wp:anchor distT="0" distB="0" distL="114300" distR="114300" simplePos="0" relativeHeight="251658752" behindDoc="1" locked="0" layoutInCell="1" allowOverlap="1" wp14:anchorId="444C9BCD" wp14:editId="6505891D">
                <wp:simplePos x="0" y="0"/>
                <wp:positionH relativeFrom="margin">
                  <wp:align>right</wp:align>
                </wp:positionH>
                <wp:positionV relativeFrom="page">
                  <wp:posOffset>4731840</wp:posOffset>
                </wp:positionV>
                <wp:extent cx="3402965" cy="1657350"/>
                <wp:effectExtent l="0" t="0" r="45085" b="19050"/>
                <wp:wrapNone/>
                <wp:docPr id="396" name="Canvas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93" name="Text Box 36"/>
                        <wps:cNvSpPr txBox="1"/>
                        <wps:spPr>
                          <a:xfrm>
                            <a:off x="220138" y="1364135"/>
                            <a:ext cx="3015804" cy="284480"/>
                          </a:xfrm>
                          <a:prstGeom prst="rect">
                            <a:avLst/>
                          </a:prstGeom>
                          <a:solidFill>
                            <a:schemeClr val="lt1"/>
                          </a:solidFill>
                          <a:ln w="6350">
                            <a:solidFill>
                              <a:schemeClr val="bg1"/>
                            </a:solidFill>
                          </a:ln>
                        </wps:spPr>
                        <wps:txbx>
                          <w:txbxContent>
                            <w:p w14:paraId="7CC7C99B" w14:textId="53998A06" w:rsidR="00112A51" w:rsidRDefault="002C5BBF" w:rsidP="00112A51">
                              <w:pPr>
                                <w:spacing w:after="160" w:line="259" w:lineRule="auto"/>
                                <w:rPr>
                                  <w:rFonts w:eastAsiaTheme="minorEastAsia"/>
                                </w:rPr>
                              </w:pPr>
                              <w:r w:rsidRPr="002675E8">
                                <w:rPr>
                                  <w:rFonts w:eastAsiaTheme="minorEastAsia"/>
                                  <w:b/>
                                  <w:bCs/>
                                </w:rPr>
                                <w:t>FIGURE 7</w:t>
                              </w:r>
                              <w:r>
                                <w:rPr>
                                  <w:rFonts w:eastAsiaTheme="minorEastAsia"/>
                                </w:rPr>
                                <w:t xml:space="preserve">: </w:t>
                              </w:r>
                              <w:proofErr w:type="gramStart"/>
                              <w:r>
                                <w:rPr>
                                  <w:rFonts w:eastAsiaTheme="minorEastAsia"/>
                                </w:rPr>
                                <w:t>SAMPLE  MANUFACTURED</w:t>
                              </w:r>
                              <w:proofErr w:type="gramEnd"/>
                              <w:r>
                                <w:rPr>
                                  <w:rFonts w:eastAsiaTheme="minorEastAsia"/>
                                </w:rPr>
                                <w:t xml:space="preserve"> PART</w:t>
                              </w:r>
                            </w:p>
                            <w:p w14:paraId="178E36BF" w14:textId="77777777" w:rsidR="00112A51" w:rsidRDefault="00112A51" w:rsidP="00112A51">
                              <w:pPr>
                                <w:spacing w:line="252" w:lineRule="auto"/>
                                <w:rPr>
                                  <w:rFonts w:ascii="Calibri" w:eastAsia="Calibri" w:hAnsi="Calibri"/>
                                </w:rPr>
                              </w:pPr>
                            </w:p>
                            <w:p w14:paraId="45D7058B" w14:textId="77777777" w:rsidR="00112A51" w:rsidRDefault="00112A51" w:rsidP="00112A51">
                              <w:pPr>
                                <w:spacing w:line="252" w:lineRule="auto"/>
                                <w:rPr>
                                  <w:rFonts w:ascii="Calibri" w:eastAsia="Calibri" w:hAnsi="Calibri"/>
                                </w:rPr>
                              </w:pPr>
                            </w:p>
                            <w:p w14:paraId="64FC7C43" w14:textId="77777777" w:rsidR="00112A51" w:rsidRDefault="00112A51" w:rsidP="00112A51">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97" name="Group 397"/>
                        <wpg:cNvGrpSpPr/>
                        <wpg:grpSpPr>
                          <a:xfrm>
                            <a:off x="45720" y="121478"/>
                            <a:ext cx="3357245" cy="1308736"/>
                            <a:chOff x="0" y="0"/>
                            <a:chExt cx="5577562" cy="3186903"/>
                          </a:xfrm>
                        </wpg:grpSpPr>
                        <wpg:grpSp>
                          <wpg:cNvPr id="398" name="Group 398"/>
                          <wpg:cNvGrpSpPr/>
                          <wpg:grpSpPr>
                            <a:xfrm>
                              <a:off x="0" y="0"/>
                              <a:ext cx="5577562" cy="3186903"/>
                              <a:chOff x="0" y="0"/>
                              <a:chExt cx="5577562" cy="3186903"/>
                            </a:xfrm>
                          </wpg:grpSpPr>
                          <wpg:grpSp>
                            <wpg:cNvPr id="400" name="Group 400"/>
                            <wpg:cNvGrpSpPr/>
                            <wpg:grpSpPr>
                              <a:xfrm>
                                <a:off x="0" y="0"/>
                                <a:ext cx="5577562" cy="2973168"/>
                                <a:chOff x="0" y="0"/>
                                <a:chExt cx="5577562" cy="2973167"/>
                              </a:xfrm>
                            </wpg:grpSpPr>
                            <wpg:grpSp>
                              <wpg:cNvPr id="403" name="Group 403"/>
                              <wpg:cNvGrpSpPr/>
                              <wpg:grpSpPr>
                                <a:xfrm>
                                  <a:off x="0" y="0"/>
                                  <a:ext cx="5577562" cy="2920934"/>
                                  <a:chOff x="0" y="0"/>
                                  <a:chExt cx="8186894" cy="4688108"/>
                                </a:xfrm>
                              </wpg:grpSpPr>
                              <wps:wsp>
                                <wps:cNvPr id="406" name="Parallelogram 406"/>
                                <wps:cNvSpPr/>
                                <wps:spPr>
                                  <a:xfrm>
                                    <a:off x="0" y="1571938"/>
                                    <a:ext cx="8186894" cy="3116170"/>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7" name="Cube 407"/>
                                <wps:cNvSpPr/>
                                <wps:spPr>
                                  <a:xfrm>
                                    <a:off x="981636" y="1956530"/>
                                    <a:ext cx="3978911" cy="2018665"/>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Cube 408"/>
                                <wps:cNvSpPr/>
                                <wps:spPr>
                                  <a:xfrm>
                                    <a:off x="4824982" y="0"/>
                                    <a:ext cx="1462160" cy="3975184"/>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04" name="Text Box 137"/>
                              <wps:cNvSpPr txBox="1"/>
                              <wps:spPr>
                                <a:xfrm>
                                  <a:off x="3342742" y="2375148"/>
                                  <a:ext cx="679419" cy="598019"/>
                                </a:xfrm>
                                <a:prstGeom prst="rect">
                                  <a:avLst/>
                                </a:prstGeom>
                                <a:noFill/>
                                <a:ln w="6350">
                                  <a:noFill/>
                                </a:ln>
                              </wps:spPr>
                              <wps:txbx>
                                <w:txbxContent>
                                  <w:p w14:paraId="4537FD37" w14:textId="77777777" w:rsidR="00112A51" w:rsidRDefault="00112A51" w:rsidP="00112A51">
                                    <w:pPr>
                                      <w:rPr>
                                        <w:sz w:val="16"/>
                                        <w:szCs w:val="16"/>
                                      </w:rPr>
                                    </w:pPr>
                                    <w:r>
                                      <w:rPr>
                                        <w:sz w:val="16"/>
                                        <w:szCs w:val="16"/>
                                      </w:rPr>
                                      <w:t>P</w:t>
                                    </w:r>
                                    <w:r>
                                      <w:rPr>
                                        <w:position w:val="-4"/>
                                        <w:sz w:val="16"/>
                                        <w:szCs w:val="16"/>
                                        <w:vertAlign w:val="subscript"/>
                                      </w:rPr>
                                      <w:t>i+1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5" name="Text Box 138"/>
                              <wps:cNvSpPr txBox="1"/>
                              <wps:spPr>
                                <a:xfrm>
                                  <a:off x="3979107" y="1899900"/>
                                  <a:ext cx="747845" cy="760401"/>
                                </a:xfrm>
                                <a:prstGeom prst="rect">
                                  <a:avLst/>
                                </a:prstGeom>
                                <a:noFill/>
                                <a:ln w="6350">
                                  <a:noFill/>
                                </a:ln>
                              </wps:spPr>
                              <wps:txbx>
                                <w:txbxContent>
                                  <w:p w14:paraId="0FFA0FE2" w14:textId="77777777" w:rsidR="00112A51" w:rsidRDefault="00112A51" w:rsidP="00112A51">
                                    <w:pPr>
                                      <w:rPr>
                                        <w:sz w:val="16"/>
                                        <w:szCs w:val="16"/>
                                      </w:rPr>
                                    </w:pPr>
                                    <w:proofErr w:type="gramStart"/>
                                    <w:r>
                                      <w:rPr>
                                        <w:sz w:val="16"/>
                                        <w:szCs w:val="16"/>
                                      </w:rPr>
                                      <w:t>O</w:t>
                                    </w:r>
                                    <w:r>
                                      <w:rPr>
                                        <w:position w:val="-4"/>
                                        <w:sz w:val="16"/>
                                        <w:szCs w:val="16"/>
                                        <w:vertAlign w:val="subscript"/>
                                      </w:rPr>
                                      <w:t>i,i</w:t>
                                    </w:r>
                                    <w:proofErr w:type="gramEnd"/>
                                    <w:r>
                                      <w:rPr>
                                        <w:position w:val="-4"/>
                                        <w:sz w:val="16"/>
                                        <w:szCs w:val="16"/>
                                        <w:vertAlign w:val="subscript"/>
                                      </w:rPr>
                                      <w:t xml:space="preserve">+1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01" name="Text Box 139"/>
                            <wps:cNvSpPr txBox="1"/>
                            <wps:spPr>
                              <a:xfrm>
                                <a:off x="365725" y="2339432"/>
                                <a:ext cx="835954" cy="722792"/>
                              </a:xfrm>
                              <a:prstGeom prst="rect">
                                <a:avLst/>
                              </a:prstGeom>
                              <a:noFill/>
                              <a:ln w="6350">
                                <a:noFill/>
                              </a:ln>
                            </wps:spPr>
                            <wps:txbx>
                              <w:txbxContent>
                                <w:p w14:paraId="07400FF8" w14:textId="77777777" w:rsidR="00112A51" w:rsidRDefault="00112A51" w:rsidP="00112A51">
                                  <w:pPr>
                                    <w:rPr>
                                      <w:sz w:val="16"/>
                                      <w:szCs w:val="16"/>
                                    </w:rPr>
                                  </w:pPr>
                                  <w:r>
                                    <w:rPr>
                                      <w:sz w:val="16"/>
                                      <w:szCs w:val="16"/>
                                    </w:rPr>
                                    <w:t>P</w:t>
                                  </w:r>
                                  <w:r>
                                    <w:rPr>
                                      <w:position w:val="-4"/>
                                      <w:sz w:val="16"/>
                                      <w:szCs w:val="16"/>
                                      <w:vertAlign w:val="subscript"/>
                                    </w:rPr>
                                    <w:t>1+2</w:t>
                                  </w:r>
                                </w:p>
                                <w:p w14:paraId="3FB15FC8" w14:textId="77777777" w:rsidR="00112A51" w:rsidRDefault="00112A51" w:rsidP="00112A51">
                                  <w:pPr>
                                    <w:rPr>
                                      <w:position w:val="-4"/>
                                      <w:sz w:val="16"/>
                                      <w:szCs w:val="16"/>
                                      <w:vertAlign w:val="subscript"/>
                                    </w:rPr>
                                  </w:pPr>
                                  <w:r>
                                    <w:rPr>
                                      <w:position w:val="-4"/>
                                      <w:sz w:val="16"/>
                                      <w:szCs w:val="16"/>
                                      <w:vertAlign w:val="subscript"/>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2" name="Text Box 140"/>
                            <wps:cNvSpPr txBox="1"/>
                            <wps:spPr>
                              <a:xfrm>
                                <a:off x="1638456" y="2433581"/>
                                <a:ext cx="828309" cy="753322"/>
                              </a:xfrm>
                              <a:prstGeom prst="rect">
                                <a:avLst/>
                              </a:prstGeom>
                              <a:noFill/>
                              <a:ln w="6350">
                                <a:noFill/>
                              </a:ln>
                            </wps:spPr>
                            <wps:txbx>
                              <w:txbxContent>
                                <w:p w14:paraId="12B44876" w14:textId="77777777" w:rsidR="00112A51" w:rsidRDefault="00112A51" w:rsidP="00112A51">
                                  <w:pPr>
                                    <w:rPr>
                                      <w:sz w:val="16"/>
                                      <w:szCs w:val="16"/>
                                    </w:rPr>
                                  </w:pPr>
                                  <w:r>
                                    <w:rPr>
                                      <w:sz w:val="16"/>
                                      <w:szCs w:val="16"/>
                                    </w:rPr>
                                    <w:t>O</w:t>
                                  </w:r>
                                  <w:r>
                                    <w:rPr>
                                      <w:position w:val="-4"/>
                                      <w:sz w:val="16"/>
                                      <w:szCs w:val="16"/>
                                      <w:vertAlign w:val="subscript"/>
                                    </w:rPr>
                                    <w:t>1+</w:t>
                                  </w:r>
                                  <w:proofErr w:type="gramStart"/>
                                  <w:r>
                                    <w:rPr>
                                      <w:position w:val="-4"/>
                                      <w:sz w:val="16"/>
                                      <w:szCs w:val="16"/>
                                      <w:vertAlign w:val="subscript"/>
                                    </w:rPr>
                                    <w:t>1,i</w:t>
                                  </w:r>
                                  <w:proofErr w:type="gramEnd"/>
                                  <w:r>
                                    <w:rPr>
                                      <w:position w:val="-4"/>
                                      <w:sz w:val="16"/>
                                      <w:szCs w:val="16"/>
                                      <w:vertAlign w:val="subscript"/>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99" name="Text Box 141"/>
                          <wps:cNvSpPr txBox="1"/>
                          <wps:spPr>
                            <a:xfrm>
                              <a:off x="4270489" y="924875"/>
                              <a:ext cx="790552" cy="893664"/>
                            </a:xfrm>
                            <a:prstGeom prst="rect">
                              <a:avLst/>
                            </a:prstGeom>
                            <a:noFill/>
                            <a:ln w="6350">
                              <a:noFill/>
                            </a:ln>
                          </wps:spPr>
                          <wps:txbx>
                            <w:txbxContent>
                              <w:p w14:paraId="294C9150" w14:textId="77777777" w:rsidR="00112A51" w:rsidRDefault="00112A51" w:rsidP="00112A51">
                                <w:pPr>
                                  <w:rPr>
                                    <w:sz w:val="16"/>
                                    <w:szCs w:val="16"/>
                                  </w:rPr>
                                </w:pPr>
                                <w:r>
                                  <w:rPr>
                                    <w:sz w:val="16"/>
                                    <w:szCs w:val="16"/>
                                  </w:rPr>
                                  <w:t>P</w:t>
                                </w:r>
                                <w:proofErr w:type="spellStart"/>
                                <w:r>
                                  <w:rPr>
                                    <w:position w:val="-4"/>
                                    <w:sz w:val="16"/>
                                    <w:szCs w:val="16"/>
                                    <w:vertAlign w:val="subscript"/>
                                  </w:rP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44C9BCD" id="Canvas 396" o:spid="_x0000_s1092" editas="canvas" style="position:absolute;left:0;text-align:left;margin-left:216.75pt;margin-top:372.6pt;width:267.95pt;height:130.5pt;z-index:-251657728;mso-position-horizontal:right;mso-position-horizontal-relative:margin;mso-position-vertical-relative:page;mso-width-relative:margin;mso-height-relative:margin" coordsize="34029,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">
                <v:shape id="_x0000_s1093" type="#_x0000_t75" style="position:absolute;width:34029;height:16573;visibility:visible;mso-wrap-style:square" filled="t">
                  <v:fill o:detectmouseclick="t"/>
                  <v:path o:connecttype="none"/>
                </v:shape>
                <v:shape id="Text Box 36" o:spid="_x0000_s1094" type="#_x0000_t202" style="position:absolute;left:2201;top:13641;width:3015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" fillcolor="white [3201]" strokecolor="white [3212]" strokeweight=".5pt">
                  <v:textbox>
                    <w:txbxContent>
                      <w:p w14:paraId="7CC7C99B" w14:textId="53998A06" w:rsidR="00112A51" w:rsidRDefault="002C5BBF" w:rsidP="00112A51">
                        <w:pPr>
                          <w:spacing w:after="160" w:line="259" w:lineRule="auto"/>
                          <w:rPr>
                            <w:rFonts w:eastAsiaTheme="minorEastAsia"/>
                          </w:rPr>
                        </w:pPr>
                        <w:r w:rsidRPr="002675E8">
                          <w:rPr>
                            <w:rFonts w:eastAsiaTheme="minorEastAsia"/>
                            <w:b/>
                            <w:bCs/>
                          </w:rPr>
                          <w:t>FIGURE 7</w:t>
                        </w:r>
                        <w:r>
                          <w:rPr>
                            <w:rFonts w:eastAsiaTheme="minorEastAsia"/>
                          </w:rPr>
                          <w:t xml:space="preserve">: </w:t>
                        </w:r>
                        <w:proofErr w:type="gramStart"/>
                        <w:r>
                          <w:rPr>
                            <w:rFonts w:eastAsiaTheme="minorEastAsia"/>
                          </w:rPr>
                          <w:t>SAMPLE  MANUFACTURED</w:t>
                        </w:r>
                        <w:proofErr w:type="gramEnd"/>
                        <w:r>
                          <w:rPr>
                            <w:rFonts w:eastAsiaTheme="minorEastAsia"/>
                          </w:rPr>
                          <w:t xml:space="preserve"> PART</w:t>
                        </w:r>
                      </w:p>
                      <w:p w14:paraId="178E36BF" w14:textId="77777777" w:rsidR="00112A51" w:rsidRDefault="00112A51" w:rsidP="00112A51">
                        <w:pPr>
                          <w:spacing w:line="252" w:lineRule="auto"/>
                          <w:rPr>
                            <w:rFonts w:ascii="Calibri" w:eastAsia="Calibri" w:hAnsi="Calibri"/>
                          </w:rPr>
                        </w:pPr>
                      </w:p>
                      <w:p w14:paraId="45D7058B" w14:textId="77777777" w:rsidR="00112A51" w:rsidRDefault="00112A51" w:rsidP="00112A51">
                        <w:pPr>
                          <w:spacing w:line="252" w:lineRule="auto"/>
                          <w:rPr>
                            <w:rFonts w:ascii="Calibri" w:eastAsia="Calibri" w:hAnsi="Calibri"/>
                          </w:rPr>
                        </w:pPr>
                      </w:p>
                      <w:p w14:paraId="64FC7C43" w14:textId="77777777" w:rsidR="00112A51" w:rsidRDefault="00112A51" w:rsidP="00112A51">
                        <w:pPr>
                          <w:spacing w:line="252" w:lineRule="auto"/>
                          <w:rPr>
                            <w:rFonts w:ascii="Calibri" w:eastAsia="Calibri" w:hAnsi="Calibri"/>
                          </w:rPr>
                        </w:pPr>
                      </w:p>
                    </w:txbxContent>
                  </v:textbox>
                </v:shape>
                <v:group id="Group 397" o:spid="_x0000_s1095" style="position:absolute;left:457;top:1214;width:33572;height:13088"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group id="Group 398" o:spid="_x0000_s1096" style="position:absolute;width:55775;height:31869"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group id="Group 400" o:spid="_x0000_s1097" style="position:absolute;width:55775;height:29731"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group id="Group 403" o:spid="_x0000_s1098" style="position:absolute;width:55775;height:29209"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6" o:spid="_x0000_s1099" type="#_x0000_t7" style="position:absolute;top:15719;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7" o:spid="_x0000_s1100" type="#_x0000_t16" style="position:absolute;left:9816;top:19565;width:39789;height:20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" adj="1252" fillcolor="white [3212]" strokecolor="black [3213]" strokeweight="1pt"/>
                        <v:shape id="Cube 408" o:spid="_x0000_s1101" type="#_x0000_t16" style="position:absolute;left:48249;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" adj="19446" fillcolor="white [3212]" strokecolor="black [3213]" strokeweight="1pt"/>
                      </v:group>
                      <v:shape id="Text Box 137" o:spid="_x0000_s1102" type="#_x0000_t202" style="position:absolute;left:33427;top:23751;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4537FD37" w14:textId="77777777" w:rsidR="00112A51" w:rsidRDefault="00112A51" w:rsidP="00112A51">
                              <w:pPr>
                                <w:rPr>
                                  <w:sz w:val="16"/>
                                  <w:szCs w:val="16"/>
                                </w:rPr>
                              </w:pPr>
                              <w:r>
                                <w:rPr>
                                  <w:sz w:val="16"/>
                                  <w:szCs w:val="16"/>
                                </w:rPr>
                                <w:t>P</w:t>
                              </w:r>
                              <w:r>
                                <w:rPr>
                                  <w:position w:val="-4"/>
                                  <w:sz w:val="16"/>
                                  <w:szCs w:val="16"/>
                                  <w:vertAlign w:val="subscript"/>
                                </w:rPr>
                                <w:t>i+1</w:t>
                              </w:r>
                            </w:p>
                          </w:txbxContent>
                        </v:textbox>
                      </v:shape>
                      <v:shape id="Text Box 138" o:spid="_x0000_s1103" type="#_x0000_t202" style="position:absolute;left:39791;top:18999;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ofxgAAANwAAAAPAAAAZHJzL2Rvd25yZXYueG1sRI9Ba8JA&#10;FITvhf6H5Qm91Y3S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FI0KH8YAAADcAAAA&#10;DwAAAAAAAAAAAAAAAAAHAgAAZHJzL2Rvd25yZXYueG1sUEsFBgAAAAADAAMAtwAAAPoCAAAAAA==&#10;" filled="f" stroked="f" strokeweight=".5pt">
                        <v:textbox>
                          <w:txbxContent>
                            <w:p w14:paraId="0FFA0FE2" w14:textId="77777777" w:rsidR="00112A51" w:rsidRDefault="00112A51" w:rsidP="00112A51">
                              <w:pPr>
                                <w:rPr>
                                  <w:sz w:val="16"/>
                                  <w:szCs w:val="16"/>
                                </w:rPr>
                              </w:pPr>
                              <w:proofErr w:type="gramStart"/>
                              <w:r>
                                <w:rPr>
                                  <w:sz w:val="16"/>
                                  <w:szCs w:val="16"/>
                                </w:rPr>
                                <w:t>O</w:t>
                              </w:r>
                              <w:r>
                                <w:rPr>
                                  <w:position w:val="-4"/>
                                  <w:sz w:val="16"/>
                                  <w:szCs w:val="16"/>
                                  <w:vertAlign w:val="subscript"/>
                                </w:rPr>
                                <w:t>i,i</w:t>
                              </w:r>
                              <w:proofErr w:type="gramEnd"/>
                              <w:r>
                                <w:rPr>
                                  <w:position w:val="-4"/>
                                  <w:sz w:val="16"/>
                                  <w:szCs w:val="16"/>
                                  <w:vertAlign w:val="subscript"/>
                                </w:rPr>
                                <w:t xml:space="preserve">+1 </w:t>
                              </w:r>
                            </w:p>
                          </w:txbxContent>
                        </v:textbox>
                      </v:shape>
                    </v:group>
                    <v:shape id="Text Box 139" o:spid="_x0000_s1104" type="#_x0000_t202" style="position:absolute;left:3657;top:23394;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07400FF8" w14:textId="77777777" w:rsidR="00112A51" w:rsidRDefault="00112A51" w:rsidP="00112A51">
                            <w:pPr>
                              <w:rPr>
                                <w:sz w:val="16"/>
                                <w:szCs w:val="16"/>
                              </w:rPr>
                            </w:pPr>
                            <w:r>
                              <w:rPr>
                                <w:sz w:val="16"/>
                                <w:szCs w:val="16"/>
                              </w:rPr>
                              <w:t>P</w:t>
                            </w:r>
                            <w:r>
                              <w:rPr>
                                <w:position w:val="-4"/>
                                <w:sz w:val="16"/>
                                <w:szCs w:val="16"/>
                                <w:vertAlign w:val="subscript"/>
                              </w:rPr>
                              <w:t>1+2</w:t>
                            </w:r>
                          </w:p>
                          <w:p w14:paraId="3FB15FC8" w14:textId="77777777" w:rsidR="00112A51" w:rsidRDefault="00112A51" w:rsidP="00112A51">
                            <w:pPr>
                              <w:rPr>
                                <w:position w:val="-4"/>
                                <w:sz w:val="16"/>
                                <w:szCs w:val="16"/>
                                <w:vertAlign w:val="subscript"/>
                              </w:rPr>
                            </w:pPr>
                            <w:r>
                              <w:rPr>
                                <w:position w:val="-4"/>
                                <w:sz w:val="16"/>
                                <w:szCs w:val="16"/>
                                <w:vertAlign w:val="subscript"/>
                              </w:rPr>
                              <w:t> </w:t>
                            </w:r>
                          </w:p>
                        </w:txbxContent>
                      </v:textbox>
                    </v:shape>
                    <v:shape id="Text Box 140" o:spid="_x0000_s1105" type="#_x0000_t202" style="position:absolute;left:16384;top:24335;width:8283;height:7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12B44876" w14:textId="77777777" w:rsidR="00112A51" w:rsidRDefault="00112A51" w:rsidP="00112A51">
                            <w:pPr>
                              <w:rPr>
                                <w:sz w:val="16"/>
                                <w:szCs w:val="16"/>
                              </w:rPr>
                            </w:pPr>
                            <w:r>
                              <w:rPr>
                                <w:sz w:val="16"/>
                                <w:szCs w:val="16"/>
                              </w:rPr>
                              <w:t>O</w:t>
                            </w:r>
                            <w:r>
                              <w:rPr>
                                <w:position w:val="-4"/>
                                <w:sz w:val="16"/>
                                <w:szCs w:val="16"/>
                                <w:vertAlign w:val="subscript"/>
                              </w:rPr>
                              <w:t>1+</w:t>
                            </w:r>
                            <w:proofErr w:type="gramStart"/>
                            <w:r>
                              <w:rPr>
                                <w:position w:val="-4"/>
                                <w:sz w:val="16"/>
                                <w:szCs w:val="16"/>
                                <w:vertAlign w:val="subscript"/>
                              </w:rPr>
                              <w:t>1,i</w:t>
                            </w:r>
                            <w:proofErr w:type="gramEnd"/>
                            <w:r>
                              <w:rPr>
                                <w:position w:val="-4"/>
                                <w:sz w:val="16"/>
                                <w:szCs w:val="16"/>
                                <w:vertAlign w:val="subscript"/>
                              </w:rPr>
                              <w:t>+2</w:t>
                            </w:r>
                          </w:p>
                        </w:txbxContent>
                      </v:textbox>
                    </v:shape>
                  </v:group>
                  <v:shape id="Text Box 141" o:spid="_x0000_s1106" type="#_x0000_t202" style="position:absolute;left:42704;top:9248;width:7906;height: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j4xQAAANwAAAAPAAAAZHJzL2Rvd25yZXYueG1sRI9Bi8Iw&#10;FITvwv6H8IS9aaqi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C9YFj4xQAAANwAAAAP&#10;AAAAAAAAAAAAAAAAAAcCAABkcnMvZG93bnJldi54bWxQSwUGAAAAAAMAAwC3AAAA+QIAAAAA&#10;" filled="f" stroked="f" strokeweight=".5pt">
                    <v:textbox>
                      <w:txbxContent>
                        <w:p w14:paraId="294C9150" w14:textId="77777777" w:rsidR="00112A51" w:rsidRDefault="00112A51" w:rsidP="00112A51">
                          <w:pPr>
                            <w:rPr>
                              <w:sz w:val="16"/>
                              <w:szCs w:val="16"/>
                            </w:rPr>
                          </w:pPr>
                          <w:r>
                            <w:rPr>
                              <w:sz w:val="16"/>
                              <w:szCs w:val="16"/>
                            </w:rPr>
                            <w:t>P</w:t>
                          </w:r>
                          <w:proofErr w:type="spellStart"/>
                          <w:r>
                            <w:rPr>
                              <w:position w:val="-4"/>
                              <w:sz w:val="16"/>
                              <w:szCs w:val="16"/>
                              <w:vertAlign w:val="subscript"/>
                            </w:rPr>
                            <w:t>i</w:t>
                          </w:r>
                          <w:proofErr w:type="spellEnd"/>
                        </w:p>
                      </w:txbxContent>
                    </v:textbox>
                  </v:shape>
                </v:group>
                <w10:wrap anchorx="margin" anchory="page"/>
              </v:group>
            </w:pict>
          </mc:Fallback>
        </mc:AlternateContent>
      </w:r>
    </w:p>
    <w:p w14:paraId="6962A8EE" w14:textId="2121469C" w:rsidR="00C56113" w:rsidRDefault="00C56113" w:rsidP="007720FC">
      <w:pPr>
        <w:pStyle w:val="BodyTextIndent"/>
        <w:ind w:right="2520"/>
        <w:rPr>
          <w:kern w:val="0"/>
        </w:rPr>
      </w:pPr>
    </w:p>
    <w:p w14:paraId="24C1A032" w14:textId="16056BC2" w:rsidR="00C56113" w:rsidRDefault="00C56113" w:rsidP="007720FC">
      <w:pPr>
        <w:pStyle w:val="BodyTextIndent"/>
        <w:ind w:right="2520"/>
        <w:rPr>
          <w:kern w:val="0"/>
        </w:rPr>
      </w:pPr>
    </w:p>
    <w:p w14:paraId="085481F8" w14:textId="105538A2" w:rsidR="00C56113" w:rsidRDefault="00C56113" w:rsidP="007720FC">
      <w:pPr>
        <w:pStyle w:val="BodyTextIndent"/>
        <w:ind w:right="2520"/>
        <w:rPr>
          <w:kern w:val="0"/>
        </w:rPr>
      </w:pPr>
    </w:p>
    <w:p w14:paraId="306A4E48" w14:textId="7949F92B" w:rsidR="009244AE" w:rsidRDefault="009244AE" w:rsidP="007720FC">
      <w:pPr>
        <w:pStyle w:val="BodyTextIndent"/>
        <w:ind w:right="2520"/>
        <w:rPr>
          <w:kern w:val="0"/>
        </w:rPr>
      </w:pPr>
    </w:p>
    <w:p w14:paraId="25E8DEBC" w14:textId="1F27063F" w:rsidR="009244AE" w:rsidRDefault="009244AE" w:rsidP="007720FC">
      <w:pPr>
        <w:pStyle w:val="BodyTextIndent"/>
        <w:ind w:right="2520"/>
        <w:rPr>
          <w:kern w:val="0"/>
        </w:rPr>
      </w:pPr>
    </w:p>
    <w:p w14:paraId="5CD6C338" w14:textId="77777777" w:rsidR="009244AE" w:rsidRDefault="009244AE" w:rsidP="007720FC">
      <w:pPr>
        <w:pStyle w:val="BodyTextIndent"/>
        <w:ind w:right="2520"/>
        <w:rPr>
          <w:kern w:val="0"/>
        </w:rPr>
      </w:pPr>
    </w:p>
    <w:p w14:paraId="3B39ED46" w14:textId="65C68272" w:rsidR="00357A15" w:rsidRDefault="00357A15" w:rsidP="001838AB">
      <w:pPr>
        <w:pStyle w:val="BodyTextIndent"/>
        <w:ind w:right="2520" w:firstLine="0"/>
        <w:rPr>
          <w:kern w:val="0"/>
        </w:rPr>
      </w:pPr>
    </w:p>
    <w:p w14:paraId="60FB94EC" w14:textId="77777777" w:rsidR="00207203" w:rsidRDefault="00207203" w:rsidP="001838AB">
      <w:pPr>
        <w:pStyle w:val="BodyTextIndent"/>
        <w:ind w:right="2520" w:firstLine="0"/>
        <w:rPr>
          <w:kern w:val="0"/>
        </w:rPr>
      </w:pPr>
    </w:p>
    <w:p w14:paraId="48414324" w14:textId="15714071" w:rsidR="008A1BFD" w:rsidRDefault="00402C1D" w:rsidP="00163537">
      <w:pPr>
        <w:pStyle w:val="BodyTextIndent"/>
        <w:numPr>
          <w:ilvl w:val="1"/>
          <w:numId w:val="3"/>
        </w:numPr>
        <w:rPr>
          <w:rFonts w:ascii="Arial" w:hAnsi="Arial" w:cs="Arial"/>
          <w:b/>
          <w:kern w:val="0"/>
        </w:rPr>
      </w:pPr>
      <w:r>
        <w:rPr>
          <w:rFonts w:ascii="Arial" w:hAnsi="Arial" w:cs="Arial"/>
          <w:b/>
          <w:kern w:val="0"/>
        </w:rPr>
        <w:t xml:space="preserve">PATH GENERATION </w:t>
      </w:r>
    </w:p>
    <w:p w14:paraId="789ACEE1" w14:textId="5099011D" w:rsidR="00A657CC" w:rsidRDefault="00A657CC" w:rsidP="00A657CC">
      <w:pPr>
        <w:pStyle w:val="BodyTextIndent"/>
        <w:ind w:left="360" w:firstLine="0"/>
        <w:rPr>
          <w:rFonts w:ascii="Arial" w:hAnsi="Arial" w:cs="Arial"/>
          <w:b/>
          <w:kern w:val="0"/>
        </w:rPr>
      </w:pPr>
    </w:p>
    <w:p w14:paraId="7B20C1FC" w14:textId="0A9A5521" w:rsidR="0017782C" w:rsidRPr="001925D0" w:rsidRDefault="0017782C" w:rsidP="0017782C">
      <w:pPr>
        <w:spacing w:after="160" w:line="259" w:lineRule="auto"/>
      </w:pPr>
      <w:r>
        <w:t xml:space="preserve">The weld path </w:t>
      </w:r>
      <w:proofErr w:type="gramStart"/>
      <w:r>
        <w:t>is constructed</w:t>
      </w:r>
      <w:proofErr w:type="gramEnd"/>
      <w:r>
        <w:t xml:space="preserve">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w:t>
      </w:r>
      <w:proofErr w:type="gramStart"/>
      <w:r>
        <w:t>be rotated</w:t>
      </w:r>
      <w:proofErr w:type="gramEnd"/>
      <w:r>
        <w:t xml:space="preserve"> about the torch axis without affecting the weld so this angle (torch angle) can be freely chosen. The pose of the torch at any point will be contained in the pair of triplets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where </w:t>
      </w:r>
      <w:r w:rsidRPr="0081099E">
        <w:rPr>
          <w:i/>
        </w:rPr>
        <w:t>P</w:t>
      </w:r>
      <w:r w:rsidRPr="0081099E">
        <w:rPr>
          <w:i/>
          <w:vertAlign w:val="subscript"/>
        </w:rPr>
        <w:t>i</w:t>
      </w:r>
      <w:r>
        <w:t xml:space="preserve"> contains the </w:t>
      </w:r>
      <w:proofErr w:type="spellStart"/>
      <w:r w:rsidRPr="0081099E">
        <w:rPr>
          <w:i/>
        </w:rPr>
        <w:t>x,y,z</w:t>
      </w:r>
      <w:proofErr w:type="spellEnd"/>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orientation). Thus, the weld path </w:t>
      </w:r>
      <w:proofErr w:type="gramStart"/>
      <w:r>
        <w:t>is defined</w:t>
      </w:r>
      <w:proofErr w:type="gramEnd"/>
      <w:r>
        <w:t xml:space="preserve"> as a set of points and orientations: </w:t>
      </w:r>
      <m:oMath>
        <m:r>
          <m:rPr>
            <m:sty m:val="p"/>
          </m:rPr>
          <w:rPr>
            <w:rFonts w:ascii="Cambria Math" w:eastAsiaTheme="minorEastAsia" w:hAnsi="Cambria Math"/>
          </w:rPr>
          <w:br/>
        </m:r>
        <m:r>
          <w:rPr>
            <w:rFonts w:ascii="Cambria Math" w:eastAsiaTheme="minorEastAsia" w:hAnsi="Cambria Math"/>
          </w:rPr>
          <m:t>WP=</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m:t>
                </m:r>
              </m:sub>
            </m:sSub>
          </m:e>
        </m:d>
        <m:r>
          <w:rPr>
            <w:rFonts w:ascii="Cambria Math" w:eastAsiaTheme="minorEastAsia" w:hAnsi="Cambria Math"/>
          </w:rPr>
          <m:t>, W0=</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e>
        </m:d>
        <m:r>
          <w:rPr>
            <w:rFonts w:ascii="Cambria Math" w:eastAsiaTheme="minorEastAsia" w:hAnsi="Cambria Math"/>
          </w:rPr>
          <m:t xml:space="preserve"> </m:t>
        </m:r>
      </m:oMath>
      <w:r w:rsidR="00E328D5">
        <w:t xml:space="preserve"> </w:t>
      </w:r>
      <w:r w:rsidR="00E328D5">
        <w:tab/>
      </w:r>
      <w:r w:rsidR="00E328D5">
        <w:tab/>
        <w:t>(16)</w:t>
      </w:r>
    </w:p>
    <w:p w14:paraId="547611E3" w14:textId="4F3634F1" w:rsidR="0017782C" w:rsidRDefault="0017782C" w:rsidP="0017782C">
      <w:pPr>
        <w:spacing w:after="160" w:line="259" w:lineRule="auto"/>
        <w:rPr>
          <w:rFonts w:eastAsiaTheme="minorEastAsia"/>
        </w:rPr>
      </w:pPr>
      <w:r>
        <w:t xml:space="preserve">with WP the set of weld points, WO the set of weld </w:t>
      </w:r>
      <w:r w:rsidR="001C422C">
        <w:t>orientations</w:t>
      </w:r>
      <w:r>
        <w:t xml:space="preserve"> for a total of </w:t>
      </w:r>
      <w:r>
        <w:rPr>
          <w:i/>
        </w:rPr>
        <w:t xml:space="preserve">l </w:t>
      </w:r>
      <w:r>
        <w:t xml:space="preserve">defining the weld path. The weld path is series spline of linear segments connecting all points and orientations contained in the sets, </w:t>
      </w:r>
      <w:proofErr w:type="gramStart"/>
      <w:r>
        <w:t>WP</w:t>
      </w:r>
      <w:proofErr w:type="gramEnd"/>
      <w:r>
        <w:t xml:space="preserve"> and Wo (see </w:t>
      </w:r>
      <w:r>
        <w:rPr>
          <w:rFonts w:eastAsiaTheme="minorEastAsia"/>
        </w:rPr>
        <w:t>Figure 7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proofErr w:type="spellStart"/>
      <w:r w:rsidRPr="0081099E">
        <w:rPr>
          <w:rFonts w:eastAsiaTheme="minorEastAsia"/>
          <w:i/>
        </w:rPr>
        <w:t>i</w:t>
      </w:r>
      <w:proofErr w:type="spellEnd"/>
      <w:r w:rsidRPr="0081099E">
        <w:rPr>
          <w:rFonts w:eastAsiaTheme="minorEastAsia"/>
          <w:i/>
        </w:rPr>
        <w:t>=1…</w:t>
      </w:r>
      <w:r>
        <w:rPr>
          <w:rFonts w:eastAsiaTheme="minorEastAsia"/>
          <w:i/>
        </w:rPr>
        <w:t>l</w:t>
      </w:r>
      <w:r>
        <w:rPr>
          <w:rFonts w:eastAsiaTheme="minorEastAsia"/>
        </w:rPr>
        <w:t xml:space="preserve"> with orientations </w:t>
      </w:r>
      <w:proofErr w:type="gramStart"/>
      <w:r w:rsidRPr="0081099E">
        <w:rPr>
          <w:rFonts w:eastAsiaTheme="minorEastAsia"/>
          <w:i/>
        </w:rPr>
        <w:t>O</w:t>
      </w:r>
      <w:r w:rsidRPr="0081099E">
        <w:rPr>
          <w:rFonts w:eastAsiaTheme="minorEastAsia"/>
          <w:i/>
          <w:vertAlign w:val="subscript"/>
        </w:rPr>
        <w:t>i</w:t>
      </w:r>
      <w:r>
        <w:rPr>
          <w:rFonts w:eastAsiaTheme="minorEastAsia"/>
          <w:i/>
          <w:vertAlign w:val="subscript"/>
        </w:rPr>
        <w:t>,i</w:t>
      </w:r>
      <w:proofErr w:type="gramEnd"/>
      <w:r>
        <w:rPr>
          <w:rFonts w:eastAsiaTheme="minorEastAsia"/>
          <w:i/>
          <w:vertAlign w:val="subscript"/>
        </w:rPr>
        <w:t>+1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w:t>
      </w:r>
      <w:proofErr w:type="gramStart"/>
      <w:r>
        <w:rPr>
          <w:rFonts w:eastAsiaTheme="minorEastAsia"/>
        </w:rPr>
        <w:t>is defined</w:t>
      </w:r>
      <w:proofErr w:type="gramEnd"/>
      <w:r>
        <w:rPr>
          <w:rFonts w:eastAsiaTheme="minorEastAsia"/>
        </w:rPr>
        <w:t xml:space="preserve"> as a Linear segment with appropriate blends for the full robot pose. Parabolic blends are used in this </w:t>
      </w:r>
      <w:proofErr w:type="gramStart"/>
      <w:r>
        <w:rPr>
          <w:rFonts w:eastAsiaTheme="minorEastAsia"/>
        </w:rPr>
        <w:t>work, but</w:t>
      </w:r>
      <w:proofErr w:type="gramEnd"/>
      <w:r>
        <w:rPr>
          <w:rFonts w:eastAsiaTheme="minorEastAsia"/>
        </w:rPr>
        <w:t xml:space="preserve"> could be replaced with a blend that would limit the magnitude of higher derivatives of join motion.  The weld specifications </w:t>
      </w:r>
      <w:proofErr w:type="gramStart"/>
      <w:r>
        <w:rPr>
          <w:rFonts w:eastAsiaTheme="minorEastAsia"/>
        </w:rPr>
        <w:t>defines</w:t>
      </w:r>
      <w:proofErr w:type="gramEnd"/>
      <w:r>
        <w:rPr>
          <w:rFonts w:eastAsiaTheme="minorEastAsia"/>
        </w:rPr>
        <w:t xml:space="preserve">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proofErr w:type="spellStart"/>
      <w:r>
        <w:rPr>
          <w:rFonts w:eastAsiaTheme="minorEastAsia"/>
          <w:i/>
        </w:rPr>
        <w:t>i</w:t>
      </w:r>
      <w:proofErr w:type="spellEnd"/>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73D52CDE" w14:textId="70C6FF3D" w:rsidR="00657C48" w:rsidRDefault="00657C48" w:rsidP="0017782C">
      <w:pPr>
        <w:spacing w:after="160" w:line="259" w:lineRule="auto"/>
        <w:rPr>
          <w:rFonts w:eastAsiaTheme="minorEastAsia"/>
        </w:rPr>
      </w:pPr>
    </w:p>
    <w:p w14:paraId="3F5ECD9D" w14:textId="3302D0F5" w:rsidR="00657C48" w:rsidRDefault="00657C48" w:rsidP="0017782C">
      <w:pPr>
        <w:spacing w:after="160" w:line="259" w:lineRule="auto"/>
        <w:rPr>
          <w:rFonts w:eastAsiaTheme="minorEastAsia"/>
        </w:rPr>
      </w:pPr>
    </w:p>
    <w:p w14:paraId="0E172771" w14:textId="102C3425" w:rsidR="00657C48" w:rsidRDefault="00657C48" w:rsidP="0017782C">
      <w:pPr>
        <w:spacing w:after="160" w:line="259" w:lineRule="auto"/>
        <w:rPr>
          <w:rFonts w:eastAsiaTheme="minorEastAsia"/>
        </w:rPr>
      </w:pPr>
    </w:p>
    <w:p w14:paraId="1A9934D9" w14:textId="72DAFCBD" w:rsidR="00657C48" w:rsidRDefault="00657C48" w:rsidP="0017782C">
      <w:pPr>
        <w:spacing w:after="160" w:line="259" w:lineRule="auto"/>
        <w:rPr>
          <w:rFonts w:eastAsiaTheme="minorEastAsia"/>
        </w:rPr>
      </w:pPr>
    </w:p>
    <w:p w14:paraId="561EE202" w14:textId="4354D813" w:rsidR="00657C48" w:rsidRDefault="00657C48" w:rsidP="0017782C">
      <w:pPr>
        <w:spacing w:after="160" w:line="259" w:lineRule="auto"/>
        <w:rPr>
          <w:rFonts w:eastAsiaTheme="minorEastAsia"/>
        </w:rPr>
      </w:pPr>
    </w:p>
    <w:p w14:paraId="28F22679" w14:textId="3CDABE60" w:rsidR="00457E14" w:rsidRDefault="00457E14" w:rsidP="0017782C">
      <w:pPr>
        <w:spacing w:after="160" w:line="259" w:lineRule="auto"/>
        <w:rPr>
          <w:rFonts w:eastAsiaTheme="minorEastAsia"/>
        </w:rPr>
      </w:pPr>
    </w:p>
    <w:p w14:paraId="356E0610" w14:textId="77777777" w:rsidR="00657C48" w:rsidRDefault="00657C48" w:rsidP="00CC5C63">
      <w:pPr>
        <w:pStyle w:val="BodyTextIndent"/>
        <w:ind w:firstLine="0"/>
      </w:pPr>
    </w:p>
    <w:p w14:paraId="1F45FE17" w14:textId="09E7AABC" w:rsidR="00934570" w:rsidRDefault="008A1BFD" w:rsidP="00657C48">
      <w:pPr>
        <w:pStyle w:val="BodyTextIndent"/>
        <w:ind w:firstLine="0"/>
      </w:pPr>
      <w:proofErr w:type="gramStart"/>
      <w:r w:rsidRPr="005C4588">
        <w:t xml:space="preserve">In </w:t>
      </w:r>
      <w:r>
        <w:t>order to</w:t>
      </w:r>
      <w:proofErr w:type="gramEnd"/>
      <w:r>
        <w:t xml:space="preserve">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The points </w:t>
      </w:r>
      <w:proofErr w:type="gramStart"/>
      <w:r>
        <w:t>are updated</w:t>
      </w:r>
      <w:proofErr w:type="gramEnd"/>
      <w:r>
        <w:t xml:space="preserve"> through multiplication with the transformation </w:t>
      </w:r>
      <w:r w:rsidR="00866469">
        <w:t xml:space="preserve">from ICP </w:t>
      </w:r>
      <m:oMath>
        <m:r>
          <w:rPr>
            <w:rFonts w:ascii="Cambria Math" w:hAnsi="Cambria Math"/>
          </w:rPr>
          <m:t>t</m:t>
        </m:r>
      </m:oMath>
      <w:r>
        <w:t xml:space="preserve">. The orientations </w:t>
      </w:r>
      <w:proofErr w:type="gramStart"/>
      <w:r>
        <w:t>are updated</w:t>
      </w:r>
      <w:proofErr w:type="gramEnd"/>
      <w:r>
        <w:t xml:space="preserve">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78803EEA" w14:textId="77777777" w:rsidR="00657C48" w:rsidRDefault="00657C48" w:rsidP="00657C48">
      <w:pPr>
        <w:pStyle w:val="BodyTextIndent"/>
        <w:ind w:firstLine="0"/>
        <w:rPr>
          <w:rFonts w:eastAsiaTheme="minorEastAsia"/>
        </w:rPr>
      </w:pPr>
    </w:p>
    <w:p w14:paraId="1D38B918" w14:textId="22EAA844"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w:t>
      </w:r>
      <w:r w:rsidR="00CC4470">
        <w:rPr>
          <w:rFonts w:eastAsiaTheme="minorEastAsia"/>
        </w:rPr>
        <w:t>9</w:t>
      </w:r>
      <w:r>
        <w:rPr>
          <w:rFonts w:eastAsiaTheme="minorEastAsia"/>
        </w:rPr>
        <w:t xml:space="preserve">). Note that the weld seams </w:t>
      </w:r>
      <w:proofErr w:type="gramStart"/>
      <w:r>
        <w:rPr>
          <w:rFonts w:eastAsiaTheme="minorEastAsia"/>
        </w:rPr>
        <w:t>are assumed</w:t>
      </w:r>
      <w:proofErr w:type="gramEnd"/>
      <w:r>
        <w:rPr>
          <w:rFonts w:eastAsiaTheme="minorEastAsia"/>
        </w:rPr>
        <w:t xml:space="preserve"> linear and defined by end point </w:t>
      </w:r>
      <w:r>
        <w:rPr>
          <w:rFonts w:eastAsiaTheme="minorEastAsia"/>
        </w:rPr>
        <w:lastRenderedPageBreak/>
        <w:t xml:space="preserve">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210C6221" w:rsidR="008A1BFD" w:rsidRDefault="00DD1EE4"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w:r w:rsidR="00E328D5">
        <w:rPr>
          <w:rFonts w:eastAsiaTheme="minorEastAsia"/>
        </w:rPr>
        <w:tab/>
      </w:r>
      <w:r w:rsidR="00E328D5">
        <w:rPr>
          <w:rFonts w:eastAsiaTheme="minorEastAsia"/>
        </w:rPr>
        <w:tab/>
      </w:r>
      <w:r w:rsidR="00E328D5">
        <w:rPr>
          <w:rFonts w:eastAsiaTheme="minorEastAsia"/>
        </w:rPr>
        <w:tab/>
      </w:r>
      <w:r w:rsidR="00E328D5">
        <w:rPr>
          <w:rFonts w:eastAsiaTheme="minorEastAsia"/>
        </w:rPr>
        <w:tab/>
        <w:t>(17)</w:t>
      </w:r>
    </w:p>
    <w:p w14:paraId="2C278FBB" w14:textId="2344D3CD"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SO(3) operator. The torch frame orientation </w:t>
      </w:r>
      <w:proofErr w:type="gramStart"/>
      <w:r>
        <w:rPr>
          <w:rFonts w:eastAsiaTheme="minorEastAsia"/>
        </w:rPr>
        <w:t>is aligned</w:t>
      </w:r>
      <w:proofErr w:type="gramEnd"/>
      <w:r>
        <w:rPr>
          <w:rFonts w:eastAsiaTheme="minorEastAsia"/>
        </w:rPr>
        <w:t xml:space="preserve">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619D9387" w:rsidR="008A1BFD" w:rsidRDefault="00DD1EE4" w:rsidP="00E328D5">
      <w:pPr>
        <w:ind w:firstLine="720"/>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w:r w:rsidR="00E328D5">
        <w:t xml:space="preserve"> </w:t>
      </w:r>
      <w:r w:rsidR="00E328D5">
        <w:tab/>
      </w:r>
      <w:r w:rsidR="00E328D5">
        <w:tab/>
      </w:r>
      <w:r w:rsidR="00E328D5">
        <w:tab/>
      </w:r>
      <w:r w:rsidR="00E328D5">
        <w:tab/>
        <w:t>(18)</w:t>
      </w:r>
    </w:p>
    <w:p w14:paraId="319BEAD6" w14:textId="423CBF1E" w:rsidR="008A1BFD" w:rsidRPr="00FB60F7" w:rsidRDefault="008A1BFD" w:rsidP="008A1BFD">
      <w:pPr>
        <w:rPr>
          <w:color w:val="000000" w:themeColor="text1"/>
          <w:sz w:val="16"/>
          <w14:textOutline w14:w="9525" w14:cap="rnd" w14:cmpd="sng" w14:algn="ctr">
            <w14:noFill/>
            <w14:prstDash w14:val="solid"/>
            <w14:bevel/>
          </w14:textOutline>
        </w:rPr>
      </w:pPr>
    </w:p>
    <w:p w14:paraId="458CEACF" w14:textId="4BE9C5EF" w:rsidR="008A1BFD" w:rsidRDefault="00DD1EE4"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E328D5">
        <w:rPr>
          <w:rFonts w:eastAsiaTheme="minorEastAsia"/>
        </w:rPr>
        <w:tab/>
      </w:r>
      <w:r w:rsidR="00E328D5">
        <w:rPr>
          <w:rFonts w:eastAsiaTheme="minorEastAsia"/>
        </w:rPr>
        <w:tab/>
      </w:r>
      <w:r w:rsidR="00E328D5">
        <w:rPr>
          <w:rFonts w:eastAsiaTheme="minorEastAsia"/>
        </w:rPr>
        <w:tab/>
        <w:t>(19)</w:t>
      </w:r>
    </w:p>
    <w:p w14:paraId="25D67A52" w14:textId="103D3EAF" w:rsidR="008A1BFD" w:rsidRPr="002675E8" w:rsidRDefault="00112A51" w:rsidP="008A1BFD">
      <w:pPr>
        <w:spacing w:after="160" w:line="259" w:lineRule="auto"/>
        <w:rPr>
          <w:rFonts w:eastAsiaTheme="minorEastAsia"/>
        </w:rPr>
      </w:pPr>
      <w:r>
        <w:rPr>
          <w:b/>
          <w:bCs/>
          <w:noProof/>
        </w:rPr>
        <mc:AlternateContent>
          <mc:Choice Requires="wpc">
            <w:drawing>
              <wp:anchor distT="0" distB="0" distL="114300" distR="114300" simplePos="0" relativeHeight="251696640" behindDoc="1" locked="0" layoutInCell="1" allowOverlap="1" wp14:anchorId="5CD7C7F1" wp14:editId="39058BBE">
                <wp:simplePos x="0" y="0"/>
                <wp:positionH relativeFrom="column">
                  <wp:align>left</wp:align>
                </wp:positionH>
                <wp:positionV relativeFrom="paragraph">
                  <wp:posOffset>310654</wp:posOffset>
                </wp:positionV>
                <wp:extent cx="3402965" cy="1917510"/>
                <wp:effectExtent l="0" t="0" r="6985" b="6985"/>
                <wp:wrapNone/>
                <wp:docPr id="422" name="Canvas 4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09" name="Text Box 36"/>
                        <wps:cNvSpPr txBox="1"/>
                        <wps:spPr>
                          <a:xfrm>
                            <a:off x="388962" y="1566951"/>
                            <a:ext cx="2640842" cy="284480"/>
                          </a:xfrm>
                          <a:prstGeom prst="rect">
                            <a:avLst/>
                          </a:prstGeom>
                          <a:solidFill>
                            <a:schemeClr val="lt1"/>
                          </a:solidFill>
                          <a:ln w="6350">
                            <a:solidFill>
                              <a:schemeClr val="bg1"/>
                            </a:solidFill>
                          </a:ln>
                        </wps:spPr>
                        <wps:txbx>
                          <w:txbxContent>
                            <w:p w14:paraId="2B2988FB" w14:textId="7341DBE6" w:rsidR="00112A51" w:rsidRDefault="002675E8" w:rsidP="00112A51">
                              <w:pPr>
                                <w:spacing w:after="160" w:line="259" w:lineRule="auto"/>
                                <w:jc w:val="center"/>
                                <w:rPr>
                                  <w:rFonts w:eastAsiaTheme="minorEastAsia"/>
                                </w:rPr>
                              </w:pPr>
                              <w:r w:rsidRPr="00727A46">
                                <w:rPr>
                                  <w:rFonts w:eastAsiaTheme="minorEastAsia"/>
                                  <w:b/>
                                  <w:bCs/>
                                </w:rPr>
                                <w:t>FIGURE 8</w:t>
                              </w:r>
                              <w:r w:rsidR="00727A46">
                                <w:rPr>
                                  <w:rFonts w:eastAsiaTheme="minorEastAsia"/>
                                </w:rPr>
                                <w:t>: PATH PLANNING FRAMES</w:t>
                              </w:r>
                            </w:p>
                            <w:p w14:paraId="7378D222" w14:textId="77777777" w:rsidR="00112A51" w:rsidRDefault="00112A51" w:rsidP="00112A51">
                              <w:pPr>
                                <w:spacing w:line="252" w:lineRule="auto"/>
                                <w:rPr>
                                  <w:rFonts w:ascii="Calibri" w:eastAsia="Calibri" w:hAnsi="Calibri"/>
                                </w:rPr>
                              </w:pPr>
                            </w:p>
                            <w:p w14:paraId="7D225118" w14:textId="77777777" w:rsidR="00112A51" w:rsidRDefault="00112A51" w:rsidP="00112A51">
                              <w:pPr>
                                <w:spacing w:line="252" w:lineRule="auto"/>
                                <w:rPr>
                                  <w:rFonts w:ascii="Calibri" w:eastAsia="Calibri" w:hAnsi="Calibri"/>
                                </w:rPr>
                              </w:pPr>
                            </w:p>
                            <w:p w14:paraId="288DF18B" w14:textId="77777777" w:rsidR="00112A51" w:rsidRDefault="00112A51" w:rsidP="00112A51">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23" name="Group 423"/>
                        <wpg:cNvGrpSpPr/>
                        <wpg:grpSpPr>
                          <a:xfrm>
                            <a:off x="121478" y="111639"/>
                            <a:ext cx="3197861" cy="1422403"/>
                            <a:chOff x="0" y="0"/>
                            <a:chExt cx="5290023" cy="2353491"/>
                          </a:xfrm>
                        </wpg:grpSpPr>
                        <wpg:grpSp>
                          <wpg:cNvPr id="424" name="Group 424"/>
                          <wpg:cNvGrpSpPr/>
                          <wpg:grpSpPr>
                            <a:xfrm>
                              <a:off x="0" y="0"/>
                              <a:ext cx="5290023" cy="2353491"/>
                              <a:chOff x="0" y="0"/>
                              <a:chExt cx="5290023" cy="2353491"/>
                            </a:xfrm>
                          </wpg:grpSpPr>
                          <wpg:grpSp>
                            <wpg:cNvPr id="426" name="Group 426"/>
                            <wpg:cNvGrpSpPr/>
                            <wpg:grpSpPr>
                              <a:xfrm>
                                <a:off x="0" y="0"/>
                                <a:ext cx="5290023" cy="2353491"/>
                                <a:chOff x="0" y="0"/>
                                <a:chExt cx="5290023" cy="2353491"/>
                              </a:xfrm>
                            </wpg:grpSpPr>
                            <wpg:grpSp>
                              <wpg:cNvPr id="428" name="Group 428"/>
                              <wpg:cNvGrpSpPr/>
                              <wpg:grpSpPr>
                                <a:xfrm>
                                  <a:off x="0" y="0"/>
                                  <a:ext cx="5290023" cy="2353491"/>
                                  <a:chOff x="0" y="0"/>
                                  <a:chExt cx="5290023" cy="2353491"/>
                                </a:xfrm>
                              </wpg:grpSpPr>
                              <wpg:grpSp>
                                <wpg:cNvPr id="430" name="Group 430"/>
                                <wpg:cNvGrpSpPr/>
                                <wpg:grpSpPr>
                                  <a:xfrm>
                                    <a:off x="0" y="0"/>
                                    <a:ext cx="5290023" cy="2068195"/>
                                    <a:chOff x="0" y="0"/>
                                    <a:chExt cx="5290023" cy="2068196"/>
                                  </a:xfrm>
                                </wpg:grpSpPr>
                                <wpg:grpSp>
                                  <wpg:cNvPr id="432" name="Group 432"/>
                                  <wpg:cNvGrpSpPr/>
                                  <wpg:grpSpPr>
                                    <a:xfrm>
                                      <a:off x="0" y="0"/>
                                      <a:ext cx="5290023" cy="2068196"/>
                                      <a:chOff x="0" y="0"/>
                                      <a:chExt cx="5290023" cy="2068196"/>
                                    </a:xfrm>
                                  </wpg:grpSpPr>
                                  <wpg:grpSp>
                                    <wpg:cNvPr id="435" name="Group 435"/>
                                    <wpg:cNvGrpSpPr/>
                                    <wpg:grpSpPr>
                                      <a:xfrm>
                                        <a:off x="0" y="0"/>
                                        <a:ext cx="5290023" cy="2068196"/>
                                        <a:chOff x="0" y="0"/>
                                        <a:chExt cx="5290023" cy="2068778"/>
                                      </a:xfrm>
                                    </wpg:grpSpPr>
                                    <wps:wsp>
                                      <wps:cNvPr id="437" name="Text Box 34"/>
                                      <wps:cNvSpPr txBox="1"/>
                                      <wps:spPr>
                                        <a:xfrm>
                                          <a:off x="3604745" y="1550052"/>
                                          <a:ext cx="360329" cy="359754"/>
                                        </a:xfrm>
                                        <a:prstGeom prst="rect">
                                          <a:avLst/>
                                        </a:prstGeom>
                                        <a:noFill/>
                                        <a:ln w="6350">
                                          <a:noFill/>
                                        </a:ln>
                                      </wps:spPr>
                                      <wps:txbx>
                                        <w:txbxContent>
                                          <w:p w14:paraId="687823A8" w14:textId="77777777" w:rsidR="00112A51" w:rsidRDefault="00112A51" w:rsidP="00112A51">
                                            <w:pPr>
                                              <w:rPr>
                                                <w:i/>
                                                <w:iCs/>
                                                <w:color w:val="000000"/>
                                                <w:sz w:val="16"/>
                                                <w:szCs w:val="16"/>
                                              </w:rPr>
                                            </w:pPr>
                                            <w:r>
                                              <w:rPr>
                                                <w:i/>
                                                <w:iCs/>
                                                <w:color w:val="000000"/>
                                                <w:sz w:val="16"/>
                                                <w:szCs w:val="16"/>
                                              </w:rP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438" name="Group 438"/>
                                      <wpg:cNvGrpSpPr/>
                                      <wpg:grpSpPr>
                                        <a:xfrm>
                                          <a:off x="0" y="0"/>
                                          <a:ext cx="5290023" cy="2068778"/>
                                          <a:chOff x="0" y="-1"/>
                                          <a:chExt cx="5290023" cy="2069086"/>
                                        </a:xfrm>
                                      </wpg:grpSpPr>
                                      <pic:pic xmlns:pic="http://schemas.openxmlformats.org/drawingml/2006/picture">
                                        <pic:nvPicPr>
                                          <pic:cNvPr id="439" name="Picture 439"/>
                                          <pic:cNvPicPr>
                                            <a:picLocks noChangeAspect="1"/>
                                          </pic:cNvPicPr>
                                        </pic:nvPicPr>
                                        <pic:blipFill rotWithShape="1">
                                          <a:blip r:embed="rId58" cstate="print">
                                            <a:extLst>
                                              <a:ext uri="{28A0092B-C50C-407E-A947-70E740481C1C}">
                                                <a14:useLocalDpi xmlns:a14="http://schemas.microsoft.com/office/drawing/2010/main" val="0"/>
                                              </a:ext>
                                            </a:extLst>
                                          </a:blip>
                                          <a:srcRect l="28877" t="76845"/>
                                          <a:stretch/>
                                        </pic:blipFill>
                                        <pic:spPr bwMode="auto">
                                          <a:xfrm>
                                            <a:off x="1057109" y="778367"/>
                                            <a:ext cx="4100196" cy="529590"/>
                                          </a:xfrm>
                                          <a:prstGeom prst="rect">
                                            <a:avLst/>
                                          </a:prstGeom>
                                          <a:ln>
                                            <a:noFill/>
                                          </a:ln>
                                          <a:extLst>
                                            <a:ext uri="{53640926-AAD7-44D8-BBD7-CCE9431645EC}">
                                              <a14:shadowObscured xmlns:a14="http://schemas.microsoft.com/office/drawing/2010/main"/>
                                            </a:ext>
                                          </a:extLst>
                                        </pic:spPr>
                                      </pic:pic>
                                      <wpg:grpSp>
                                        <wpg:cNvPr id="440" name="Group 440"/>
                                        <wpg:cNvGrpSpPr/>
                                        <wpg:grpSpPr>
                                          <a:xfrm>
                                            <a:off x="0" y="178127"/>
                                            <a:ext cx="5290023" cy="1471255"/>
                                            <a:chOff x="0" y="178127"/>
                                            <a:chExt cx="5452106" cy="1518501"/>
                                          </a:xfrm>
                                        </wpg:grpSpPr>
                                        <wpg:grpSp>
                                          <wpg:cNvPr id="468" name="Group 468"/>
                                          <wpg:cNvGrpSpPr/>
                                          <wpg:grpSpPr>
                                            <a:xfrm>
                                              <a:off x="0" y="384338"/>
                                              <a:ext cx="5452106" cy="1312290"/>
                                              <a:chOff x="0" y="384338"/>
                                              <a:chExt cx="5452106" cy="1312290"/>
                                            </a:xfrm>
                                          </wpg:grpSpPr>
                                          <wpg:grpSp>
                                            <wpg:cNvPr id="471" name="Group 471"/>
                                            <wpg:cNvGrpSpPr/>
                                            <wpg:grpSpPr>
                                              <a:xfrm>
                                                <a:off x="0" y="384338"/>
                                                <a:ext cx="5452106" cy="1312290"/>
                                                <a:chOff x="0" y="384338"/>
                                                <a:chExt cx="5452106" cy="1312290"/>
                                              </a:xfrm>
                                            </wpg:grpSpPr>
                                            <wpg:grpSp>
                                              <wpg:cNvPr id="473" name="Group 473"/>
                                              <wpg:cNvGrpSpPr/>
                                              <wpg:grpSpPr>
                                                <a:xfrm>
                                                  <a:off x="0" y="451198"/>
                                                  <a:ext cx="5452106" cy="978158"/>
                                                  <a:chOff x="0" y="451198"/>
                                                  <a:chExt cx="5452412" cy="978194"/>
                                                </a:xfrm>
                                              </wpg:grpSpPr>
                                              <wps:wsp>
                                                <wps:cNvPr id="475" name="Straight Connector 475"/>
                                                <wps:cNvCnPr/>
                                                <wps:spPr>
                                                  <a:xfrm flipV="1">
                                                    <a:off x="0" y="873518"/>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76" name="Straight Connector 476"/>
                                                <wps:cNvCnPr/>
                                                <wps:spPr>
                                                  <a:xfrm flipH="1" flipV="1">
                                                    <a:off x="2767704" y="451198"/>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474" name="Straight Connector 474"/>
                                              <wps:cNvCnPr/>
                                              <wps:spPr>
                                                <a:xfrm flipH="1" flipV="1">
                                                  <a:off x="2908661" y="384338"/>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472" name="Text Box 60"/>
                                            <wps:cNvSpPr txBox="1"/>
                                            <wps:spPr>
                                              <a:xfrm>
                                                <a:off x="4933201" y="572425"/>
                                                <a:ext cx="420233" cy="410535"/>
                                              </a:xfrm>
                                              <a:prstGeom prst="rect">
                                                <a:avLst/>
                                              </a:prstGeom>
                                              <a:noFill/>
                                              <a:ln w="6350">
                                                <a:noFill/>
                                              </a:ln>
                                            </wps:spPr>
                                            <wps:txbx>
                                              <w:txbxContent>
                                                <w:p w14:paraId="63FCCCC7" w14:textId="77777777" w:rsidR="00112A51" w:rsidRDefault="00112A51" w:rsidP="00112A51">
                                                  <w:pPr>
                                                    <w:rPr>
                                                      <w:i/>
                                                      <w:iCs/>
                                                      <w:color w:val="000000"/>
                                                      <w:sz w:val="16"/>
                                                      <w:szCs w:val="16"/>
                                                    </w:rPr>
                                                  </w:pPr>
                                                  <w:r>
                                                    <w:rPr>
                                                      <w:i/>
                                                      <w:iCs/>
                                                      <w:color w:val="000000"/>
                                                      <w:sz w:val="16"/>
                                                      <w:szCs w:val="16"/>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9" name="Text Box 70"/>
                                          <wps:cNvSpPr txBox="1"/>
                                          <wps:spPr>
                                            <a:xfrm>
                                              <a:off x="3295735" y="178127"/>
                                              <a:ext cx="817226" cy="371241"/>
                                            </a:xfrm>
                                            <a:prstGeom prst="rect">
                                              <a:avLst/>
                                            </a:prstGeom>
                                            <a:noFill/>
                                            <a:ln w="6350">
                                              <a:noFill/>
                                            </a:ln>
                                          </wps:spPr>
                                          <wps:txbx>
                                            <w:txbxContent>
                                              <w:p w14:paraId="7448EBF2" w14:textId="77777777" w:rsidR="00112A51" w:rsidRDefault="00112A51" w:rsidP="00112A51">
                                                <w:pPr>
                                                  <w:rPr>
                                                    <w:i/>
                                                    <w:iCs/>
                                                    <w:color w:val="000000"/>
                                                    <w:sz w:val="16"/>
                                                    <w:szCs w:val="16"/>
                                                  </w:rPr>
                                                </w:pPr>
                                                <w:r>
                                                  <w:rPr>
                                                    <w:i/>
                                                    <w:iCs/>
                                                    <w:color w:val="000000"/>
                                                    <w:sz w:val="16"/>
                                                    <w:szCs w:val="16"/>
                                                  </w:rPr>
                                                  <w:t>RP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wps:spPr>
                                            <a:xfrm>
                                              <a:off x="3281985" y="973095"/>
                                              <a:ext cx="304317"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1" name="Group 441"/>
                                        <wpg:cNvGrpSpPr/>
                                        <wpg:grpSpPr>
                                          <a:xfrm>
                                            <a:off x="2389686" y="-1"/>
                                            <a:ext cx="1609608" cy="1991657"/>
                                            <a:chOff x="2389686" y="-1"/>
                                            <a:chExt cx="1609608" cy="1991657"/>
                                          </a:xfrm>
                                        </wpg:grpSpPr>
                                        <wpg:grpSp>
                                          <wpg:cNvPr id="460" name="Group 460"/>
                                          <wpg:cNvGrpSpPr/>
                                          <wpg:grpSpPr>
                                            <a:xfrm>
                                              <a:off x="2541179" y="-1"/>
                                              <a:ext cx="1458115" cy="1991657"/>
                                              <a:chOff x="2541179" y="-1"/>
                                              <a:chExt cx="1458115" cy="1991657"/>
                                            </a:xfrm>
                                          </wpg:grpSpPr>
                                          <wpg:grpSp>
                                            <wpg:cNvPr id="463" name="Group 463"/>
                                            <wpg:cNvGrpSpPr/>
                                            <wpg:grpSpPr>
                                              <a:xfrm>
                                                <a:off x="2541179" y="-1"/>
                                                <a:ext cx="1458115" cy="1991657"/>
                                                <a:chOff x="2541179" y="-1"/>
                                                <a:chExt cx="1458115" cy="1991657"/>
                                              </a:xfrm>
                                            </wpg:grpSpPr>
                                            <wps:wsp>
                                              <wps:cNvPr id="465" name="Parallelogram 465"/>
                                              <wps:cNvSpPr/>
                                              <wps:spPr>
                                                <a:xfrm rot="3492063">
                                                  <a:off x="2179147" y="362031"/>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Text Box 76"/>
                                              <wps:cNvSpPr txBox="1"/>
                                              <wps:spPr>
                                                <a:xfrm>
                                                  <a:off x="3411078" y="1250009"/>
                                                  <a:ext cx="588216" cy="414961"/>
                                                </a:xfrm>
                                                <a:prstGeom prst="rect">
                                                  <a:avLst/>
                                                </a:prstGeom>
                                                <a:noFill/>
                                                <a:ln w="6350">
                                                  <a:noFill/>
                                                </a:ln>
                                              </wps:spPr>
                                              <wps:txbx>
                                                <w:txbxContent>
                                                  <w:p w14:paraId="2C909435"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WP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Text Box 77"/>
                                              <wps:cNvSpPr txBox="1"/>
                                              <wps:spPr>
                                                <a:xfrm>
                                                  <a:off x="3088932" y="1395369"/>
                                                  <a:ext cx="498222" cy="423060"/>
                                                </a:xfrm>
                                                <a:prstGeom prst="rect">
                                                  <a:avLst/>
                                                </a:prstGeom>
                                                <a:noFill/>
                                                <a:ln w="6350">
                                                  <a:noFill/>
                                                </a:ln>
                                              </wps:spPr>
                                              <wps:txbx>
                                                <w:txbxContent>
                                                  <w:p w14:paraId="4192814E"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4" name="Text Box 80"/>
                                            <wps:cNvSpPr txBox="1"/>
                                            <wps:spPr>
                                              <a:xfrm>
                                                <a:off x="2941805" y="1433719"/>
                                                <a:ext cx="598611" cy="461319"/>
                                              </a:xfrm>
                                              <a:prstGeom prst="rect">
                                                <a:avLst/>
                                              </a:prstGeom>
                                              <a:noFill/>
                                              <a:ln w="6350">
                                                <a:noFill/>
                                              </a:ln>
                                            </wps:spPr>
                                            <wps:txbx>
                                              <w:txbxContent>
                                                <w:p w14:paraId="2C777530" w14:textId="77777777" w:rsidR="00112A51" w:rsidRDefault="00112A51" w:rsidP="00112A51">
                                                  <w:pPr>
                                                    <w:rPr>
                                                      <w:i/>
                                                      <w:iCs/>
                                                      <w:color w:val="000000"/>
                                                      <w:sz w:val="16"/>
                                                      <w:szCs w:val="16"/>
                                                    </w:rPr>
                                                  </w:pPr>
                                                  <w:r>
                                                    <w:rPr>
                                                      <w:i/>
                                                      <w:iCs/>
                                                      <w:color w:val="000000"/>
                                                      <w:sz w:val="16"/>
                                                      <w:szCs w:val="16"/>
                                                    </w:rPr>
                                                    <w:t>x</w:t>
                                                  </w:r>
                                                  <w:r>
                                                    <w:rPr>
                                                      <w:i/>
                                                      <w:i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1" name="Text Box 91"/>
                                          <wps:cNvSpPr txBox="1"/>
                                          <wps:spPr>
                                            <a:xfrm>
                                              <a:off x="2389686" y="1513608"/>
                                              <a:ext cx="611797" cy="414867"/>
                                            </a:xfrm>
                                            <a:prstGeom prst="rect">
                                              <a:avLst/>
                                            </a:prstGeom>
                                            <a:noFill/>
                                            <a:ln w="6350">
                                              <a:noFill/>
                                            </a:ln>
                                          </wps:spPr>
                                          <wps:txbx>
                                            <w:txbxContent>
                                              <w:p w14:paraId="7DD782D5"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Arc 462"/>
                                          <wps:cNvSpPr/>
                                          <wps:spPr>
                                            <a:xfrm>
                                              <a:off x="2711487" y="1719196"/>
                                              <a:ext cx="248420"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42" name="Group 442"/>
                                        <wpg:cNvGrpSpPr/>
                                        <wpg:grpSpPr>
                                          <a:xfrm>
                                            <a:off x="2202037" y="84089"/>
                                            <a:ext cx="2530066" cy="1984996"/>
                                            <a:chOff x="2202037" y="84090"/>
                                            <a:chExt cx="2530066" cy="1984995"/>
                                          </a:xfrm>
                                        </wpg:grpSpPr>
                                        <wps:wsp>
                                          <wps:cNvPr id="443" name="Straight Connector 443"/>
                                          <wps:cNvCnPr/>
                                          <wps:spPr>
                                            <a:xfrm flipV="1">
                                              <a:off x="2941802" y="957450"/>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44" name="Straight Arrow Connector 444"/>
                                          <wps:cNvCnPr/>
                                          <wps:spPr>
                                            <a:xfrm flipV="1">
                                              <a:off x="3197758" y="905222"/>
                                              <a:ext cx="73698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5" name="Text Box 96"/>
                                          <wps:cNvSpPr txBox="1"/>
                                          <wps:spPr>
                                            <a:xfrm>
                                              <a:off x="3376870" y="591507"/>
                                              <a:ext cx="876538" cy="469207"/>
                                            </a:xfrm>
                                            <a:prstGeom prst="rect">
                                              <a:avLst/>
                                            </a:prstGeom>
                                            <a:noFill/>
                                            <a:ln w="6350">
                                              <a:noFill/>
                                            </a:ln>
                                          </wps:spPr>
                                          <wps:txbx>
                                            <w:txbxContent>
                                              <w:p w14:paraId="4FC321C2"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WP</w:t>
                                                </w:r>
                                                <w:r>
                                                  <w:rPr>
                                                    <w:i/>
                                                    <w:iCs/>
                                                    <w:color w:val="000000"/>
                                                    <w:sz w:val="16"/>
                                                    <w:szCs w:val="16"/>
                                                  </w:rPr>
                                                  <w:t>, 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6" name="Straight Arrow Connector 446"/>
                                          <wps:cNvCnPr/>
                                          <wps:spPr>
                                            <a:xfrm flipH="1">
                                              <a:off x="3039191" y="936624"/>
                                              <a:ext cx="147996"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7" name="Arc 447"/>
                                          <wps:cNvSpPr/>
                                          <wps:spPr>
                                            <a:xfrm>
                                              <a:off x="2922908" y="979219"/>
                                              <a:ext cx="723264"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flipH="1" flipV="1">
                                              <a:off x="2822191" y="575206"/>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9" name="Text Box 112"/>
                                          <wps:cNvSpPr txBox="1"/>
                                          <wps:spPr>
                                            <a:xfrm>
                                              <a:off x="2520695" y="605847"/>
                                              <a:ext cx="462474" cy="373371"/>
                                            </a:xfrm>
                                            <a:prstGeom prst="rect">
                                              <a:avLst/>
                                            </a:prstGeom>
                                            <a:noFill/>
                                            <a:ln w="6350">
                                              <a:noFill/>
                                            </a:ln>
                                          </wps:spPr>
                                          <wps:txbx>
                                            <w:txbxContent>
                                              <w:p w14:paraId="0BF2FD66" w14:textId="77777777" w:rsidR="00112A51" w:rsidRDefault="00112A51" w:rsidP="00112A51">
                                                <w:pPr>
                                                  <w:rPr>
                                                    <w:i/>
                                                    <w:iCs/>
                                                    <w:color w:val="000000"/>
                                                    <w:sz w:val="16"/>
                                                    <w:szCs w:val="16"/>
                                                  </w:rPr>
                                                </w:pPr>
                                                <w:r>
                                                  <w:rPr>
                                                    <w:i/>
                                                    <w:iCs/>
                                                    <w:color w:val="000000"/>
                                                    <w:sz w:val="16"/>
                                                    <w:szCs w:val="16"/>
                                                  </w:rPr>
                                                  <w:t>y</w:t>
                                                </w:r>
                                                <w:proofErr w:type="gramStart"/>
                                                <w:r>
                                                  <w:rPr>
                                                    <w:i/>
                                                    <w:iCs/>
                                                    <w:color w:val="000000"/>
                                                    <w:sz w:val="16"/>
                                                    <w:szCs w:val="16"/>
                                                  </w:rPr>
                                                  <w:t>’</w:t>
                                                </w:r>
                                                <w:r>
                                                  <w:rPr>
                                                    <w:i/>
                                                    <w:iCs/>
                                                    <w:color w:val="000000"/>
                                                  </w:rPr>
                                                  <w:t>,</w:t>
                                                </w:r>
                                                <w:proofErr w:type="gramEnd"/>
                                                <w:r>
                                                  <w:rPr>
                                                    <w:i/>
                                                    <w:iCs/>
                                                    <w:color w:val="000000"/>
                                                  </w:rPr>
                                                  <w:t xml:space="preserve">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0" name="Straight Connector 450"/>
                                          <wps:cNvCnPr/>
                                          <wps:spPr>
                                            <a:xfrm flipV="1">
                                              <a:off x="2751476" y="545705"/>
                                              <a:ext cx="585302" cy="152338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51" name="Straight Arrow Connector 451"/>
                                          <wps:cNvCnPr/>
                                          <wps:spPr>
                                            <a:xfrm flipH="1">
                                              <a:off x="2974904" y="957761"/>
                                              <a:ext cx="209906"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2" name="Arc 452"/>
                                          <wps:cNvSpPr/>
                                          <wps:spPr>
                                            <a:xfrm>
                                              <a:off x="2568514" y="1458441"/>
                                              <a:ext cx="726915" cy="470077"/>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3" name="Arc 453"/>
                                          <wps:cNvSpPr/>
                                          <wps:spPr>
                                            <a:xfrm>
                                              <a:off x="3852996" y="811942"/>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Arc 454"/>
                                          <wps:cNvSpPr/>
                                          <wps:spPr>
                                            <a:xfrm>
                                              <a:off x="2580495" y="401914"/>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5" name="Text Box 118"/>
                                          <wps:cNvSpPr txBox="1"/>
                                          <wps:spPr>
                                            <a:xfrm>
                                              <a:off x="2580490" y="1126127"/>
                                              <a:ext cx="572836" cy="494428"/>
                                            </a:xfrm>
                                            <a:prstGeom prst="rect">
                                              <a:avLst/>
                                            </a:prstGeom>
                                            <a:noFill/>
                                            <a:ln w="6350">
                                              <a:noFill/>
                                            </a:ln>
                                          </wps:spPr>
                                          <wps:txbx>
                                            <w:txbxContent>
                                              <w:p w14:paraId="03EFF771"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6" name="Text Box 119"/>
                                          <wps:cNvSpPr txBox="1"/>
                                          <wps:spPr>
                                            <a:xfrm>
                                              <a:off x="3953925" y="591473"/>
                                              <a:ext cx="778178" cy="496433"/>
                                            </a:xfrm>
                                            <a:prstGeom prst="rect">
                                              <a:avLst/>
                                            </a:prstGeom>
                                            <a:noFill/>
                                            <a:ln w="6350">
                                              <a:noFill/>
                                            </a:ln>
                                          </wps:spPr>
                                          <wps:txbx>
                                            <w:txbxContent>
                                              <w:p w14:paraId="27F4652C"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7" name="Text Box 120"/>
                                          <wps:cNvSpPr txBox="1"/>
                                          <wps:spPr>
                                            <a:xfrm>
                                              <a:off x="2202037" y="84090"/>
                                              <a:ext cx="509451" cy="341613"/>
                                            </a:xfrm>
                                            <a:prstGeom prst="rect">
                                              <a:avLst/>
                                            </a:prstGeom>
                                            <a:noFill/>
                                            <a:ln w="6350">
                                              <a:noFill/>
                                            </a:ln>
                                          </wps:spPr>
                                          <wps:txbx>
                                            <w:txbxContent>
                                              <w:p w14:paraId="65DA0886"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8" name="Straight Arrow Connector 458"/>
                                          <wps:cNvCnPr/>
                                          <wps:spPr>
                                            <a:xfrm>
                                              <a:off x="3187185" y="957918"/>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9" name="Text Box 122"/>
                                          <wps:cNvSpPr txBox="1"/>
                                          <wps:spPr>
                                            <a:xfrm>
                                              <a:off x="3649633" y="974142"/>
                                              <a:ext cx="525121" cy="459578"/>
                                            </a:xfrm>
                                            <a:prstGeom prst="rect">
                                              <a:avLst/>
                                            </a:prstGeom>
                                            <a:noFill/>
                                            <a:ln w="6350">
                                              <a:noFill/>
                                            </a:ln>
                                          </wps:spPr>
                                          <wps:txbx>
                                            <w:txbxContent>
                                              <w:p w14:paraId="7885D7B7"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s:wsp>
                                    <wps:cNvPr id="436" name="Straight Arrow Connector 436"/>
                                    <wps:cNvCnPr/>
                                    <wps:spPr>
                                      <a:xfrm flipV="1">
                                        <a:off x="1444007" y="1344709"/>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33" name="Straight Arrow Connector 433"/>
                                  <wps:cNvCnPr/>
                                  <wps:spPr>
                                    <a:xfrm>
                                      <a:off x="1444007" y="1783287"/>
                                      <a:ext cx="405480" cy="45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 name="Straight Arrow Connector 434"/>
                                  <wps:cNvCnPr/>
                                  <wps:spPr>
                                    <a:xfrm flipH="1">
                                      <a:off x="1232991" y="1783287"/>
                                      <a:ext cx="210998" cy="2608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31" name="Text Box 126"/>
                                <wps:cNvSpPr txBox="1"/>
                                <wps:spPr>
                                  <a:xfrm>
                                    <a:off x="2689257" y="1927228"/>
                                    <a:ext cx="525002" cy="426263"/>
                                  </a:xfrm>
                                  <a:prstGeom prst="rect">
                                    <a:avLst/>
                                  </a:prstGeom>
                                  <a:noFill/>
                                  <a:ln w="6350">
                                    <a:noFill/>
                                  </a:ln>
                                </wps:spPr>
                                <wps:txbx>
                                  <w:txbxContent>
                                    <w:p w14:paraId="41B17BEB"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9" name="Text Box 127"/>
                              <wps:cNvSpPr txBox="1"/>
                              <wps:spPr>
                                <a:xfrm>
                                  <a:off x="1050939" y="1973616"/>
                                  <a:ext cx="360329" cy="359938"/>
                                </a:xfrm>
                                <a:prstGeom prst="rect">
                                  <a:avLst/>
                                </a:prstGeom>
                                <a:noFill/>
                                <a:ln w="6350">
                                  <a:noFill/>
                                </a:ln>
                              </wps:spPr>
                              <wps:txbx>
                                <w:txbxContent>
                                  <w:p w14:paraId="50EBCAB3" w14:textId="77777777" w:rsidR="00112A51" w:rsidRDefault="00112A51" w:rsidP="00112A51">
                                    <w:pPr>
                                      <w:rPr>
                                        <w:i/>
                                        <w:iCs/>
                                        <w:color w:val="000000"/>
                                        <w:sz w:val="16"/>
                                        <w:szCs w:val="16"/>
                                      </w:rPr>
                                    </w:pPr>
                                    <w:r>
                                      <w:rPr>
                                        <w:i/>
                                        <w:iCs/>
                                        <w:color w:val="000000"/>
                                        <w:sz w:val="16"/>
                                        <w:szCs w:val="16"/>
                                      </w:rPr>
                                      <w:t>x</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7" name="Text Box 128"/>
                            <wps:cNvSpPr txBox="1"/>
                            <wps:spPr>
                              <a:xfrm>
                                <a:off x="1659159" y="1803976"/>
                                <a:ext cx="360329" cy="359938"/>
                              </a:xfrm>
                              <a:prstGeom prst="rect">
                                <a:avLst/>
                              </a:prstGeom>
                              <a:noFill/>
                              <a:ln w="6350">
                                <a:noFill/>
                              </a:ln>
                            </wps:spPr>
                            <wps:txbx>
                              <w:txbxContent>
                                <w:p w14:paraId="00CC1730" w14:textId="77777777" w:rsidR="00112A51" w:rsidRDefault="00112A51" w:rsidP="00112A51">
                                  <w:pPr>
                                    <w:rPr>
                                      <w:i/>
                                      <w:iCs/>
                                      <w:color w:val="000000"/>
                                      <w:sz w:val="16"/>
                                      <w:szCs w:val="16"/>
                                    </w:rPr>
                                  </w:pPr>
                                  <w:r>
                                    <w:rPr>
                                      <w:i/>
                                      <w:iCs/>
                                      <w:color w:val="000000"/>
                                      <w:sz w:val="16"/>
                                      <w:szCs w:val="16"/>
                                    </w:rPr>
                                    <w:t>y</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5" name="Text Box 129"/>
                          <wps:cNvSpPr txBox="1"/>
                          <wps:spPr>
                            <a:xfrm>
                              <a:off x="1154379" y="1245406"/>
                              <a:ext cx="360329" cy="359938"/>
                            </a:xfrm>
                            <a:prstGeom prst="rect">
                              <a:avLst/>
                            </a:prstGeom>
                            <a:noFill/>
                            <a:ln w="6350">
                              <a:noFill/>
                            </a:ln>
                          </wps:spPr>
                          <wps:txbx>
                            <w:txbxContent>
                              <w:p w14:paraId="30A23DF7" w14:textId="77777777" w:rsidR="00112A51" w:rsidRDefault="00112A51" w:rsidP="00112A51">
                                <w:pPr>
                                  <w:rPr>
                                    <w:i/>
                                    <w:iCs/>
                                    <w:color w:val="000000"/>
                                    <w:sz w:val="16"/>
                                    <w:szCs w:val="16"/>
                                  </w:rPr>
                                </w:pPr>
                                <w:r>
                                  <w:rPr>
                                    <w:i/>
                                    <w:iCs/>
                                    <w:color w:val="000000"/>
                                    <w:sz w:val="16"/>
                                    <w:szCs w:val="16"/>
                                  </w:rPr>
                                  <w:t>z</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5CD7C7F1" id="Canvas 422" o:spid="_x0000_s1107" editas="canvas" style="position:absolute;left:0;text-align:left;margin-left:0;margin-top:24.45pt;width:267.95pt;height:151pt;z-index:-251619840;mso-position-horizontal:left;mso-width-relative:margin;mso-height-relative:margin" coordsize="34029,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">
                <v:shape id="_x0000_s1108" type="#_x0000_t75" style="position:absolute;width:34029;height:19170;visibility:visible;mso-wrap-style:square" filled="t">
                  <v:fill o:detectmouseclick="t"/>
                  <v:path o:connecttype="none"/>
                </v:shape>
                <v:shape id="Text Box 36" o:spid="_x0000_s1109" type="#_x0000_t202" style="position:absolute;left:3889;top:15669;width:26409;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" fillcolor="white [3201]" strokecolor="white [3212]" strokeweight=".5pt">
                  <v:textbox>
                    <w:txbxContent>
                      <w:p w14:paraId="2B2988FB" w14:textId="7341DBE6" w:rsidR="00112A51" w:rsidRDefault="002675E8" w:rsidP="00112A51">
                        <w:pPr>
                          <w:spacing w:after="160" w:line="259" w:lineRule="auto"/>
                          <w:jc w:val="center"/>
                          <w:rPr>
                            <w:rFonts w:eastAsiaTheme="minorEastAsia"/>
                          </w:rPr>
                        </w:pPr>
                        <w:r w:rsidRPr="00727A46">
                          <w:rPr>
                            <w:rFonts w:eastAsiaTheme="minorEastAsia"/>
                            <w:b/>
                            <w:bCs/>
                          </w:rPr>
                          <w:t>FIGURE 8</w:t>
                        </w:r>
                        <w:r w:rsidR="00727A46">
                          <w:rPr>
                            <w:rFonts w:eastAsiaTheme="minorEastAsia"/>
                          </w:rPr>
                          <w:t>: PATH PLANNING FRAMES</w:t>
                        </w:r>
                      </w:p>
                      <w:p w14:paraId="7378D222" w14:textId="77777777" w:rsidR="00112A51" w:rsidRDefault="00112A51" w:rsidP="00112A51">
                        <w:pPr>
                          <w:spacing w:line="252" w:lineRule="auto"/>
                          <w:rPr>
                            <w:rFonts w:ascii="Calibri" w:eastAsia="Calibri" w:hAnsi="Calibri"/>
                          </w:rPr>
                        </w:pPr>
                      </w:p>
                      <w:p w14:paraId="7D225118" w14:textId="77777777" w:rsidR="00112A51" w:rsidRDefault="00112A51" w:rsidP="00112A51">
                        <w:pPr>
                          <w:spacing w:line="252" w:lineRule="auto"/>
                          <w:rPr>
                            <w:rFonts w:ascii="Calibri" w:eastAsia="Calibri" w:hAnsi="Calibri"/>
                          </w:rPr>
                        </w:pPr>
                      </w:p>
                      <w:p w14:paraId="288DF18B" w14:textId="77777777" w:rsidR="00112A51" w:rsidRDefault="00112A51" w:rsidP="00112A51">
                        <w:pPr>
                          <w:spacing w:line="252" w:lineRule="auto"/>
                          <w:rPr>
                            <w:rFonts w:ascii="Calibri" w:eastAsia="Calibri" w:hAnsi="Calibri"/>
                          </w:rPr>
                        </w:pPr>
                      </w:p>
                    </w:txbxContent>
                  </v:textbox>
                </v:shape>
                <v:group id="Group 423" o:spid="_x0000_s1110" style="position:absolute;left:1214;top:1116;width:31979;height:1422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oup 424" o:spid="_x0000_s1111"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group id="Group 426" o:spid="_x0000_s1112"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28" o:spid="_x0000_s1113"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group id="Group 430" o:spid="_x0000_s1114" style="position:absolute;width:52900;height:20681"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group id="Group 432" o:spid="_x0000_s1115" style="position:absolute;width:52900;height:20681"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group id="Group 435" o:spid="_x0000_s1116" style="position:absolute;width:52900;height:2068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Text Box 34" o:spid="_x0000_s1117" type="#_x0000_t202" style="position:absolute;left:36047;top:15500;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687823A8" w14:textId="77777777" w:rsidR="00112A51" w:rsidRDefault="00112A51" w:rsidP="00112A51">
                                      <w:pPr>
                                        <w:rPr>
                                          <w:i/>
                                          <w:iCs/>
                                          <w:color w:val="000000"/>
                                          <w:sz w:val="16"/>
                                          <w:szCs w:val="16"/>
                                        </w:rPr>
                                      </w:pPr>
                                      <w:r>
                                        <w:rPr>
                                          <w:i/>
                                          <w:iCs/>
                                          <w:color w:val="000000"/>
                                          <w:sz w:val="16"/>
                                          <w:szCs w:val="16"/>
                                        </w:rPr>
                                        <w:t>n</w:t>
                                      </w:r>
                                    </w:p>
                                  </w:txbxContent>
                                </v:textbox>
                              </v:shape>
                              <v:group id="Group 438" o:spid="_x0000_s1118" style="position:absolute;width:52900;height:20687" coordorigin=""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19" type="#_x0000_t75" style="position:absolute;left:10571;top:7783;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">
                                  <v:imagedata r:id="rId59" o:title="" croptop="50361f" cropleft="18925f"/>
                                </v:shape>
                                <v:group id="Group 440" o:spid="_x0000_s1120" style="position:absolute;top:1781;width:52900;height:14712" coordorigin=",1781"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group id="Group 468" o:spid="_x0000_s1121" style="position:absolute;top:3843;width:54521;height:13123" coordorigin=",3843"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oup 471" o:spid="_x0000_s1122" style="position:absolute;top:3843;width:54521;height:13123" coordorigin=",3843"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oup 473" o:spid="_x0000_s1123" style="position:absolute;top:4511;width:54521;height:9782" coordorigin=",4511"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line id="Straight Connector 475" o:spid="_x0000_s1124" style="position:absolute;flip:y;visibility:visible;mso-wrap-style:square" from="0,8735" to="54524,1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" strokecolor="black [3213]" strokeweight=".5pt">
                                          <v:stroke dashstyle="longDashDot" joinstyle="miter"/>
                                        </v:line>
                                        <v:line id="Straight Connector 476" o:spid="_x0000_s1125" style="position:absolute;flip:x y;visibility:visible;mso-wrap-style:square" from="27677,4511" to="37442,14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" strokecolor="black [3213]" strokeweight=".5pt">
                                          <v:stroke dashstyle="longDashDot" joinstyle="miter"/>
                                        </v:line>
                                      </v:group>
                                      <v:line id="Straight Connector 474" o:spid="_x0000_s1126" style="position:absolute;flip:x y;visibility:visible;mso-wrap-style:square" from="29086,3843" to="37274,1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" strokecolor="black [3213]" strokeweight=".5pt">
                                        <v:stroke dashstyle="longDashDot" joinstyle="miter"/>
                                      </v:line>
                                    </v:group>
                                    <v:shape id="Text Box 60" o:spid="_x0000_s1127" type="#_x0000_t202" style="position:absolute;left:49332;top:5724;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63FCCCC7" w14:textId="77777777" w:rsidR="00112A51" w:rsidRDefault="00112A51" w:rsidP="00112A51">
                                            <w:pPr>
                                              <w:rPr>
                                                <w:i/>
                                                <w:iCs/>
                                                <w:color w:val="000000"/>
                                                <w:sz w:val="16"/>
                                                <w:szCs w:val="16"/>
                                              </w:rPr>
                                            </w:pPr>
                                            <w:r>
                                              <w:rPr>
                                                <w:i/>
                                                <w:iCs/>
                                                <w:color w:val="000000"/>
                                                <w:sz w:val="16"/>
                                                <w:szCs w:val="16"/>
                                              </w:rPr>
                                              <w:t>t</w:t>
                                            </w:r>
                                          </w:p>
                                        </w:txbxContent>
                                      </v:textbox>
                                    </v:shape>
                                  </v:group>
                                  <v:shape id="Text Box 70" o:spid="_x0000_s1128" type="#_x0000_t202" style="position:absolute;left:32957;top:1781;width:8172;height:3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7448EBF2" w14:textId="77777777" w:rsidR="00112A51" w:rsidRDefault="00112A51" w:rsidP="00112A51">
                                          <w:pPr>
                                            <w:rPr>
                                              <w:i/>
                                              <w:iCs/>
                                              <w:color w:val="000000"/>
                                              <w:sz w:val="16"/>
                                              <w:szCs w:val="16"/>
                                            </w:rPr>
                                          </w:pPr>
                                          <w:r>
                                            <w:rPr>
                                              <w:i/>
                                              <w:iCs/>
                                              <w:color w:val="000000"/>
                                              <w:sz w:val="16"/>
                                              <w:szCs w:val="16"/>
                                            </w:rPr>
                                            <w:t>RP</w:t>
                                          </w:r>
                                        </w:p>
                                      </w:txbxContent>
                                    </v:textbox>
                                  </v:shape>
                                  <v:shapetype id="_x0000_t32" coordsize="21600,21600" o:spt="32" o:oned="t" path="m,l21600,21600e" filled="f">
                                    <v:path arrowok="t" fillok="f" o:connecttype="none"/>
                                    <o:lock v:ext="edit" shapetype="t"/>
                                  </v:shapetype>
                                  <v:shape id="Straight Arrow Connector 470" o:spid="_x0000_s1129" type="#_x0000_t32" style="position:absolute;left:32819;top:9730;width:3044;height:50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" strokecolor="red" strokeweight=".5pt">
                                    <v:stroke endarrow="block" joinstyle="miter"/>
                                  </v:shape>
                                </v:group>
                                <v:group id="Group 441" o:spid="_x0000_s1130" style="position:absolute;left:23896;width:16096;height:19916" coordorigin="23896"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group id="Group 460" o:spid="_x0000_s1131" style="position:absolute;left:25411;width:14581;height:19916" coordorigin="2541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group id="Group 463" o:spid="_x0000_s1132" style="position:absolute;left:25411;width:14581;height:19916" coordorigin="2541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arallelogram 465" o:spid="_x0000_s1133" type="#_x0000_t7" style="position:absolute;left:21791;top:3620;width:19916;height:12676;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" adj="7888" fillcolor="windowText" strokecolor="black [3213]" strokeweight=".5pt">
                                        <v:fill opacity="9252f"/>
                                        <v:stroke dashstyle="dash"/>
                                      </v:shape>
                                      <v:shape id="Text Box 76" o:spid="_x0000_s1134" type="#_x0000_t202" style="position:absolute;left:34110;top:12500;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C909435"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WP</w:t>
                                              </w:r>
                                            </w:p>
                                          </w:txbxContent>
                                        </v:textbox>
                                      </v:shape>
                                      <v:shape id="Text Box 77" o:spid="_x0000_s1135" type="#_x0000_t202" style="position:absolute;left:30889;top:13953;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4192814E"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v:textbox>
                                      </v:shape>
                                    </v:group>
                                    <v:shape id="Text Box 80" o:spid="_x0000_s1136" type="#_x0000_t202" style="position:absolute;left:29418;top:14337;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14:paraId="2C777530" w14:textId="77777777" w:rsidR="00112A51" w:rsidRDefault="00112A51" w:rsidP="00112A51">
                                            <w:pPr>
                                              <w:rPr>
                                                <w:i/>
                                                <w:iCs/>
                                                <w:color w:val="000000"/>
                                                <w:sz w:val="16"/>
                                                <w:szCs w:val="16"/>
                                              </w:rPr>
                                            </w:pPr>
                                            <w:r>
                                              <w:rPr>
                                                <w:i/>
                                                <w:iCs/>
                                                <w:color w:val="000000"/>
                                                <w:sz w:val="16"/>
                                                <w:szCs w:val="16"/>
                                              </w:rPr>
                                              <w:t>x</w:t>
                                            </w:r>
                                            <w:r>
                                              <w:rPr>
                                                <w:i/>
                                                <w:iCs/>
                                                <w:color w:val="000000"/>
                                              </w:rPr>
                                              <w:t>’</w:t>
                                            </w:r>
                                          </w:p>
                                        </w:txbxContent>
                                      </v:textbox>
                                    </v:shape>
                                  </v:group>
                                  <v:shape id="Text Box 91" o:spid="_x0000_s1137" type="#_x0000_t202" style="position:absolute;left:23896;top:15136;width:6118;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em8xQAAANwAAAAPAAAAZHJzL2Rvd25yZXYueG1sRI9Bi8Iw&#10;FITvwv6H8ARvmiq7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C2aem8xQAAANwAAAAP&#10;AAAAAAAAAAAAAAAAAAcCAABkcnMvZG93bnJldi54bWxQSwUGAAAAAAMAAwC3AAAA+QIAAAAA&#10;" filled="f" stroked="f" strokeweight=".5pt">
                                    <v:textbox>
                                      <w:txbxContent>
                                        <w:p w14:paraId="7DD782D5"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R</w:t>
                                          </w:r>
                                        </w:p>
                                      </w:txbxContent>
                                    </v:textbox>
                                  </v:shape>
                                  <v:shape id="Arc 462" o:spid="_x0000_s1138" style="position:absolute;left:27114;top:17191;width:2485;height:852;visibility:visible;mso-wrap-style:square;v-text-anchor:middle" coordsize="248420,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" path="m114297,136nsc143279,-660,172157,2057,195901,7812v85680,20769,62331,66361,-38857,75873c135554,85705,112874,85705,91384,83686l124210,42600,114297,136xem114297,136nfc143279,-660,172157,2057,195901,7812v85680,20769,62331,66361,-38857,75873c135554,85705,112874,85705,91384,83686e" filled="f" strokecolor="black [3213]" strokeweight=".5pt">
                                    <v:stroke endarrow="block" joinstyle="miter"/>
                                    <v:path arrowok="t" o:connecttype="custom" o:connectlocs="114297,136;195901,7812;157044,83685;91384,83686" o:connectangles="0,0,0,0"/>
                                  </v:shape>
                                </v:group>
                                <v:group id="Group 442" o:spid="_x0000_s1139" style="position:absolute;left:22020;top:840;width:25301;height:19850" coordorigin="22020,840"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line id="Straight Connector 443" o:spid="_x0000_s1140" style="position:absolute;flip:y;visibility:visible;mso-wrap-style:square" from="29418,9574" to="31871,1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" strokecolor="black [3213]" strokeweight=".5pt">
                                    <v:stroke dashstyle="longDashDot" joinstyle="miter"/>
                                  </v:line>
                                  <v:shape id="Straight Arrow Connector 444" o:spid="_x0000_s1141" type="#_x0000_t32" style="position:absolute;left:31977;top:9052;width:7370;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" strokecolor="red" strokeweight=".5pt">
                                    <v:stroke endarrow="block" joinstyle="miter"/>
                                  </v:shape>
                                  <v:shape id="Text Box 96" o:spid="_x0000_s1142" type="#_x0000_t202" style="position:absolute;left:33768;top:5915;width:8766;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7PfxQAAANwAAAAPAAAAZHJzL2Rvd25yZXYueG1sRI9Pi8Iw&#10;FMTvC36H8IS9rami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CC57PfxQAAANwAAAAP&#10;AAAAAAAAAAAAAAAAAAcCAABkcnMvZG93bnJldi54bWxQSwUGAAAAAAMAAwC3AAAA+QIAAAAA&#10;" filled="f" stroked="f" strokeweight=".5pt">
                                    <v:textbox>
                                      <w:txbxContent>
                                        <w:p w14:paraId="4FC321C2"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WP</w:t>
                                          </w:r>
                                          <w:r>
                                            <w:rPr>
                                              <w:i/>
                                              <w:iCs/>
                                              <w:color w:val="000000"/>
                                              <w:sz w:val="16"/>
                                              <w:szCs w:val="16"/>
                                            </w:rPr>
                                            <w:t>, z’</w:t>
                                          </w:r>
                                        </w:p>
                                      </w:txbxContent>
                                    </v:textbox>
                                  </v:shape>
                                  <v:shape id="Straight Arrow Connector 446" o:spid="_x0000_s1143" type="#_x0000_t32" style="position:absolute;left:30391;top:9366;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" strokecolor="#00b050" strokeweight=".5pt">
                                    <v:stroke endarrow="block" joinstyle="miter"/>
                                  </v:shape>
                                  <v:shape id="Arc 447" o:spid="_x0000_s1144" style="position:absolute;left:29229;top:9792;width:7232;height:4908;visibility:visible;mso-wrap-style:square;v-text-anchor:middle" coordsize="723264,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" path="m522036,465391nsc413552,501828,285402,499014,180615,457895l361632,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448" o:spid="_x0000_s1145" type="#_x0000_t32" style="position:absolute;left:28221;top:5752;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" strokecolor="#00b050" strokeweight=".5pt">
                                    <v:stroke endarrow="block" joinstyle="miter"/>
                                  </v:shape>
                                  <v:shape id="Text Box 112" o:spid="_x0000_s1146" type="#_x0000_t202" style="position:absolute;left:25206;top:6058;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naxwAAANwAAAAPAAAAZHJzL2Rvd25yZXYueG1sRI9Ba8JA&#10;FITvQv/D8gq96aYS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AOqudrHAAAA3AAA&#10;AA8AAAAAAAAAAAAAAAAABwIAAGRycy9kb3ducmV2LnhtbFBLBQYAAAAAAwADALcAAAD7AgAAAAA=&#10;" filled="f" stroked="f" strokeweight=".5pt">
                                    <v:textbox>
                                      <w:txbxContent>
                                        <w:p w14:paraId="0BF2FD66" w14:textId="77777777" w:rsidR="00112A51" w:rsidRDefault="00112A51" w:rsidP="00112A51">
                                          <w:pPr>
                                            <w:rPr>
                                              <w:i/>
                                              <w:iCs/>
                                              <w:color w:val="000000"/>
                                              <w:sz w:val="16"/>
                                              <w:szCs w:val="16"/>
                                            </w:rPr>
                                          </w:pPr>
                                          <w:r>
                                            <w:rPr>
                                              <w:i/>
                                              <w:iCs/>
                                              <w:color w:val="000000"/>
                                              <w:sz w:val="16"/>
                                              <w:szCs w:val="16"/>
                                            </w:rPr>
                                            <w:t>y</w:t>
                                          </w:r>
                                          <w:proofErr w:type="gramStart"/>
                                          <w:r>
                                            <w:rPr>
                                              <w:i/>
                                              <w:iCs/>
                                              <w:color w:val="000000"/>
                                              <w:sz w:val="16"/>
                                              <w:szCs w:val="16"/>
                                            </w:rPr>
                                            <w:t>’</w:t>
                                          </w:r>
                                          <w:r>
                                            <w:rPr>
                                              <w:i/>
                                              <w:iCs/>
                                              <w:color w:val="000000"/>
                                            </w:rPr>
                                            <w:t>,</w:t>
                                          </w:r>
                                          <w:proofErr w:type="gramEnd"/>
                                          <w:r>
                                            <w:rPr>
                                              <w:i/>
                                              <w:iCs/>
                                              <w:color w:val="000000"/>
                                            </w:rPr>
                                            <w:t xml:space="preserve"> y’’</w:t>
                                          </w:r>
                                        </w:p>
                                      </w:txbxContent>
                                    </v:textbox>
                                  </v:shape>
                                  <v:line id="Straight Connector 450" o:spid="_x0000_s1147" style="position:absolute;flip:y;visibility:visible;mso-wrap-style:square" from="27514,5457" to="33367,20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" strokecolor="black [3213]" strokeweight=".5pt">
                                    <v:stroke dashstyle="longDashDot" joinstyle="miter"/>
                                  </v:line>
                                  <v:shape id="Straight Arrow Connector 451" o:spid="_x0000_s1148" type="#_x0000_t32" style="position:absolute;left:29749;top:9577;width:2099;height:5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" strokecolor="#0070c0" strokeweight=".5pt">
                                    <v:stroke endarrow="block" joinstyle="miter"/>
                                  </v:shape>
                                  <v:shape id="Arc 452" o:spid="_x0000_s1149" style="position:absolute;left:25685;top:14584;width:7269;height:4701;visibility:visible;mso-wrap-style:square;v-text-anchor:middle" coordsize="726915,47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" path="m364889,470075nsc320168,470189,275799,464965,234010,454665l363458,235039r1431,235036xem364889,470075nfc320168,470189,275799,464965,234010,454665e" filled="f" strokecolor="black [3213]" strokeweight=".5pt">
                                    <v:stroke endarrow="block" joinstyle="miter"/>
                                    <v:path arrowok="t" o:connecttype="custom" o:connectlocs="364889,470075;234010,454665" o:connectangles="0,0"/>
                                  </v:shape>
                                  <v:shape id="Arc 453" o:spid="_x0000_s1150" style="position:absolute;left:38529;top:8119;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454" o:spid="_x0000_s1151" style="position:absolute;left:25804;top:4019;width:2040;height:1809;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52" type="#_x0000_t202" style="position:absolute;left:25804;top:11261;width:5729;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03EFF771"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T</w:t>
                                          </w:r>
                                        </w:p>
                                      </w:txbxContent>
                                    </v:textbox>
                                  </v:shape>
                                  <v:shape id="Text Box 119" o:spid="_x0000_s1153" type="#_x0000_t202" style="position:absolute;left:39539;top:5914;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27F4652C"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v:textbox>
                                  </v:shape>
                                  <v:shape id="Text Box 120" o:spid="_x0000_s1154" type="#_x0000_t202" style="position:absolute;left:22020;top:840;width:509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7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JigHu7HAAAA3AAA&#10;AA8AAAAAAAAAAAAAAAAABwIAAGRycy9kb3ducmV2LnhtbFBLBQYAAAAAAwADALcAAAD7AgAAAAA=&#10;" filled="f" stroked="f" strokeweight=".5pt">
                                    <v:textbox>
                                      <w:txbxContent>
                                        <w:p w14:paraId="65DA0886"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v:textbox>
                                  </v:shape>
                                  <v:shape id="Straight Arrow Connector 458" o:spid="_x0000_s1155" type="#_x0000_t32" style="position:absolute;left:31871;top:9579;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" strokecolor="#0070c0" strokeweight=".5pt">
                                    <v:stroke endarrow="block" joinstyle="miter"/>
                                  </v:shape>
                                  <v:shape id="Text Box 122" o:spid="_x0000_s1156" type="#_x0000_t202" style="position:absolute;left:36496;top:9741;width:5251;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8H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J6/wfyYeAbn4AwAA//8DAFBLAQItABQABgAIAAAAIQDb4fbL7gAAAIUBAAATAAAAAAAA&#10;AAAAAAAAAAAAAABbQ29udGVudF9UeXBlc10ueG1sUEsBAi0AFAAGAAgAAAAhAFr0LFu/AAAAFQEA&#10;AAsAAAAAAAAAAAAAAAAAHwEAAF9yZWxzLy5yZWxzUEsBAi0AFAAGAAgAAAAhAIZzLwfHAAAA3AAA&#10;AA8AAAAAAAAAAAAAAAAABwIAAGRycy9kb3ducmV2LnhtbFBLBQYAAAAAAwADALcAAAD7AgAAAAA=&#10;" filled="f" stroked="f" strokeweight=".5pt">
                                    <v:textbox>
                                      <w:txbxContent>
                                        <w:p w14:paraId="7885D7B7"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T</w:t>
                                          </w:r>
                                        </w:p>
                                      </w:txbxContent>
                                    </v:textbox>
                                  </v:shape>
                                </v:group>
                              </v:group>
                            </v:group>
                            <v:shape id="Straight Arrow Connector 436" o:spid="_x0000_s1157"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" strokecolor="black [3213]" strokeweight=".5pt">
                              <v:stroke endarrow="block" joinstyle="miter"/>
                            </v:shape>
                          </v:group>
                          <v:shape id="Straight Arrow Connector 433" o:spid="_x0000_s1158"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" strokecolor="black [3213]" strokeweight=".5pt">
                            <v:stroke endarrow="block" joinstyle="miter"/>
                          </v:shape>
                          <v:shape id="Straight Arrow Connector 434" o:spid="_x0000_s1159"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" strokecolor="black [3213]" strokeweight=".5pt">
                            <v:stroke endarrow="block" joinstyle="miter"/>
                          </v:shape>
                        </v:group>
                        <v:shape id="Text Box 126" o:spid="_x0000_s1160"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41B17BEB"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v:textbox>
                        </v:shape>
                      </v:group>
                      <v:shape id="Text Box 127" o:spid="_x0000_s1161"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50EBCAB3" w14:textId="77777777" w:rsidR="00112A51" w:rsidRDefault="00112A51" w:rsidP="00112A51">
                              <w:pPr>
                                <w:rPr>
                                  <w:i/>
                                  <w:iCs/>
                                  <w:color w:val="000000"/>
                                  <w:sz w:val="16"/>
                                  <w:szCs w:val="16"/>
                                </w:rPr>
                              </w:pPr>
                              <w:r>
                                <w:rPr>
                                  <w:i/>
                                  <w:iCs/>
                                  <w:color w:val="000000"/>
                                  <w:sz w:val="16"/>
                                  <w:szCs w:val="16"/>
                                </w:rPr>
                                <w:t>x</w:t>
                              </w:r>
                              <w:r>
                                <w:rPr>
                                  <w:i/>
                                  <w:iCs/>
                                  <w:color w:val="000000"/>
                                  <w:position w:val="-5"/>
                                  <w:vertAlign w:val="subscript"/>
                                </w:rPr>
                                <w:t>0</w:t>
                              </w:r>
                            </w:p>
                          </w:txbxContent>
                        </v:textbox>
                      </v:shape>
                    </v:group>
                    <v:shape id="Text Box 128" o:spid="_x0000_s1162"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00CC1730" w14:textId="77777777" w:rsidR="00112A51" w:rsidRDefault="00112A51" w:rsidP="00112A51">
                            <w:pPr>
                              <w:rPr>
                                <w:i/>
                                <w:iCs/>
                                <w:color w:val="000000"/>
                                <w:sz w:val="16"/>
                                <w:szCs w:val="16"/>
                              </w:rPr>
                            </w:pPr>
                            <w:r>
                              <w:rPr>
                                <w:i/>
                                <w:iCs/>
                                <w:color w:val="000000"/>
                                <w:sz w:val="16"/>
                                <w:szCs w:val="16"/>
                              </w:rPr>
                              <w:t>y</w:t>
                            </w:r>
                            <w:r>
                              <w:rPr>
                                <w:i/>
                                <w:iCs/>
                                <w:color w:val="000000"/>
                                <w:position w:val="-5"/>
                                <w:vertAlign w:val="subscript"/>
                              </w:rPr>
                              <w:t>0</w:t>
                            </w:r>
                          </w:p>
                        </w:txbxContent>
                      </v:textbox>
                    </v:shape>
                  </v:group>
                  <v:shape id="Text Box 129" o:spid="_x0000_s1163"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30A23DF7" w14:textId="77777777" w:rsidR="00112A51" w:rsidRDefault="00112A51" w:rsidP="00112A51">
                          <w:pPr>
                            <w:rPr>
                              <w:i/>
                              <w:iCs/>
                              <w:color w:val="000000"/>
                              <w:sz w:val="16"/>
                              <w:szCs w:val="16"/>
                            </w:rPr>
                          </w:pPr>
                          <w:r>
                            <w:rPr>
                              <w:i/>
                              <w:iCs/>
                              <w:color w:val="000000"/>
                              <w:sz w:val="16"/>
                              <w:szCs w:val="16"/>
                            </w:rPr>
                            <w:t>z</w:t>
                          </w:r>
                          <w:r>
                            <w:rPr>
                              <w:i/>
                              <w:iCs/>
                              <w:color w:val="000000"/>
                              <w:position w:val="-5"/>
                              <w:vertAlign w:val="subscript"/>
                            </w:rPr>
                            <w:t>0</w:t>
                          </w:r>
                        </w:p>
                      </w:txbxContent>
                    </v:textbox>
                  </v:shape>
                </v:group>
              </v:group>
            </w:pict>
          </mc:Fallback>
        </mc:AlternateContent>
      </w:r>
      <w:r w:rsidR="008A1BFD">
        <w:rPr>
          <w:rFonts w:eastAsiaTheme="minorEastAsia"/>
        </w:rPr>
        <w:t xml:space="preserve">The orientation of the torch with respect to the fixed frame at position </w:t>
      </w:r>
      <w:proofErr w:type="spellStart"/>
      <w:r w:rsidR="008A1BFD">
        <w:rPr>
          <w:rFonts w:eastAsiaTheme="minorEastAsia"/>
          <w:i/>
        </w:rPr>
        <w:t>i</w:t>
      </w:r>
      <w:proofErr w:type="spellEnd"/>
      <w:r w:rsidR="008A1BFD">
        <w:rPr>
          <w:rFonts w:eastAsiaTheme="minorEastAsia"/>
          <w:i/>
        </w:rPr>
        <w:t xml:space="preserve"> </w:t>
      </w:r>
      <w:r w:rsidR="008A1BFD">
        <w:rPr>
          <w:rFonts w:eastAsiaTheme="minorEastAsia"/>
        </w:rPr>
        <w:t xml:space="preserve">will </w:t>
      </w:r>
      <w:proofErr w:type="gramStart"/>
      <w:r w:rsidR="008A1BFD">
        <w:rPr>
          <w:rFonts w:eastAsiaTheme="minorEastAsia"/>
        </w:rPr>
        <w:t>be represented</w:t>
      </w:r>
      <w:proofErr w:type="gramEnd"/>
      <w:r w:rsidR="008A1BFD">
        <w:rPr>
          <w:rFonts w:eastAsiaTheme="minorEastAsia"/>
        </w:rPr>
        <w:t xml:space="preserve">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sidR="008A1BFD">
        <w:rPr>
          <w:rFonts w:eastAsiaTheme="minorEastAsia"/>
        </w:rPr>
        <w:t xml:space="preserve"> using the definitions provide above. </w:t>
      </w:r>
    </w:p>
    <w:p w14:paraId="6152EDD3" w14:textId="5857C416" w:rsidR="00E07BB4" w:rsidRDefault="00E07BB4" w:rsidP="00CC5C63">
      <w:pPr>
        <w:spacing w:after="160" w:line="259" w:lineRule="auto"/>
        <w:jc w:val="center"/>
      </w:pPr>
    </w:p>
    <w:p w14:paraId="3A0A67C5" w14:textId="3C3BB9FF" w:rsidR="00112A51" w:rsidRDefault="00112A51" w:rsidP="00CC5C63">
      <w:pPr>
        <w:spacing w:after="160" w:line="259" w:lineRule="auto"/>
        <w:jc w:val="center"/>
      </w:pPr>
    </w:p>
    <w:p w14:paraId="5A5B45C6" w14:textId="7A90AA79" w:rsidR="00112A51" w:rsidRDefault="00112A51" w:rsidP="00CC5C63">
      <w:pPr>
        <w:spacing w:after="160" w:line="259" w:lineRule="auto"/>
        <w:jc w:val="center"/>
      </w:pPr>
    </w:p>
    <w:p w14:paraId="1AE8D33A" w14:textId="70FC27DE" w:rsidR="00112A51" w:rsidRDefault="00112A51" w:rsidP="00CC5C63">
      <w:pPr>
        <w:spacing w:after="160" w:line="259" w:lineRule="auto"/>
        <w:jc w:val="center"/>
      </w:pPr>
    </w:p>
    <w:p w14:paraId="2A97A4C6" w14:textId="189A72C1" w:rsidR="00934570" w:rsidRDefault="00934570" w:rsidP="00112A51">
      <w:pPr>
        <w:spacing w:after="160" w:line="259" w:lineRule="auto"/>
      </w:pPr>
    </w:p>
    <w:p w14:paraId="78310BE9" w14:textId="77777777" w:rsidR="002675E8" w:rsidRDefault="002675E8" w:rsidP="00112A51">
      <w:pPr>
        <w:spacing w:after="160" w:line="259" w:lineRule="auto"/>
      </w:pPr>
    </w:p>
    <w:p w14:paraId="457A9790" w14:textId="06F63B8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6524DB48" w14:textId="39466C35" w:rsidR="00357A15" w:rsidRDefault="00402C1D" w:rsidP="00CC5C63">
      <w:r>
        <w:t xml:space="preserve">This research has </w:t>
      </w:r>
      <w:proofErr w:type="gramStart"/>
      <w:r>
        <w:t>been implemented</w:t>
      </w:r>
      <w:proofErr w:type="gramEnd"/>
      <w:r>
        <w:t xml:space="preserve"> in ROS on Ubuntu Linux which provides a multi-threaded and distributed software framework for robotics applications.</w:t>
      </w:r>
      <w:r w:rsidR="005004CC">
        <w:t xml:space="preserve"> </w:t>
      </w:r>
      <w:r>
        <w:t>The combination of 2D LiDAR scans into 3D point</w:t>
      </w:r>
      <w:r w:rsidR="00703804">
        <w:t xml:space="preserve"> </w:t>
      </w:r>
      <w:r>
        <w:t xml:space="preserve">clouds </w:t>
      </w:r>
      <w:proofErr w:type="gramStart"/>
      <w:r>
        <w:t>was done</w:t>
      </w:r>
      <w:proofErr w:type="gramEnd"/>
      <w:r>
        <w:t xml:space="preserve"> using a custom ROS package </w:t>
      </w:r>
      <w:r w:rsidRPr="000D27DB">
        <w:rPr>
          <w:i/>
          <w:iCs/>
        </w:rPr>
        <w:t>scan2cloud</w:t>
      </w:r>
      <w:r>
        <w:t xml:space="preserve"> that is based on </w:t>
      </w:r>
      <w:r w:rsidRPr="00F359B0">
        <w:rPr>
          <w:i/>
          <w:iCs/>
        </w:rPr>
        <w:t>ROS</w:t>
      </w:r>
      <w:r>
        <w:t xml:space="preserve"> </w:t>
      </w:r>
      <w:proofErr w:type="spellStart"/>
      <w:r w:rsidRPr="00F359B0">
        <w:rPr>
          <w:i/>
          <w:iCs/>
        </w:rPr>
        <w:t>laser_geometry</w:t>
      </w:r>
      <w:proofErr w:type="spellEnd"/>
      <w:r>
        <w:t xml:space="preserve">. The rigid transformation from the sensor frame to the base of the robot </w:t>
      </w:r>
      <w:proofErr w:type="gramStart"/>
      <w:r>
        <w:t>is programmed</w:t>
      </w:r>
      <w:proofErr w:type="gramEnd"/>
      <w:r>
        <w:t xml:space="preserve"> with </w:t>
      </w:r>
      <w:r w:rsidRPr="00F359B0">
        <w:rPr>
          <w:i/>
          <w:iCs/>
        </w:rPr>
        <w:t xml:space="preserve">ROS </w:t>
      </w:r>
      <w:proofErr w:type="spellStart"/>
      <w:r w:rsidRPr="00F359B0">
        <w:rPr>
          <w:i/>
          <w:iCs/>
        </w:rPr>
        <w:t>tf</w:t>
      </w:r>
      <w:proofErr w:type="spellEnd"/>
      <w:r>
        <w:t xml:space="preserve"> so that individual 2D scans collected using </w:t>
      </w:r>
      <w:r w:rsidRPr="00F359B0">
        <w:rPr>
          <w:i/>
          <w:iCs/>
        </w:rPr>
        <w:t xml:space="preserve">ROS </w:t>
      </w:r>
      <w:proofErr w:type="spellStart"/>
      <w:r w:rsidRPr="00F359B0">
        <w:rPr>
          <w:i/>
          <w:iCs/>
        </w:rPr>
        <w:t>rplidar</w:t>
      </w:r>
      <w:proofErr w:type="spellEnd"/>
      <w:r>
        <w:t xml:space="preserve"> can be processed and saved as a .</w:t>
      </w:r>
      <w:proofErr w:type="spellStart"/>
      <w:r>
        <w:t>pcd</w:t>
      </w:r>
      <w:proofErr w:type="spellEnd"/>
      <w:r>
        <w:t xml:space="preserve"> file with respect to a global origin.</w:t>
      </w:r>
      <w:r w:rsidR="005004CC">
        <w:t xml:space="preserve"> </w:t>
      </w:r>
      <w:r w:rsidRPr="4AD55289">
        <w:t>The robot and sensor are operated simultaneously using ROS, and the resulting point</w:t>
      </w:r>
      <w:r w:rsidR="00703804">
        <w:t xml:space="preserve"> </w:t>
      </w:r>
      <w:r w:rsidRPr="4AD55289">
        <w:t>cloud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6759B371" w14:textId="580A777A" w:rsidR="00934570" w:rsidRDefault="00934570" w:rsidP="00CC5C63"/>
    <w:p w14:paraId="0246FC33" w14:textId="428E388C" w:rsidR="0018517E" w:rsidRPr="0018517E" w:rsidRDefault="00402C1D" w:rsidP="0018517E">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2BF605DA" w:rsidR="00402C1D" w:rsidRDefault="00402C1D" w:rsidP="00402C1D">
      <w:r>
        <w:t xml:space="preserve">A manufacturing task </w:t>
      </w:r>
      <w:proofErr w:type="gramStart"/>
      <w:r>
        <w:t>is considered</w:t>
      </w:r>
      <w:proofErr w:type="gramEnd"/>
      <w:r>
        <w:t xml:space="preserve">, in which a weldment is performed on a workpiece resting on a welding table. The workpiece in this task consists of multiple components to </w:t>
      </w:r>
      <w:proofErr w:type="gramStart"/>
      <w:r>
        <w:t>be joined</w:t>
      </w:r>
      <w:proofErr w:type="gramEnd"/>
      <w:r>
        <w:t xml:space="preserve"> through weldment. The relative alignment of the multiple components of the workpiece </w:t>
      </w:r>
      <w:proofErr w:type="gramStart"/>
      <w:r>
        <w:t>is assumed</w:t>
      </w:r>
      <w:proofErr w:type="gramEnd"/>
      <w:r>
        <w:t xml:space="preserve"> to be correct within the </w:t>
      </w:r>
      <w:r>
        <w:t xml:space="preserve">physical constraints of the designed part prior to the automated process. In practice, this alignment is set by the operator and secured using clamps or other fixtures. </w:t>
      </w:r>
    </w:p>
    <w:p w14:paraId="7A7A2455" w14:textId="60E406B9" w:rsidR="00187A79" w:rsidRDefault="00187A79" w:rsidP="00402C1D"/>
    <w:p w14:paraId="6488BAD2" w14:textId="5896E8AF" w:rsidR="00187A79" w:rsidRDefault="00147C05" w:rsidP="00402C1D">
      <w:r>
        <w:rPr>
          <w:noProof/>
        </w:rPr>
        <mc:AlternateContent>
          <mc:Choice Requires="wpg">
            <w:drawing>
              <wp:anchor distT="0" distB="0" distL="114300" distR="114300" simplePos="0" relativeHeight="251708928" behindDoc="0" locked="0" layoutInCell="1" allowOverlap="1" wp14:anchorId="08102751" wp14:editId="0A6140D1">
                <wp:simplePos x="0" y="0"/>
                <wp:positionH relativeFrom="column">
                  <wp:posOffset>23032</wp:posOffset>
                </wp:positionH>
                <wp:positionV relativeFrom="paragraph">
                  <wp:posOffset>77337</wp:posOffset>
                </wp:positionV>
                <wp:extent cx="3112912" cy="1586865"/>
                <wp:effectExtent l="0" t="0" r="11430" b="13335"/>
                <wp:wrapNone/>
                <wp:docPr id="2" name="Group 2"/>
                <wp:cNvGraphicFramePr/>
                <a:graphic xmlns:a="http://schemas.openxmlformats.org/drawingml/2006/main">
                  <a:graphicData uri="http://schemas.microsoft.com/office/word/2010/wordprocessingGroup">
                    <wpg:wgp>
                      <wpg:cNvGrpSpPr/>
                      <wpg:grpSpPr>
                        <a:xfrm>
                          <a:off x="0" y="0"/>
                          <a:ext cx="3112912" cy="1586865"/>
                          <a:chOff x="90940" y="1675101"/>
                          <a:chExt cx="3114136" cy="1588098"/>
                        </a:xfrm>
                      </wpg:grpSpPr>
                      <pic:pic xmlns:pic="http://schemas.openxmlformats.org/drawingml/2006/picture">
                        <pic:nvPicPr>
                          <pic:cNvPr id="3" name="Picture 3" descr="Diagram, engineering drawing&#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8725" y="1675101"/>
                            <a:ext cx="1921614" cy="1238582"/>
                          </a:xfrm>
                          <a:prstGeom prst="rect">
                            <a:avLst/>
                          </a:prstGeom>
                        </pic:spPr>
                      </pic:pic>
                      <pic:pic xmlns:pic="http://schemas.openxmlformats.org/drawingml/2006/picture">
                        <pic:nvPicPr>
                          <pic:cNvPr id="8" name="Picture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118963" y="2083740"/>
                            <a:ext cx="1038468" cy="602514"/>
                          </a:xfrm>
                          <a:prstGeom prst="rect">
                            <a:avLst/>
                          </a:prstGeom>
                        </pic:spPr>
                      </pic:pic>
                      <wps:wsp>
                        <wps:cNvPr id="12" name="Text Box 36"/>
                        <wps:cNvSpPr txBox="1"/>
                        <wps:spPr>
                          <a:xfrm>
                            <a:off x="90940" y="2979354"/>
                            <a:ext cx="3114136" cy="283845"/>
                          </a:xfrm>
                          <a:prstGeom prst="rect">
                            <a:avLst/>
                          </a:prstGeom>
                          <a:solidFill>
                            <a:schemeClr val="lt1"/>
                          </a:solidFill>
                          <a:ln w="6350">
                            <a:solidFill>
                              <a:schemeClr val="bg1"/>
                            </a:solidFill>
                          </a:ln>
                        </wps:spPr>
                        <wps:txbx>
                          <w:txbxContent>
                            <w:p w14:paraId="575D16C6" w14:textId="3CFE783D" w:rsidR="005B2220" w:rsidRPr="00050F55" w:rsidRDefault="00050F55" w:rsidP="005B2220">
                              <w:pPr>
                                <w:spacing w:line="252" w:lineRule="auto"/>
                                <w:rPr>
                                  <w:rFonts w:eastAsia="Calibri"/>
                                </w:rPr>
                              </w:pPr>
                              <w:r w:rsidRPr="00050F55">
                                <w:rPr>
                                  <w:rFonts w:eastAsia="Calibri"/>
                                  <w:b/>
                                  <w:bCs/>
                                </w:rPr>
                                <w:t>FIGURE 9</w:t>
                              </w:r>
                              <w:r w:rsidRPr="00050F55">
                                <w:rPr>
                                  <w:rFonts w:eastAsia="Calibri"/>
                                </w:rPr>
                                <w:t>: SIMULATED EXAMPLE APPLICATION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02751" id="Group 2" o:spid="_x0000_s1164" style="position:absolute;left:0;text-align:left;margin-left:1.8pt;margin-top:6.1pt;width:245.1pt;height:124.95pt;z-index:251708928;mso-width-relative:margin;mso-height-relative:margin" coordorigin="909,16751" coordsize="31141,15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">
                <v:shape id="Picture 3" o:spid="_x0000_s1165" type="#_x0000_t75" alt="Diagram, engineering drawing&#10;&#10;Description automatically generated" style="position:absolute;left:1387;top:16751;width:19216;height:1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">
                  <v:imagedata r:id="rId62" o:title="Diagram, engineering drawing&#10;&#10;Description automatically generated"/>
                </v:shape>
                <v:shape id="Picture 8" o:spid="_x0000_s1166" type="#_x0000_t75" style="position:absolute;left:21189;top:20837;width:10385;height: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">
                  <v:imagedata r:id="rId63" o:title=""/>
                </v:shape>
                <v:shape id="Text Box 36" o:spid="_x0000_s1167" type="#_x0000_t202" style="position:absolute;left:909;top:29793;width:311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" fillcolor="white [3201]" strokecolor="white [3212]" strokeweight=".5pt">
                  <v:textbox>
                    <w:txbxContent>
                      <w:p w14:paraId="575D16C6" w14:textId="3CFE783D" w:rsidR="005B2220" w:rsidRPr="00050F55" w:rsidRDefault="00050F55" w:rsidP="005B2220">
                        <w:pPr>
                          <w:spacing w:line="252" w:lineRule="auto"/>
                          <w:rPr>
                            <w:rFonts w:eastAsia="Calibri"/>
                          </w:rPr>
                        </w:pPr>
                        <w:r w:rsidRPr="00050F55">
                          <w:rPr>
                            <w:rFonts w:eastAsia="Calibri"/>
                            <w:b/>
                            <w:bCs/>
                          </w:rPr>
                          <w:t>FIGURE 9</w:t>
                        </w:r>
                        <w:r w:rsidRPr="00050F55">
                          <w:rPr>
                            <w:rFonts w:eastAsia="Calibri"/>
                          </w:rPr>
                          <w:t>: SIMULATED EXAMPLE APPLICATION</w:t>
                        </w:r>
                      </w:p>
                    </w:txbxContent>
                  </v:textbox>
                </v:shape>
              </v:group>
            </w:pict>
          </mc:Fallback>
        </mc:AlternateContent>
      </w:r>
    </w:p>
    <w:p w14:paraId="45C0EF3F" w14:textId="1C1E7C65" w:rsidR="00187A79" w:rsidRDefault="00187A79" w:rsidP="00402C1D"/>
    <w:p w14:paraId="65AE5E69" w14:textId="0CC0EA10" w:rsidR="00187A79" w:rsidRDefault="00187A79" w:rsidP="00402C1D"/>
    <w:p w14:paraId="0B287903" w14:textId="07D6E2BE" w:rsidR="00187A79" w:rsidRDefault="00187A79" w:rsidP="00402C1D"/>
    <w:p w14:paraId="6DC23289" w14:textId="704BC02B" w:rsidR="00187A79" w:rsidRDefault="00187A79" w:rsidP="00402C1D"/>
    <w:p w14:paraId="4F2990FD" w14:textId="3A68B5D9" w:rsidR="00187A79" w:rsidRDefault="00187A79" w:rsidP="00402C1D"/>
    <w:p w14:paraId="32F7411C" w14:textId="616333E7" w:rsidR="00187A79" w:rsidRDefault="00187A79" w:rsidP="00402C1D"/>
    <w:p w14:paraId="2B92B712" w14:textId="69A0EB92" w:rsidR="00187A79" w:rsidRDefault="00187A79" w:rsidP="00402C1D"/>
    <w:p w14:paraId="1E694CC9" w14:textId="3B82E4C8" w:rsidR="00187A79" w:rsidRDefault="00187A79" w:rsidP="00402C1D"/>
    <w:p w14:paraId="061BC191" w14:textId="37CFCF5E" w:rsidR="00187A79" w:rsidRDefault="00187A79" w:rsidP="00402C1D"/>
    <w:p w14:paraId="4ED5DD79" w14:textId="022DB608" w:rsidR="00187A79" w:rsidRDefault="00187A79" w:rsidP="00402C1D"/>
    <w:p w14:paraId="35B99CDF" w14:textId="1F144D7D" w:rsidR="00187A79" w:rsidRDefault="00187A79" w:rsidP="00402C1D"/>
    <w:p w14:paraId="29431B81" w14:textId="072CE865" w:rsidR="00187A79" w:rsidRDefault="00657C48" w:rsidP="00402C1D">
      <w:r>
        <w:rPr>
          <w:noProof/>
        </w:rPr>
        <mc:AlternateContent>
          <mc:Choice Requires="wpc">
            <w:drawing>
              <wp:anchor distT="0" distB="0" distL="114300" distR="114300" simplePos="0" relativeHeight="251647488" behindDoc="1" locked="0" layoutInCell="1" allowOverlap="1" wp14:anchorId="0EDA6357" wp14:editId="6A2B706F">
                <wp:simplePos x="0" y="0"/>
                <wp:positionH relativeFrom="column">
                  <wp:posOffset>36517</wp:posOffset>
                </wp:positionH>
                <wp:positionV relativeFrom="paragraph">
                  <wp:posOffset>33921</wp:posOffset>
                </wp:positionV>
                <wp:extent cx="2988358" cy="2435860"/>
                <wp:effectExtent l="0" t="0" r="2540" b="2540"/>
                <wp:wrapNone/>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64" cstate="print">
                            <a:extLst>
                              <a:ext uri="{28A0092B-C50C-407E-A947-70E740481C1C}">
                                <a14:useLocalDpi xmlns:a14="http://schemas.microsoft.com/office/drawing/2010/main" val="0"/>
                              </a:ext>
                            </a:extLst>
                          </a:blip>
                          <a:stretch>
                            <a:fillRect/>
                          </a:stretch>
                        </pic:blipFill>
                        <pic:spPr>
                          <a:xfrm>
                            <a:off x="390801" y="88710"/>
                            <a:ext cx="2277338" cy="1828800"/>
                          </a:xfrm>
                          <a:prstGeom prst="rect">
                            <a:avLst/>
                          </a:prstGeom>
                        </pic:spPr>
                      </pic:pic>
                      <wps:wsp>
                        <wps:cNvPr id="104" name="Text Box 104"/>
                        <wps:cNvSpPr txBox="1"/>
                        <wps:spPr>
                          <a:xfrm>
                            <a:off x="75063" y="1958905"/>
                            <a:ext cx="2807032" cy="418950"/>
                          </a:xfrm>
                          <a:prstGeom prst="rect">
                            <a:avLst/>
                          </a:prstGeom>
                          <a:solidFill>
                            <a:schemeClr val="lt1"/>
                          </a:solidFill>
                          <a:ln w="6350">
                            <a:solidFill>
                              <a:prstClr val="black"/>
                            </a:solidFill>
                          </a:ln>
                        </wps:spPr>
                        <wps:txbx>
                          <w:txbxContent>
                            <w:p w14:paraId="3F0A3372" w14:textId="4FEB0A51" w:rsidR="000D02B0" w:rsidRDefault="00050F55" w:rsidP="00402C1D">
                              <w:r w:rsidRPr="00050F55">
                                <w:rPr>
                                  <w:b/>
                                  <w:bCs/>
                                </w:rPr>
                                <w:t>FIGURE 1</w:t>
                              </w:r>
                              <w:r>
                                <w:rPr>
                                  <w:b/>
                                  <w:bCs/>
                                </w:rPr>
                                <w:t>0</w:t>
                              </w:r>
                              <w:r>
                                <w:t>: EXPERIMENTAL</w:t>
                              </w:r>
                              <w:r w:rsidR="000D02B0">
                                <w:t xml:space="preserve"> </w:t>
                              </w:r>
                              <w:r>
                                <w:t>EXAMPLE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EDA6357" id="Canvas 7" o:spid="_x0000_s1168" editas="canvas" style="position:absolute;left:0;text-align:left;margin-left:2.9pt;margin-top:2.65pt;width:235.3pt;height:191.8pt;z-index:-251668992;mso-width-relative:margin;mso-height-relative:margin" coordsize="29883,2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">
                <v:shape id="_x0000_s1169" type="#_x0000_t75" style="position:absolute;width:29883;height:24358;visibility:visible;mso-wrap-style:square" filled="t">
                  <v:fill o:detectmouseclick="t"/>
                  <v:path o:connecttype="none"/>
                </v:shape>
                <v:shape id="Picture 90" o:spid="_x0000_s1170" type="#_x0000_t75" style="position:absolute;left:3908;top:887;width:2277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65" o:title=""/>
                </v:shape>
                <v:shape id="Text Box 104" o:spid="_x0000_s1171" type="#_x0000_t202" style="position:absolute;left:750;top:19589;width:28070;height:4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4FEB0A51" w:rsidR="000D02B0" w:rsidRDefault="00050F55" w:rsidP="00402C1D">
                        <w:r w:rsidRPr="00050F55">
                          <w:rPr>
                            <w:b/>
                            <w:bCs/>
                          </w:rPr>
                          <w:t>FIGURE 1</w:t>
                        </w:r>
                        <w:r>
                          <w:rPr>
                            <w:b/>
                            <w:bCs/>
                          </w:rPr>
                          <w:t>0</w:t>
                        </w:r>
                        <w:r>
                          <w:t>: EXPERIMENTAL</w:t>
                        </w:r>
                        <w:r w:rsidR="000D02B0">
                          <w:t xml:space="preserve"> </w:t>
                        </w:r>
                        <w:r>
                          <w:t>EXAMPLE APPLICATION</w:t>
                        </w:r>
                      </w:p>
                    </w:txbxContent>
                  </v:textbox>
                </v:shape>
              </v:group>
            </w:pict>
          </mc:Fallback>
        </mc:AlternateContent>
      </w:r>
    </w:p>
    <w:p w14:paraId="55451083" w14:textId="77777777" w:rsidR="00657C48" w:rsidRDefault="00657C48" w:rsidP="00402C1D">
      <w:pPr>
        <w:rPr>
          <w:b/>
          <w:bCs/>
        </w:rPr>
      </w:pPr>
    </w:p>
    <w:p w14:paraId="11B8B3DD" w14:textId="75A2F20E" w:rsidR="00187A79" w:rsidRDefault="00187A79" w:rsidP="00402C1D"/>
    <w:p w14:paraId="1CE36CCA" w14:textId="0194A4E9" w:rsidR="00187A79" w:rsidRDefault="00187A79" w:rsidP="00402C1D"/>
    <w:p w14:paraId="03953138" w14:textId="169A09F7" w:rsidR="00187A79" w:rsidRDefault="00187A79" w:rsidP="00402C1D"/>
    <w:p w14:paraId="178A5E39" w14:textId="12DAF4DB" w:rsidR="00187A79" w:rsidRDefault="00187A79" w:rsidP="00402C1D"/>
    <w:p w14:paraId="5F34234B" w14:textId="542BFB40" w:rsidR="00187A79" w:rsidRDefault="00187A79" w:rsidP="00402C1D"/>
    <w:p w14:paraId="65B27D9B" w14:textId="77777777" w:rsidR="00187A79" w:rsidRDefault="00187A79" w:rsidP="00402C1D"/>
    <w:p w14:paraId="79122643" w14:textId="77777777" w:rsidR="00187A79" w:rsidRDefault="00187A79" w:rsidP="00402C1D"/>
    <w:p w14:paraId="2AF43925" w14:textId="77777777" w:rsidR="00187A79" w:rsidRDefault="00187A79" w:rsidP="00402C1D"/>
    <w:p w14:paraId="561BDC63" w14:textId="7F3F28F5" w:rsidR="00187A79" w:rsidRDefault="00187A79" w:rsidP="00402C1D"/>
    <w:p w14:paraId="63B3719F" w14:textId="4D223C45" w:rsidR="00187A79" w:rsidRDefault="00187A79" w:rsidP="00402C1D"/>
    <w:p w14:paraId="7E9FE7A2" w14:textId="18E1B979" w:rsidR="00187A79" w:rsidRDefault="00187A79" w:rsidP="00402C1D"/>
    <w:p w14:paraId="53044BC7" w14:textId="758787E1" w:rsidR="00187A79" w:rsidRDefault="00187A79" w:rsidP="00402C1D"/>
    <w:p w14:paraId="21957DF6" w14:textId="47947953" w:rsidR="00187A79" w:rsidRDefault="00187A79" w:rsidP="00402C1D"/>
    <w:p w14:paraId="5775B6C9" w14:textId="364355D7" w:rsidR="00187A79" w:rsidRDefault="00187A79" w:rsidP="00402C1D"/>
    <w:p w14:paraId="6E61917E" w14:textId="7E318014" w:rsidR="00187A79" w:rsidRDefault="00187A79" w:rsidP="00402C1D"/>
    <w:p w14:paraId="4C0B71E8" w14:textId="77777777" w:rsidR="00147C05" w:rsidRDefault="00147C05" w:rsidP="00402C1D"/>
    <w:p w14:paraId="5C871C90" w14:textId="5E2F1DD5" w:rsidR="00402C1D" w:rsidRDefault="0048708B" w:rsidP="00402C1D">
      <w:r>
        <w:t>An</w:t>
      </w:r>
      <w:r w:rsidR="00402C1D">
        <w:t xml:space="preserve"> example application </w:t>
      </w:r>
      <w:proofErr w:type="gramStart"/>
      <w:r>
        <w:t>is</w:t>
      </w:r>
      <w:r w:rsidR="00402C1D">
        <w:t xml:space="preserve"> consider</w:t>
      </w:r>
      <w:r>
        <w:t>ed</w:t>
      </w:r>
      <w:proofErr w:type="gramEnd"/>
      <w:r>
        <w:t xml:space="preserve"> in </w:t>
      </w:r>
      <w:r w:rsidR="00402C1D">
        <w:t>which, two square tubes are joined perpendicular to one another with a fillet weld along two of the shared edges</w:t>
      </w:r>
      <w:r>
        <w:t xml:space="preserve"> to be joined by weldment so that the tubes are perpendicular and form a tee</w:t>
      </w:r>
      <w:r w:rsidR="00402C1D">
        <w:t xml:space="preserve">. In </w:t>
      </w:r>
      <w:r>
        <w:t xml:space="preserve">this </w:t>
      </w:r>
      <w:r w:rsidR="00402C1D">
        <w:t xml:space="preserve">example, the assembly </w:t>
      </w:r>
      <w:proofErr w:type="gramStart"/>
      <w:r w:rsidR="00402C1D">
        <w:t>is temporarily joined</w:t>
      </w:r>
      <w:proofErr w:type="gramEnd"/>
      <w:r w:rsidR="00402C1D">
        <w:t xml:space="preserve"> together by clamps which will be included in the lidar scan. Prior to the alignment process, these clamps will </w:t>
      </w:r>
      <w:proofErr w:type="gramStart"/>
      <w:r w:rsidR="00402C1D">
        <w:t>be removed</w:t>
      </w:r>
      <w:proofErr w:type="gramEnd"/>
      <w:r w:rsidR="00402C1D">
        <w:t xml:space="preserve"> from the point</w:t>
      </w:r>
      <w:r w:rsidR="00703804">
        <w:t xml:space="preserve"> </w:t>
      </w:r>
      <w:r w:rsidR="00402C1D">
        <w:t>cloud data via segmentation with RANSAC.</w:t>
      </w:r>
    </w:p>
    <w:p w14:paraId="3DAED475" w14:textId="0165D1E6" w:rsidR="00402C1D" w:rsidRDefault="00402C1D" w:rsidP="00402C1D"/>
    <w:p w14:paraId="7719618B" w14:textId="2FE9438C"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6A310150" w14:textId="3433F1A7" w:rsidR="00893527" w:rsidRDefault="00893527" w:rsidP="00893527"/>
    <w:p w14:paraId="3A614A7C" w14:textId="50673364" w:rsidR="00893527" w:rsidRDefault="00985B90" w:rsidP="00893527">
      <w:r>
        <w:t>The e</w:t>
      </w:r>
      <w:r w:rsidR="00893527">
        <w:t xml:space="preserve">xample application </w:t>
      </w:r>
      <w:proofErr w:type="gramStart"/>
      <w:r>
        <w:t>was</w:t>
      </w:r>
      <w:r w:rsidR="00893527">
        <w:t xml:space="preserve"> performed</w:t>
      </w:r>
      <w:proofErr w:type="gramEnd"/>
      <w:r w:rsidR="00893527">
        <w:t xml:space="preserve"> for testing and validation of the proposed approach using synthetic data generated from CAD models of the workspace including the table and clamps as shown in the figure above. The models of the scene </w:t>
      </w:r>
      <w:proofErr w:type="gramStart"/>
      <w:r w:rsidR="00893527">
        <w:t>were converted</w:t>
      </w:r>
      <w:proofErr w:type="gramEnd"/>
      <w:r w:rsidR="00893527">
        <w:t xml:space="preserve"> to point clouds using the uniform sampling process described for the conversion of the source cloud. The localization process </w:t>
      </w:r>
      <w:proofErr w:type="gramStart"/>
      <w:r w:rsidR="00893527">
        <w:t>was performed</w:t>
      </w:r>
      <w:proofErr w:type="gramEnd"/>
      <w:r w:rsidR="000D1840">
        <w:t>,</w:t>
      </w:r>
      <w:r w:rsidR="00893527">
        <w:t xml:space="preserve"> and the resulting position and orientation of workpiece was determined from the resulting transformation as shown in Table 1. The XYZ position </w:t>
      </w:r>
      <w:proofErr w:type="gramStart"/>
      <w:r w:rsidR="00893527">
        <w:t>is found</w:t>
      </w:r>
      <w:proofErr w:type="gramEnd"/>
      <w:r w:rsidR="00893527">
        <w:t xml:space="preserve"> as the</w:t>
      </w:r>
      <w:r w:rsidR="002A79DB">
        <w:t xml:space="preserve"> fourth column of the transformation and the orientation is contained in the first three columns.</w:t>
      </w:r>
      <w:r w:rsidR="00893527">
        <w:t xml:space="preserve"> </w:t>
      </w:r>
      <w:r w:rsidR="002A79DB">
        <w:t>Th</w:t>
      </w:r>
      <w:r w:rsidR="001E5BAF">
        <w:t>is</w:t>
      </w:r>
      <w:r w:rsidR="002A79DB">
        <w:t xml:space="preserve"> conversion from </w:t>
      </w:r>
      <w:r w:rsidR="002A79DB">
        <w:lastRenderedPageBreak/>
        <w:t xml:space="preserve">transformation matrix to Cartesian position and orientation is not presented, as it is assumed to be </w:t>
      </w:r>
      <w:proofErr w:type="gramStart"/>
      <w:r w:rsidR="002A79DB">
        <w:t>common practice</w:t>
      </w:r>
      <w:proofErr w:type="gramEnd"/>
      <w:r w:rsidR="002A79DB">
        <w:t>.</w:t>
      </w:r>
    </w:p>
    <w:p w14:paraId="5BA74079" w14:textId="7A56E25E" w:rsidR="00893527" w:rsidRDefault="00E9280E" w:rsidP="00893527">
      <w:pPr>
        <w:pStyle w:val="BodyTextIndent"/>
        <w:ind w:left="360" w:firstLine="0"/>
        <w:rPr>
          <w:rFonts w:ascii="Arial" w:hAnsi="Arial" w:cs="Arial"/>
          <w:b/>
          <w:kern w:val="0"/>
        </w:rPr>
      </w:pPr>
      <w:r>
        <w:rPr>
          <w:noProof/>
        </w:rPr>
        <mc:AlternateContent>
          <mc:Choice Requires="wps">
            <w:drawing>
              <wp:anchor distT="0" distB="0" distL="114300" distR="114300" simplePos="0" relativeHeight="251672064" behindDoc="1" locked="0" layoutInCell="1" allowOverlap="1" wp14:anchorId="64C40E9F" wp14:editId="7AC455B2">
                <wp:simplePos x="0" y="0"/>
                <wp:positionH relativeFrom="column">
                  <wp:posOffset>-114300</wp:posOffset>
                </wp:positionH>
                <wp:positionV relativeFrom="paragraph">
                  <wp:posOffset>50800</wp:posOffset>
                </wp:positionV>
                <wp:extent cx="3460089" cy="1689100"/>
                <wp:effectExtent l="0" t="0" r="26670" b="25400"/>
                <wp:wrapNone/>
                <wp:docPr id="142" name="Text Box 142"/>
                <wp:cNvGraphicFramePr/>
                <a:graphic xmlns:a="http://schemas.openxmlformats.org/drawingml/2006/main">
                  <a:graphicData uri="http://schemas.microsoft.com/office/word/2010/wordprocessingShape">
                    <wps:wsp>
                      <wps:cNvSpPr txBox="1"/>
                      <wps:spPr>
                        <a:xfrm>
                          <a:off x="0" y="0"/>
                          <a:ext cx="3460089" cy="1689100"/>
                        </a:xfrm>
                        <a:prstGeom prst="rect">
                          <a:avLst/>
                        </a:prstGeom>
                        <a:solidFill>
                          <a:schemeClr val="lt1"/>
                        </a:solidFill>
                        <a:ln w="6350">
                          <a:solidFill>
                            <a:prstClr val="black"/>
                          </a:solidFill>
                        </a:ln>
                      </wps:spPr>
                      <wps:txbx>
                        <w:txbxContent>
                          <w:p w14:paraId="438FAE32" w14:textId="4EFE46DC" w:rsidR="002B2A87" w:rsidRPr="00C64DC1" w:rsidRDefault="00050F55" w:rsidP="002B2A87">
                            <w:pPr>
                              <w:rPr>
                                <w:sz w:val="16"/>
                                <w:szCs w:val="16"/>
                              </w:rPr>
                            </w:pPr>
                            <w:r w:rsidRPr="00050F55">
                              <w:rPr>
                                <w:b/>
                                <w:bCs/>
                                <w:sz w:val="16"/>
                                <w:szCs w:val="16"/>
                              </w:rPr>
                              <w:t>TABLE 1</w:t>
                            </w:r>
                            <w:r>
                              <w:rPr>
                                <w:sz w:val="16"/>
                                <w:szCs w:val="16"/>
                              </w:rPr>
                              <w:t>: SIMULATION RESULTS – EXAMPLE APPLICATION</w:t>
                            </w:r>
                          </w:p>
                          <w:tbl>
                            <w:tblPr>
                              <w:tblStyle w:val="TableGrid"/>
                              <w:tblW w:w="0" w:type="auto"/>
                              <w:tblLook w:val="04A0" w:firstRow="1" w:lastRow="0" w:firstColumn="1" w:lastColumn="0" w:noHBand="0" w:noVBand="1"/>
                            </w:tblPr>
                            <w:tblGrid>
                              <w:gridCol w:w="1314"/>
                              <w:gridCol w:w="1098"/>
                              <w:gridCol w:w="980"/>
                              <w:gridCol w:w="980"/>
                            </w:tblGrid>
                            <w:tr w:rsidR="002B2A87" w:rsidRPr="00C64DC1" w14:paraId="4F738B90" w14:textId="77777777" w:rsidTr="00893527">
                              <w:trPr>
                                <w:trHeight w:val="155"/>
                              </w:trPr>
                              <w:tc>
                                <w:tcPr>
                                  <w:tcW w:w="1314" w:type="dxa"/>
                                </w:tcPr>
                                <w:p w14:paraId="38191B97" w14:textId="77777777" w:rsidR="002B2A87" w:rsidRPr="00C64DC1" w:rsidRDefault="002B2A87" w:rsidP="002B2A87">
                                  <w:pPr>
                                    <w:rPr>
                                      <w:rFonts w:ascii="Times New Roman" w:eastAsia="Times New Roman" w:hAnsi="Times New Roman" w:cs="Times New Roman"/>
                                      <w:sz w:val="16"/>
                                      <w:szCs w:val="16"/>
                                    </w:rPr>
                                  </w:pPr>
                                </w:p>
                              </w:tc>
                              <w:tc>
                                <w:tcPr>
                                  <w:tcW w:w="1098" w:type="dxa"/>
                                </w:tcPr>
                                <w:p w14:paraId="36444F6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w:t>
                                  </w:r>
                                </w:p>
                              </w:tc>
                              <w:tc>
                                <w:tcPr>
                                  <w:tcW w:w="980" w:type="dxa"/>
                                </w:tcPr>
                                <w:p w14:paraId="75A67981"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w:t>
                                  </w:r>
                                </w:p>
                              </w:tc>
                              <w:tc>
                                <w:tcPr>
                                  <w:tcW w:w="980" w:type="dxa"/>
                                </w:tcPr>
                                <w:p w14:paraId="0E90435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w:t>
                                  </w:r>
                                </w:p>
                              </w:tc>
                            </w:tr>
                            <w:tr w:rsidR="002B2A87" w:rsidRPr="00C64DC1" w14:paraId="5E0D88A7" w14:textId="77777777" w:rsidTr="00893527">
                              <w:trPr>
                                <w:trHeight w:val="305"/>
                              </w:trPr>
                              <w:tc>
                                <w:tcPr>
                                  <w:tcW w:w="1314" w:type="dxa"/>
                                </w:tcPr>
                                <w:p w14:paraId="1EBDE6E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098" w:type="dxa"/>
                                </w:tcPr>
                                <w:p w14:paraId="76512D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w:t>
                                  </w:r>
                                </w:p>
                              </w:tc>
                              <w:tc>
                                <w:tcPr>
                                  <w:tcW w:w="980" w:type="dxa"/>
                                </w:tcPr>
                                <w:p w14:paraId="234E36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w:t>
                                  </w:r>
                                </w:p>
                              </w:tc>
                              <w:tc>
                                <w:tcPr>
                                  <w:tcW w:w="980" w:type="dxa"/>
                                </w:tcPr>
                                <w:p w14:paraId="0A9054B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w:t>
                                  </w:r>
                                </w:p>
                              </w:tc>
                            </w:tr>
                            <w:tr w:rsidR="002B2A87" w:rsidRPr="00C64DC1" w14:paraId="087D7D93" w14:textId="77777777" w:rsidTr="00893527">
                              <w:trPr>
                                <w:trHeight w:val="305"/>
                              </w:trPr>
                              <w:tc>
                                <w:tcPr>
                                  <w:tcW w:w="1314" w:type="dxa"/>
                                </w:tcPr>
                                <w:p w14:paraId="484048A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098" w:type="dxa"/>
                                </w:tcPr>
                                <w:p w14:paraId="653034A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0.251347</w:t>
                                  </w:r>
                                </w:p>
                              </w:tc>
                              <w:tc>
                                <w:tcPr>
                                  <w:tcW w:w="980" w:type="dxa"/>
                                </w:tcPr>
                                <w:p w14:paraId="056048B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0.19923</w:t>
                                  </w:r>
                                </w:p>
                              </w:tc>
                              <w:tc>
                                <w:tcPr>
                                  <w:tcW w:w="980" w:type="dxa"/>
                                </w:tcPr>
                                <w:p w14:paraId="59D2D68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0.02436</w:t>
                                  </w:r>
                                </w:p>
                              </w:tc>
                            </w:tr>
                            <w:tr w:rsidR="002B2A87" w:rsidRPr="00C64DC1" w14:paraId="595C851A" w14:textId="77777777" w:rsidTr="00893527">
                              <w:trPr>
                                <w:trHeight w:val="171"/>
                              </w:trPr>
                              <w:tc>
                                <w:tcPr>
                                  <w:tcW w:w="1314" w:type="dxa"/>
                                </w:tcPr>
                                <w:p w14:paraId="5147132B"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098" w:type="dxa"/>
                                </w:tcPr>
                                <w:p w14:paraId="2EB73D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-0.00134</w:t>
                                  </w:r>
                                </w:p>
                              </w:tc>
                              <w:tc>
                                <w:tcPr>
                                  <w:tcW w:w="980" w:type="dxa"/>
                                </w:tcPr>
                                <w:p w14:paraId="46B597E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0.00077</w:t>
                                  </w:r>
                                </w:p>
                              </w:tc>
                              <w:tc>
                                <w:tcPr>
                                  <w:tcW w:w="980" w:type="dxa"/>
                                </w:tcPr>
                                <w:p w14:paraId="3F91D9C7"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0.00064</w:t>
                                  </w:r>
                                </w:p>
                              </w:tc>
                            </w:tr>
                          </w:tbl>
                          <w:p w14:paraId="548CC973" w14:textId="64CC9689" w:rsidR="002B2A87" w:rsidRPr="00C64DC1" w:rsidRDefault="002B2A87" w:rsidP="002B2A87">
                            <w:pPr>
                              <w:rPr>
                                <w:sz w:val="16"/>
                                <w:szCs w:val="16"/>
                              </w:rPr>
                            </w:pPr>
                          </w:p>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C64DC1" w14:paraId="01E42ADB" w14:textId="77777777" w:rsidTr="002B2A87">
                              <w:tc>
                                <w:tcPr>
                                  <w:tcW w:w="1885" w:type="dxa"/>
                                </w:tcPr>
                                <w:p w14:paraId="39883A92" w14:textId="77777777" w:rsidR="002B2A87" w:rsidRPr="00C64DC1" w:rsidRDefault="002B2A87" w:rsidP="002B2A87">
                                  <w:pPr>
                                    <w:rPr>
                                      <w:rFonts w:ascii="Times New Roman" w:eastAsia="Times New Roman" w:hAnsi="Times New Roman" w:cs="Times New Roman"/>
                                      <w:sz w:val="16"/>
                                      <w:szCs w:val="16"/>
                                    </w:rPr>
                                  </w:pPr>
                                </w:p>
                              </w:tc>
                              <w:tc>
                                <w:tcPr>
                                  <w:tcW w:w="1080" w:type="dxa"/>
                                </w:tcPr>
                                <w:p w14:paraId="3A3BC396"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w:t>
                                  </w:r>
                                </w:p>
                              </w:tc>
                              <w:tc>
                                <w:tcPr>
                                  <w:tcW w:w="1170" w:type="dxa"/>
                                </w:tcPr>
                                <w:p w14:paraId="21CB357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w:t>
                                  </w:r>
                                </w:p>
                              </w:tc>
                              <w:tc>
                                <w:tcPr>
                                  <w:tcW w:w="1080" w:type="dxa"/>
                                </w:tcPr>
                                <w:p w14:paraId="0BCE3C1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w:t>
                                  </w:r>
                                </w:p>
                              </w:tc>
                            </w:tr>
                            <w:tr w:rsidR="002B2A87" w:rsidRPr="00C64DC1" w14:paraId="6D2F2EEE" w14:textId="77777777" w:rsidTr="002B2A87">
                              <w:tc>
                                <w:tcPr>
                                  <w:tcW w:w="1885" w:type="dxa"/>
                                </w:tcPr>
                                <w:p w14:paraId="294CC7A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080" w:type="dxa"/>
                                </w:tcPr>
                                <w:p w14:paraId="019374E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70" w:type="dxa"/>
                                </w:tcPr>
                                <w:p w14:paraId="10F8DE1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80" w:type="dxa"/>
                                </w:tcPr>
                                <w:p w14:paraId="366C20B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0.52360</w:t>
                                  </w:r>
                                </w:p>
                              </w:tc>
                            </w:tr>
                            <w:tr w:rsidR="002B2A87" w:rsidRPr="00C64DC1" w14:paraId="4C9751B8" w14:textId="77777777" w:rsidTr="002B2A87">
                              <w:trPr>
                                <w:trHeight w:val="281"/>
                              </w:trPr>
                              <w:tc>
                                <w:tcPr>
                                  <w:tcW w:w="1885" w:type="dxa"/>
                                </w:tcPr>
                                <w:p w14:paraId="462855F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080" w:type="dxa"/>
                                </w:tcPr>
                                <w:p w14:paraId="14761D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1266CDF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-0.00681</w:t>
                                  </w:r>
                                </w:p>
                              </w:tc>
                              <w:tc>
                                <w:tcPr>
                                  <w:tcW w:w="1080" w:type="dxa"/>
                                </w:tcPr>
                                <w:p w14:paraId="0CF921EE"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0.52759</w:t>
                                  </w:r>
                                </w:p>
                              </w:tc>
                            </w:tr>
                            <w:tr w:rsidR="002B2A87" w:rsidRPr="00C64DC1" w14:paraId="62413FB3" w14:textId="77777777" w:rsidTr="002B2A87">
                              <w:tc>
                                <w:tcPr>
                                  <w:tcW w:w="1885" w:type="dxa"/>
                                </w:tcPr>
                                <w:p w14:paraId="6426EAC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080" w:type="dxa"/>
                                </w:tcPr>
                                <w:p w14:paraId="440942C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3252F9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3434A2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-0.00399</w:t>
                                  </w:r>
                                </w:p>
                              </w:tc>
                            </w:tr>
                          </w:tbl>
                          <w:p w14:paraId="17B8036D" w14:textId="77777777" w:rsidR="002B2A87" w:rsidRPr="000B6AE6" w:rsidRDefault="002B2A87"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0E9F" id="Text Box 142" o:spid="_x0000_s1172" type="#_x0000_t202" style="position:absolute;left:0;text-align:left;margin-left:-9pt;margin-top:4pt;width:272.45pt;height:1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" fillcolor="white [3201]" strokeweight=".5pt">
                <v:textbox>
                  <w:txbxContent>
                    <w:p w14:paraId="438FAE32" w14:textId="4EFE46DC" w:rsidR="002B2A87" w:rsidRPr="00C64DC1" w:rsidRDefault="00050F55" w:rsidP="002B2A87">
                      <w:pPr>
                        <w:rPr>
                          <w:sz w:val="16"/>
                          <w:szCs w:val="16"/>
                        </w:rPr>
                      </w:pPr>
                      <w:r w:rsidRPr="00050F55">
                        <w:rPr>
                          <w:b/>
                          <w:bCs/>
                          <w:sz w:val="16"/>
                          <w:szCs w:val="16"/>
                        </w:rPr>
                        <w:t>TABLE 1</w:t>
                      </w:r>
                      <w:r>
                        <w:rPr>
                          <w:sz w:val="16"/>
                          <w:szCs w:val="16"/>
                        </w:rPr>
                        <w:t>: SIMULATION RESULTS – EXAMPLE APPLICATION</w:t>
                      </w:r>
                    </w:p>
                    <w:tbl>
                      <w:tblPr>
                        <w:tblStyle w:val="TableGrid"/>
                        <w:tblW w:w="0" w:type="auto"/>
                        <w:tblLook w:val="04A0" w:firstRow="1" w:lastRow="0" w:firstColumn="1" w:lastColumn="0" w:noHBand="0" w:noVBand="1"/>
                      </w:tblPr>
                      <w:tblGrid>
                        <w:gridCol w:w="1314"/>
                        <w:gridCol w:w="1098"/>
                        <w:gridCol w:w="980"/>
                        <w:gridCol w:w="980"/>
                      </w:tblGrid>
                      <w:tr w:rsidR="002B2A87" w:rsidRPr="00C64DC1" w14:paraId="4F738B90" w14:textId="77777777" w:rsidTr="00893527">
                        <w:trPr>
                          <w:trHeight w:val="155"/>
                        </w:trPr>
                        <w:tc>
                          <w:tcPr>
                            <w:tcW w:w="1314" w:type="dxa"/>
                          </w:tcPr>
                          <w:p w14:paraId="38191B97" w14:textId="77777777" w:rsidR="002B2A87" w:rsidRPr="00C64DC1" w:rsidRDefault="002B2A87" w:rsidP="002B2A87">
                            <w:pPr>
                              <w:rPr>
                                <w:rFonts w:ascii="Times New Roman" w:eastAsia="Times New Roman" w:hAnsi="Times New Roman" w:cs="Times New Roman"/>
                                <w:sz w:val="16"/>
                                <w:szCs w:val="16"/>
                              </w:rPr>
                            </w:pPr>
                          </w:p>
                        </w:tc>
                        <w:tc>
                          <w:tcPr>
                            <w:tcW w:w="1098" w:type="dxa"/>
                          </w:tcPr>
                          <w:p w14:paraId="36444F6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w:t>
                            </w:r>
                          </w:p>
                        </w:tc>
                        <w:tc>
                          <w:tcPr>
                            <w:tcW w:w="980" w:type="dxa"/>
                          </w:tcPr>
                          <w:p w14:paraId="75A67981"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w:t>
                            </w:r>
                          </w:p>
                        </w:tc>
                        <w:tc>
                          <w:tcPr>
                            <w:tcW w:w="980" w:type="dxa"/>
                          </w:tcPr>
                          <w:p w14:paraId="0E90435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w:t>
                            </w:r>
                          </w:p>
                        </w:tc>
                      </w:tr>
                      <w:tr w:rsidR="002B2A87" w:rsidRPr="00C64DC1" w14:paraId="5E0D88A7" w14:textId="77777777" w:rsidTr="00893527">
                        <w:trPr>
                          <w:trHeight w:val="305"/>
                        </w:trPr>
                        <w:tc>
                          <w:tcPr>
                            <w:tcW w:w="1314" w:type="dxa"/>
                          </w:tcPr>
                          <w:p w14:paraId="1EBDE6E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098" w:type="dxa"/>
                          </w:tcPr>
                          <w:p w14:paraId="76512D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w:t>
                            </w:r>
                          </w:p>
                        </w:tc>
                        <w:tc>
                          <w:tcPr>
                            <w:tcW w:w="980" w:type="dxa"/>
                          </w:tcPr>
                          <w:p w14:paraId="234E36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w:t>
                            </w:r>
                          </w:p>
                        </w:tc>
                        <w:tc>
                          <w:tcPr>
                            <w:tcW w:w="980" w:type="dxa"/>
                          </w:tcPr>
                          <w:p w14:paraId="0A9054B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w:t>
                            </w:r>
                          </w:p>
                        </w:tc>
                      </w:tr>
                      <w:tr w:rsidR="002B2A87" w:rsidRPr="00C64DC1" w14:paraId="087D7D93" w14:textId="77777777" w:rsidTr="00893527">
                        <w:trPr>
                          <w:trHeight w:val="305"/>
                        </w:trPr>
                        <w:tc>
                          <w:tcPr>
                            <w:tcW w:w="1314" w:type="dxa"/>
                          </w:tcPr>
                          <w:p w14:paraId="484048A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098" w:type="dxa"/>
                          </w:tcPr>
                          <w:p w14:paraId="653034A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0.251347</w:t>
                            </w:r>
                          </w:p>
                        </w:tc>
                        <w:tc>
                          <w:tcPr>
                            <w:tcW w:w="980" w:type="dxa"/>
                          </w:tcPr>
                          <w:p w14:paraId="056048B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0.19923</w:t>
                            </w:r>
                          </w:p>
                        </w:tc>
                        <w:tc>
                          <w:tcPr>
                            <w:tcW w:w="980" w:type="dxa"/>
                          </w:tcPr>
                          <w:p w14:paraId="59D2D68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0.02436</w:t>
                            </w:r>
                          </w:p>
                        </w:tc>
                      </w:tr>
                      <w:tr w:rsidR="002B2A87" w:rsidRPr="00C64DC1" w14:paraId="595C851A" w14:textId="77777777" w:rsidTr="00893527">
                        <w:trPr>
                          <w:trHeight w:val="171"/>
                        </w:trPr>
                        <w:tc>
                          <w:tcPr>
                            <w:tcW w:w="1314" w:type="dxa"/>
                          </w:tcPr>
                          <w:p w14:paraId="5147132B"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098" w:type="dxa"/>
                          </w:tcPr>
                          <w:p w14:paraId="2EB73D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-0.00134</w:t>
                            </w:r>
                          </w:p>
                        </w:tc>
                        <w:tc>
                          <w:tcPr>
                            <w:tcW w:w="980" w:type="dxa"/>
                          </w:tcPr>
                          <w:p w14:paraId="46B597E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0.00077</w:t>
                            </w:r>
                          </w:p>
                        </w:tc>
                        <w:tc>
                          <w:tcPr>
                            <w:tcW w:w="980" w:type="dxa"/>
                          </w:tcPr>
                          <w:p w14:paraId="3F91D9C7"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0.00064</w:t>
                            </w:r>
                          </w:p>
                        </w:tc>
                      </w:tr>
                    </w:tbl>
                    <w:p w14:paraId="548CC973" w14:textId="64CC9689" w:rsidR="002B2A87" w:rsidRPr="00C64DC1" w:rsidRDefault="002B2A87" w:rsidP="002B2A87">
                      <w:pPr>
                        <w:rPr>
                          <w:sz w:val="16"/>
                          <w:szCs w:val="16"/>
                        </w:rPr>
                      </w:pPr>
                    </w:p>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C64DC1" w14:paraId="01E42ADB" w14:textId="77777777" w:rsidTr="002B2A87">
                        <w:tc>
                          <w:tcPr>
                            <w:tcW w:w="1885" w:type="dxa"/>
                          </w:tcPr>
                          <w:p w14:paraId="39883A92" w14:textId="77777777" w:rsidR="002B2A87" w:rsidRPr="00C64DC1" w:rsidRDefault="002B2A87" w:rsidP="002B2A87">
                            <w:pPr>
                              <w:rPr>
                                <w:rFonts w:ascii="Times New Roman" w:eastAsia="Times New Roman" w:hAnsi="Times New Roman" w:cs="Times New Roman"/>
                                <w:sz w:val="16"/>
                                <w:szCs w:val="16"/>
                              </w:rPr>
                            </w:pPr>
                          </w:p>
                        </w:tc>
                        <w:tc>
                          <w:tcPr>
                            <w:tcW w:w="1080" w:type="dxa"/>
                          </w:tcPr>
                          <w:p w14:paraId="3A3BC396"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w:t>
                            </w:r>
                          </w:p>
                        </w:tc>
                        <w:tc>
                          <w:tcPr>
                            <w:tcW w:w="1170" w:type="dxa"/>
                          </w:tcPr>
                          <w:p w14:paraId="21CB357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w:t>
                            </w:r>
                          </w:p>
                        </w:tc>
                        <w:tc>
                          <w:tcPr>
                            <w:tcW w:w="1080" w:type="dxa"/>
                          </w:tcPr>
                          <w:p w14:paraId="0BCE3C1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w:t>
                            </w:r>
                          </w:p>
                        </w:tc>
                      </w:tr>
                      <w:tr w:rsidR="002B2A87" w:rsidRPr="00C64DC1" w14:paraId="6D2F2EEE" w14:textId="77777777" w:rsidTr="002B2A87">
                        <w:tc>
                          <w:tcPr>
                            <w:tcW w:w="1885" w:type="dxa"/>
                          </w:tcPr>
                          <w:p w14:paraId="294CC7A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080" w:type="dxa"/>
                          </w:tcPr>
                          <w:p w14:paraId="019374E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70" w:type="dxa"/>
                          </w:tcPr>
                          <w:p w14:paraId="10F8DE1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80" w:type="dxa"/>
                          </w:tcPr>
                          <w:p w14:paraId="366C20B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0.52360</w:t>
                            </w:r>
                          </w:p>
                        </w:tc>
                      </w:tr>
                      <w:tr w:rsidR="002B2A87" w:rsidRPr="00C64DC1" w14:paraId="4C9751B8" w14:textId="77777777" w:rsidTr="002B2A87">
                        <w:trPr>
                          <w:trHeight w:val="281"/>
                        </w:trPr>
                        <w:tc>
                          <w:tcPr>
                            <w:tcW w:w="1885" w:type="dxa"/>
                          </w:tcPr>
                          <w:p w14:paraId="462855F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080" w:type="dxa"/>
                          </w:tcPr>
                          <w:p w14:paraId="14761D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1266CDF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-0.00681</w:t>
                            </w:r>
                          </w:p>
                        </w:tc>
                        <w:tc>
                          <w:tcPr>
                            <w:tcW w:w="1080" w:type="dxa"/>
                          </w:tcPr>
                          <w:p w14:paraId="0CF921EE"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0.52759</w:t>
                            </w:r>
                          </w:p>
                        </w:tc>
                      </w:tr>
                      <w:tr w:rsidR="002B2A87" w:rsidRPr="00C64DC1" w14:paraId="62413FB3" w14:textId="77777777" w:rsidTr="002B2A87">
                        <w:tc>
                          <w:tcPr>
                            <w:tcW w:w="1885" w:type="dxa"/>
                          </w:tcPr>
                          <w:p w14:paraId="6426EAC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080" w:type="dxa"/>
                          </w:tcPr>
                          <w:p w14:paraId="440942C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3252F9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3434A2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-0.00399</w:t>
                            </w:r>
                          </w:p>
                        </w:tc>
                      </w:tr>
                    </w:tbl>
                    <w:p w14:paraId="17B8036D" w14:textId="77777777" w:rsidR="002B2A87" w:rsidRPr="000B6AE6" w:rsidRDefault="002B2A87" w:rsidP="002B2A87">
                      <w:pPr>
                        <w:rPr>
                          <w:sz w:val="16"/>
                          <w:szCs w:val="16"/>
                        </w:rPr>
                      </w:pPr>
                    </w:p>
                  </w:txbxContent>
                </v:textbox>
              </v:shape>
            </w:pict>
          </mc:Fallback>
        </mc:AlternateContent>
      </w:r>
    </w:p>
    <w:p w14:paraId="4947EE29" w14:textId="1FE656EE" w:rsidR="00893527" w:rsidRDefault="00893527" w:rsidP="00893527">
      <w:pPr>
        <w:pStyle w:val="BodyTextIndent"/>
        <w:ind w:left="360" w:firstLine="0"/>
        <w:rPr>
          <w:rFonts w:ascii="Arial" w:hAnsi="Arial" w:cs="Arial"/>
          <w:b/>
          <w:kern w:val="0"/>
        </w:rPr>
      </w:pPr>
    </w:p>
    <w:p w14:paraId="699E91B8" w14:textId="6E0CC10C" w:rsidR="00893527" w:rsidRDefault="00893527" w:rsidP="00893527">
      <w:pPr>
        <w:pStyle w:val="BodyTextIndent"/>
        <w:ind w:left="360" w:firstLine="0"/>
        <w:rPr>
          <w:rFonts w:ascii="Arial" w:hAnsi="Arial" w:cs="Arial"/>
          <w:b/>
          <w:kern w:val="0"/>
        </w:rPr>
      </w:pPr>
    </w:p>
    <w:p w14:paraId="29B27A7C" w14:textId="0E941CA5" w:rsidR="00893527" w:rsidRDefault="00893527" w:rsidP="00893527">
      <w:pPr>
        <w:pStyle w:val="BodyTextIndent"/>
        <w:ind w:left="360" w:firstLine="0"/>
        <w:rPr>
          <w:rFonts w:ascii="Arial" w:hAnsi="Arial" w:cs="Arial"/>
          <w:b/>
          <w:kern w:val="0"/>
        </w:rPr>
      </w:pPr>
    </w:p>
    <w:p w14:paraId="24F4063B" w14:textId="121F7C34" w:rsidR="00893527" w:rsidRDefault="00893527" w:rsidP="00893527">
      <w:pPr>
        <w:pStyle w:val="BodyTextIndent"/>
        <w:ind w:left="360" w:firstLine="0"/>
        <w:rPr>
          <w:rFonts w:ascii="Arial" w:hAnsi="Arial" w:cs="Arial"/>
          <w:b/>
          <w:kern w:val="0"/>
        </w:rPr>
      </w:pPr>
    </w:p>
    <w:p w14:paraId="4DEC8D21" w14:textId="7F0C4009" w:rsidR="00893527" w:rsidRDefault="00893527" w:rsidP="00893527">
      <w:pPr>
        <w:pStyle w:val="BodyTextIndent"/>
        <w:ind w:left="360" w:firstLine="0"/>
        <w:rPr>
          <w:rFonts w:ascii="Arial" w:hAnsi="Arial" w:cs="Arial"/>
          <w:b/>
          <w:kern w:val="0"/>
        </w:rPr>
      </w:pPr>
    </w:p>
    <w:p w14:paraId="1D1FCD97" w14:textId="52FC1467" w:rsidR="00893527" w:rsidRDefault="00893527" w:rsidP="00893527">
      <w:pPr>
        <w:pStyle w:val="BodyTextIndent"/>
        <w:ind w:left="360" w:firstLine="0"/>
        <w:rPr>
          <w:rFonts w:ascii="Arial" w:hAnsi="Arial" w:cs="Arial"/>
          <w:b/>
          <w:kern w:val="0"/>
        </w:rPr>
      </w:pPr>
    </w:p>
    <w:p w14:paraId="056C715E" w14:textId="2CE24C1F" w:rsidR="00893527" w:rsidRDefault="00893527" w:rsidP="00893527">
      <w:pPr>
        <w:pStyle w:val="BodyTextIndent"/>
        <w:ind w:left="360" w:firstLine="0"/>
        <w:rPr>
          <w:rFonts w:ascii="Arial" w:hAnsi="Arial" w:cs="Arial"/>
          <w:b/>
          <w:kern w:val="0"/>
        </w:rPr>
      </w:pPr>
    </w:p>
    <w:p w14:paraId="0E27EB39" w14:textId="30661711" w:rsidR="00893527" w:rsidRDefault="00893527" w:rsidP="00893527">
      <w:pPr>
        <w:pStyle w:val="BodyTextIndent"/>
        <w:ind w:left="360" w:firstLine="0"/>
        <w:rPr>
          <w:rFonts w:ascii="Arial" w:hAnsi="Arial" w:cs="Arial"/>
          <w:b/>
          <w:kern w:val="0"/>
        </w:rPr>
      </w:pPr>
    </w:p>
    <w:p w14:paraId="04CFFA80" w14:textId="01015AF9" w:rsidR="00893527" w:rsidRDefault="00893527" w:rsidP="00893527">
      <w:pPr>
        <w:pStyle w:val="BodyTextIndent"/>
        <w:ind w:left="360" w:firstLine="0"/>
        <w:rPr>
          <w:rFonts w:ascii="Arial" w:hAnsi="Arial" w:cs="Arial"/>
          <w:b/>
          <w:kern w:val="0"/>
        </w:rPr>
      </w:pPr>
    </w:p>
    <w:p w14:paraId="07FC472A" w14:textId="2CE97063" w:rsidR="00893527" w:rsidRDefault="00893527" w:rsidP="00893527">
      <w:pPr>
        <w:pStyle w:val="BodyTextIndent"/>
        <w:ind w:left="360" w:firstLine="0"/>
        <w:rPr>
          <w:rFonts w:ascii="Arial" w:hAnsi="Arial" w:cs="Arial"/>
          <w:b/>
          <w:kern w:val="0"/>
        </w:rPr>
      </w:pPr>
    </w:p>
    <w:p w14:paraId="3F39BA61" w14:textId="19D7C9F6" w:rsidR="00893527" w:rsidRDefault="00893527" w:rsidP="00893527">
      <w:pPr>
        <w:pStyle w:val="BodyTextIndent"/>
        <w:ind w:left="360" w:firstLine="0"/>
        <w:rPr>
          <w:rFonts w:ascii="Arial" w:hAnsi="Arial" w:cs="Arial"/>
          <w:b/>
          <w:kern w:val="0"/>
        </w:rPr>
      </w:pPr>
    </w:p>
    <w:p w14:paraId="39EB5CAA" w14:textId="7C9D71D4" w:rsidR="008B6603" w:rsidRDefault="008B6603" w:rsidP="008B6603">
      <w:pPr>
        <w:pStyle w:val="BodyTextIndent"/>
        <w:ind w:firstLine="0"/>
        <w:rPr>
          <w:rFonts w:ascii="Arial" w:hAnsi="Arial" w:cs="Arial"/>
          <w:b/>
          <w:kern w:val="0"/>
        </w:rPr>
      </w:pPr>
    </w:p>
    <w:p w14:paraId="7F03C70C" w14:textId="3ACD82BC" w:rsidR="002B2A87"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6942A7A0" w14:textId="33BC3B59" w:rsidR="00893527" w:rsidRPr="00893527" w:rsidRDefault="00893527" w:rsidP="00893527">
      <w:pPr>
        <w:pStyle w:val="BodyTextIndent"/>
        <w:ind w:left="360" w:firstLine="0"/>
        <w:rPr>
          <w:rFonts w:ascii="Arial" w:hAnsi="Arial" w:cs="Arial"/>
          <w:b/>
          <w:kern w:val="0"/>
        </w:rPr>
      </w:pPr>
    </w:p>
    <w:p w14:paraId="406E0653" w14:textId="088BCAD2" w:rsidR="003975E9" w:rsidRDefault="00985B90" w:rsidP="00402C1D">
      <w:r>
        <w:t>The e</w:t>
      </w:r>
      <w:r w:rsidR="00402C1D">
        <w:t xml:space="preserve">xample </w:t>
      </w:r>
      <w:r>
        <w:t>a</w:t>
      </w:r>
      <w:r w:rsidR="00402C1D">
        <w:t xml:space="preserve">pplication </w:t>
      </w:r>
      <w:proofErr w:type="gramStart"/>
      <w:r w:rsidR="00402C1D">
        <w:t>was performed</w:t>
      </w:r>
      <w:proofErr w:type="gramEnd"/>
      <w:r w:rsidR="00402C1D">
        <w:t xml:space="preserve"> with an </w:t>
      </w:r>
      <w:proofErr w:type="spellStart"/>
      <w:r w:rsidR="00402C1D">
        <w:t>Aubo</w:t>
      </w:r>
      <w:proofErr w:type="spellEnd"/>
      <w:r w:rsidR="00402C1D">
        <w:t xml:space="preserve"> i5 on a welding table with a RP-LiDAR A2 mounted to the end effector for generating 3D point</w:t>
      </w:r>
      <w:r w:rsidR="00703804">
        <w:t xml:space="preserve"> </w:t>
      </w:r>
      <w:r w:rsidR="00402C1D">
        <w:t>clouds</w:t>
      </w:r>
      <w:r w:rsidR="009D5C98">
        <w:t xml:space="preserve"> shown in figure </w:t>
      </w:r>
      <w:r w:rsidR="00A657CC">
        <w:t>11</w:t>
      </w:r>
      <w:r w:rsidR="00402C1D">
        <w:t xml:space="preserve">. In the scanning stage the arm performed a sweeping motion while collecting a point cloud containing </w:t>
      </w:r>
      <w:proofErr w:type="gramStart"/>
      <w:r w:rsidR="00402C1D">
        <w:t>approximately half</w:t>
      </w:r>
      <w:proofErr w:type="gramEnd"/>
      <w:r w:rsidR="00402C1D">
        <w:t xml:space="preserve"> of the workpiece, a large portion of the table, and a small portion of the arm itself. The recorded points </w:t>
      </w:r>
      <w:proofErr w:type="gramStart"/>
      <w:r w:rsidR="00402C1D">
        <w:t>are restricted</w:t>
      </w:r>
      <w:proofErr w:type="gramEnd"/>
      <w:r w:rsidR="00402C1D">
        <w:t xml:space="preserve"> to those that fall in a selected region of the usable workspace of the robot. This collection process produces redundant data points representing the objects and the cloud data can become large. The approach </w:t>
      </w:r>
    </w:p>
    <w:p w14:paraId="40B6A925" w14:textId="522219C2" w:rsidR="00402C1D" w:rsidRDefault="00402C1D" w:rsidP="00402C1D">
      <w:r>
        <w:t xml:space="preserve">presented </w:t>
      </w:r>
      <w:proofErr w:type="gramStart"/>
      <w:r>
        <w:t>is applied</w:t>
      </w:r>
      <w:proofErr w:type="gramEnd"/>
      <w:r>
        <w:t xml:space="preserve"> to the raw projected LiDAR points as described with respect to the base frame of the robot. </w:t>
      </w:r>
    </w:p>
    <w:p w14:paraId="7F9AC558" w14:textId="224F2E0A" w:rsidR="00191731" w:rsidRDefault="00191731" w:rsidP="00402C1D"/>
    <w:p w14:paraId="6EEC22E6" w14:textId="3CE7A29A" w:rsidR="00BC382F" w:rsidRDefault="00191731" w:rsidP="00402C1D">
      <w:r>
        <w:t xml:space="preserve">The 3D point cloud </w:t>
      </w:r>
      <w:proofErr w:type="gramStart"/>
      <w:r>
        <w:t>is generated</w:t>
      </w:r>
      <w:proofErr w:type="gramEnd"/>
      <w:r>
        <w:t xml:space="preserve"> through transforming 2D scans into the global frame from the sensor frame based on the known kinematics of the robot arm. The known kinematic chain for the robot used</w:t>
      </w:r>
      <w:r w:rsidR="00BC382F">
        <w:t xml:space="preserve"> in point cloud generation contained minor discrepancies associated with the mounting alignment and drivetrain backlash. This </w:t>
      </w:r>
      <w:proofErr w:type="gramStart"/>
      <w:r w:rsidR="00BC382F">
        <w:t>is expressed</w:t>
      </w:r>
      <w:proofErr w:type="gramEnd"/>
      <w:r w:rsidR="00BC382F">
        <w:t xml:space="preserve"> as a static offset in the collected point cloud with respect the robot origin. This offset </w:t>
      </w:r>
      <w:proofErr w:type="gramStart"/>
      <w:r w:rsidR="00BC382F">
        <w:t>was</w:t>
      </w:r>
      <w:r w:rsidR="00261A1B">
        <w:t xml:space="preserve"> </w:t>
      </w:r>
      <w:r w:rsidR="00BC382F">
        <w:t>measured</w:t>
      </w:r>
      <w:proofErr w:type="gramEnd"/>
      <w:r w:rsidR="00BC382F">
        <w:t xml:space="preserve"> using known locations on the welding table provided by the clamping grid. The calibration offsets are shown in table 2</w:t>
      </w:r>
      <w:proofErr w:type="gramStart"/>
      <w:r w:rsidR="00BC382F">
        <w:t xml:space="preserve">.  </w:t>
      </w:r>
      <w:proofErr w:type="gramEnd"/>
      <w:r w:rsidR="00BC382F">
        <w:t xml:space="preserve">Table 3 shows the results of the workpiece localization routine for example application A after the calibration offset </w:t>
      </w:r>
      <w:proofErr w:type="gramStart"/>
      <w:r w:rsidR="00BC382F">
        <w:t>is removed</w:t>
      </w:r>
      <w:proofErr w:type="gramEnd"/>
      <w:r w:rsidR="00BC382F">
        <w:t xml:space="preserve">. </w:t>
      </w:r>
    </w:p>
    <w:p w14:paraId="3A83CC27" w14:textId="4BB9C4AA" w:rsidR="00892890" w:rsidRPr="007F4A33" w:rsidRDefault="00AC3570" w:rsidP="00402C1D">
      <w:r>
        <w:rPr>
          <w:noProof/>
        </w:rPr>
        <mc:AlternateContent>
          <mc:Choice Requires="wps">
            <w:drawing>
              <wp:anchor distT="0" distB="0" distL="114300" distR="114300" simplePos="0" relativeHeight="251674112" behindDoc="0" locked="0" layoutInCell="1" allowOverlap="1" wp14:anchorId="252DC4A3" wp14:editId="30BA8B7F">
                <wp:simplePos x="0" y="0"/>
                <wp:positionH relativeFrom="column">
                  <wp:align>left</wp:align>
                </wp:positionH>
                <wp:positionV relativeFrom="paragraph">
                  <wp:posOffset>152400</wp:posOffset>
                </wp:positionV>
                <wp:extent cx="3455035" cy="2025650"/>
                <wp:effectExtent l="0" t="0" r="12065" b="12700"/>
                <wp:wrapNone/>
                <wp:docPr id="145" name="Text Box 145"/>
                <wp:cNvGraphicFramePr/>
                <a:graphic xmlns:a="http://schemas.openxmlformats.org/drawingml/2006/main">
                  <a:graphicData uri="http://schemas.microsoft.com/office/word/2010/wordprocessingShape">
                    <wps:wsp>
                      <wps:cNvSpPr txBox="1"/>
                      <wps:spPr>
                        <a:xfrm>
                          <a:off x="0" y="0"/>
                          <a:ext cx="3455035" cy="2025650"/>
                        </a:xfrm>
                        <a:prstGeom prst="rect">
                          <a:avLst/>
                        </a:prstGeom>
                        <a:solidFill>
                          <a:schemeClr val="lt1"/>
                        </a:solidFill>
                        <a:ln w="6350">
                          <a:solidFill>
                            <a:prstClr val="black"/>
                          </a:solidFill>
                        </a:ln>
                      </wps:spPr>
                      <wps:txbx>
                        <w:txbxContent>
                          <w:p w14:paraId="6FBF32CB" w14:textId="1AE04BCC" w:rsidR="002B2A87" w:rsidRPr="000B6AE6" w:rsidRDefault="00050F55" w:rsidP="002B2A87">
                            <w:pPr>
                              <w:rPr>
                                <w:sz w:val="16"/>
                                <w:szCs w:val="16"/>
                              </w:rPr>
                            </w:pPr>
                            <w:r w:rsidRPr="004F1734">
                              <w:rPr>
                                <w:b/>
                                <w:bCs/>
                                <w:sz w:val="16"/>
                                <w:szCs w:val="16"/>
                              </w:rPr>
                              <w:t>TABLE 2</w:t>
                            </w:r>
                            <w:r>
                              <w:rPr>
                                <w:sz w:val="16"/>
                                <w:szCs w:val="16"/>
                              </w:rPr>
                              <w:t xml:space="preserve">: </w:t>
                            </w:r>
                            <w:r w:rsidR="004F1734">
                              <w:rPr>
                                <w:sz w:val="16"/>
                                <w:szCs w:val="16"/>
                              </w:rPr>
                              <w:t>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87"/>
                              <w:gridCol w:w="1082"/>
                              <w:gridCol w:w="1152"/>
                              <w:gridCol w:w="1012"/>
                            </w:tblGrid>
                            <w:tr w:rsidR="002B1BDD" w:rsidRPr="00C64DC1" w14:paraId="4A0205DB" w14:textId="77777777" w:rsidTr="009600D9">
                              <w:tc>
                                <w:tcPr>
                                  <w:tcW w:w="2155" w:type="dxa"/>
                                </w:tcPr>
                                <w:p w14:paraId="510EFBBC" w14:textId="77777777" w:rsidR="002B2A87" w:rsidRPr="00C64DC1" w:rsidRDefault="002B2A87" w:rsidP="002B2A87">
                                  <w:pPr>
                                    <w:rPr>
                                      <w:rFonts w:ascii="Times New Roman" w:eastAsia="Times New Roman" w:hAnsi="Times New Roman" w:cs="Times New Roman"/>
                                      <w:sz w:val="16"/>
                                      <w:szCs w:val="16"/>
                                    </w:rPr>
                                  </w:pPr>
                                </w:p>
                              </w:tc>
                              <w:tc>
                                <w:tcPr>
                                  <w:tcW w:w="1170" w:type="dxa"/>
                                </w:tcPr>
                                <w:p w14:paraId="46DC4A0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260" w:type="dxa"/>
                                </w:tcPr>
                                <w:p w14:paraId="0C114D4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080" w:type="dxa"/>
                                </w:tcPr>
                                <w:p w14:paraId="0ECF83D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2B1BDD" w:rsidRPr="00C64DC1" w14:paraId="097DE769" w14:textId="77777777" w:rsidTr="009600D9">
                              <w:tc>
                                <w:tcPr>
                                  <w:tcW w:w="2155" w:type="dxa"/>
                                </w:tcPr>
                                <w:p w14:paraId="4AA77D3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170" w:type="dxa"/>
                                </w:tcPr>
                                <w:p w14:paraId="167BC54F"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w:t>
                                  </w:r>
                                </w:p>
                                <w:p w14:paraId="254D13C2" w14:textId="77777777" w:rsidR="002B2A87" w:rsidRPr="00C64DC1" w:rsidRDefault="002B2A87" w:rsidP="002B2A87">
                                  <w:pPr>
                                    <w:rPr>
                                      <w:rFonts w:ascii="Times New Roman" w:eastAsia="Times New Roman" w:hAnsi="Times New Roman" w:cs="Times New Roman"/>
                                      <w:sz w:val="16"/>
                                      <w:szCs w:val="16"/>
                                    </w:rPr>
                                  </w:pPr>
                                </w:p>
                              </w:tc>
                              <w:tc>
                                <w:tcPr>
                                  <w:tcW w:w="1260" w:type="dxa"/>
                                </w:tcPr>
                                <w:p w14:paraId="18FBCBD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080" w:type="dxa"/>
                                </w:tcPr>
                                <w:p w14:paraId="0EC7290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2B1BDD" w:rsidRPr="00C64DC1" w14:paraId="3D231284" w14:textId="77777777" w:rsidTr="009600D9">
                              <w:tc>
                                <w:tcPr>
                                  <w:tcW w:w="2155" w:type="dxa"/>
                                </w:tcPr>
                                <w:p w14:paraId="3E234FE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170" w:type="dxa"/>
                                </w:tcPr>
                                <w:p w14:paraId="6BBD49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57C9F0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-0.60874</w:t>
                                  </w:r>
                                </w:p>
                              </w:tc>
                              <w:tc>
                                <w:tcPr>
                                  <w:tcW w:w="1080" w:type="dxa"/>
                                </w:tcPr>
                                <w:p w14:paraId="79166BDB"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0.02003</w:t>
                                  </w:r>
                                </w:p>
                                <w:p w14:paraId="6C34B57B" w14:textId="77777777" w:rsidR="002B2A87" w:rsidRPr="00C64DC1" w:rsidRDefault="002B2A87" w:rsidP="002B2A87">
                                  <w:pPr>
                                    <w:rPr>
                                      <w:rFonts w:ascii="Times New Roman" w:eastAsia="Times New Roman" w:hAnsi="Times New Roman" w:cs="Times New Roman"/>
                                      <w:sz w:val="16"/>
                                      <w:szCs w:val="16"/>
                                    </w:rPr>
                                  </w:pPr>
                                </w:p>
                              </w:tc>
                            </w:tr>
                            <w:tr w:rsidR="002B1BDD" w:rsidRPr="00C64DC1" w14:paraId="276E6235" w14:textId="77777777" w:rsidTr="009600D9">
                              <w:tc>
                                <w:tcPr>
                                  <w:tcW w:w="2155" w:type="dxa"/>
                                </w:tcPr>
                                <w:p w14:paraId="058A1BE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170" w:type="dxa"/>
                                </w:tcPr>
                                <w:p w14:paraId="1E5D77D6"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02CB1D7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-0.00086</w:t>
                                  </w:r>
                                </w:p>
                              </w:tc>
                              <w:tc>
                                <w:tcPr>
                                  <w:tcW w:w="1080" w:type="dxa"/>
                                </w:tcPr>
                                <w:p w14:paraId="45354394"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0.00537</w:t>
                                  </w:r>
                                </w:p>
                              </w:tc>
                            </w:tr>
                          </w:tbl>
                          <w:p w14:paraId="41534FF8" w14:textId="37136DD1" w:rsidR="002B2A87" w:rsidRPr="00C64DC1"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rsidRPr="00C64DC1" w14:paraId="290F4E57" w14:textId="77777777" w:rsidTr="003975E9">
                              <w:tc>
                                <w:tcPr>
                                  <w:tcW w:w="1345" w:type="dxa"/>
                                </w:tcPr>
                                <w:p w14:paraId="71378609" w14:textId="77777777" w:rsidR="003975E9" w:rsidRPr="00C64DC1" w:rsidRDefault="003975E9" w:rsidP="003975E9">
                                  <w:pPr>
                                    <w:rPr>
                                      <w:rFonts w:ascii="Times New Roman" w:eastAsia="Times New Roman" w:hAnsi="Times New Roman" w:cs="Times New Roman"/>
                                      <w:sz w:val="16"/>
                                      <w:szCs w:val="16"/>
                                    </w:rPr>
                                  </w:pPr>
                                </w:p>
                              </w:tc>
                              <w:tc>
                                <w:tcPr>
                                  <w:tcW w:w="1260" w:type="dxa"/>
                                </w:tcPr>
                                <w:p w14:paraId="7A1E05D2"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376" w:type="dxa"/>
                                </w:tcPr>
                                <w:p w14:paraId="6CD241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152" w:type="dxa"/>
                                </w:tcPr>
                                <w:p w14:paraId="5929863A"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3975E9" w:rsidRPr="00C64DC1" w14:paraId="47DB7FF4" w14:textId="77777777" w:rsidTr="003975E9">
                              <w:tc>
                                <w:tcPr>
                                  <w:tcW w:w="1345" w:type="dxa"/>
                                </w:tcPr>
                                <w:p w14:paraId="4B3D2F5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260" w:type="dxa"/>
                                </w:tcPr>
                                <w:p w14:paraId="054D8D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376" w:type="dxa"/>
                                </w:tcPr>
                                <w:p w14:paraId="0B3BFA2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52" w:type="dxa"/>
                                </w:tcPr>
                                <w:p w14:paraId="16F81F7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r>
                            <w:tr w:rsidR="003975E9" w:rsidRPr="00C64DC1" w14:paraId="4B9C3D29" w14:textId="77777777" w:rsidTr="003975E9">
                              <w:tc>
                                <w:tcPr>
                                  <w:tcW w:w="1345" w:type="dxa"/>
                                </w:tcPr>
                                <w:p w14:paraId="4AC8932D"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260" w:type="dxa"/>
                                </w:tcPr>
                                <w:p w14:paraId="0BC2EF88"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506BE123"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55A8E6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0.019938</w:t>
                                  </w:r>
                                </w:p>
                              </w:tc>
                            </w:tr>
                            <w:tr w:rsidR="003975E9" w:rsidRPr="00C64DC1" w14:paraId="7ED625DD" w14:textId="77777777" w:rsidTr="003975E9">
                              <w:tc>
                                <w:tcPr>
                                  <w:tcW w:w="1345" w:type="dxa"/>
                                </w:tcPr>
                                <w:p w14:paraId="43E320C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260" w:type="dxa"/>
                                </w:tcPr>
                                <w:p w14:paraId="7B6CD4FE"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193413A7"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7DE2BF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r>
                          </w:tbl>
                          <w:p w14:paraId="7F68C416" w14:textId="77777777" w:rsidR="003975E9" w:rsidRPr="000B6AE6" w:rsidRDefault="003975E9"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C4A3" id="Text Box 145" o:spid="_x0000_s1173" type="#_x0000_t202" style="position:absolute;left:0;text-align:left;margin-left:0;margin-top:12pt;width:272.05pt;height:159.5pt;z-index:2516741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" fillcolor="white [3201]" strokeweight=".5pt">
                <v:textbox>
                  <w:txbxContent>
                    <w:p w14:paraId="6FBF32CB" w14:textId="1AE04BCC" w:rsidR="002B2A87" w:rsidRPr="000B6AE6" w:rsidRDefault="00050F55" w:rsidP="002B2A87">
                      <w:pPr>
                        <w:rPr>
                          <w:sz w:val="16"/>
                          <w:szCs w:val="16"/>
                        </w:rPr>
                      </w:pPr>
                      <w:r w:rsidRPr="004F1734">
                        <w:rPr>
                          <w:b/>
                          <w:bCs/>
                          <w:sz w:val="16"/>
                          <w:szCs w:val="16"/>
                        </w:rPr>
                        <w:t>TABLE 2</w:t>
                      </w:r>
                      <w:r>
                        <w:rPr>
                          <w:sz w:val="16"/>
                          <w:szCs w:val="16"/>
                        </w:rPr>
                        <w:t xml:space="preserve">: </w:t>
                      </w:r>
                      <w:r w:rsidR="004F1734">
                        <w:rPr>
                          <w:sz w:val="16"/>
                          <w:szCs w:val="16"/>
                        </w:rPr>
                        <w:t>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87"/>
                        <w:gridCol w:w="1082"/>
                        <w:gridCol w:w="1152"/>
                        <w:gridCol w:w="1012"/>
                      </w:tblGrid>
                      <w:tr w:rsidR="002B1BDD" w:rsidRPr="00C64DC1" w14:paraId="4A0205DB" w14:textId="77777777" w:rsidTr="009600D9">
                        <w:tc>
                          <w:tcPr>
                            <w:tcW w:w="2155" w:type="dxa"/>
                          </w:tcPr>
                          <w:p w14:paraId="510EFBBC" w14:textId="77777777" w:rsidR="002B2A87" w:rsidRPr="00C64DC1" w:rsidRDefault="002B2A87" w:rsidP="002B2A87">
                            <w:pPr>
                              <w:rPr>
                                <w:rFonts w:ascii="Times New Roman" w:eastAsia="Times New Roman" w:hAnsi="Times New Roman" w:cs="Times New Roman"/>
                                <w:sz w:val="16"/>
                                <w:szCs w:val="16"/>
                              </w:rPr>
                            </w:pPr>
                          </w:p>
                        </w:tc>
                        <w:tc>
                          <w:tcPr>
                            <w:tcW w:w="1170" w:type="dxa"/>
                          </w:tcPr>
                          <w:p w14:paraId="46DC4A0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260" w:type="dxa"/>
                          </w:tcPr>
                          <w:p w14:paraId="0C114D4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080" w:type="dxa"/>
                          </w:tcPr>
                          <w:p w14:paraId="0ECF83D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2B1BDD" w:rsidRPr="00C64DC1" w14:paraId="097DE769" w14:textId="77777777" w:rsidTr="009600D9">
                        <w:tc>
                          <w:tcPr>
                            <w:tcW w:w="2155" w:type="dxa"/>
                          </w:tcPr>
                          <w:p w14:paraId="4AA77D3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170" w:type="dxa"/>
                          </w:tcPr>
                          <w:p w14:paraId="167BC54F"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w:t>
                            </w:r>
                          </w:p>
                          <w:p w14:paraId="254D13C2" w14:textId="77777777" w:rsidR="002B2A87" w:rsidRPr="00C64DC1" w:rsidRDefault="002B2A87" w:rsidP="002B2A87">
                            <w:pPr>
                              <w:rPr>
                                <w:rFonts w:ascii="Times New Roman" w:eastAsia="Times New Roman" w:hAnsi="Times New Roman" w:cs="Times New Roman"/>
                                <w:sz w:val="16"/>
                                <w:szCs w:val="16"/>
                              </w:rPr>
                            </w:pPr>
                          </w:p>
                        </w:tc>
                        <w:tc>
                          <w:tcPr>
                            <w:tcW w:w="1260" w:type="dxa"/>
                          </w:tcPr>
                          <w:p w14:paraId="18FBCBD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080" w:type="dxa"/>
                          </w:tcPr>
                          <w:p w14:paraId="0EC7290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2B1BDD" w:rsidRPr="00C64DC1" w14:paraId="3D231284" w14:textId="77777777" w:rsidTr="009600D9">
                        <w:tc>
                          <w:tcPr>
                            <w:tcW w:w="2155" w:type="dxa"/>
                          </w:tcPr>
                          <w:p w14:paraId="3E234FE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170" w:type="dxa"/>
                          </w:tcPr>
                          <w:p w14:paraId="6BBD49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57C9F0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-0.60874</w:t>
                            </w:r>
                          </w:p>
                        </w:tc>
                        <w:tc>
                          <w:tcPr>
                            <w:tcW w:w="1080" w:type="dxa"/>
                          </w:tcPr>
                          <w:p w14:paraId="79166BDB"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0.02003</w:t>
                            </w:r>
                          </w:p>
                          <w:p w14:paraId="6C34B57B" w14:textId="77777777" w:rsidR="002B2A87" w:rsidRPr="00C64DC1" w:rsidRDefault="002B2A87" w:rsidP="002B2A87">
                            <w:pPr>
                              <w:rPr>
                                <w:rFonts w:ascii="Times New Roman" w:eastAsia="Times New Roman" w:hAnsi="Times New Roman" w:cs="Times New Roman"/>
                                <w:sz w:val="16"/>
                                <w:szCs w:val="16"/>
                              </w:rPr>
                            </w:pPr>
                          </w:p>
                        </w:tc>
                      </w:tr>
                      <w:tr w:rsidR="002B1BDD" w:rsidRPr="00C64DC1" w14:paraId="276E6235" w14:textId="77777777" w:rsidTr="009600D9">
                        <w:tc>
                          <w:tcPr>
                            <w:tcW w:w="2155" w:type="dxa"/>
                          </w:tcPr>
                          <w:p w14:paraId="058A1BE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170" w:type="dxa"/>
                          </w:tcPr>
                          <w:p w14:paraId="1E5D77D6"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02CB1D7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-0.00086</w:t>
                            </w:r>
                          </w:p>
                        </w:tc>
                        <w:tc>
                          <w:tcPr>
                            <w:tcW w:w="1080" w:type="dxa"/>
                          </w:tcPr>
                          <w:p w14:paraId="45354394"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0.00537</w:t>
                            </w:r>
                          </w:p>
                        </w:tc>
                      </w:tr>
                    </w:tbl>
                    <w:p w14:paraId="41534FF8" w14:textId="37136DD1" w:rsidR="002B2A87" w:rsidRPr="00C64DC1"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rsidRPr="00C64DC1" w14:paraId="290F4E57" w14:textId="77777777" w:rsidTr="003975E9">
                        <w:tc>
                          <w:tcPr>
                            <w:tcW w:w="1345" w:type="dxa"/>
                          </w:tcPr>
                          <w:p w14:paraId="71378609" w14:textId="77777777" w:rsidR="003975E9" w:rsidRPr="00C64DC1" w:rsidRDefault="003975E9" w:rsidP="003975E9">
                            <w:pPr>
                              <w:rPr>
                                <w:rFonts w:ascii="Times New Roman" w:eastAsia="Times New Roman" w:hAnsi="Times New Roman" w:cs="Times New Roman"/>
                                <w:sz w:val="16"/>
                                <w:szCs w:val="16"/>
                              </w:rPr>
                            </w:pPr>
                          </w:p>
                        </w:tc>
                        <w:tc>
                          <w:tcPr>
                            <w:tcW w:w="1260" w:type="dxa"/>
                          </w:tcPr>
                          <w:p w14:paraId="7A1E05D2"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376" w:type="dxa"/>
                          </w:tcPr>
                          <w:p w14:paraId="6CD241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152" w:type="dxa"/>
                          </w:tcPr>
                          <w:p w14:paraId="5929863A"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3975E9" w:rsidRPr="00C64DC1" w14:paraId="47DB7FF4" w14:textId="77777777" w:rsidTr="003975E9">
                        <w:tc>
                          <w:tcPr>
                            <w:tcW w:w="1345" w:type="dxa"/>
                          </w:tcPr>
                          <w:p w14:paraId="4B3D2F5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260" w:type="dxa"/>
                          </w:tcPr>
                          <w:p w14:paraId="054D8D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376" w:type="dxa"/>
                          </w:tcPr>
                          <w:p w14:paraId="0B3BFA2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52" w:type="dxa"/>
                          </w:tcPr>
                          <w:p w14:paraId="16F81F7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r>
                      <w:tr w:rsidR="003975E9" w:rsidRPr="00C64DC1" w14:paraId="4B9C3D29" w14:textId="77777777" w:rsidTr="003975E9">
                        <w:tc>
                          <w:tcPr>
                            <w:tcW w:w="1345" w:type="dxa"/>
                          </w:tcPr>
                          <w:p w14:paraId="4AC8932D"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260" w:type="dxa"/>
                          </w:tcPr>
                          <w:p w14:paraId="0BC2EF88"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506BE123"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55A8E6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0.019938</w:t>
                            </w:r>
                          </w:p>
                        </w:tc>
                      </w:tr>
                      <w:tr w:rsidR="003975E9" w:rsidRPr="00C64DC1" w14:paraId="7ED625DD" w14:textId="77777777" w:rsidTr="003975E9">
                        <w:tc>
                          <w:tcPr>
                            <w:tcW w:w="1345" w:type="dxa"/>
                          </w:tcPr>
                          <w:p w14:paraId="43E320C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260" w:type="dxa"/>
                          </w:tcPr>
                          <w:p w14:paraId="7B6CD4FE"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193413A7"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7DE2BF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r>
                    </w:tbl>
                    <w:p w14:paraId="7F68C416" w14:textId="77777777" w:rsidR="003975E9" w:rsidRPr="000B6AE6" w:rsidRDefault="003975E9" w:rsidP="002B2A87">
                      <w:pPr>
                        <w:rPr>
                          <w:sz w:val="16"/>
                          <w:szCs w:val="16"/>
                        </w:rPr>
                      </w:pPr>
                    </w:p>
                  </w:txbxContent>
                </v:textbox>
              </v:shape>
            </w:pict>
          </mc:Fallback>
        </mc:AlternateContent>
      </w:r>
    </w:p>
    <w:p w14:paraId="0DDE358A" w14:textId="7FB4875C" w:rsidR="001E0088" w:rsidRDefault="001E0088" w:rsidP="00402C1D">
      <w:pPr>
        <w:rPr>
          <w:b/>
          <w:bCs/>
        </w:rPr>
      </w:pPr>
    </w:p>
    <w:p w14:paraId="20B898B8" w14:textId="21D4E88D" w:rsidR="001E0779" w:rsidRDefault="001E0779" w:rsidP="00402C1D">
      <w:pPr>
        <w:rPr>
          <w:b/>
          <w:bCs/>
        </w:rPr>
      </w:pPr>
    </w:p>
    <w:p w14:paraId="64C79D6A" w14:textId="2A7A0698" w:rsidR="001E0779" w:rsidRDefault="001E0779" w:rsidP="00402C1D">
      <w:pPr>
        <w:rPr>
          <w:b/>
          <w:bCs/>
        </w:rPr>
      </w:pPr>
    </w:p>
    <w:p w14:paraId="58EECBCA" w14:textId="3146DE9A" w:rsidR="001E0088" w:rsidRDefault="001E0088" w:rsidP="00402C1D">
      <w:pPr>
        <w:rPr>
          <w:b/>
          <w:bCs/>
        </w:rPr>
      </w:pPr>
    </w:p>
    <w:p w14:paraId="5C0CEDE1" w14:textId="3DC0E62E" w:rsidR="001E0088" w:rsidRDefault="001E0088" w:rsidP="00402C1D">
      <w:pPr>
        <w:rPr>
          <w:b/>
          <w:bCs/>
        </w:rPr>
      </w:pPr>
    </w:p>
    <w:p w14:paraId="770EC759" w14:textId="48105002" w:rsidR="001E0088" w:rsidRDefault="001E0088" w:rsidP="00402C1D">
      <w:pPr>
        <w:rPr>
          <w:b/>
          <w:bCs/>
        </w:rPr>
      </w:pPr>
    </w:p>
    <w:p w14:paraId="0D028FC8" w14:textId="4BFAA521" w:rsidR="001E0088" w:rsidRDefault="001E0088" w:rsidP="00402C1D">
      <w:pPr>
        <w:rPr>
          <w:b/>
          <w:bCs/>
        </w:rPr>
      </w:pPr>
    </w:p>
    <w:p w14:paraId="3652953E" w14:textId="30112663" w:rsidR="001E0088" w:rsidRDefault="001E0088" w:rsidP="00402C1D">
      <w:pPr>
        <w:rPr>
          <w:b/>
          <w:bCs/>
        </w:rPr>
      </w:pPr>
    </w:p>
    <w:p w14:paraId="4C58968A" w14:textId="242186F1" w:rsidR="001E0088" w:rsidRDefault="001E0088" w:rsidP="00402C1D">
      <w:pPr>
        <w:rPr>
          <w:b/>
          <w:bCs/>
        </w:rPr>
      </w:pPr>
    </w:p>
    <w:p w14:paraId="7D93FE2D" w14:textId="4774AA06" w:rsidR="001E0088" w:rsidRDefault="001E0088" w:rsidP="00402C1D">
      <w:pPr>
        <w:rPr>
          <w:b/>
          <w:bCs/>
        </w:rPr>
      </w:pPr>
    </w:p>
    <w:p w14:paraId="318B0094" w14:textId="4FDF5420" w:rsidR="001E0088" w:rsidRDefault="001E0088" w:rsidP="00402C1D">
      <w:pPr>
        <w:rPr>
          <w:b/>
          <w:bCs/>
        </w:rPr>
      </w:pPr>
    </w:p>
    <w:p w14:paraId="3CA20DE6" w14:textId="15E75247" w:rsidR="001E0088" w:rsidRDefault="001E0088" w:rsidP="00402C1D">
      <w:pPr>
        <w:rPr>
          <w:b/>
          <w:bCs/>
        </w:rPr>
      </w:pPr>
    </w:p>
    <w:p w14:paraId="2FFC0C1E" w14:textId="3E283A56" w:rsidR="001E0088" w:rsidRDefault="001E0088" w:rsidP="00402C1D">
      <w:pPr>
        <w:rPr>
          <w:b/>
          <w:bCs/>
        </w:rPr>
      </w:pPr>
    </w:p>
    <w:p w14:paraId="5CA53C70" w14:textId="02BDDA00" w:rsidR="00FA31F6" w:rsidRDefault="00FA31F6" w:rsidP="002B3339">
      <w:pPr>
        <w:pStyle w:val="BodyTextIndent"/>
        <w:ind w:firstLine="0"/>
        <w:rPr>
          <w:b/>
          <w:bCs/>
        </w:rPr>
      </w:pPr>
    </w:p>
    <w:p w14:paraId="053B94F2" w14:textId="45032413" w:rsidR="00E95FA1" w:rsidRDefault="00147C05" w:rsidP="002B3339">
      <w:pPr>
        <w:pStyle w:val="BodyTextIndent"/>
        <w:ind w:firstLine="0"/>
        <w:rPr>
          <w:kern w:val="0"/>
        </w:rPr>
      </w:pPr>
      <w:r>
        <w:rPr>
          <w:noProof/>
        </w:rPr>
        <mc:AlternateContent>
          <mc:Choice Requires="wps">
            <w:drawing>
              <wp:anchor distT="0" distB="0" distL="114300" distR="114300" simplePos="0" relativeHeight="251706880" behindDoc="1" locked="0" layoutInCell="1" allowOverlap="1" wp14:anchorId="0D13A10B" wp14:editId="248BC120">
                <wp:simplePos x="0" y="0"/>
                <wp:positionH relativeFrom="column">
                  <wp:align>left</wp:align>
                </wp:positionH>
                <wp:positionV relativeFrom="paragraph">
                  <wp:posOffset>95250</wp:posOffset>
                </wp:positionV>
                <wp:extent cx="3438525" cy="1898650"/>
                <wp:effectExtent l="0" t="0" r="28575" b="25400"/>
                <wp:wrapNone/>
                <wp:docPr id="147" name="Text Box 147"/>
                <wp:cNvGraphicFramePr/>
                <a:graphic xmlns:a="http://schemas.openxmlformats.org/drawingml/2006/main">
                  <a:graphicData uri="http://schemas.microsoft.com/office/word/2010/wordprocessingShape">
                    <wps:wsp>
                      <wps:cNvSpPr txBox="1"/>
                      <wps:spPr>
                        <a:xfrm>
                          <a:off x="0" y="0"/>
                          <a:ext cx="3438525" cy="1898650"/>
                        </a:xfrm>
                        <a:prstGeom prst="rect">
                          <a:avLst/>
                        </a:prstGeom>
                        <a:solidFill>
                          <a:schemeClr val="lt1"/>
                        </a:solidFill>
                        <a:ln w="6350">
                          <a:solidFill>
                            <a:prstClr val="black"/>
                          </a:solidFill>
                        </a:ln>
                      </wps:spPr>
                      <wps:txbx>
                        <w:txbxContent>
                          <w:p w14:paraId="551FE629" w14:textId="0A583C54" w:rsidR="004F1734" w:rsidRPr="000B6AE6" w:rsidRDefault="004F1734" w:rsidP="004F1734">
                            <w:pPr>
                              <w:rPr>
                                <w:sz w:val="16"/>
                                <w:szCs w:val="16"/>
                              </w:rPr>
                            </w:pPr>
                            <w:r w:rsidRPr="004F1734">
                              <w:rPr>
                                <w:b/>
                                <w:bCs/>
                                <w:sz w:val="16"/>
                                <w:szCs w:val="16"/>
                              </w:rPr>
                              <w:t xml:space="preserve">TABLE </w:t>
                            </w:r>
                            <w:r w:rsidRPr="004F1734">
                              <w:rPr>
                                <w:b/>
                                <w:bCs/>
                                <w:sz w:val="16"/>
                                <w:szCs w:val="16"/>
                              </w:rPr>
                              <w:t>3</w:t>
                            </w:r>
                            <w:r>
                              <w:rPr>
                                <w:sz w:val="16"/>
                                <w:szCs w:val="16"/>
                              </w:rPr>
                              <w:t>: EXPERIMENTAL RESULTS</w:t>
                            </w:r>
                            <w:r>
                              <w:rPr>
                                <w:sz w:val="16"/>
                                <w:szCs w:val="16"/>
                              </w:rPr>
                              <w:t xml:space="preserve"> - EXAMPLE APPLICATION</w:t>
                            </w:r>
                          </w:p>
                          <w:tbl>
                            <w:tblPr>
                              <w:tblStyle w:val="TableGrid"/>
                              <w:tblW w:w="0" w:type="auto"/>
                              <w:tblLook w:val="04A0" w:firstRow="1" w:lastRow="0" w:firstColumn="1" w:lastColumn="0" w:noHBand="0" w:noVBand="1"/>
                            </w:tblPr>
                            <w:tblGrid>
                              <w:gridCol w:w="1435"/>
                              <w:gridCol w:w="1260"/>
                              <w:gridCol w:w="1080"/>
                              <w:gridCol w:w="1332"/>
                            </w:tblGrid>
                            <w:tr w:rsidR="00857A3C" w:rsidRPr="00C64DC1" w14:paraId="4DB9912D" w14:textId="77777777" w:rsidTr="003975E9">
                              <w:tc>
                                <w:tcPr>
                                  <w:tcW w:w="1435" w:type="dxa"/>
                                </w:tcPr>
                                <w:p w14:paraId="2B203EDF" w14:textId="77777777" w:rsidR="00857A3C" w:rsidRPr="00C64DC1" w:rsidRDefault="00857A3C" w:rsidP="003975E9">
                                  <w:pPr>
                                    <w:rPr>
                                      <w:rFonts w:ascii="Times New Roman" w:eastAsia="Times New Roman" w:hAnsi="Times New Roman" w:cs="Times New Roman"/>
                                      <w:sz w:val="16"/>
                                      <w:szCs w:val="16"/>
                                    </w:rPr>
                                  </w:pPr>
                                </w:p>
                              </w:tc>
                              <w:tc>
                                <w:tcPr>
                                  <w:tcW w:w="1260" w:type="dxa"/>
                                </w:tcPr>
                                <w:p w14:paraId="0F18B2F4"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080" w:type="dxa"/>
                                </w:tcPr>
                                <w:p w14:paraId="4195E81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332" w:type="dxa"/>
                                </w:tcPr>
                                <w:p w14:paraId="2EF6D0E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857A3C" w:rsidRPr="00C64DC1" w14:paraId="7BA50576" w14:textId="77777777" w:rsidTr="003975E9">
                              <w:tc>
                                <w:tcPr>
                                  <w:tcW w:w="1435" w:type="dxa"/>
                                </w:tcPr>
                                <w:p w14:paraId="630341F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260" w:type="dxa"/>
                                </w:tcPr>
                                <w:p w14:paraId="0F0679AC"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0.10160</w:t>
                                  </w:r>
                                </w:p>
                                <w:p w14:paraId="06768644" w14:textId="77777777" w:rsidR="00857A3C" w:rsidRPr="00C64DC1" w:rsidRDefault="00857A3C" w:rsidP="003975E9">
                                  <w:pPr>
                                    <w:rPr>
                                      <w:rFonts w:ascii="Times New Roman" w:eastAsia="Times New Roman" w:hAnsi="Times New Roman" w:cs="Times New Roman"/>
                                      <w:sz w:val="16"/>
                                      <w:szCs w:val="16"/>
                                    </w:rPr>
                                  </w:pPr>
                                </w:p>
                              </w:tc>
                              <w:tc>
                                <w:tcPr>
                                  <w:tcW w:w="1080" w:type="dxa"/>
                                </w:tcPr>
                                <w:p w14:paraId="0C099CD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332" w:type="dxa"/>
                                </w:tcPr>
                                <w:p w14:paraId="67D1EE04"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857A3C" w:rsidRPr="00C64DC1" w14:paraId="082DA963" w14:textId="77777777" w:rsidTr="003975E9">
                              <w:tc>
                                <w:tcPr>
                                  <w:tcW w:w="1435" w:type="dxa"/>
                                </w:tcPr>
                                <w:p w14:paraId="04CF834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260" w:type="dxa"/>
                                </w:tcPr>
                                <w:p w14:paraId="27EC9EC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0.10840</w:t>
                                  </w:r>
                                </w:p>
                              </w:tc>
                              <w:tc>
                                <w:tcPr>
                                  <w:tcW w:w="1080" w:type="dxa"/>
                                </w:tcPr>
                                <w:p w14:paraId="3B94EE0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-0.61096</w:t>
                                  </w:r>
                                </w:p>
                              </w:tc>
                              <w:tc>
                                <w:tcPr>
                                  <w:tcW w:w="1332" w:type="dxa"/>
                                </w:tcPr>
                                <w:p w14:paraId="5B7D1873"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0.02034</w:t>
                                  </w:r>
                                </w:p>
                                <w:p w14:paraId="691FE8AA" w14:textId="77777777" w:rsidR="00857A3C" w:rsidRPr="00C64DC1" w:rsidRDefault="00857A3C" w:rsidP="003975E9">
                                  <w:pPr>
                                    <w:rPr>
                                      <w:rFonts w:ascii="Times New Roman" w:eastAsia="Times New Roman" w:hAnsi="Times New Roman" w:cs="Times New Roman"/>
                                      <w:sz w:val="16"/>
                                      <w:szCs w:val="16"/>
                                    </w:rPr>
                                  </w:pPr>
                                </w:p>
                              </w:tc>
                            </w:tr>
                            <w:tr w:rsidR="00857A3C" w:rsidRPr="00C64DC1" w14:paraId="12577470" w14:textId="77777777" w:rsidTr="003975E9">
                              <w:tc>
                                <w:tcPr>
                                  <w:tcW w:w="1435" w:type="dxa"/>
                                </w:tcPr>
                                <w:p w14:paraId="5AC7F675"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260" w:type="dxa"/>
                                </w:tcPr>
                                <w:p w14:paraId="4446C8E3"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6A9572E5"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0.00136</w:t>
                                  </w:r>
                                </w:p>
                              </w:tc>
                              <w:tc>
                                <w:tcPr>
                                  <w:tcW w:w="1332" w:type="dxa"/>
                                </w:tcPr>
                                <w:p w14:paraId="0265B18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0.00506</w:t>
                                  </w:r>
                                </w:p>
                              </w:tc>
                            </w:tr>
                          </w:tbl>
                          <w:p w14:paraId="401AA69C" w14:textId="77777777" w:rsidR="00857A3C" w:rsidRPr="00C64DC1" w:rsidRDefault="00857A3C" w:rsidP="00857A3C">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857A3C" w:rsidRPr="00C64DC1" w14:paraId="0F69D420" w14:textId="77777777" w:rsidTr="003975E9">
                              <w:tc>
                                <w:tcPr>
                                  <w:tcW w:w="1345" w:type="dxa"/>
                                </w:tcPr>
                                <w:p w14:paraId="597688CF" w14:textId="77777777" w:rsidR="00857A3C" w:rsidRPr="00C64DC1" w:rsidRDefault="00857A3C" w:rsidP="003975E9">
                                  <w:pPr>
                                    <w:rPr>
                                      <w:rFonts w:ascii="Times New Roman" w:eastAsia="Times New Roman" w:hAnsi="Times New Roman" w:cs="Times New Roman"/>
                                      <w:sz w:val="16"/>
                                      <w:szCs w:val="16"/>
                                    </w:rPr>
                                  </w:pPr>
                                </w:p>
                              </w:tc>
                              <w:tc>
                                <w:tcPr>
                                  <w:tcW w:w="1305" w:type="dxa"/>
                                </w:tcPr>
                                <w:p w14:paraId="336B5AB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041" w:type="dxa"/>
                                </w:tcPr>
                                <w:p w14:paraId="38851A4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416" w:type="dxa"/>
                                </w:tcPr>
                                <w:p w14:paraId="654E7EF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857A3C" w:rsidRPr="00C64DC1" w14:paraId="385CF68B" w14:textId="77777777" w:rsidTr="003975E9">
                              <w:tc>
                                <w:tcPr>
                                  <w:tcW w:w="1345" w:type="dxa"/>
                                </w:tcPr>
                                <w:p w14:paraId="69FB95E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305" w:type="dxa"/>
                                </w:tcPr>
                                <w:p w14:paraId="73B2CDA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41" w:type="dxa"/>
                                </w:tcPr>
                                <w:p w14:paraId="2D8880D9"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416" w:type="dxa"/>
                                </w:tcPr>
                                <w:p w14:paraId="68C3BE00"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0.785</w:t>
                                  </w:r>
                                </w:p>
                              </w:tc>
                            </w:tr>
                            <w:tr w:rsidR="00857A3C" w:rsidRPr="00C64DC1" w14:paraId="2BE443DA" w14:textId="77777777" w:rsidTr="003975E9">
                              <w:tc>
                                <w:tcPr>
                                  <w:tcW w:w="1345" w:type="dxa"/>
                                </w:tcPr>
                                <w:p w14:paraId="616B059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305" w:type="dxa"/>
                                </w:tcPr>
                                <w:p w14:paraId="61C25C8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865803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0.02186</w:t>
                                  </w:r>
                                </w:p>
                              </w:tc>
                              <w:tc>
                                <w:tcPr>
                                  <w:tcW w:w="1416" w:type="dxa"/>
                                </w:tcPr>
                                <w:p w14:paraId="68F5770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0.79461</w:t>
                                  </w:r>
                                </w:p>
                              </w:tc>
                            </w:tr>
                            <w:tr w:rsidR="00857A3C" w:rsidRPr="00C64DC1" w14:paraId="20B57796" w14:textId="77777777" w:rsidTr="003975E9">
                              <w:tc>
                                <w:tcPr>
                                  <w:tcW w:w="1345" w:type="dxa"/>
                                </w:tcPr>
                                <w:p w14:paraId="6F0BC2C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305" w:type="dxa"/>
                                </w:tcPr>
                                <w:p w14:paraId="313C628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49C8FD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w:t>
                                  </w:r>
                                  <w:r w:rsidRPr="00C64DC1">
                                    <w:rPr>
                                      <w:rFonts w:ascii="Segoe UI" w:eastAsia="Times New Roman" w:hAnsi="Segoe UI" w:cs="Segoe UI"/>
                                      <w:sz w:val="16"/>
                                      <w:szCs w:val="16"/>
                                    </w:rPr>
                                    <w:t>0.02186</w:t>
                                  </w:r>
                                </w:p>
                              </w:tc>
                              <w:tc>
                                <w:tcPr>
                                  <w:tcW w:w="1416" w:type="dxa"/>
                                </w:tcPr>
                                <w:p w14:paraId="3547DB51"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-0.00921293</w:t>
                                  </w:r>
                                </w:p>
                              </w:tc>
                            </w:tr>
                          </w:tbl>
                          <w:p w14:paraId="6CB98211" w14:textId="77777777" w:rsidR="00857A3C" w:rsidRPr="000B6AE6" w:rsidRDefault="00857A3C" w:rsidP="00857A3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3A10B" id="Text Box 147" o:spid="_x0000_s1174" type="#_x0000_t202" style="position:absolute;left:0;text-align:left;margin-left:0;margin-top:7.5pt;width:270.75pt;height:149.5pt;z-index:-25160960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NlOgIAAIU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" fillcolor="white [3201]" strokeweight=".5pt">
                <v:textbox>
                  <w:txbxContent>
                    <w:p w14:paraId="551FE629" w14:textId="0A583C54" w:rsidR="004F1734" w:rsidRPr="000B6AE6" w:rsidRDefault="004F1734" w:rsidP="004F1734">
                      <w:pPr>
                        <w:rPr>
                          <w:sz w:val="16"/>
                          <w:szCs w:val="16"/>
                        </w:rPr>
                      </w:pPr>
                      <w:r w:rsidRPr="004F1734">
                        <w:rPr>
                          <w:b/>
                          <w:bCs/>
                          <w:sz w:val="16"/>
                          <w:szCs w:val="16"/>
                        </w:rPr>
                        <w:t xml:space="preserve">TABLE </w:t>
                      </w:r>
                      <w:r w:rsidRPr="004F1734">
                        <w:rPr>
                          <w:b/>
                          <w:bCs/>
                          <w:sz w:val="16"/>
                          <w:szCs w:val="16"/>
                        </w:rPr>
                        <w:t>3</w:t>
                      </w:r>
                      <w:r>
                        <w:rPr>
                          <w:sz w:val="16"/>
                          <w:szCs w:val="16"/>
                        </w:rPr>
                        <w:t>: EXPERIMENTAL RESULTS</w:t>
                      </w:r>
                      <w:r>
                        <w:rPr>
                          <w:sz w:val="16"/>
                          <w:szCs w:val="16"/>
                        </w:rPr>
                        <w:t xml:space="preserve"> - EXAMPLE APPLICATION</w:t>
                      </w:r>
                    </w:p>
                    <w:tbl>
                      <w:tblPr>
                        <w:tblStyle w:val="TableGrid"/>
                        <w:tblW w:w="0" w:type="auto"/>
                        <w:tblLook w:val="04A0" w:firstRow="1" w:lastRow="0" w:firstColumn="1" w:lastColumn="0" w:noHBand="0" w:noVBand="1"/>
                      </w:tblPr>
                      <w:tblGrid>
                        <w:gridCol w:w="1435"/>
                        <w:gridCol w:w="1260"/>
                        <w:gridCol w:w="1080"/>
                        <w:gridCol w:w="1332"/>
                      </w:tblGrid>
                      <w:tr w:rsidR="00857A3C" w:rsidRPr="00C64DC1" w14:paraId="4DB9912D" w14:textId="77777777" w:rsidTr="003975E9">
                        <w:tc>
                          <w:tcPr>
                            <w:tcW w:w="1435" w:type="dxa"/>
                          </w:tcPr>
                          <w:p w14:paraId="2B203EDF" w14:textId="77777777" w:rsidR="00857A3C" w:rsidRPr="00C64DC1" w:rsidRDefault="00857A3C" w:rsidP="003975E9">
                            <w:pPr>
                              <w:rPr>
                                <w:rFonts w:ascii="Times New Roman" w:eastAsia="Times New Roman" w:hAnsi="Times New Roman" w:cs="Times New Roman"/>
                                <w:sz w:val="16"/>
                                <w:szCs w:val="16"/>
                              </w:rPr>
                            </w:pPr>
                          </w:p>
                        </w:tc>
                        <w:tc>
                          <w:tcPr>
                            <w:tcW w:w="1260" w:type="dxa"/>
                          </w:tcPr>
                          <w:p w14:paraId="0F18B2F4"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080" w:type="dxa"/>
                          </w:tcPr>
                          <w:p w14:paraId="4195E81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332" w:type="dxa"/>
                          </w:tcPr>
                          <w:p w14:paraId="2EF6D0E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857A3C" w:rsidRPr="00C64DC1" w14:paraId="7BA50576" w14:textId="77777777" w:rsidTr="003975E9">
                        <w:tc>
                          <w:tcPr>
                            <w:tcW w:w="1435" w:type="dxa"/>
                          </w:tcPr>
                          <w:p w14:paraId="630341F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260" w:type="dxa"/>
                          </w:tcPr>
                          <w:p w14:paraId="0F0679AC"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0.10160</w:t>
                            </w:r>
                          </w:p>
                          <w:p w14:paraId="06768644" w14:textId="77777777" w:rsidR="00857A3C" w:rsidRPr="00C64DC1" w:rsidRDefault="00857A3C" w:rsidP="003975E9">
                            <w:pPr>
                              <w:rPr>
                                <w:rFonts w:ascii="Times New Roman" w:eastAsia="Times New Roman" w:hAnsi="Times New Roman" w:cs="Times New Roman"/>
                                <w:sz w:val="16"/>
                                <w:szCs w:val="16"/>
                              </w:rPr>
                            </w:pPr>
                          </w:p>
                        </w:tc>
                        <w:tc>
                          <w:tcPr>
                            <w:tcW w:w="1080" w:type="dxa"/>
                          </w:tcPr>
                          <w:p w14:paraId="0C099CD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332" w:type="dxa"/>
                          </w:tcPr>
                          <w:p w14:paraId="67D1EE04"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857A3C" w:rsidRPr="00C64DC1" w14:paraId="082DA963" w14:textId="77777777" w:rsidTr="003975E9">
                        <w:tc>
                          <w:tcPr>
                            <w:tcW w:w="1435" w:type="dxa"/>
                          </w:tcPr>
                          <w:p w14:paraId="04CF834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260" w:type="dxa"/>
                          </w:tcPr>
                          <w:p w14:paraId="27EC9EC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0.10840</w:t>
                            </w:r>
                          </w:p>
                        </w:tc>
                        <w:tc>
                          <w:tcPr>
                            <w:tcW w:w="1080" w:type="dxa"/>
                          </w:tcPr>
                          <w:p w14:paraId="3B94EE0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-0.61096</w:t>
                            </w:r>
                          </w:p>
                        </w:tc>
                        <w:tc>
                          <w:tcPr>
                            <w:tcW w:w="1332" w:type="dxa"/>
                          </w:tcPr>
                          <w:p w14:paraId="5B7D1873"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0.02034</w:t>
                            </w:r>
                          </w:p>
                          <w:p w14:paraId="691FE8AA" w14:textId="77777777" w:rsidR="00857A3C" w:rsidRPr="00C64DC1" w:rsidRDefault="00857A3C" w:rsidP="003975E9">
                            <w:pPr>
                              <w:rPr>
                                <w:rFonts w:ascii="Times New Roman" w:eastAsia="Times New Roman" w:hAnsi="Times New Roman" w:cs="Times New Roman"/>
                                <w:sz w:val="16"/>
                                <w:szCs w:val="16"/>
                              </w:rPr>
                            </w:pPr>
                          </w:p>
                        </w:tc>
                      </w:tr>
                      <w:tr w:rsidR="00857A3C" w:rsidRPr="00C64DC1" w14:paraId="12577470" w14:textId="77777777" w:rsidTr="003975E9">
                        <w:tc>
                          <w:tcPr>
                            <w:tcW w:w="1435" w:type="dxa"/>
                          </w:tcPr>
                          <w:p w14:paraId="5AC7F675"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260" w:type="dxa"/>
                          </w:tcPr>
                          <w:p w14:paraId="4446C8E3"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6A9572E5"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0.00136</w:t>
                            </w:r>
                          </w:p>
                        </w:tc>
                        <w:tc>
                          <w:tcPr>
                            <w:tcW w:w="1332" w:type="dxa"/>
                          </w:tcPr>
                          <w:p w14:paraId="0265B18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0.00506</w:t>
                            </w:r>
                          </w:p>
                        </w:tc>
                      </w:tr>
                    </w:tbl>
                    <w:p w14:paraId="401AA69C" w14:textId="77777777" w:rsidR="00857A3C" w:rsidRPr="00C64DC1" w:rsidRDefault="00857A3C" w:rsidP="00857A3C">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857A3C" w:rsidRPr="00C64DC1" w14:paraId="0F69D420" w14:textId="77777777" w:rsidTr="003975E9">
                        <w:tc>
                          <w:tcPr>
                            <w:tcW w:w="1345" w:type="dxa"/>
                          </w:tcPr>
                          <w:p w14:paraId="597688CF" w14:textId="77777777" w:rsidR="00857A3C" w:rsidRPr="00C64DC1" w:rsidRDefault="00857A3C" w:rsidP="003975E9">
                            <w:pPr>
                              <w:rPr>
                                <w:rFonts w:ascii="Times New Roman" w:eastAsia="Times New Roman" w:hAnsi="Times New Roman" w:cs="Times New Roman"/>
                                <w:sz w:val="16"/>
                                <w:szCs w:val="16"/>
                              </w:rPr>
                            </w:pPr>
                          </w:p>
                        </w:tc>
                        <w:tc>
                          <w:tcPr>
                            <w:tcW w:w="1305" w:type="dxa"/>
                          </w:tcPr>
                          <w:p w14:paraId="336B5AB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041" w:type="dxa"/>
                          </w:tcPr>
                          <w:p w14:paraId="38851A4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416" w:type="dxa"/>
                          </w:tcPr>
                          <w:p w14:paraId="654E7EF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857A3C" w:rsidRPr="00C64DC1" w14:paraId="385CF68B" w14:textId="77777777" w:rsidTr="003975E9">
                        <w:tc>
                          <w:tcPr>
                            <w:tcW w:w="1345" w:type="dxa"/>
                          </w:tcPr>
                          <w:p w14:paraId="69FB95E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305" w:type="dxa"/>
                          </w:tcPr>
                          <w:p w14:paraId="73B2CDA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41" w:type="dxa"/>
                          </w:tcPr>
                          <w:p w14:paraId="2D8880D9"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416" w:type="dxa"/>
                          </w:tcPr>
                          <w:p w14:paraId="68C3BE00"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0.785</w:t>
                            </w:r>
                          </w:p>
                        </w:tc>
                      </w:tr>
                      <w:tr w:rsidR="00857A3C" w:rsidRPr="00C64DC1" w14:paraId="2BE443DA" w14:textId="77777777" w:rsidTr="003975E9">
                        <w:tc>
                          <w:tcPr>
                            <w:tcW w:w="1345" w:type="dxa"/>
                          </w:tcPr>
                          <w:p w14:paraId="616B059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305" w:type="dxa"/>
                          </w:tcPr>
                          <w:p w14:paraId="61C25C8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865803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0.02186</w:t>
                            </w:r>
                          </w:p>
                        </w:tc>
                        <w:tc>
                          <w:tcPr>
                            <w:tcW w:w="1416" w:type="dxa"/>
                          </w:tcPr>
                          <w:p w14:paraId="68F5770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0.79461</w:t>
                            </w:r>
                          </w:p>
                        </w:tc>
                      </w:tr>
                      <w:tr w:rsidR="00857A3C" w:rsidRPr="00C64DC1" w14:paraId="20B57796" w14:textId="77777777" w:rsidTr="003975E9">
                        <w:tc>
                          <w:tcPr>
                            <w:tcW w:w="1345" w:type="dxa"/>
                          </w:tcPr>
                          <w:p w14:paraId="6F0BC2C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305" w:type="dxa"/>
                          </w:tcPr>
                          <w:p w14:paraId="313C628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49C8FD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w:t>
                            </w:r>
                            <w:r w:rsidRPr="00C64DC1">
                              <w:rPr>
                                <w:rFonts w:ascii="Segoe UI" w:eastAsia="Times New Roman" w:hAnsi="Segoe UI" w:cs="Segoe UI"/>
                                <w:sz w:val="16"/>
                                <w:szCs w:val="16"/>
                              </w:rPr>
                              <w:t>0.02186</w:t>
                            </w:r>
                          </w:p>
                        </w:tc>
                        <w:tc>
                          <w:tcPr>
                            <w:tcW w:w="1416" w:type="dxa"/>
                          </w:tcPr>
                          <w:p w14:paraId="3547DB51"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-0.00921293</w:t>
                            </w:r>
                          </w:p>
                        </w:tc>
                      </w:tr>
                    </w:tbl>
                    <w:p w14:paraId="6CB98211" w14:textId="77777777" w:rsidR="00857A3C" w:rsidRPr="000B6AE6" w:rsidRDefault="00857A3C" w:rsidP="00857A3C">
                      <w:pPr>
                        <w:rPr>
                          <w:sz w:val="16"/>
                          <w:szCs w:val="16"/>
                        </w:rPr>
                      </w:pPr>
                    </w:p>
                  </w:txbxContent>
                </v:textbox>
              </v:shape>
            </w:pict>
          </mc:Fallback>
        </mc:AlternateContent>
      </w:r>
    </w:p>
    <w:p w14:paraId="20AC5512" w14:textId="3666289A" w:rsidR="00ED4394" w:rsidRDefault="00ED4394" w:rsidP="002B3339">
      <w:pPr>
        <w:pStyle w:val="BodyTextIndent"/>
        <w:ind w:firstLine="0"/>
        <w:rPr>
          <w:kern w:val="0"/>
        </w:rPr>
      </w:pPr>
    </w:p>
    <w:p w14:paraId="06A54CF2" w14:textId="2518D72A" w:rsidR="00ED4394" w:rsidRDefault="00ED4394" w:rsidP="002B3339">
      <w:pPr>
        <w:pStyle w:val="BodyTextIndent"/>
        <w:ind w:firstLine="0"/>
        <w:rPr>
          <w:kern w:val="0"/>
        </w:rPr>
      </w:pPr>
    </w:p>
    <w:p w14:paraId="3787FD13" w14:textId="2B62A40A" w:rsidR="00ED4394" w:rsidRDefault="00ED4394" w:rsidP="002B3339">
      <w:pPr>
        <w:pStyle w:val="BodyTextIndent"/>
        <w:ind w:firstLine="0"/>
        <w:rPr>
          <w:kern w:val="0"/>
        </w:rPr>
      </w:pPr>
    </w:p>
    <w:p w14:paraId="07813212" w14:textId="75452A28" w:rsidR="00ED4394" w:rsidRDefault="00ED4394" w:rsidP="002B3339">
      <w:pPr>
        <w:pStyle w:val="BodyTextIndent"/>
        <w:ind w:firstLine="0"/>
        <w:rPr>
          <w:kern w:val="0"/>
        </w:rPr>
      </w:pPr>
    </w:p>
    <w:p w14:paraId="4B241225" w14:textId="32EB0EA6" w:rsidR="00ED4394" w:rsidRDefault="00ED4394" w:rsidP="002B3339">
      <w:pPr>
        <w:pStyle w:val="BodyTextIndent"/>
        <w:ind w:firstLine="0"/>
        <w:rPr>
          <w:kern w:val="0"/>
        </w:rPr>
      </w:pPr>
    </w:p>
    <w:p w14:paraId="3B017E97" w14:textId="43623694" w:rsidR="00ED4394" w:rsidRDefault="00ED4394" w:rsidP="002B3339">
      <w:pPr>
        <w:pStyle w:val="BodyTextIndent"/>
        <w:ind w:firstLine="0"/>
        <w:rPr>
          <w:kern w:val="0"/>
        </w:rPr>
      </w:pPr>
    </w:p>
    <w:p w14:paraId="29D4AFCC" w14:textId="5F68EB64" w:rsidR="00ED4394" w:rsidRDefault="00ED4394" w:rsidP="002B3339">
      <w:pPr>
        <w:pStyle w:val="BodyTextIndent"/>
        <w:ind w:firstLine="0"/>
        <w:rPr>
          <w:kern w:val="0"/>
        </w:rPr>
      </w:pPr>
    </w:p>
    <w:p w14:paraId="571B43B4" w14:textId="4C012B34" w:rsidR="00ED4394" w:rsidRDefault="00ED4394" w:rsidP="002B3339">
      <w:pPr>
        <w:pStyle w:val="BodyTextIndent"/>
        <w:ind w:firstLine="0"/>
        <w:rPr>
          <w:kern w:val="0"/>
        </w:rPr>
      </w:pPr>
    </w:p>
    <w:p w14:paraId="63E3496C" w14:textId="57FDF001" w:rsidR="00ED4394" w:rsidRDefault="00ED4394" w:rsidP="002B3339">
      <w:pPr>
        <w:pStyle w:val="BodyTextIndent"/>
        <w:ind w:firstLine="0"/>
        <w:rPr>
          <w:kern w:val="0"/>
        </w:rPr>
      </w:pPr>
    </w:p>
    <w:p w14:paraId="7F520EE7" w14:textId="70E6EEBE" w:rsidR="00857A3C" w:rsidRDefault="00857A3C" w:rsidP="002B3339">
      <w:pPr>
        <w:pStyle w:val="BodyTextIndent"/>
        <w:ind w:firstLine="0"/>
        <w:rPr>
          <w:kern w:val="0"/>
        </w:rPr>
      </w:pPr>
    </w:p>
    <w:p w14:paraId="095E68FB" w14:textId="540CBD90" w:rsidR="00857A3C" w:rsidRDefault="00857A3C" w:rsidP="002B3339">
      <w:pPr>
        <w:pStyle w:val="BodyTextIndent"/>
        <w:ind w:firstLine="0"/>
        <w:rPr>
          <w:kern w:val="0"/>
        </w:rPr>
      </w:pPr>
    </w:p>
    <w:p w14:paraId="18E48C33" w14:textId="58F34E5A" w:rsidR="00857A3C" w:rsidRDefault="00857A3C" w:rsidP="002B3339">
      <w:pPr>
        <w:pStyle w:val="BodyTextIndent"/>
        <w:ind w:firstLine="0"/>
        <w:rPr>
          <w:kern w:val="0"/>
        </w:rPr>
      </w:pPr>
    </w:p>
    <w:p w14:paraId="0911BF1F" w14:textId="3D9DED0F" w:rsidR="00B93BA7" w:rsidRDefault="00B93BA7" w:rsidP="002B3339">
      <w:pPr>
        <w:pStyle w:val="BodyTextIndent"/>
        <w:ind w:firstLine="0"/>
        <w:rPr>
          <w:kern w:val="0"/>
        </w:rPr>
      </w:pPr>
    </w:p>
    <w:p w14:paraId="6E9C1CA2" w14:textId="760357ED" w:rsidR="00B93BA7" w:rsidRDefault="00B93BA7" w:rsidP="002B3339">
      <w:pPr>
        <w:pStyle w:val="BodyTextIndent"/>
        <w:ind w:firstLine="0"/>
        <w:rPr>
          <w:kern w:val="0"/>
        </w:rPr>
      </w:pPr>
    </w:p>
    <w:p w14:paraId="795120A5" w14:textId="175F5B88" w:rsidR="00B93BA7" w:rsidRDefault="00657C48" w:rsidP="002B3339">
      <w:pPr>
        <w:pStyle w:val="BodyTextIndent"/>
        <w:ind w:firstLine="0"/>
        <w:rPr>
          <w:kern w:val="0"/>
        </w:rPr>
      </w:pPr>
      <w:r>
        <w:rPr>
          <w:noProof/>
        </w:rPr>
        <mc:AlternateContent>
          <mc:Choice Requires="wpg">
            <w:drawing>
              <wp:anchor distT="0" distB="0" distL="114300" distR="114300" simplePos="0" relativeHeight="251679232" behindDoc="0" locked="0" layoutInCell="1" allowOverlap="1" wp14:anchorId="376E8A07" wp14:editId="2B34BBF5">
                <wp:simplePos x="0" y="0"/>
                <wp:positionH relativeFrom="margin">
                  <wp:posOffset>4066549</wp:posOffset>
                </wp:positionH>
                <wp:positionV relativeFrom="paragraph">
                  <wp:posOffset>11478</wp:posOffset>
                </wp:positionV>
                <wp:extent cx="2546363" cy="1992573"/>
                <wp:effectExtent l="0" t="0" r="6350" b="8255"/>
                <wp:wrapNone/>
                <wp:docPr id="477" name="Group 477"/>
                <wp:cNvGraphicFramePr/>
                <a:graphic xmlns:a="http://schemas.openxmlformats.org/drawingml/2006/main">
                  <a:graphicData uri="http://schemas.microsoft.com/office/word/2010/wordprocessingGroup">
                    <wpg:wgp>
                      <wpg:cNvGrpSpPr/>
                      <wpg:grpSpPr>
                        <a:xfrm>
                          <a:off x="0" y="0"/>
                          <a:ext cx="2546363" cy="1992573"/>
                          <a:chOff x="-114263" y="-43433"/>
                          <a:chExt cx="2614671" cy="1666553"/>
                        </a:xfrm>
                      </wpg:grpSpPr>
                      <pic:pic xmlns:pic="http://schemas.openxmlformats.org/drawingml/2006/picture">
                        <pic:nvPicPr>
                          <pic:cNvPr id="478" name="Picture 478" descr="Engineering drawing&#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14263" y="-18625"/>
                            <a:ext cx="1620640" cy="1265772"/>
                          </a:xfrm>
                          <a:prstGeom prst="rect">
                            <a:avLst/>
                          </a:prstGeom>
                        </pic:spPr>
                      </pic:pic>
                      <pic:pic xmlns:pic="http://schemas.openxmlformats.org/drawingml/2006/picture">
                        <pic:nvPicPr>
                          <pic:cNvPr id="479" name="Picture 479" descr="Engineering drawing&#10;&#10;Description automatically generated with low confidence"/>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577895" y="-43433"/>
                            <a:ext cx="814565" cy="636308"/>
                          </a:xfrm>
                          <a:prstGeom prst="rect">
                            <a:avLst/>
                          </a:prstGeom>
                        </pic:spPr>
                      </pic:pic>
                      <pic:pic xmlns:pic="http://schemas.openxmlformats.org/drawingml/2006/picture">
                        <pic:nvPicPr>
                          <pic:cNvPr id="480" name="Picture 480" descr="Engineering drawing&#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577918" y="619151"/>
                            <a:ext cx="819492" cy="640219"/>
                          </a:xfrm>
                          <a:prstGeom prst="rect">
                            <a:avLst/>
                          </a:prstGeom>
                        </pic:spPr>
                      </pic:pic>
                      <wps:wsp>
                        <wps:cNvPr id="481" name="Text Box 104"/>
                        <wps:cNvSpPr txBox="1"/>
                        <wps:spPr>
                          <a:xfrm>
                            <a:off x="260204" y="1267116"/>
                            <a:ext cx="2240204" cy="356004"/>
                          </a:xfrm>
                          <a:prstGeom prst="rect">
                            <a:avLst/>
                          </a:prstGeom>
                          <a:solidFill>
                            <a:schemeClr val="lt1"/>
                          </a:solidFill>
                          <a:ln w="6350">
                            <a:noFill/>
                          </a:ln>
                        </wps:spPr>
                        <wps:txbx>
                          <w:txbxContent>
                            <w:p w14:paraId="699DB99A" w14:textId="6364FEFA" w:rsidR="00B93BA7" w:rsidRDefault="00CE54D9" w:rsidP="00B93BA7">
                              <w:pPr>
                                <w:spacing w:line="256" w:lineRule="auto"/>
                                <w:rPr>
                                  <w:rFonts w:ascii="Calibri" w:eastAsia="Calibri" w:hAnsi="Calibri"/>
                                </w:rPr>
                              </w:pPr>
                              <w:r w:rsidRPr="00CE54D9">
                                <w:rPr>
                                  <w:rFonts w:ascii="Calibri" w:eastAsia="Calibri" w:hAnsi="Calibri"/>
                                  <w:b/>
                                  <w:bCs/>
                                </w:rPr>
                                <w:t>FIGURE 11</w:t>
                              </w:r>
                              <w:r>
                                <w:rPr>
                                  <w:rFonts w:ascii="Calibri" w:eastAsia="Calibri" w:hAnsi="Calibri"/>
                                </w:rPr>
                                <w:t>: EXAMPLE APPLICATION - FILTERING</w:t>
                              </w:r>
                              <w:r w:rsidR="00B93BA7">
                                <w:rPr>
                                  <w:rFonts w:ascii="Calibri" w:eastAsia="Calibri" w:hAnsi="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E8A07" id="Group 477" o:spid="_x0000_s1175" style="position:absolute;left:0;text-align:left;margin-left:320.2pt;margin-top:.9pt;width:200.5pt;height:156.9pt;z-index:251679232;mso-position-horizontal-relative:margin;mso-width-relative:margin;mso-height-relative:margin" coordorigin="-1142,-434" coordsize="26146,16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">
                <v:shape id="Picture 478" o:spid="_x0000_s1176" type="#_x0000_t75" alt="Engineering drawing&#10;&#10;Description automatically generated" style="position:absolute;left:-1142;top:-186;width:16205;height:12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">
                  <v:imagedata r:id="rId69" o:title="Engineering drawing&#10;&#10;Description automatically generated"/>
                </v:shape>
                <v:shape id="Picture 479" o:spid="_x0000_s1177" type="#_x0000_t75" alt="Engineering drawing&#10;&#10;Description automatically generated with low confidence" style="position:absolute;left:15778;top:-434;width:8146;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">
                  <v:imagedata r:id="rId70" o:title="Engineering drawing&#10;&#10;Description automatically generated with low confidence"/>
                </v:shape>
                <v:shape id="Picture 480" o:spid="_x0000_s1178" type="#_x0000_t75" alt="Engineering drawing&#10;&#10;Description automatically generated with medium confidence" style="position:absolute;left:15779;top:6191;width:8195;height: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">
                  <v:imagedata r:id="rId71" o:title="Engineering drawing&#10;&#10;Description automatically generated with medium confidence"/>
                </v:shape>
                <v:shape id="Text Box 104" o:spid="_x0000_s1179" type="#_x0000_t202" style="position:absolute;left:2602;top:12671;width:22402;height:3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" fillcolor="white [3201]" stroked="f" strokeweight=".5pt">
                  <v:textbox>
                    <w:txbxContent>
                      <w:p w14:paraId="699DB99A" w14:textId="6364FEFA" w:rsidR="00B93BA7" w:rsidRDefault="00CE54D9" w:rsidP="00B93BA7">
                        <w:pPr>
                          <w:spacing w:line="256" w:lineRule="auto"/>
                          <w:rPr>
                            <w:rFonts w:ascii="Calibri" w:eastAsia="Calibri" w:hAnsi="Calibri"/>
                          </w:rPr>
                        </w:pPr>
                        <w:r w:rsidRPr="00CE54D9">
                          <w:rPr>
                            <w:rFonts w:ascii="Calibri" w:eastAsia="Calibri" w:hAnsi="Calibri"/>
                            <w:b/>
                            <w:bCs/>
                          </w:rPr>
                          <w:t>FIGURE 11</w:t>
                        </w:r>
                        <w:r>
                          <w:rPr>
                            <w:rFonts w:ascii="Calibri" w:eastAsia="Calibri" w:hAnsi="Calibri"/>
                          </w:rPr>
                          <w:t>: EXAMPLE APPLICATION - FILTERING</w:t>
                        </w:r>
                        <w:r w:rsidR="00B93BA7">
                          <w:rPr>
                            <w:rFonts w:ascii="Calibri" w:eastAsia="Calibri" w:hAnsi="Calibri"/>
                          </w:rPr>
                          <w:t xml:space="preserve"> </w:t>
                        </w:r>
                      </w:p>
                    </w:txbxContent>
                  </v:textbox>
                </v:shape>
                <w10:wrap anchorx="margin"/>
              </v:group>
            </w:pict>
          </mc:Fallback>
        </mc:AlternateContent>
      </w:r>
    </w:p>
    <w:p w14:paraId="170B4B50" w14:textId="700F55E6" w:rsidR="00B93BA7" w:rsidRDefault="00B93BA7" w:rsidP="002B3339">
      <w:pPr>
        <w:pStyle w:val="BodyTextIndent"/>
        <w:ind w:firstLine="0"/>
        <w:rPr>
          <w:kern w:val="0"/>
        </w:rPr>
      </w:pPr>
    </w:p>
    <w:p w14:paraId="0028B64D" w14:textId="20A31644" w:rsidR="00B93BA7" w:rsidRDefault="00B93BA7" w:rsidP="002B3339">
      <w:pPr>
        <w:pStyle w:val="BodyTextIndent"/>
        <w:ind w:firstLine="0"/>
        <w:rPr>
          <w:kern w:val="0"/>
        </w:rPr>
      </w:pPr>
    </w:p>
    <w:p w14:paraId="03AB43D4" w14:textId="5C55BBC9" w:rsidR="00B93BA7" w:rsidRDefault="00B93BA7" w:rsidP="002B3339">
      <w:pPr>
        <w:pStyle w:val="BodyTextIndent"/>
        <w:ind w:firstLine="0"/>
        <w:rPr>
          <w:kern w:val="0"/>
        </w:rPr>
      </w:pPr>
    </w:p>
    <w:p w14:paraId="6011E875" w14:textId="7A5E151B" w:rsidR="00B93BA7" w:rsidRDefault="00B93BA7" w:rsidP="002B3339">
      <w:pPr>
        <w:pStyle w:val="BodyTextIndent"/>
        <w:ind w:firstLine="0"/>
        <w:rPr>
          <w:kern w:val="0"/>
        </w:rPr>
      </w:pPr>
    </w:p>
    <w:p w14:paraId="376853BC" w14:textId="4E095C56" w:rsidR="00B93BA7" w:rsidRDefault="00B93BA7" w:rsidP="002B3339">
      <w:pPr>
        <w:pStyle w:val="BodyTextIndent"/>
        <w:ind w:firstLine="0"/>
        <w:rPr>
          <w:kern w:val="0"/>
        </w:rPr>
      </w:pPr>
    </w:p>
    <w:p w14:paraId="01C2D843" w14:textId="3DD34589" w:rsidR="00B93BA7" w:rsidRDefault="00B93BA7" w:rsidP="002B3339">
      <w:pPr>
        <w:pStyle w:val="BodyTextIndent"/>
        <w:ind w:firstLine="0"/>
        <w:rPr>
          <w:kern w:val="0"/>
        </w:rPr>
      </w:pPr>
    </w:p>
    <w:p w14:paraId="37E76DF8" w14:textId="5520F520" w:rsidR="00B93BA7" w:rsidRDefault="00B93BA7" w:rsidP="002B3339">
      <w:pPr>
        <w:pStyle w:val="BodyTextIndent"/>
        <w:ind w:firstLine="0"/>
        <w:rPr>
          <w:kern w:val="0"/>
        </w:rPr>
      </w:pPr>
    </w:p>
    <w:p w14:paraId="7AC4DC76" w14:textId="3B65176E" w:rsidR="00B93BA7" w:rsidRDefault="00B93BA7" w:rsidP="002B3339">
      <w:pPr>
        <w:pStyle w:val="BodyTextIndent"/>
        <w:ind w:firstLine="0"/>
        <w:rPr>
          <w:kern w:val="0"/>
        </w:rPr>
      </w:pPr>
    </w:p>
    <w:p w14:paraId="5FD02E71" w14:textId="50929AEA" w:rsidR="00B93BA7" w:rsidRDefault="00B93BA7" w:rsidP="002B3339">
      <w:pPr>
        <w:pStyle w:val="BodyTextIndent"/>
        <w:ind w:firstLine="0"/>
        <w:rPr>
          <w:kern w:val="0"/>
        </w:rPr>
      </w:pPr>
    </w:p>
    <w:p w14:paraId="234DD222" w14:textId="7B8334FF" w:rsidR="00B93BA7" w:rsidRDefault="00B93BA7" w:rsidP="002B3339">
      <w:pPr>
        <w:pStyle w:val="BodyTextIndent"/>
        <w:ind w:firstLine="0"/>
        <w:rPr>
          <w:kern w:val="0"/>
        </w:rPr>
      </w:pPr>
    </w:p>
    <w:p w14:paraId="739501E3" w14:textId="367646FE" w:rsidR="00B93BA7" w:rsidRDefault="00B93BA7" w:rsidP="002B3339">
      <w:pPr>
        <w:pStyle w:val="BodyTextIndent"/>
        <w:ind w:firstLine="0"/>
        <w:rPr>
          <w:kern w:val="0"/>
        </w:rPr>
      </w:pPr>
    </w:p>
    <w:p w14:paraId="728E5CE8" w14:textId="3FC3D0F9" w:rsidR="00B93BA7" w:rsidRDefault="00B93BA7" w:rsidP="002B3339">
      <w:pPr>
        <w:pStyle w:val="BodyTextIndent"/>
        <w:ind w:firstLine="0"/>
        <w:rPr>
          <w:kern w:val="0"/>
        </w:rPr>
      </w:pPr>
    </w:p>
    <w:p w14:paraId="3EE29DCC" w14:textId="7578CAEF" w:rsidR="00B93BA7" w:rsidRDefault="00657C48" w:rsidP="002B3339">
      <w:pPr>
        <w:pStyle w:val="BodyTextIndent"/>
        <w:ind w:firstLine="0"/>
        <w:rPr>
          <w:kern w:val="0"/>
        </w:rPr>
      </w:pPr>
      <w:r>
        <w:rPr>
          <w:noProof/>
        </w:rPr>
        <mc:AlternateContent>
          <mc:Choice Requires="wpg">
            <w:drawing>
              <wp:anchor distT="0" distB="0" distL="114300" distR="114300" simplePos="0" relativeHeight="251667968" behindDoc="0" locked="0" layoutInCell="1" allowOverlap="1" wp14:anchorId="3DAD59B7" wp14:editId="3A29085C">
                <wp:simplePos x="0" y="0"/>
                <wp:positionH relativeFrom="column">
                  <wp:posOffset>374338</wp:posOffset>
                </wp:positionH>
                <wp:positionV relativeFrom="paragraph">
                  <wp:posOffset>136269</wp:posOffset>
                </wp:positionV>
                <wp:extent cx="2696845" cy="1930488"/>
                <wp:effectExtent l="0" t="0" r="8255" b="0"/>
                <wp:wrapNone/>
                <wp:docPr id="487" name="Group 487"/>
                <wp:cNvGraphicFramePr/>
                <a:graphic xmlns:a="http://schemas.openxmlformats.org/drawingml/2006/main">
                  <a:graphicData uri="http://schemas.microsoft.com/office/word/2010/wordprocessingGroup">
                    <wpg:wgp>
                      <wpg:cNvGrpSpPr/>
                      <wpg:grpSpPr>
                        <a:xfrm>
                          <a:off x="0" y="0"/>
                          <a:ext cx="2696845" cy="1930488"/>
                          <a:chOff x="-87709" y="-29863"/>
                          <a:chExt cx="2699316" cy="1932503"/>
                        </a:xfrm>
                      </wpg:grpSpPr>
                      <pic:pic xmlns:pic="http://schemas.openxmlformats.org/drawingml/2006/picture">
                        <pic:nvPicPr>
                          <pic:cNvPr id="488" name="Picture 488" descr="A picture containing graphical user interfac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707648" y="-29863"/>
                            <a:ext cx="903934" cy="706151"/>
                          </a:xfrm>
                          <a:prstGeom prst="rect">
                            <a:avLst/>
                          </a:prstGeom>
                        </pic:spPr>
                      </pic:pic>
                      <pic:pic xmlns:pic="http://schemas.openxmlformats.org/drawingml/2006/picture">
                        <pic:nvPicPr>
                          <pic:cNvPr id="489" name="Picture 489" descr="Chart, histogram&#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07565" y="717874"/>
                            <a:ext cx="904042" cy="706178"/>
                          </a:xfrm>
                          <a:prstGeom prst="rect">
                            <a:avLst/>
                          </a:prstGeom>
                        </pic:spPr>
                      </pic:pic>
                      <pic:pic xmlns:pic="http://schemas.openxmlformats.org/drawingml/2006/picture">
                        <pic:nvPicPr>
                          <pic:cNvPr id="490" name="Picture 490" descr="Chart, surface chart&#10;&#10;Description automatically generated with medium confidenc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87709" y="71150"/>
                            <a:ext cx="1708735" cy="1335585"/>
                          </a:xfrm>
                          <a:prstGeom prst="rect">
                            <a:avLst/>
                          </a:prstGeom>
                        </pic:spPr>
                      </pic:pic>
                      <wps:wsp>
                        <wps:cNvPr id="491" name="Text Box 104"/>
                        <wps:cNvSpPr txBox="1"/>
                        <wps:spPr>
                          <a:xfrm>
                            <a:off x="-19409" y="1462719"/>
                            <a:ext cx="2581790" cy="439921"/>
                          </a:xfrm>
                          <a:prstGeom prst="rect">
                            <a:avLst/>
                          </a:prstGeom>
                          <a:solidFill>
                            <a:schemeClr val="lt1"/>
                          </a:solidFill>
                          <a:ln w="6350">
                            <a:noFill/>
                          </a:ln>
                        </wps:spPr>
                        <wps:txbx>
                          <w:txbxContent>
                            <w:p w14:paraId="7D5EF9CB" w14:textId="5225F38A" w:rsidR="005C0CE8" w:rsidRPr="00CE54D9" w:rsidRDefault="00CE54D9" w:rsidP="005C0CE8">
                              <w:pPr>
                                <w:spacing w:line="254" w:lineRule="auto"/>
                                <w:rPr>
                                  <w:rFonts w:eastAsia="Calibri"/>
                                </w:rPr>
                              </w:pPr>
                              <w:r w:rsidRPr="00CE54D9">
                                <w:rPr>
                                  <w:rFonts w:eastAsia="Calibri"/>
                                  <w:b/>
                                  <w:bCs/>
                                </w:rPr>
                                <w:t>FIGURE 12</w:t>
                              </w:r>
                              <w:r w:rsidRPr="00CE54D9">
                                <w:rPr>
                                  <w:rFonts w:eastAsia="Calibri"/>
                                </w:rPr>
                                <w:t>: EXAMPLE APPLICATION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D59B7" id="Group 487" o:spid="_x0000_s1180" style="position:absolute;left:0;text-align:left;margin-left:29.5pt;margin-top:10.75pt;width:212.35pt;height:152pt;z-index:251667968;mso-width-relative:margin;mso-height-relative:margin" coordorigin="-877,-298" coordsize="26993,1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">
                <v:shape id="Picture 488" o:spid="_x0000_s1181" type="#_x0000_t75" alt="A picture containing graphical user interface&#10;&#10;Description automatically generated" style="position:absolute;left:17076;top:-298;width:9039;height:7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">
                  <v:imagedata r:id="rId75" o:title="A picture containing graphical user interface&#10;&#10;Description automatically generated"/>
                </v:shape>
                <v:shape id="Picture 489" o:spid="_x0000_s1182" type="#_x0000_t75" alt="Chart, histogram&#10;&#10;Description automatically generated" style="position:absolute;left:17075;top:7178;width:9041;height: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">
                  <v:imagedata r:id="rId76" o:title="Chart, histogram&#10;&#10;Description automatically generated"/>
                </v:shape>
                <v:shape id="Picture 490" o:spid="_x0000_s1183" type="#_x0000_t75" alt="Chart, surface chart&#10;&#10;Description automatically generated with medium confidence" style="position:absolute;left:-877;top:711;width:17087;height:1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">
                  <v:imagedata r:id="rId77" o:title="Chart, surface chart&#10;&#10;Description automatically generated with medium confidence"/>
                </v:shape>
                <v:shape id="Text Box 104" o:spid="_x0000_s1184" type="#_x0000_t202" style="position:absolute;left:-194;top:14627;width:25817;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" fillcolor="white [3201]" stroked="f" strokeweight=".5pt">
                  <v:textbox>
                    <w:txbxContent>
                      <w:p w14:paraId="7D5EF9CB" w14:textId="5225F38A" w:rsidR="005C0CE8" w:rsidRPr="00CE54D9" w:rsidRDefault="00CE54D9" w:rsidP="005C0CE8">
                        <w:pPr>
                          <w:spacing w:line="254" w:lineRule="auto"/>
                          <w:rPr>
                            <w:rFonts w:eastAsia="Calibri"/>
                          </w:rPr>
                        </w:pPr>
                        <w:r w:rsidRPr="00CE54D9">
                          <w:rPr>
                            <w:rFonts w:eastAsia="Calibri"/>
                            <w:b/>
                            <w:bCs/>
                          </w:rPr>
                          <w:t>FIGURE 12</w:t>
                        </w:r>
                        <w:r w:rsidRPr="00CE54D9">
                          <w:rPr>
                            <w:rFonts w:eastAsia="Calibri"/>
                          </w:rPr>
                          <w:t>: EXAMPLE APPLICATION – SEGMENTATION OF TABLE</w:t>
                        </w:r>
                      </w:p>
                    </w:txbxContent>
                  </v:textbox>
                </v:shape>
              </v:group>
            </w:pict>
          </mc:Fallback>
        </mc:AlternateContent>
      </w:r>
    </w:p>
    <w:p w14:paraId="3AE094C5" w14:textId="192CBD8C" w:rsidR="00B93BA7" w:rsidRDefault="00B93BA7" w:rsidP="002B3339">
      <w:pPr>
        <w:pStyle w:val="BodyTextIndent"/>
        <w:ind w:firstLine="0"/>
        <w:rPr>
          <w:kern w:val="0"/>
        </w:rPr>
      </w:pPr>
    </w:p>
    <w:p w14:paraId="38D3EBB4" w14:textId="159E503C" w:rsidR="00B93BA7" w:rsidRDefault="00B93BA7" w:rsidP="002B3339">
      <w:pPr>
        <w:pStyle w:val="BodyTextIndent"/>
        <w:ind w:firstLine="0"/>
        <w:rPr>
          <w:kern w:val="0"/>
        </w:rPr>
      </w:pPr>
    </w:p>
    <w:p w14:paraId="46609A08" w14:textId="657AE80F" w:rsidR="00B93BA7" w:rsidRDefault="00B93BA7" w:rsidP="002B3339">
      <w:pPr>
        <w:pStyle w:val="BodyTextIndent"/>
        <w:ind w:firstLine="0"/>
        <w:rPr>
          <w:kern w:val="0"/>
        </w:rPr>
      </w:pPr>
    </w:p>
    <w:p w14:paraId="2E3D750A" w14:textId="28E25B2E" w:rsidR="00C64DC1" w:rsidRDefault="00C64DC1" w:rsidP="002B3339">
      <w:pPr>
        <w:pStyle w:val="BodyTextIndent"/>
        <w:ind w:firstLine="0"/>
        <w:rPr>
          <w:kern w:val="0"/>
        </w:rPr>
      </w:pPr>
    </w:p>
    <w:p w14:paraId="0ED0AD7C" w14:textId="08E52526" w:rsidR="00147C05" w:rsidRDefault="00147C05" w:rsidP="002B3339">
      <w:pPr>
        <w:pStyle w:val="BodyTextIndent"/>
        <w:ind w:firstLine="0"/>
        <w:rPr>
          <w:kern w:val="0"/>
        </w:rPr>
      </w:pPr>
    </w:p>
    <w:p w14:paraId="56BAA7C0" w14:textId="11DFE91F" w:rsidR="00147C05" w:rsidRDefault="00147C05" w:rsidP="002B3339">
      <w:pPr>
        <w:pStyle w:val="BodyTextIndent"/>
        <w:ind w:firstLine="0"/>
        <w:rPr>
          <w:kern w:val="0"/>
        </w:rPr>
      </w:pPr>
    </w:p>
    <w:p w14:paraId="2815B91D" w14:textId="4CE2FFCE" w:rsidR="00147C05" w:rsidRDefault="00147C05" w:rsidP="002B3339">
      <w:pPr>
        <w:pStyle w:val="BodyTextIndent"/>
        <w:ind w:firstLine="0"/>
        <w:rPr>
          <w:kern w:val="0"/>
        </w:rPr>
      </w:pPr>
    </w:p>
    <w:p w14:paraId="02E6138A" w14:textId="701446AC" w:rsidR="00147C05" w:rsidRDefault="00147C05" w:rsidP="002B3339">
      <w:pPr>
        <w:pStyle w:val="BodyTextIndent"/>
        <w:ind w:firstLine="0"/>
        <w:rPr>
          <w:kern w:val="0"/>
        </w:rPr>
      </w:pPr>
    </w:p>
    <w:p w14:paraId="3B534EF7" w14:textId="06E470C2" w:rsidR="00147C05" w:rsidRDefault="00147C05" w:rsidP="002B3339">
      <w:pPr>
        <w:pStyle w:val="BodyTextIndent"/>
        <w:ind w:firstLine="0"/>
        <w:rPr>
          <w:kern w:val="0"/>
        </w:rPr>
      </w:pPr>
    </w:p>
    <w:p w14:paraId="2AD290CA" w14:textId="5DC9C809" w:rsidR="00147C05" w:rsidRDefault="00147C05" w:rsidP="002B3339">
      <w:pPr>
        <w:pStyle w:val="BodyTextIndent"/>
        <w:ind w:firstLine="0"/>
        <w:rPr>
          <w:kern w:val="0"/>
        </w:rPr>
      </w:pPr>
    </w:p>
    <w:p w14:paraId="618CEB71" w14:textId="160425BC" w:rsidR="00147C05" w:rsidRDefault="00147C05" w:rsidP="002B3339">
      <w:pPr>
        <w:pStyle w:val="BodyTextIndent"/>
        <w:ind w:firstLine="0"/>
        <w:rPr>
          <w:kern w:val="0"/>
        </w:rPr>
      </w:pPr>
    </w:p>
    <w:p w14:paraId="588ED395" w14:textId="149D9F9C" w:rsidR="00147C05" w:rsidRDefault="00147C05" w:rsidP="002B3339">
      <w:pPr>
        <w:pStyle w:val="BodyTextIndent"/>
        <w:ind w:firstLine="0"/>
        <w:rPr>
          <w:kern w:val="0"/>
        </w:rPr>
      </w:pPr>
    </w:p>
    <w:p w14:paraId="19216248" w14:textId="4DB59581" w:rsidR="00147C05" w:rsidRDefault="00147C05" w:rsidP="002B3339">
      <w:pPr>
        <w:pStyle w:val="BodyTextIndent"/>
        <w:ind w:firstLine="0"/>
        <w:rPr>
          <w:kern w:val="0"/>
        </w:rPr>
      </w:pPr>
    </w:p>
    <w:p w14:paraId="70AB526A" w14:textId="4A355BC4" w:rsidR="00147C05" w:rsidRDefault="00AC55C1" w:rsidP="002B3339">
      <w:pPr>
        <w:pStyle w:val="BodyTextIndent"/>
        <w:ind w:firstLine="0"/>
        <w:rPr>
          <w:kern w:val="0"/>
        </w:rPr>
      </w:pPr>
      <w:r>
        <w:rPr>
          <w:noProof/>
        </w:rPr>
        <mc:AlternateContent>
          <mc:Choice Requires="wpg">
            <w:drawing>
              <wp:anchor distT="0" distB="0" distL="114300" distR="114300" simplePos="0" relativeHeight="251662848" behindDoc="0" locked="0" layoutInCell="1" allowOverlap="1" wp14:anchorId="40AAD57E" wp14:editId="799ECFE4">
                <wp:simplePos x="0" y="0"/>
                <wp:positionH relativeFrom="column">
                  <wp:posOffset>296431</wp:posOffset>
                </wp:positionH>
                <wp:positionV relativeFrom="paragraph">
                  <wp:posOffset>53928</wp:posOffset>
                </wp:positionV>
                <wp:extent cx="2875707" cy="1917160"/>
                <wp:effectExtent l="0" t="0" r="1270" b="6985"/>
                <wp:wrapNone/>
                <wp:docPr id="482" name="Group 482"/>
                <wp:cNvGraphicFramePr/>
                <a:graphic xmlns:a="http://schemas.openxmlformats.org/drawingml/2006/main">
                  <a:graphicData uri="http://schemas.microsoft.com/office/word/2010/wordprocessingGroup">
                    <wpg:wgp>
                      <wpg:cNvGrpSpPr/>
                      <wpg:grpSpPr>
                        <a:xfrm>
                          <a:off x="0" y="0"/>
                          <a:ext cx="2875707" cy="1917160"/>
                          <a:chOff x="814397" y="-31794"/>
                          <a:chExt cx="2876778" cy="1917963"/>
                        </a:xfrm>
                      </wpg:grpSpPr>
                      <wps:wsp>
                        <wps:cNvPr id="483" name="Text Box 104"/>
                        <wps:cNvSpPr txBox="1"/>
                        <wps:spPr>
                          <a:xfrm>
                            <a:off x="814397" y="1476107"/>
                            <a:ext cx="2876778" cy="410062"/>
                          </a:xfrm>
                          <a:prstGeom prst="rect">
                            <a:avLst/>
                          </a:prstGeom>
                          <a:solidFill>
                            <a:schemeClr val="lt1"/>
                          </a:solidFill>
                          <a:ln w="6350">
                            <a:noFill/>
                          </a:ln>
                        </wps:spPr>
                        <wps:txbx>
                          <w:txbxContent>
                            <w:p w14:paraId="0490019B" w14:textId="7995DBB5" w:rsidR="00CE54D9" w:rsidRPr="00CE54D9" w:rsidRDefault="00CE54D9" w:rsidP="00CE54D9">
                              <w:pPr>
                                <w:spacing w:line="254" w:lineRule="auto"/>
                                <w:rPr>
                                  <w:rFonts w:eastAsia="Calibri"/>
                                </w:rPr>
                              </w:pPr>
                              <w:r w:rsidRPr="00CE54D9">
                                <w:rPr>
                                  <w:rFonts w:eastAsia="Calibri"/>
                                  <w:b/>
                                  <w:bCs/>
                                </w:rPr>
                                <w:t>FIGURE 1</w:t>
                              </w:r>
                              <w:r w:rsidR="004F6C80">
                                <w:rPr>
                                  <w:rFonts w:eastAsia="Calibri"/>
                                  <w:b/>
                                  <w:bCs/>
                                </w:rPr>
                                <w:t>3</w:t>
                              </w:r>
                              <w:r w:rsidRPr="00CE54D9">
                                <w:rPr>
                                  <w:rFonts w:eastAsia="Calibri"/>
                                </w:rPr>
                                <w:t xml:space="preserve">: EXAMPLE APPLICATION – SEGMENTATION OF </w:t>
                              </w:r>
                              <w:r w:rsidRPr="00CE54D9">
                                <w:rPr>
                                  <w:rFonts w:eastAsia="Calibri"/>
                                </w:rPr>
                                <w:t>CLAMPS</w:t>
                              </w:r>
                            </w:p>
                            <w:p w14:paraId="68D37E99" w14:textId="430727D5" w:rsidR="005C0CE8" w:rsidRDefault="005C0CE8" w:rsidP="005C0CE8">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4" name="Picture 484" descr="Char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869008" y="20254"/>
                            <a:ext cx="1690262" cy="1320126"/>
                          </a:xfrm>
                          <a:prstGeom prst="rect">
                            <a:avLst/>
                          </a:prstGeom>
                        </pic:spPr>
                      </pic:pic>
                      <pic:pic xmlns:pic="http://schemas.openxmlformats.org/drawingml/2006/picture">
                        <pic:nvPicPr>
                          <pic:cNvPr id="485" name="Picture 485" descr="A picture containing diagram&#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645408" y="-31794"/>
                            <a:ext cx="938717" cy="733310"/>
                          </a:xfrm>
                          <a:prstGeom prst="rect">
                            <a:avLst/>
                          </a:prstGeom>
                        </pic:spPr>
                      </pic:pic>
                      <pic:pic xmlns:pic="http://schemas.openxmlformats.org/drawingml/2006/picture">
                        <pic:nvPicPr>
                          <pic:cNvPr id="486" name="Picture 486" descr="Graphical user interface, chart&#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2639933" y="738520"/>
                            <a:ext cx="918776" cy="71753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AAD57E" id="Group 482" o:spid="_x0000_s1185" style="position:absolute;left:0;text-align:left;margin-left:23.35pt;margin-top:4.25pt;width:226.45pt;height:150.95pt;z-index:251662848;mso-width-relative:margin;mso-height-relative:margin" coordorigin="8143,-317" coordsize="28767,1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">
                <v:shape id="Text Box 104" o:spid="_x0000_s1186" type="#_x0000_t202" style="position:absolute;left:8143;top:14761;width:28768;height: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0490019B" w14:textId="7995DBB5" w:rsidR="00CE54D9" w:rsidRPr="00CE54D9" w:rsidRDefault="00CE54D9" w:rsidP="00CE54D9">
                        <w:pPr>
                          <w:spacing w:line="254" w:lineRule="auto"/>
                          <w:rPr>
                            <w:rFonts w:eastAsia="Calibri"/>
                          </w:rPr>
                        </w:pPr>
                        <w:r w:rsidRPr="00CE54D9">
                          <w:rPr>
                            <w:rFonts w:eastAsia="Calibri"/>
                            <w:b/>
                            <w:bCs/>
                          </w:rPr>
                          <w:t>FIGURE 1</w:t>
                        </w:r>
                        <w:r w:rsidR="004F6C80">
                          <w:rPr>
                            <w:rFonts w:eastAsia="Calibri"/>
                            <w:b/>
                            <w:bCs/>
                          </w:rPr>
                          <w:t>3</w:t>
                        </w:r>
                        <w:r w:rsidRPr="00CE54D9">
                          <w:rPr>
                            <w:rFonts w:eastAsia="Calibri"/>
                          </w:rPr>
                          <w:t xml:space="preserve">: EXAMPLE APPLICATION – SEGMENTATION OF </w:t>
                        </w:r>
                        <w:r w:rsidRPr="00CE54D9">
                          <w:rPr>
                            <w:rFonts w:eastAsia="Calibri"/>
                          </w:rPr>
                          <w:t>CLAMPS</w:t>
                        </w:r>
                      </w:p>
                      <w:p w14:paraId="68D37E99" w14:textId="430727D5" w:rsidR="005C0CE8" w:rsidRDefault="005C0CE8" w:rsidP="005C0CE8">
                        <w:pPr>
                          <w:spacing w:line="252" w:lineRule="auto"/>
                          <w:rPr>
                            <w:rFonts w:ascii="Calibri" w:eastAsia="Calibri" w:hAnsi="Calibri"/>
                          </w:rPr>
                        </w:pPr>
                      </w:p>
                    </w:txbxContent>
                  </v:textbox>
                </v:shape>
                <v:shape id="Picture 484" o:spid="_x0000_s1187" type="#_x0000_t75" alt="Chart&#10;&#10;Description automatically generated" style="position:absolute;left:8690;top:202;width:16902;height:13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">
                  <v:imagedata r:id="rId81" o:title="Chart&#10;&#10;Description automatically generated"/>
                </v:shape>
                <v:shape id="Picture 485" o:spid="_x0000_s1188" type="#_x0000_t75" alt="A picture containing diagram&#10;&#10;Description automatically generated" style="position:absolute;left:26454;top:-317;width:9387;height:7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">
                  <v:imagedata r:id="rId82" o:title="A picture containing diagram&#10;&#10;Description automatically generated"/>
                </v:shape>
                <v:shape id="Picture 486" o:spid="_x0000_s1189" type="#_x0000_t75" alt="Graphical user interface, chart&#10;&#10;Description automatically generated" style="position:absolute;left:26399;top:7385;width:9188;height: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">
                  <v:imagedata r:id="rId83" o:title="Graphical user interface, chart&#10;&#10;Description automatically generated"/>
                </v:shape>
              </v:group>
            </w:pict>
          </mc:Fallback>
        </mc:AlternateContent>
      </w:r>
    </w:p>
    <w:p w14:paraId="5B4E75BF" w14:textId="3F29A804" w:rsidR="00147C05" w:rsidRDefault="00147C05" w:rsidP="002B3339">
      <w:pPr>
        <w:pStyle w:val="BodyTextIndent"/>
        <w:ind w:firstLine="0"/>
        <w:rPr>
          <w:kern w:val="0"/>
        </w:rPr>
      </w:pPr>
    </w:p>
    <w:p w14:paraId="0AE8FFCC" w14:textId="0E2EFC61" w:rsidR="00147C05" w:rsidRDefault="00147C05" w:rsidP="002B3339">
      <w:pPr>
        <w:pStyle w:val="BodyTextIndent"/>
        <w:ind w:firstLine="0"/>
        <w:rPr>
          <w:kern w:val="0"/>
        </w:rPr>
      </w:pPr>
    </w:p>
    <w:p w14:paraId="39EB2F95" w14:textId="3F6E9628" w:rsidR="00147C05" w:rsidRDefault="00147C05" w:rsidP="002B3339">
      <w:pPr>
        <w:pStyle w:val="BodyTextIndent"/>
        <w:ind w:firstLine="0"/>
        <w:rPr>
          <w:kern w:val="0"/>
        </w:rPr>
      </w:pPr>
    </w:p>
    <w:p w14:paraId="5AA38B8B" w14:textId="40B98D6F" w:rsidR="00147C05" w:rsidRDefault="00147C05" w:rsidP="002B3339">
      <w:pPr>
        <w:pStyle w:val="BodyTextIndent"/>
        <w:ind w:firstLine="0"/>
        <w:rPr>
          <w:kern w:val="0"/>
        </w:rPr>
      </w:pPr>
    </w:p>
    <w:p w14:paraId="13BB07B6" w14:textId="7556F33E" w:rsidR="00147C05" w:rsidRDefault="00147C05" w:rsidP="002B3339">
      <w:pPr>
        <w:pStyle w:val="BodyTextIndent"/>
        <w:ind w:firstLine="0"/>
        <w:rPr>
          <w:kern w:val="0"/>
        </w:rPr>
      </w:pPr>
    </w:p>
    <w:p w14:paraId="31AB5804" w14:textId="2DD145E7" w:rsidR="00147C05" w:rsidRDefault="00147C05" w:rsidP="002B3339">
      <w:pPr>
        <w:pStyle w:val="BodyTextIndent"/>
        <w:ind w:firstLine="0"/>
        <w:rPr>
          <w:kern w:val="0"/>
        </w:rPr>
      </w:pPr>
    </w:p>
    <w:p w14:paraId="111AA122" w14:textId="1C81D521" w:rsidR="00147C05" w:rsidRDefault="00147C05" w:rsidP="002B3339">
      <w:pPr>
        <w:pStyle w:val="BodyTextIndent"/>
        <w:ind w:firstLine="0"/>
        <w:rPr>
          <w:kern w:val="0"/>
        </w:rPr>
      </w:pPr>
    </w:p>
    <w:p w14:paraId="4D92DBC5" w14:textId="26B5ABD4" w:rsidR="00147C05" w:rsidRDefault="00147C05" w:rsidP="002B3339">
      <w:pPr>
        <w:pStyle w:val="BodyTextIndent"/>
        <w:ind w:firstLine="0"/>
        <w:rPr>
          <w:kern w:val="0"/>
        </w:rPr>
      </w:pPr>
    </w:p>
    <w:p w14:paraId="7C80DE7C" w14:textId="6699ECDC" w:rsidR="00147C05" w:rsidRDefault="00147C05" w:rsidP="002B3339">
      <w:pPr>
        <w:pStyle w:val="BodyTextIndent"/>
        <w:ind w:firstLine="0"/>
        <w:rPr>
          <w:kern w:val="0"/>
        </w:rPr>
      </w:pPr>
    </w:p>
    <w:p w14:paraId="2BE1A216" w14:textId="206458DD" w:rsidR="00147C05" w:rsidRDefault="00147C05" w:rsidP="002B3339">
      <w:pPr>
        <w:pStyle w:val="BodyTextIndent"/>
        <w:ind w:firstLine="0"/>
        <w:rPr>
          <w:kern w:val="0"/>
        </w:rPr>
      </w:pPr>
    </w:p>
    <w:p w14:paraId="39B53DCC" w14:textId="564B664C" w:rsidR="00147C05" w:rsidRDefault="00147C05" w:rsidP="002B3339">
      <w:pPr>
        <w:pStyle w:val="BodyTextIndent"/>
        <w:ind w:firstLine="0"/>
        <w:rPr>
          <w:kern w:val="0"/>
        </w:rPr>
      </w:pPr>
    </w:p>
    <w:p w14:paraId="0A6E9421" w14:textId="29A70B40" w:rsidR="00147C05" w:rsidRDefault="00147C05" w:rsidP="002B3339">
      <w:pPr>
        <w:pStyle w:val="BodyTextIndent"/>
        <w:ind w:firstLine="0"/>
        <w:rPr>
          <w:kern w:val="0"/>
        </w:rPr>
      </w:pPr>
    </w:p>
    <w:p w14:paraId="4DABDC75" w14:textId="23930FE1" w:rsidR="00147C05" w:rsidRDefault="00457E14" w:rsidP="002B3339">
      <w:pPr>
        <w:pStyle w:val="BodyTextIndent"/>
        <w:ind w:firstLine="0"/>
        <w:rPr>
          <w:kern w:val="0"/>
        </w:rPr>
      </w:pPr>
      <w:r>
        <w:rPr>
          <w:noProof/>
        </w:rPr>
        <w:lastRenderedPageBreak/>
        <mc:AlternateContent>
          <mc:Choice Requires="wpg">
            <w:drawing>
              <wp:anchor distT="0" distB="0" distL="114300" distR="114300" simplePos="0" relativeHeight="251676160" behindDoc="0" locked="0" layoutInCell="1" allowOverlap="1" wp14:anchorId="4D29FF51" wp14:editId="1FC59B31">
                <wp:simplePos x="0" y="0"/>
                <wp:positionH relativeFrom="page">
                  <wp:posOffset>803403</wp:posOffset>
                </wp:positionH>
                <wp:positionV relativeFrom="paragraph">
                  <wp:posOffset>121568</wp:posOffset>
                </wp:positionV>
                <wp:extent cx="2640335" cy="4326258"/>
                <wp:effectExtent l="0" t="0" r="7620" b="17145"/>
                <wp:wrapNone/>
                <wp:docPr id="492" name="Group 492"/>
                <wp:cNvGraphicFramePr/>
                <a:graphic xmlns:a="http://schemas.openxmlformats.org/drawingml/2006/main">
                  <a:graphicData uri="http://schemas.microsoft.com/office/word/2010/wordprocessingGroup">
                    <wpg:wgp>
                      <wpg:cNvGrpSpPr/>
                      <wpg:grpSpPr>
                        <a:xfrm>
                          <a:off x="0" y="0"/>
                          <a:ext cx="2640335" cy="4326258"/>
                          <a:chOff x="783574" y="-1690639"/>
                          <a:chExt cx="2403110" cy="4229678"/>
                        </a:xfrm>
                      </wpg:grpSpPr>
                      <pic:pic xmlns:pic="http://schemas.openxmlformats.org/drawingml/2006/picture">
                        <pic:nvPicPr>
                          <pic:cNvPr id="493" name="Picture 493" descr="Diagram&#10;&#10;Description automatically generated with medium confidenc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783574" y="-1690639"/>
                            <a:ext cx="2403106" cy="1877591"/>
                          </a:xfrm>
                          <a:prstGeom prst="rect">
                            <a:avLst/>
                          </a:prstGeom>
                        </pic:spPr>
                      </pic:pic>
                      <pic:pic xmlns:pic="http://schemas.openxmlformats.org/drawingml/2006/picture">
                        <pic:nvPicPr>
                          <pic:cNvPr id="494" name="Picture 494" descr="Diagram, engineering drawing&#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785246" y="209620"/>
                            <a:ext cx="2401438" cy="1876360"/>
                          </a:xfrm>
                          <a:prstGeom prst="rect">
                            <a:avLst/>
                          </a:prstGeom>
                        </pic:spPr>
                      </pic:pic>
                      <wps:wsp>
                        <wps:cNvPr id="495" name="Text Box 36"/>
                        <wps:cNvSpPr txBox="1"/>
                        <wps:spPr>
                          <a:xfrm>
                            <a:off x="879788" y="2113970"/>
                            <a:ext cx="2246578" cy="425069"/>
                          </a:xfrm>
                          <a:prstGeom prst="rect">
                            <a:avLst/>
                          </a:prstGeom>
                          <a:solidFill>
                            <a:schemeClr val="lt1"/>
                          </a:solidFill>
                          <a:ln w="6350">
                            <a:solidFill>
                              <a:schemeClr val="bg1"/>
                            </a:solidFill>
                          </a:ln>
                        </wps:spPr>
                        <wps:txbx>
                          <w:txbxContent>
                            <w:p w14:paraId="3D3148B6" w14:textId="7D797287" w:rsidR="00490513" w:rsidRPr="004F6C80" w:rsidRDefault="00CE54D9" w:rsidP="00B93BA7">
                              <w:pPr>
                                <w:spacing w:line="252" w:lineRule="auto"/>
                                <w:rPr>
                                  <w:rFonts w:eastAsia="Calibri"/>
                                </w:rPr>
                              </w:pPr>
                              <w:r w:rsidRPr="004F6C80">
                                <w:rPr>
                                  <w:rFonts w:eastAsia="Calibri"/>
                                  <w:b/>
                                  <w:bCs/>
                                </w:rPr>
                                <w:t xml:space="preserve">FIGURE </w:t>
                              </w:r>
                              <w:r w:rsidR="00490513" w:rsidRPr="004F6C80">
                                <w:rPr>
                                  <w:rFonts w:eastAsia="Calibri"/>
                                  <w:b/>
                                  <w:bCs/>
                                </w:rPr>
                                <w:t>1</w:t>
                              </w:r>
                              <w:r w:rsidR="004F6C80" w:rsidRPr="004F6C80">
                                <w:rPr>
                                  <w:rFonts w:eastAsia="Calibri"/>
                                  <w:b/>
                                  <w:bCs/>
                                </w:rPr>
                                <w:t>4</w:t>
                              </w:r>
                              <w:r w:rsidR="00490513" w:rsidRPr="004F6C80">
                                <w:rPr>
                                  <w:rFonts w:eastAsia="Calibri"/>
                                </w:rPr>
                                <w:t>: EXAMPLE APPLICATIO</w:t>
                              </w:r>
                              <w:r w:rsidR="004F6C80">
                                <w:rPr>
                                  <w:rFonts w:eastAsia="Calibri"/>
                                </w:rPr>
                                <w:t>N</w:t>
                              </w:r>
                              <w:r w:rsidR="00490513" w:rsidRPr="004F6C80">
                                <w:rPr>
                                  <w:rFonts w:eastAsia="Calibri"/>
                                </w:rPr>
                                <w:t xml:space="preserve"> – WORKPIECE REGISTRATION</w:t>
                              </w:r>
                            </w:p>
                            <w:p w14:paraId="71874D15" w14:textId="25FEDB56" w:rsidR="00B93BA7" w:rsidRDefault="00B93BA7" w:rsidP="00B93BA7">
                              <w:pPr>
                                <w:spacing w:line="252" w:lineRule="auto"/>
                                <w:rPr>
                                  <w:rFonts w:ascii="Calibri" w:eastAsia="Calibri" w:hAnsi="Calibri"/>
                                </w:rPr>
                              </w:pPr>
                              <w:r>
                                <w:rPr>
                                  <w:rFonts w:ascii="Calibri" w:eastAsia="Calibri" w:hAnsi="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29FF51" id="Group 492" o:spid="_x0000_s1190" style="position:absolute;left:0;text-align:left;margin-left:63.25pt;margin-top:9.55pt;width:207.9pt;height:340.65pt;z-index:251676160;mso-position-horizontal-relative:page;mso-width-relative:margin;mso-height-relative:margin" coordorigin="7835,-16906" coordsize="24031,4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">
                <v:shape id="Picture 493" o:spid="_x0000_s1191" type="#_x0000_t75" alt="Diagram&#10;&#10;Description automatically generated with medium confidence" style="position:absolute;left:7835;top:-16906;width:24031;height:1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">
                  <v:imagedata r:id="rId86" o:title="Diagram&#10;&#10;Description automatically generated with medium confidence"/>
                </v:shape>
                <v:shape id="Picture 494" o:spid="_x0000_s1192" type="#_x0000_t75" alt="Diagram, engineering drawing&#10;&#10;Description automatically generated" style="position:absolute;left:7852;top:2096;width:24014;height:1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">
                  <v:imagedata r:id="rId87" o:title="Diagram, engineering drawing&#10;&#10;Description automatically generated"/>
                </v:shape>
                <v:shape id="Text Box 36" o:spid="_x0000_s1193" type="#_x0000_t202" style="position:absolute;left:8797;top:21139;width:22466;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" fillcolor="white [3201]" strokecolor="white [3212]" strokeweight=".5pt">
                  <v:textbox>
                    <w:txbxContent>
                      <w:p w14:paraId="3D3148B6" w14:textId="7D797287" w:rsidR="00490513" w:rsidRPr="004F6C80" w:rsidRDefault="00CE54D9" w:rsidP="00B93BA7">
                        <w:pPr>
                          <w:spacing w:line="252" w:lineRule="auto"/>
                          <w:rPr>
                            <w:rFonts w:eastAsia="Calibri"/>
                          </w:rPr>
                        </w:pPr>
                        <w:r w:rsidRPr="004F6C80">
                          <w:rPr>
                            <w:rFonts w:eastAsia="Calibri"/>
                            <w:b/>
                            <w:bCs/>
                          </w:rPr>
                          <w:t xml:space="preserve">FIGURE </w:t>
                        </w:r>
                        <w:r w:rsidR="00490513" w:rsidRPr="004F6C80">
                          <w:rPr>
                            <w:rFonts w:eastAsia="Calibri"/>
                            <w:b/>
                            <w:bCs/>
                          </w:rPr>
                          <w:t>1</w:t>
                        </w:r>
                        <w:r w:rsidR="004F6C80" w:rsidRPr="004F6C80">
                          <w:rPr>
                            <w:rFonts w:eastAsia="Calibri"/>
                            <w:b/>
                            <w:bCs/>
                          </w:rPr>
                          <w:t>4</w:t>
                        </w:r>
                        <w:r w:rsidR="00490513" w:rsidRPr="004F6C80">
                          <w:rPr>
                            <w:rFonts w:eastAsia="Calibri"/>
                          </w:rPr>
                          <w:t>: EXAMPLE APPLICATIO</w:t>
                        </w:r>
                        <w:r w:rsidR="004F6C80">
                          <w:rPr>
                            <w:rFonts w:eastAsia="Calibri"/>
                          </w:rPr>
                          <w:t>N</w:t>
                        </w:r>
                        <w:r w:rsidR="00490513" w:rsidRPr="004F6C80">
                          <w:rPr>
                            <w:rFonts w:eastAsia="Calibri"/>
                          </w:rPr>
                          <w:t xml:space="preserve"> – WORKPIECE REGISTRATION</w:t>
                        </w:r>
                      </w:p>
                      <w:p w14:paraId="71874D15" w14:textId="25FEDB56" w:rsidR="00B93BA7" w:rsidRDefault="00B93BA7" w:rsidP="00B93BA7">
                        <w:pPr>
                          <w:spacing w:line="252" w:lineRule="auto"/>
                          <w:rPr>
                            <w:rFonts w:ascii="Calibri" w:eastAsia="Calibri" w:hAnsi="Calibri"/>
                          </w:rPr>
                        </w:pPr>
                        <w:r>
                          <w:rPr>
                            <w:rFonts w:ascii="Calibri" w:eastAsia="Calibri" w:hAnsi="Calibri"/>
                          </w:rPr>
                          <w:t xml:space="preserve"> </w:t>
                        </w:r>
                      </w:p>
                    </w:txbxContent>
                  </v:textbox>
                </v:shape>
                <w10:wrap anchorx="page"/>
              </v:group>
            </w:pict>
          </mc:Fallback>
        </mc:AlternateContent>
      </w:r>
    </w:p>
    <w:p w14:paraId="778A28F8" w14:textId="106A7331" w:rsidR="00147C05" w:rsidRDefault="00147C05" w:rsidP="002B3339">
      <w:pPr>
        <w:pStyle w:val="BodyTextIndent"/>
        <w:ind w:firstLine="0"/>
        <w:rPr>
          <w:kern w:val="0"/>
        </w:rPr>
      </w:pPr>
    </w:p>
    <w:p w14:paraId="1E02883A" w14:textId="381F4B28" w:rsidR="00147C05" w:rsidRDefault="00147C05" w:rsidP="002B3339">
      <w:pPr>
        <w:pStyle w:val="BodyTextIndent"/>
        <w:ind w:firstLine="0"/>
        <w:rPr>
          <w:kern w:val="0"/>
        </w:rPr>
      </w:pPr>
    </w:p>
    <w:p w14:paraId="05CD80E8" w14:textId="04B456B4" w:rsidR="00147C05" w:rsidRDefault="00147C05" w:rsidP="002B3339">
      <w:pPr>
        <w:pStyle w:val="BodyTextIndent"/>
        <w:ind w:firstLine="0"/>
        <w:rPr>
          <w:kern w:val="0"/>
        </w:rPr>
      </w:pPr>
    </w:p>
    <w:p w14:paraId="4AE9164C" w14:textId="3BF59DD0" w:rsidR="00147C05" w:rsidRDefault="00147C05" w:rsidP="002B3339">
      <w:pPr>
        <w:pStyle w:val="BodyTextIndent"/>
        <w:ind w:firstLine="0"/>
        <w:rPr>
          <w:kern w:val="0"/>
        </w:rPr>
      </w:pPr>
    </w:p>
    <w:p w14:paraId="5D798E18" w14:textId="26DAA779" w:rsidR="00147C05" w:rsidRDefault="00147C05" w:rsidP="002B3339">
      <w:pPr>
        <w:pStyle w:val="BodyTextIndent"/>
        <w:ind w:firstLine="0"/>
        <w:rPr>
          <w:kern w:val="0"/>
        </w:rPr>
      </w:pPr>
    </w:p>
    <w:p w14:paraId="75AFE339" w14:textId="73DC6632" w:rsidR="00147C05" w:rsidRDefault="00147C05" w:rsidP="002B3339">
      <w:pPr>
        <w:pStyle w:val="BodyTextIndent"/>
        <w:ind w:firstLine="0"/>
        <w:rPr>
          <w:kern w:val="0"/>
        </w:rPr>
      </w:pPr>
    </w:p>
    <w:p w14:paraId="3F5DC55D" w14:textId="4BB5DE5E" w:rsidR="00147C05" w:rsidRDefault="00147C05" w:rsidP="002B3339">
      <w:pPr>
        <w:pStyle w:val="BodyTextIndent"/>
        <w:ind w:firstLine="0"/>
        <w:rPr>
          <w:kern w:val="0"/>
        </w:rPr>
      </w:pPr>
    </w:p>
    <w:p w14:paraId="620611F8" w14:textId="0162E94A" w:rsidR="00147C05" w:rsidRDefault="00147C05" w:rsidP="002B3339">
      <w:pPr>
        <w:pStyle w:val="BodyTextIndent"/>
        <w:ind w:firstLine="0"/>
        <w:rPr>
          <w:kern w:val="0"/>
        </w:rPr>
      </w:pPr>
    </w:p>
    <w:p w14:paraId="0D682119" w14:textId="79C4A201" w:rsidR="00147C05" w:rsidRDefault="00147C05" w:rsidP="002B3339">
      <w:pPr>
        <w:pStyle w:val="BodyTextIndent"/>
        <w:ind w:firstLine="0"/>
        <w:rPr>
          <w:kern w:val="0"/>
        </w:rPr>
      </w:pPr>
    </w:p>
    <w:p w14:paraId="66E195B9" w14:textId="7F638DBE" w:rsidR="00147C05" w:rsidRDefault="00147C05" w:rsidP="002B3339">
      <w:pPr>
        <w:pStyle w:val="BodyTextIndent"/>
        <w:ind w:firstLine="0"/>
        <w:rPr>
          <w:kern w:val="0"/>
        </w:rPr>
      </w:pPr>
    </w:p>
    <w:p w14:paraId="7F045C44" w14:textId="118982DC" w:rsidR="00147C05" w:rsidRDefault="00147C05" w:rsidP="002B3339">
      <w:pPr>
        <w:pStyle w:val="BodyTextIndent"/>
        <w:ind w:firstLine="0"/>
        <w:rPr>
          <w:kern w:val="0"/>
        </w:rPr>
      </w:pPr>
    </w:p>
    <w:p w14:paraId="77EC5ADB" w14:textId="04F0FFF1" w:rsidR="00147C05" w:rsidRDefault="00147C05" w:rsidP="002B3339">
      <w:pPr>
        <w:pStyle w:val="BodyTextIndent"/>
        <w:ind w:firstLine="0"/>
        <w:rPr>
          <w:kern w:val="0"/>
        </w:rPr>
      </w:pPr>
    </w:p>
    <w:p w14:paraId="13ABCF3E" w14:textId="6518D251" w:rsidR="00147C05" w:rsidRDefault="00147C05" w:rsidP="002B3339">
      <w:pPr>
        <w:pStyle w:val="BodyTextIndent"/>
        <w:ind w:firstLine="0"/>
        <w:rPr>
          <w:kern w:val="0"/>
        </w:rPr>
      </w:pPr>
    </w:p>
    <w:p w14:paraId="741714E6" w14:textId="45B817BF" w:rsidR="00147C05" w:rsidRDefault="00147C05" w:rsidP="002B3339">
      <w:pPr>
        <w:pStyle w:val="BodyTextIndent"/>
        <w:ind w:firstLine="0"/>
        <w:rPr>
          <w:kern w:val="0"/>
        </w:rPr>
      </w:pPr>
    </w:p>
    <w:p w14:paraId="1EE16219" w14:textId="19F62356" w:rsidR="00147C05" w:rsidRDefault="00147C05" w:rsidP="002B3339">
      <w:pPr>
        <w:pStyle w:val="BodyTextIndent"/>
        <w:ind w:firstLine="0"/>
        <w:rPr>
          <w:kern w:val="0"/>
        </w:rPr>
      </w:pPr>
    </w:p>
    <w:p w14:paraId="233DBCC9" w14:textId="6D61D7A2" w:rsidR="00147C05" w:rsidRDefault="00147C05" w:rsidP="002B3339">
      <w:pPr>
        <w:pStyle w:val="BodyTextIndent"/>
        <w:ind w:firstLine="0"/>
        <w:rPr>
          <w:kern w:val="0"/>
        </w:rPr>
      </w:pPr>
    </w:p>
    <w:p w14:paraId="5D9C6091" w14:textId="1644E37A" w:rsidR="00147C05" w:rsidRDefault="00147C05" w:rsidP="002B3339">
      <w:pPr>
        <w:pStyle w:val="BodyTextIndent"/>
        <w:ind w:firstLine="0"/>
        <w:rPr>
          <w:kern w:val="0"/>
        </w:rPr>
      </w:pPr>
    </w:p>
    <w:p w14:paraId="2DF33F3C" w14:textId="6F165CFB" w:rsidR="00147C05" w:rsidRDefault="00147C05" w:rsidP="002B3339">
      <w:pPr>
        <w:pStyle w:val="BodyTextIndent"/>
        <w:ind w:firstLine="0"/>
        <w:rPr>
          <w:kern w:val="0"/>
        </w:rPr>
      </w:pPr>
    </w:p>
    <w:p w14:paraId="590541D4" w14:textId="079171B8" w:rsidR="00147C05" w:rsidRDefault="00147C05" w:rsidP="002B3339">
      <w:pPr>
        <w:pStyle w:val="BodyTextIndent"/>
        <w:ind w:firstLine="0"/>
        <w:rPr>
          <w:kern w:val="0"/>
        </w:rPr>
      </w:pPr>
    </w:p>
    <w:p w14:paraId="5F4D2E38" w14:textId="1B88BCCF" w:rsidR="00147C05" w:rsidRDefault="00147C05" w:rsidP="002B3339">
      <w:pPr>
        <w:pStyle w:val="BodyTextIndent"/>
        <w:ind w:firstLine="0"/>
        <w:rPr>
          <w:kern w:val="0"/>
        </w:rPr>
      </w:pPr>
    </w:p>
    <w:p w14:paraId="3D57352A" w14:textId="559F5DEE" w:rsidR="00147C05" w:rsidRDefault="00147C05" w:rsidP="002B3339">
      <w:pPr>
        <w:pStyle w:val="BodyTextIndent"/>
        <w:ind w:firstLine="0"/>
        <w:rPr>
          <w:kern w:val="0"/>
        </w:rPr>
      </w:pPr>
    </w:p>
    <w:p w14:paraId="5DE34CD9" w14:textId="73B6EF8C" w:rsidR="00147C05" w:rsidRDefault="00147C05" w:rsidP="002B3339">
      <w:pPr>
        <w:pStyle w:val="BodyTextIndent"/>
        <w:ind w:firstLine="0"/>
        <w:rPr>
          <w:kern w:val="0"/>
        </w:rPr>
      </w:pPr>
    </w:p>
    <w:p w14:paraId="752A9BFC" w14:textId="040000E1" w:rsidR="00147C05" w:rsidRDefault="00147C05" w:rsidP="002B3339">
      <w:pPr>
        <w:pStyle w:val="BodyTextIndent"/>
        <w:ind w:firstLine="0"/>
        <w:rPr>
          <w:kern w:val="0"/>
        </w:rPr>
      </w:pPr>
    </w:p>
    <w:p w14:paraId="1DC3542A" w14:textId="6980A0B4" w:rsidR="00147C05" w:rsidRDefault="00147C05" w:rsidP="002B3339">
      <w:pPr>
        <w:pStyle w:val="BodyTextIndent"/>
        <w:ind w:firstLine="0"/>
        <w:rPr>
          <w:kern w:val="0"/>
        </w:rPr>
      </w:pPr>
    </w:p>
    <w:p w14:paraId="06A2043E" w14:textId="7E3F0DD5" w:rsidR="00147C05" w:rsidRDefault="00147C05" w:rsidP="002B3339">
      <w:pPr>
        <w:pStyle w:val="BodyTextIndent"/>
        <w:ind w:firstLine="0"/>
        <w:rPr>
          <w:kern w:val="0"/>
        </w:rPr>
      </w:pPr>
    </w:p>
    <w:p w14:paraId="5402A4CE" w14:textId="364FC5DB" w:rsidR="004F1734" w:rsidRDefault="004F1734" w:rsidP="002B3339">
      <w:pPr>
        <w:pStyle w:val="BodyTextIndent"/>
        <w:ind w:firstLine="0"/>
        <w:rPr>
          <w:kern w:val="0"/>
        </w:rPr>
      </w:pPr>
    </w:p>
    <w:p w14:paraId="2D663668" w14:textId="4541F113" w:rsidR="004F1734" w:rsidRDefault="004F1734" w:rsidP="002B3339">
      <w:pPr>
        <w:pStyle w:val="BodyTextIndent"/>
        <w:ind w:firstLine="0"/>
        <w:rPr>
          <w:kern w:val="0"/>
        </w:rPr>
      </w:pPr>
    </w:p>
    <w:p w14:paraId="0DCA2FB6" w14:textId="20950960" w:rsidR="004F1734" w:rsidRDefault="004F1734" w:rsidP="002B3339">
      <w:pPr>
        <w:pStyle w:val="BodyTextIndent"/>
        <w:ind w:firstLine="0"/>
        <w:rPr>
          <w:kern w:val="0"/>
        </w:rPr>
      </w:pPr>
    </w:p>
    <w:p w14:paraId="0D6B1256" w14:textId="77777777" w:rsidR="004F1734" w:rsidRDefault="004F1734" w:rsidP="002B3339">
      <w:pPr>
        <w:pStyle w:val="BodyTextIndent"/>
        <w:ind w:firstLine="0"/>
        <w:rPr>
          <w:kern w:val="0"/>
        </w:rPr>
      </w:pPr>
    </w:p>
    <w:p w14:paraId="0403FA62" w14:textId="55A961FC" w:rsidR="00147C05" w:rsidRDefault="00147C05" w:rsidP="002B3339">
      <w:pPr>
        <w:pStyle w:val="BodyTextIndent"/>
        <w:ind w:firstLine="0"/>
        <w:rPr>
          <w:kern w:val="0"/>
        </w:rPr>
      </w:pPr>
    </w:p>
    <w:p w14:paraId="5E20E1E1" w14:textId="77777777" w:rsidR="00457E14" w:rsidRDefault="00457E14" w:rsidP="002B3339">
      <w:pPr>
        <w:pStyle w:val="BodyTextIndent"/>
        <w:ind w:firstLine="0"/>
        <w:rPr>
          <w:kern w:val="0"/>
        </w:rPr>
      </w:pPr>
    </w:p>
    <w:p w14:paraId="3A3E4E1D" w14:textId="2C6A077F" w:rsidR="00C101EB" w:rsidRPr="00E06071" w:rsidRDefault="008C095F" w:rsidP="00E06071">
      <w:pPr>
        <w:pStyle w:val="BodyTextIndent"/>
        <w:numPr>
          <w:ilvl w:val="0"/>
          <w:numId w:val="3"/>
        </w:numPr>
        <w:ind w:left="360"/>
        <w:rPr>
          <w:rFonts w:ascii="Arial" w:hAnsi="Arial" w:cs="Arial"/>
          <w:b/>
          <w:kern w:val="0"/>
        </w:rPr>
      </w:pPr>
      <w:r w:rsidRPr="002C7723">
        <w:rPr>
          <w:rFonts w:ascii="Arial" w:hAnsi="Arial" w:cs="Arial"/>
          <w:b/>
          <w:kern w:val="0"/>
        </w:rPr>
        <w:t>RESULTS AND DISCUSSI</w:t>
      </w:r>
      <w:r w:rsidR="00C64DC1">
        <w:rPr>
          <w:rFonts w:ascii="Arial" w:hAnsi="Arial" w:cs="Arial"/>
          <w:b/>
          <w:kern w:val="0"/>
        </w:rPr>
        <w:t>ON</w:t>
      </w:r>
    </w:p>
    <w:p w14:paraId="3632CAFF" w14:textId="50F3C673" w:rsidR="008B6603" w:rsidRPr="005C0CE8" w:rsidRDefault="001B067C" w:rsidP="005C0CE8">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 xml:space="preserve">The results show that the proposed method of automated weld path generation using RANSAC and ICP algorithms is viable for workpiece localization. The alignment achieved in the simulated examples is strong as shown in the </w:t>
      </w:r>
      <w:r w:rsidR="00975DFC">
        <w:rPr>
          <w:kern w:val="0"/>
          <w:sz w:val="22"/>
          <w:szCs w:val="22"/>
        </w:rPr>
        <w:t>simulation and experimental results</w:t>
      </w:r>
      <w:r w:rsidR="003E7F0B">
        <w:rPr>
          <w:kern w:val="0"/>
          <w:sz w:val="22"/>
          <w:szCs w:val="22"/>
        </w:rPr>
        <w:t>.</w:t>
      </w:r>
      <w:r w:rsidRPr="001B067C">
        <w:rPr>
          <w:kern w:val="0"/>
          <w:sz w:val="22"/>
          <w:szCs w:val="22"/>
        </w:rPr>
        <w:t xml:space="preserve"> </w:t>
      </w:r>
      <w:r w:rsidR="003E7F0B">
        <w:rPr>
          <w:kern w:val="0"/>
          <w:sz w:val="22"/>
          <w:szCs w:val="22"/>
        </w:rPr>
        <w:t>This shows</w:t>
      </w:r>
      <w:r w:rsidRPr="001B067C">
        <w:rPr>
          <w:kern w:val="0"/>
          <w:sz w:val="22"/>
          <w:szCs w:val="22"/>
        </w:rPr>
        <w:t xml:space="preserve"> these algorithms </w:t>
      </w:r>
      <w:r w:rsidR="00511791">
        <w:rPr>
          <w:kern w:val="0"/>
          <w:sz w:val="22"/>
          <w:szCs w:val="22"/>
        </w:rPr>
        <w:t xml:space="preserve">can </w:t>
      </w:r>
      <w:proofErr w:type="gramStart"/>
      <w:r w:rsidR="00511791">
        <w:rPr>
          <w:kern w:val="0"/>
          <w:sz w:val="22"/>
          <w:szCs w:val="22"/>
        </w:rPr>
        <w:t xml:space="preserve">be </w:t>
      </w:r>
      <w:r w:rsidR="007A4376">
        <w:rPr>
          <w:kern w:val="0"/>
          <w:sz w:val="22"/>
          <w:szCs w:val="22"/>
        </w:rPr>
        <w:t>used</w:t>
      </w:r>
      <w:proofErr w:type="gramEnd"/>
      <w:r w:rsidR="007A4376">
        <w:rPr>
          <w:kern w:val="0"/>
          <w:sz w:val="22"/>
          <w:szCs w:val="22"/>
        </w:rPr>
        <w:t xml:space="preserve"> </w:t>
      </w:r>
      <w:r w:rsidRPr="001B067C">
        <w:rPr>
          <w:kern w:val="0"/>
          <w:sz w:val="22"/>
          <w:szCs w:val="22"/>
        </w:rPr>
        <w:t xml:space="preserve">in the </w:t>
      </w:r>
      <w:r w:rsidR="003E7F0B">
        <w:rPr>
          <w:kern w:val="0"/>
          <w:sz w:val="22"/>
          <w:szCs w:val="22"/>
        </w:rPr>
        <w:t xml:space="preserve">presence of </w:t>
      </w:r>
      <w:r w:rsidRPr="001B067C">
        <w:rPr>
          <w:kern w:val="0"/>
          <w:sz w:val="22"/>
          <w:szCs w:val="22"/>
        </w:rPr>
        <w:t xml:space="preserve">noise in </w:t>
      </w:r>
      <w:r w:rsidR="007A4376">
        <w:rPr>
          <w:kern w:val="0"/>
          <w:sz w:val="22"/>
          <w:szCs w:val="22"/>
        </w:rPr>
        <w:t xml:space="preserve">the </w:t>
      </w:r>
      <w:r w:rsidR="000D2990">
        <w:rPr>
          <w:kern w:val="0"/>
          <w:sz w:val="22"/>
          <w:szCs w:val="22"/>
        </w:rPr>
        <w:t>sensor data</w:t>
      </w:r>
      <w:r w:rsidRPr="001B067C">
        <w:rPr>
          <w:kern w:val="0"/>
          <w:sz w:val="22"/>
          <w:szCs w:val="22"/>
        </w:rPr>
        <w:t xml:space="preserve"> due to clamping mechanisms or miscellaneous items on the weld surface. The </w:t>
      </w:r>
      <w:r w:rsidR="0073039F">
        <w:rPr>
          <w:kern w:val="0"/>
          <w:sz w:val="22"/>
          <w:szCs w:val="22"/>
        </w:rPr>
        <w:t xml:space="preserve">high </w:t>
      </w:r>
      <w:r w:rsidRPr="001B067C">
        <w:rPr>
          <w:kern w:val="0"/>
          <w:sz w:val="22"/>
          <w:szCs w:val="22"/>
        </w:rPr>
        <w:t xml:space="preserve">accuracy of the simulated tests </w:t>
      </w:r>
      <w:proofErr w:type="gramStart"/>
      <w:r w:rsidRPr="001B067C">
        <w:rPr>
          <w:kern w:val="0"/>
          <w:sz w:val="22"/>
          <w:szCs w:val="22"/>
        </w:rPr>
        <w:t>is expected</w:t>
      </w:r>
      <w:proofErr w:type="gramEnd"/>
      <w:r w:rsidRPr="001B067C">
        <w:rPr>
          <w:kern w:val="0"/>
          <w:sz w:val="22"/>
          <w:szCs w:val="22"/>
        </w:rPr>
        <w:t xml:space="preserve"> given that the simulated scene contained geometric features designed in CAD which closely resembled the target point</w:t>
      </w:r>
      <w:r w:rsidR="00703804">
        <w:rPr>
          <w:kern w:val="0"/>
          <w:sz w:val="22"/>
          <w:szCs w:val="22"/>
        </w:rPr>
        <w:t xml:space="preserve"> </w:t>
      </w:r>
      <w:r w:rsidRPr="001B067C">
        <w:rPr>
          <w:kern w:val="0"/>
          <w:sz w:val="22"/>
          <w:szCs w:val="22"/>
        </w:rPr>
        <w:t>cloud features.</w:t>
      </w:r>
      <w:r w:rsidR="00975DFC">
        <w:rPr>
          <w:kern w:val="0"/>
          <w:sz w:val="22"/>
          <w:szCs w:val="22"/>
        </w:rPr>
        <w:t xml:space="preserve"> </w:t>
      </w:r>
      <w:r w:rsidRPr="001B067C">
        <w:rPr>
          <w:kern w:val="0"/>
          <w:sz w:val="22"/>
          <w:szCs w:val="22"/>
        </w:rPr>
        <w:t xml:space="preserve">The physical experiment shows that this approach can </w:t>
      </w:r>
      <w:proofErr w:type="gramStart"/>
      <w:r w:rsidRPr="001B067C">
        <w:rPr>
          <w:kern w:val="0"/>
          <w:sz w:val="22"/>
          <w:szCs w:val="22"/>
        </w:rPr>
        <w:t>be applied</w:t>
      </w:r>
      <w:proofErr w:type="gramEnd"/>
      <w:r w:rsidRPr="001B067C">
        <w:rPr>
          <w:kern w:val="0"/>
          <w:sz w:val="22"/>
          <w:szCs w:val="22"/>
        </w:rPr>
        <w:t xml:space="preserve"> to a welding application using physical data in a realistic environment given that proper calibration is completed. The 3D LiDAR scans require calibration to accurately transform the source cloud to the target cloud.</w:t>
      </w:r>
      <w:r w:rsidR="00334E60">
        <w:rPr>
          <w:kern w:val="0"/>
          <w:sz w:val="22"/>
          <w:szCs w:val="22"/>
        </w:rPr>
        <w:t xml:space="preserve"> </w:t>
      </w:r>
      <w:r w:rsidR="00A12E86" w:rsidRPr="006F4C48">
        <w:rPr>
          <w:kern w:val="0"/>
          <w:sz w:val="22"/>
          <w:szCs w:val="22"/>
        </w:rPr>
        <w:t>The implementation o</w:t>
      </w:r>
      <w:r w:rsidR="00167231" w:rsidRPr="006F4C48">
        <w:rPr>
          <w:kern w:val="0"/>
          <w:sz w:val="22"/>
          <w:szCs w:val="22"/>
        </w:rPr>
        <w:t>f</w:t>
      </w:r>
      <w:r w:rsidR="00A12E86" w:rsidRPr="006F4C48">
        <w:rPr>
          <w:kern w:val="0"/>
          <w:sz w:val="22"/>
          <w:szCs w:val="22"/>
        </w:rPr>
        <w:t xml:space="preserve"> </w:t>
      </w:r>
      <w:r w:rsidR="00167231" w:rsidRPr="006F4C48">
        <w:rPr>
          <w:kern w:val="0"/>
          <w:sz w:val="22"/>
          <w:szCs w:val="22"/>
        </w:rPr>
        <w:t xml:space="preserve">passthrough </w:t>
      </w:r>
      <w:r w:rsidR="00A12E86" w:rsidRPr="006F4C48">
        <w:rPr>
          <w:kern w:val="0"/>
          <w:sz w:val="22"/>
          <w:szCs w:val="22"/>
        </w:rPr>
        <w:t xml:space="preserve">filtering </w:t>
      </w:r>
      <w:r w:rsidR="006F4C48" w:rsidRPr="006F4C48">
        <w:rPr>
          <w:kern w:val="0"/>
          <w:sz w:val="22"/>
          <w:szCs w:val="22"/>
        </w:rPr>
        <w:t xml:space="preserve">and </w:t>
      </w:r>
      <w:r w:rsidR="00A12E86" w:rsidRPr="006F4C48">
        <w:rPr>
          <w:kern w:val="0"/>
          <w:sz w:val="22"/>
          <w:szCs w:val="22"/>
        </w:rPr>
        <w:t>voxel</w:t>
      </w:r>
      <w:r w:rsidR="00167231" w:rsidRPr="006F4C48">
        <w:rPr>
          <w:kern w:val="0"/>
          <w:sz w:val="22"/>
          <w:szCs w:val="22"/>
        </w:rPr>
        <w:t xml:space="preserve"> </w:t>
      </w:r>
      <w:proofErr w:type="spellStart"/>
      <w:r w:rsidR="00167231" w:rsidRPr="006F4C48">
        <w:rPr>
          <w:kern w:val="0"/>
          <w:sz w:val="22"/>
          <w:szCs w:val="22"/>
        </w:rPr>
        <w:t>down</w:t>
      </w:r>
      <w:r w:rsidR="00A12E86" w:rsidRPr="006F4C48">
        <w:rPr>
          <w:kern w:val="0"/>
          <w:sz w:val="22"/>
          <w:szCs w:val="22"/>
        </w:rPr>
        <w:t>s</w:t>
      </w:r>
      <w:r w:rsidR="00167231" w:rsidRPr="006F4C48">
        <w:rPr>
          <w:kern w:val="0"/>
          <w:sz w:val="22"/>
          <w:szCs w:val="22"/>
        </w:rPr>
        <w:t>ampling</w:t>
      </w:r>
      <w:proofErr w:type="spellEnd"/>
      <w:r w:rsidR="00167231" w:rsidRPr="006F4C48">
        <w:rPr>
          <w:kern w:val="0"/>
          <w:sz w:val="22"/>
          <w:szCs w:val="22"/>
        </w:rPr>
        <w:t xml:space="preserve"> is</w:t>
      </w:r>
      <w:r w:rsidR="00A12E86" w:rsidRPr="006F4C48">
        <w:rPr>
          <w:kern w:val="0"/>
          <w:sz w:val="22"/>
          <w:szCs w:val="22"/>
        </w:rPr>
        <w:t xml:space="preserve"> an essential step prior to the segmentation algorithm with RANSAC. Furthermore, outlier rejection is a required step when there are features </w:t>
      </w:r>
      <w:r w:rsidR="00A12E86" w:rsidRPr="006F4C48">
        <w:rPr>
          <w:kern w:val="0"/>
          <w:sz w:val="22"/>
          <w:szCs w:val="22"/>
        </w:rPr>
        <w:t xml:space="preserve">such as clamps included in the </w:t>
      </w:r>
      <w:r w:rsidR="00C523F1">
        <w:rPr>
          <w:kern w:val="0"/>
          <w:sz w:val="22"/>
          <w:szCs w:val="22"/>
        </w:rPr>
        <w:t>collected</w:t>
      </w:r>
      <w:r w:rsidR="00A12E86" w:rsidRPr="006F4C48">
        <w:rPr>
          <w:kern w:val="0"/>
          <w:sz w:val="22"/>
          <w:szCs w:val="22"/>
        </w:rPr>
        <w:t xml:space="preserve"> point</w:t>
      </w:r>
      <w:r w:rsidR="006F4C48" w:rsidRPr="006F4C48">
        <w:rPr>
          <w:kern w:val="0"/>
          <w:sz w:val="22"/>
          <w:szCs w:val="22"/>
        </w:rPr>
        <w:t xml:space="preserve"> </w:t>
      </w:r>
      <w:r w:rsidR="00A12E86" w:rsidRPr="006F4C48">
        <w:rPr>
          <w:kern w:val="0"/>
          <w:sz w:val="22"/>
          <w:szCs w:val="22"/>
        </w:rPr>
        <w:t>c</w:t>
      </w:r>
      <w:r w:rsidR="006F4C48" w:rsidRPr="006F4C48">
        <w:rPr>
          <w:kern w:val="0"/>
          <w:sz w:val="22"/>
          <w:szCs w:val="22"/>
        </w:rPr>
        <w:t>l</w:t>
      </w:r>
      <w:r w:rsidR="00A12E86" w:rsidRPr="006F4C48">
        <w:rPr>
          <w:kern w:val="0"/>
          <w:sz w:val="22"/>
          <w:szCs w:val="22"/>
        </w:rPr>
        <w:t>oud set. Correspondence matching and alignment with ICP is</w:t>
      </w:r>
      <w:r w:rsidR="00C523F1">
        <w:rPr>
          <w:kern w:val="0"/>
          <w:sz w:val="22"/>
          <w:szCs w:val="22"/>
        </w:rPr>
        <w:t xml:space="preserve"> </w:t>
      </w:r>
      <w:r w:rsidR="00A12E86" w:rsidRPr="006F4C48">
        <w:rPr>
          <w:kern w:val="0"/>
          <w:sz w:val="22"/>
          <w:szCs w:val="22"/>
        </w:rPr>
        <w:t xml:space="preserve">effective when sufficient outliers have </w:t>
      </w:r>
      <w:proofErr w:type="gramStart"/>
      <w:r w:rsidR="00A12E86" w:rsidRPr="006F4C48">
        <w:rPr>
          <w:kern w:val="0"/>
          <w:sz w:val="22"/>
          <w:szCs w:val="22"/>
        </w:rPr>
        <w:t>been re</w:t>
      </w:r>
      <w:r w:rsidR="006F4C48" w:rsidRPr="006F4C48">
        <w:rPr>
          <w:kern w:val="0"/>
          <w:sz w:val="22"/>
          <w:szCs w:val="22"/>
        </w:rPr>
        <w:t>moved</w:t>
      </w:r>
      <w:proofErr w:type="gramEnd"/>
      <w:r w:rsidR="00A12E86" w:rsidRPr="006F4C48">
        <w:rPr>
          <w:kern w:val="0"/>
          <w:sz w:val="22"/>
          <w:szCs w:val="22"/>
        </w:rPr>
        <w:t xml:space="preserve"> and a </w:t>
      </w:r>
      <w:r w:rsidR="006F4C48" w:rsidRPr="006F4C48">
        <w:rPr>
          <w:kern w:val="0"/>
          <w:sz w:val="22"/>
          <w:szCs w:val="22"/>
        </w:rPr>
        <w:t>reasonable</w:t>
      </w:r>
      <w:r w:rsidR="00A12E86" w:rsidRPr="006F4C48">
        <w:rPr>
          <w:kern w:val="0"/>
          <w:sz w:val="22"/>
          <w:szCs w:val="22"/>
        </w:rPr>
        <w:t xml:space="preserve"> initial guess is provided. </w:t>
      </w:r>
      <w:r w:rsidR="009102DE">
        <w:rPr>
          <w:kern w:val="0"/>
          <w:sz w:val="22"/>
          <w:szCs w:val="22"/>
        </w:rPr>
        <w:t xml:space="preserve">The method presented </w:t>
      </w:r>
      <w:r w:rsidR="00C51314">
        <w:rPr>
          <w:kern w:val="0"/>
          <w:sz w:val="22"/>
          <w:szCs w:val="22"/>
        </w:rPr>
        <w:t>for automated weld path generation using</w:t>
      </w:r>
      <w:r w:rsidR="00F337E9">
        <w:rPr>
          <w:kern w:val="0"/>
          <w:sz w:val="22"/>
          <w:szCs w:val="22"/>
        </w:rPr>
        <w:t xml:space="preserve"> random sample consensus and iterative closest point </w:t>
      </w:r>
      <w:r w:rsidR="00D6200D">
        <w:rPr>
          <w:kern w:val="0"/>
          <w:sz w:val="22"/>
          <w:szCs w:val="22"/>
        </w:rPr>
        <w:t>workpiece localization</w:t>
      </w:r>
      <w:r w:rsidR="00594C57">
        <w:rPr>
          <w:kern w:val="0"/>
          <w:sz w:val="22"/>
          <w:szCs w:val="22"/>
        </w:rPr>
        <w:t xml:space="preserve"> </w:t>
      </w:r>
      <w:r w:rsidR="006F4C48" w:rsidRPr="006F4C48">
        <w:rPr>
          <w:kern w:val="0"/>
          <w:sz w:val="22"/>
          <w:szCs w:val="22"/>
        </w:rPr>
        <w:t xml:space="preserve">is </w:t>
      </w:r>
      <w:r w:rsidR="008C4088">
        <w:rPr>
          <w:kern w:val="0"/>
          <w:sz w:val="22"/>
          <w:szCs w:val="22"/>
        </w:rPr>
        <w:t xml:space="preserve">effective </w:t>
      </w:r>
      <w:r w:rsidR="00D9581D">
        <w:rPr>
          <w:kern w:val="0"/>
          <w:sz w:val="22"/>
          <w:szCs w:val="22"/>
        </w:rPr>
        <w:t xml:space="preserve">in the presence of </w:t>
      </w:r>
      <w:r w:rsidR="002418F2">
        <w:rPr>
          <w:kern w:val="0"/>
          <w:sz w:val="22"/>
          <w:szCs w:val="22"/>
        </w:rPr>
        <w:t xml:space="preserve">outliers in the </w:t>
      </w:r>
      <w:r w:rsidR="005F1705">
        <w:rPr>
          <w:kern w:val="0"/>
          <w:sz w:val="22"/>
          <w:szCs w:val="22"/>
        </w:rPr>
        <w:t>input data set</w:t>
      </w:r>
      <w:r w:rsidR="009647A7">
        <w:rPr>
          <w:kern w:val="0"/>
          <w:sz w:val="22"/>
          <w:szCs w:val="22"/>
        </w:rPr>
        <w:t xml:space="preserve"> and can be applied to</w:t>
      </w:r>
      <w:r w:rsidR="00C21D2F">
        <w:rPr>
          <w:kern w:val="0"/>
          <w:sz w:val="22"/>
          <w:szCs w:val="22"/>
        </w:rPr>
        <w:t xml:space="preserve"> a practical manufacturing application</w:t>
      </w:r>
      <w:proofErr w:type="gramStart"/>
      <w:r w:rsidR="00D9581D">
        <w:rPr>
          <w:kern w:val="0"/>
          <w:sz w:val="22"/>
          <w:szCs w:val="22"/>
        </w:rPr>
        <w:t xml:space="preserve">. </w:t>
      </w:r>
      <w:r w:rsidR="006F4C48" w:rsidRPr="006F4C48">
        <w:rPr>
          <w:kern w:val="0"/>
          <w:sz w:val="22"/>
          <w:szCs w:val="22"/>
        </w:rPr>
        <w:t xml:space="preserve"> </w:t>
      </w:r>
      <w:proofErr w:type="gramEnd"/>
    </w:p>
    <w:p w14:paraId="60033CF4" w14:textId="40792169" w:rsidR="00703804" w:rsidRPr="00147C05" w:rsidRDefault="00374551" w:rsidP="00147C05">
      <w:pPr>
        <w:spacing w:before="100" w:beforeAutospacing="1" w:after="165"/>
        <w:rPr>
          <w:b/>
        </w:rPr>
      </w:pPr>
      <w:r w:rsidRPr="00703804">
        <w:rPr>
          <w:b/>
        </w:rPr>
        <w:t>REFERENCES</w:t>
      </w:r>
    </w:p>
    <w:p w14:paraId="71A3C70A" w14:textId="77777777" w:rsidR="00402C1D" w:rsidRPr="00E2669E" w:rsidRDefault="00402C1D" w:rsidP="00402C1D">
      <w:r w:rsidRPr="65B59272">
        <w:t>[1</w:t>
      </w:r>
      <w:r w:rsidRPr="00E2669E">
        <w:t xml:space="preserve">] Segal, A. V., </w:t>
      </w:r>
      <w:proofErr w:type="spellStart"/>
      <w:r w:rsidRPr="00E2669E">
        <w:t>Haehnel</w:t>
      </w:r>
      <w:proofErr w:type="spellEnd"/>
      <w:r w:rsidRPr="00E2669E">
        <w:t xml:space="preserve">, D., and </w:t>
      </w:r>
      <w:proofErr w:type="spellStart"/>
      <w:r w:rsidRPr="00E2669E">
        <w:t>Thrun</w:t>
      </w:r>
      <w:proofErr w:type="spellEnd"/>
      <w:r w:rsidRPr="00E2669E">
        <w:t>, S., 2010, “Generalized-ICP,” Robotics: Science and Systems.</w:t>
      </w:r>
    </w:p>
    <w:p w14:paraId="74AC89EA" w14:textId="12450397" w:rsidR="00C0363A" w:rsidRPr="00E2669E" w:rsidRDefault="00402C1D" w:rsidP="00402C1D">
      <w:r w:rsidRPr="00E2669E">
        <w:t xml:space="preserve">[2] </w:t>
      </w:r>
      <w:proofErr w:type="spellStart"/>
      <w:r w:rsidRPr="00E2669E">
        <w:t>Fischler</w:t>
      </w:r>
      <w:proofErr w:type="spellEnd"/>
      <w:r w:rsidRPr="00E2669E">
        <w:t xml:space="preserve">, M. A., and </w:t>
      </w:r>
      <w:proofErr w:type="spellStart"/>
      <w:r w:rsidRPr="00E2669E">
        <w:t>Bolles</w:t>
      </w:r>
      <w:proofErr w:type="spellEnd"/>
      <w:r w:rsidRPr="00E2669E">
        <w:t xml:space="preserve">, R. C., 1981, “Random Sample Consensus: A Paradigm for Model Fitting With,” </w:t>
      </w:r>
      <w:proofErr w:type="spellStart"/>
      <w:r w:rsidRPr="00E2669E">
        <w:t>Commun</w:t>
      </w:r>
      <w:proofErr w:type="spellEnd"/>
      <w:r w:rsidRPr="00E2669E">
        <w:t>. ACM.</w:t>
      </w:r>
    </w:p>
    <w:p w14:paraId="4DE7D2D1" w14:textId="7B36FD93" w:rsidR="00C0363A" w:rsidRPr="00E2669E" w:rsidRDefault="00402C1D" w:rsidP="00402C1D">
      <w:r w:rsidRPr="00E2669E">
        <w:t>[4] Zhang, J., Yao, Y., &amp; Deng, B. (2021). Fast and Robust Iterative Closest Point. IEEE Transactions on Pattern Analysis and Machine Intelligence.</w:t>
      </w:r>
    </w:p>
    <w:p w14:paraId="0929C06B" w14:textId="0BAB118D" w:rsidR="00C0363A" w:rsidRPr="00E2669E" w:rsidRDefault="00402C1D" w:rsidP="00402C1D">
      <w:r w:rsidRPr="00E2669E">
        <w:t xml:space="preserve">[5] </w:t>
      </w:r>
      <w:proofErr w:type="spellStart"/>
      <w:r w:rsidRPr="00E2669E">
        <w:t>Rusu</w:t>
      </w:r>
      <w:proofErr w:type="spellEnd"/>
      <w:r w:rsidRPr="00E2669E">
        <w:t>, R. B., and Cousins, S., 2011, “3D Is Here: Point Cloud Library (PCL),” Proceedings - IEEE International Conference on Robotics and Automation.</w:t>
      </w:r>
    </w:p>
    <w:p w14:paraId="7FC5F3CC" w14:textId="0F57FCC5" w:rsidR="00C0363A" w:rsidRPr="00E2669E" w:rsidRDefault="00402C1D" w:rsidP="00402C1D">
      <w:r w:rsidRPr="00E2669E">
        <w:t xml:space="preserve">[6] Zhao, H., </w:t>
      </w:r>
      <w:proofErr w:type="spellStart"/>
      <w:r w:rsidRPr="00E2669E">
        <w:t>Anwer</w:t>
      </w:r>
      <w:proofErr w:type="spellEnd"/>
      <w:r w:rsidRPr="00E2669E">
        <w:t xml:space="preserve">, N., et. Al., 2016, “Registration with the Point Cloud Library PCL,” IEEE Int. Conf. </w:t>
      </w:r>
      <w:proofErr w:type="spellStart"/>
      <w:r w:rsidRPr="00E2669E">
        <w:t>Intell</w:t>
      </w:r>
      <w:proofErr w:type="spellEnd"/>
      <w:r w:rsidRPr="00E2669E">
        <w:t>. Robot. Syst.</w:t>
      </w:r>
    </w:p>
    <w:p w14:paraId="36CD33FA" w14:textId="172A2886" w:rsidR="00C0363A" w:rsidRPr="00E2669E" w:rsidRDefault="00402C1D" w:rsidP="00402C1D">
      <w:r w:rsidRPr="00E2669E">
        <w:t xml:space="preserve">[7] Du, S., Xu, Y., Wan, T., Hu, H., Zhang, S., Xu, G., and Zhang, X., 2017, “Robust Iterative Closest Point Algorithm Based on Global Reference Point for Rotation Invariant Registration,” </w:t>
      </w:r>
      <w:proofErr w:type="spellStart"/>
      <w:r w:rsidRPr="00E2669E">
        <w:t>PLoS</w:t>
      </w:r>
      <w:proofErr w:type="spellEnd"/>
      <w:r w:rsidRPr="00E2669E">
        <w:t xml:space="preserve"> One.</w:t>
      </w:r>
    </w:p>
    <w:p w14:paraId="07DD56E3" w14:textId="3B67DEDE" w:rsidR="00C0363A" w:rsidRPr="00E2669E" w:rsidRDefault="00402C1D" w:rsidP="00402C1D">
      <w:r w:rsidRPr="00E2669E">
        <w:t xml:space="preserve">[8] Schwarz, S., </w:t>
      </w:r>
      <w:proofErr w:type="spellStart"/>
      <w:r w:rsidRPr="00E2669E">
        <w:t>Preda</w:t>
      </w:r>
      <w:proofErr w:type="spellEnd"/>
      <w:r w:rsidRPr="00E2669E">
        <w:t xml:space="preserve">, M., </w:t>
      </w:r>
      <w:proofErr w:type="spellStart"/>
      <w:r w:rsidRPr="00E2669E">
        <w:t>Baroncini</w:t>
      </w:r>
      <w:proofErr w:type="spellEnd"/>
      <w:r w:rsidRPr="00E2669E">
        <w:t xml:space="preserve">, V., </w:t>
      </w:r>
      <w:proofErr w:type="spellStart"/>
      <w:r w:rsidRPr="00E2669E">
        <w:t>Budagavi</w:t>
      </w:r>
      <w:proofErr w:type="spellEnd"/>
      <w:r w:rsidRPr="00E2669E">
        <w:t xml:space="preserve">, M., Cesar, P., Chou, P. A., Cohen, R. A., </w:t>
      </w:r>
      <w:proofErr w:type="spellStart"/>
      <w:r w:rsidRPr="00E2669E">
        <w:t>Krivokuca</w:t>
      </w:r>
      <w:proofErr w:type="spellEnd"/>
      <w:r w:rsidRPr="00E2669E">
        <w:t xml:space="preserve">, M., </w:t>
      </w:r>
      <w:proofErr w:type="spellStart"/>
      <w:r w:rsidRPr="00E2669E">
        <w:t>Lasserre</w:t>
      </w:r>
      <w:proofErr w:type="spellEnd"/>
      <w:r w:rsidRPr="00E2669E">
        <w:t xml:space="preserve">, S., Li, Z., </w:t>
      </w:r>
      <w:proofErr w:type="spellStart"/>
      <w:r w:rsidRPr="00E2669E">
        <w:t>Llach</w:t>
      </w:r>
      <w:proofErr w:type="spellEnd"/>
      <w:r w:rsidRPr="00E2669E">
        <w:t xml:space="preserve">, J., </w:t>
      </w:r>
      <w:proofErr w:type="spellStart"/>
      <w:r w:rsidRPr="00E2669E">
        <w:t>Mammou</w:t>
      </w:r>
      <w:proofErr w:type="spellEnd"/>
      <w:r w:rsidRPr="00E2669E">
        <w:t xml:space="preserve">, K., </w:t>
      </w:r>
      <w:proofErr w:type="spellStart"/>
      <w:r w:rsidRPr="00E2669E">
        <w:t>Mekuria</w:t>
      </w:r>
      <w:proofErr w:type="spellEnd"/>
      <w:r w:rsidRPr="00E2669E">
        <w:t xml:space="preserve">, R., </w:t>
      </w:r>
      <w:proofErr w:type="spellStart"/>
      <w:r w:rsidRPr="00E2669E">
        <w:t>Nakagami</w:t>
      </w:r>
      <w:proofErr w:type="spellEnd"/>
      <w:r w:rsidRPr="00E2669E">
        <w:t xml:space="preserve">, O., </w:t>
      </w:r>
      <w:proofErr w:type="spellStart"/>
      <w:r w:rsidRPr="00E2669E">
        <w:t>Siahaan</w:t>
      </w:r>
      <w:proofErr w:type="spellEnd"/>
      <w:r w:rsidRPr="00E2669E">
        <w:t xml:space="preserve">, E., </w:t>
      </w:r>
      <w:proofErr w:type="spellStart"/>
      <w:r w:rsidRPr="00E2669E">
        <w:t>Tabatabai</w:t>
      </w:r>
      <w:proofErr w:type="spellEnd"/>
      <w:r w:rsidRPr="00E2669E">
        <w:t xml:space="preserve">, A., </w:t>
      </w:r>
      <w:proofErr w:type="spellStart"/>
      <w:r w:rsidRPr="00E2669E">
        <w:t>Tourapis</w:t>
      </w:r>
      <w:proofErr w:type="spellEnd"/>
      <w:r w:rsidRPr="00E2669E">
        <w:t xml:space="preserve">, A. M., and Zakharchenko, V., 2019, “Emerging MPEG Standards for Point Cloud Compression,” IEEE J. </w:t>
      </w:r>
      <w:proofErr w:type="spellStart"/>
      <w:r w:rsidRPr="00E2669E">
        <w:t>Emerg</w:t>
      </w:r>
      <w:proofErr w:type="spellEnd"/>
      <w:r w:rsidRPr="00E2669E">
        <w:t>. Sel. Top. Circuits Syst.</w:t>
      </w:r>
    </w:p>
    <w:p w14:paraId="2BB0982B" w14:textId="783A904A" w:rsidR="00C0363A" w:rsidRPr="00E2669E" w:rsidRDefault="00402C1D" w:rsidP="00703804">
      <w:r w:rsidRPr="00E2669E">
        <w:t xml:space="preserve">[9] </w:t>
      </w:r>
      <w:proofErr w:type="spellStart"/>
      <w:r w:rsidRPr="00E2669E">
        <w:t>Galin</w:t>
      </w:r>
      <w:proofErr w:type="spellEnd"/>
      <w:r w:rsidRPr="00E2669E">
        <w:t xml:space="preserve">, R., </w:t>
      </w:r>
      <w:proofErr w:type="spellStart"/>
      <w:r w:rsidRPr="00E2669E">
        <w:t>Meshcheryakov</w:t>
      </w:r>
      <w:proofErr w:type="spellEnd"/>
      <w:r w:rsidRPr="00E2669E">
        <w:t xml:space="preserve">, R., </w:t>
      </w:r>
      <w:proofErr w:type="spellStart"/>
      <w:r w:rsidRPr="00E2669E">
        <w:t>Kamesheva</w:t>
      </w:r>
      <w:proofErr w:type="spellEnd"/>
      <w:r w:rsidRPr="00E2669E">
        <w:t xml:space="preserve">, S., and </w:t>
      </w:r>
      <w:proofErr w:type="spellStart"/>
      <w:r w:rsidRPr="00E2669E">
        <w:t>Samoshina</w:t>
      </w:r>
      <w:proofErr w:type="spellEnd"/>
      <w:r w:rsidRPr="00E2669E">
        <w:t>, A., 2020, “</w:t>
      </w:r>
      <w:proofErr w:type="spellStart"/>
      <w:r w:rsidRPr="00E2669E">
        <w:t>Cobots</w:t>
      </w:r>
      <w:proofErr w:type="spellEnd"/>
      <w:r w:rsidRPr="00E2669E">
        <w:t xml:space="preserve"> and the Benefits of Their Implementation in Intelligent Manufacturing,” IOP Conference Series: Materials Science and Engineering.</w:t>
      </w:r>
    </w:p>
    <w:p w14:paraId="30CA83C3" w14:textId="15DD6C97" w:rsidR="00402C1D" w:rsidRPr="00E2669E" w:rsidRDefault="00402C1D" w:rsidP="00703804">
      <w:r w:rsidRPr="00E2669E">
        <w:t xml:space="preserve">[10] </w:t>
      </w:r>
      <w:proofErr w:type="spellStart"/>
      <w:r w:rsidRPr="00E2669E">
        <w:t>Zuliani</w:t>
      </w:r>
      <w:proofErr w:type="spellEnd"/>
      <w:r w:rsidRPr="00E2669E">
        <w:t xml:space="preserve">, M., 2008, “RANSAC for Dummies,” </w:t>
      </w:r>
      <w:proofErr w:type="spellStart"/>
      <w:r w:rsidRPr="00E2669E">
        <w:t>Citeseer</w:t>
      </w:r>
      <w:proofErr w:type="spellEnd"/>
      <w:r w:rsidRPr="00E2669E">
        <w:t>.</w:t>
      </w:r>
    </w:p>
    <w:p w14:paraId="44078A16" w14:textId="5470B77F" w:rsidR="00C0363A" w:rsidRPr="00E2669E" w:rsidRDefault="00402C1D" w:rsidP="00402C1D">
      <w:r w:rsidRPr="00E2669E">
        <w:t>[11] Li, L., Yang, F., Zhu, H., Li, D., Li, Y., and Tang, L., 2017, “An Improved RANSAC for 3D Point Cloud Plane Segmentation Based on Normal Distribution Transformation Cells,” Remote Sens.</w:t>
      </w:r>
    </w:p>
    <w:p w14:paraId="44D17983" w14:textId="67ED3282" w:rsidR="00C0363A" w:rsidRPr="00E2669E" w:rsidRDefault="00402C1D" w:rsidP="00402C1D">
      <w:r w:rsidRPr="00E2669E">
        <w:t xml:space="preserve">[12] </w:t>
      </w:r>
      <w:proofErr w:type="spellStart"/>
      <w:r w:rsidRPr="00E2669E">
        <w:t>Besl</w:t>
      </w:r>
      <w:proofErr w:type="spellEnd"/>
      <w:r w:rsidRPr="00E2669E">
        <w:t xml:space="preserve">, P. J., and McKay, N. D., 1992, “A Method for Registration of 3-D Shapes,” IEEE Trans. Pattern Anal. Mach. </w:t>
      </w:r>
      <w:proofErr w:type="spellStart"/>
      <w:r w:rsidRPr="00E2669E">
        <w:t>Intell</w:t>
      </w:r>
      <w:proofErr w:type="spellEnd"/>
      <w:r w:rsidRPr="00E2669E">
        <w:t>.</w:t>
      </w:r>
    </w:p>
    <w:p w14:paraId="3B0D9F42" w14:textId="2C391A9E" w:rsidR="00C0363A" w:rsidRPr="00E2669E" w:rsidRDefault="00402C1D" w:rsidP="00402C1D">
      <w:r w:rsidRPr="00E2669E">
        <w:t>[13] Wang, F., Liang, C., Ru, C., and Cheng, H., 2019, “An Improved Point Cloud Descriptor for Vision Based Robotic Grasping System,” Sensors (Switzerland).</w:t>
      </w:r>
    </w:p>
    <w:p w14:paraId="5F18E907" w14:textId="7C1389CE" w:rsidR="00C0363A" w:rsidRPr="00E2669E" w:rsidRDefault="00402C1D" w:rsidP="0011288D">
      <w:r w:rsidRPr="00E2669E">
        <w:t>[14] Moreno, C., and Li, M., 2016, “A Comparative Study of Filtering Methods for Point Clouds in Real-Time Video Streaming,” Lecture Notes in Engineering and Computer Science.</w:t>
      </w:r>
    </w:p>
    <w:p w14:paraId="67BFDF2A" w14:textId="70E5785E" w:rsidR="00C0363A" w:rsidRPr="00E2669E" w:rsidRDefault="00402C1D" w:rsidP="00703804">
      <w:r w:rsidRPr="00E2669E">
        <w:lastRenderedPageBreak/>
        <w:t xml:space="preserve">[15] Zygmunt, M., 2013, “The Testing of </w:t>
      </w:r>
      <w:r w:rsidR="001A65C0" w:rsidRPr="00E2669E">
        <w:t>\</w:t>
      </w:r>
      <w:r w:rsidRPr="00E2669E">
        <w:t xml:space="preserve">PCL: An Open-Source Library for Point Cloud Processing,” Geomatics, </w:t>
      </w:r>
      <w:proofErr w:type="spellStart"/>
      <w:r w:rsidRPr="00E2669E">
        <w:t>Landmanagement</w:t>
      </w:r>
      <w:proofErr w:type="spellEnd"/>
      <w:r w:rsidRPr="00E2669E">
        <w:t xml:space="preserve"> </w:t>
      </w:r>
      <w:proofErr w:type="spellStart"/>
      <w:r w:rsidRPr="00E2669E">
        <w:t>Landsc</w:t>
      </w:r>
      <w:proofErr w:type="spellEnd"/>
      <w:r w:rsidRPr="00E2669E">
        <w:t>.</w:t>
      </w:r>
    </w:p>
    <w:p w14:paraId="499AB86C" w14:textId="393196E9" w:rsidR="00C0363A" w:rsidRPr="00E2669E" w:rsidRDefault="00B456CA" w:rsidP="0011288D">
      <w:r w:rsidRPr="00E2669E">
        <w:t xml:space="preserve">[16] Radu Bogdan </w:t>
      </w:r>
      <w:proofErr w:type="spellStart"/>
      <w:r w:rsidRPr="00E2669E">
        <w:t>Rusu</w:t>
      </w:r>
      <w:proofErr w:type="spellEnd"/>
      <w:r w:rsidRPr="00E2669E">
        <w:t xml:space="preserve"> and Steve Cousins. 3D is here: Point Cloud Library (PCL). In IEEE International Conference on Robotics and Automation (ICRA), Shanghai, China, May 9-13</w:t>
      </w:r>
      <w:proofErr w:type="gramStart"/>
      <w:r w:rsidRPr="00E2669E">
        <w:t xml:space="preserve"> 2011</w:t>
      </w:r>
      <w:proofErr w:type="gramEnd"/>
      <w:r w:rsidRPr="00E2669E">
        <w:t>.</w:t>
      </w:r>
    </w:p>
    <w:p w14:paraId="29DF7706" w14:textId="1F335FB4" w:rsidR="00E95FA1" w:rsidRPr="00E2669E" w:rsidRDefault="00590903" w:rsidP="0011288D">
      <w:r w:rsidRPr="00E2669E">
        <w:t xml:space="preserve">[17] </w:t>
      </w:r>
      <w:proofErr w:type="spellStart"/>
      <w:r w:rsidR="00E95FA1" w:rsidRPr="00E2669E">
        <w:t>Rusinkiewicz</w:t>
      </w:r>
      <w:proofErr w:type="spellEnd"/>
      <w:r w:rsidR="00E95FA1" w:rsidRPr="00E2669E">
        <w:t xml:space="preserve">, Szymon &amp; </w:t>
      </w:r>
      <w:proofErr w:type="spellStart"/>
      <w:r w:rsidR="00E95FA1" w:rsidRPr="00E2669E">
        <w:t>Levoy</w:t>
      </w:r>
      <w:proofErr w:type="spellEnd"/>
      <w:r w:rsidR="00E95FA1" w:rsidRPr="00E2669E">
        <w:t>, Marc. (2001). Efficient Variants of the ICP Algorithm. Efficient Variants of the ICP Algorithm. 145-152. 10.1109/IM.2001.924423.</w:t>
      </w:r>
    </w:p>
    <w:p w14:paraId="75FA6C5B" w14:textId="082E3AD6" w:rsidR="00C0363A" w:rsidRPr="00E2669E" w:rsidRDefault="0093770A" w:rsidP="0011288D">
      <w:r w:rsidRPr="00E2669E">
        <w:t xml:space="preserve">[18] </w:t>
      </w:r>
      <w:proofErr w:type="spellStart"/>
      <w:r w:rsidR="00E95FA1" w:rsidRPr="00E2669E">
        <w:t>Marani</w:t>
      </w:r>
      <w:proofErr w:type="spellEnd"/>
      <w:r w:rsidR="00E95FA1" w:rsidRPr="00E2669E">
        <w:t xml:space="preserve">, Roberto &amp; </w:t>
      </w:r>
      <w:proofErr w:type="spellStart"/>
      <w:r w:rsidR="00E95FA1" w:rsidRPr="00E2669E">
        <w:t>Renò</w:t>
      </w:r>
      <w:proofErr w:type="spellEnd"/>
      <w:r w:rsidR="00E95FA1" w:rsidRPr="00E2669E">
        <w:t xml:space="preserve">, Vito &amp; Nitti, Massimiliano &amp; </w:t>
      </w:r>
      <w:proofErr w:type="spellStart"/>
      <w:r w:rsidR="00E95FA1" w:rsidRPr="00E2669E">
        <w:t>D'Orazio</w:t>
      </w:r>
      <w:proofErr w:type="spellEnd"/>
      <w:r w:rsidR="00E95FA1" w:rsidRPr="00E2669E">
        <w:t>, T. &amp; Stella, Ettore. (2016). A Modified Iterative Closest Point Algorithm for 3D Point Cloud Registration. Computer-Aided Civil and Infrastructure Engineering. 31. n/a-n/a. 10.1111/mice.12184.</w:t>
      </w:r>
    </w:p>
    <w:p w14:paraId="7BA4E94C" w14:textId="50FEC400" w:rsidR="00C0363A" w:rsidRPr="00E2669E" w:rsidRDefault="006A563A" w:rsidP="0011288D">
      <w:r w:rsidRPr="00E2669E">
        <w:t xml:space="preserve">[19] </w:t>
      </w:r>
      <w:proofErr w:type="spellStart"/>
      <w:r w:rsidRPr="00E2669E">
        <w:t>Schabel</w:t>
      </w:r>
      <w:proofErr w:type="spellEnd"/>
      <w:r w:rsidRPr="00E2669E">
        <w:t>,</w:t>
      </w:r>
      <w:r w:rsidR="00E95FA1" w:rsidRPr="00E2669E">
        <w:t xml:space="preserve"> Wahl, Klein,</w:t>
      </w:r>
      <w:r w:rsidRPr="00E2669E">
        <w:t xml:space="preserve"> Efficient RANSAC for Point-Cloud Shape Detection</w:t>
      </w:r>
    </w:p>
    <w:p w14:paraId="3DE37DC1" w14:textId="03794633" w:rsidR="00C0363A" w:rsidRPr="00E2669E" w:rsidRDefault="0098332A" w:rsidP="0011288D">
      <w:r w:rsidRPr="00E2669E">
        <w:t xml:space="preserve">[20] </w:t>
      </w:r>
      <w:proofErr w:type="spellStart"/>
      <w:r w:rsidR="007E4932" w:rsidRPr="00E2669E">
        <w:t>Schleth</w:t>
      </w:r>
      <w:proofErr w:type="spellEnd"/>
      <w:r w:rsidR="007E4932" w:rsidRPr="00E2669E">
        <w:t xml:space="preserve">, </w:t>
      </w:r>
      <w:proofErr w:type="spellStart"/>
      <w:r w:rsidR="007E4932" w:rsidRPr="00E2669E">
        <w:t>Kuss</w:t>
      </w:r>
      <w:proofErr w:type="spellEnd"/>
      <w:r w:rsidR="007E4932" w:rsidRPr="00E2669E">
        <w:t xml:space="preserve">, Kraus, </w:t>
      </w:r>
      <w:r w:rsidR="00E95FA1" w:rsidRPr="00E2669E">
        <w:t xml:space="preserve">G. </w:t>
      </w:r>
      <w:proofErr w:type="spellStart"/>
      <w:r w:rsidR="00E95FA1" w:rsidRPr="00E2669E">
        <w:t>Schleth</w:t>
      </w:r>
      <w:proofErr w:type="spellEnd"/>
      <w:r w:rsidR="00E95FA1" w:rsidRPr="00E2669E">
        <w:t xml:space="preserve">, A. </w:t>
      </w:r>
      <w:proofErr w:type="spellStart"/>
      <w:r w:rsidR="00E95FA1" w:rsidRPr="00E2669E">
        <w:t>Kuss</w:t>
      </w:r>
      <w:proofErr w:type="spellEnd"/>
      <w:r w:rsidR="00E95FA1" w:rsidRPr="00E2669E">
        <w:t xml:space="preserve"> and W. Kraus, "Workpiece localization methods for robotic welding - a review," ISR 2018; 50th International Symposium on Robotics, 2018, pp. 1-6.</w:t>
      </w:r>
    </w:p>
    <w:p w14:paraId="7A9642DE" w14:textId="2E89EE1B" w:rsidR="00C0363A" w:rsidRPr="00E2669E" w:rsidRDefault="0098332A" w:rsidP="0011288D">
      <w:r w:rsidRPr="00E2669E">
        <w:t>[21]</w:t>
      </w:r>
      <w:r w:rsidR="00896E38" w:rsidRPr="00E2669E">
        <w:t xml:space="preserve"> </w:t>
      </w:r>
      <w:r w:rsidR="006F4C48" w:rsidRPr="00E2669E">
        <w:t xml:space="preserve">A. </w:t>
      </w:r>
      <w:proofErr w:type="spellStart"/>
      <w:r w:rsidR="006F4C48" w:rsidRPr="00E2669E">
        <w:t>Kuss</w:t>
      </w:r>
      <w:proofErr w:type="spellEnd"/>
      <w:r w:rsidR="006F4C48" w:rsidRPr="00E2669E">
        <w:t xml:space="preserve">, J. R. Diaz P., R. Hollmann, T. </w:t>
      </w:r>
      <w:proofErr w:type="gramStart"/>
      <w:r w:rsidR="006F4C48" w:rsidRPr="00E2669E">
        <w:t>Dietz</w:t>
      </w:r>
      <w:proofErr w:type="gramEnd"/>
      <w:r w:rsidR="006F4C48" w:rsidRPr="00E2669E">
        <w:t xml:space="preserve"> and M. </w:t>
      </w:r>
      <w:proofErr w:type="spellStart"/>
      <w:r w:rsidR="006F4C48" w:rsidRPr="00E2669E">
        <w:t>Hägele</w:t>
      </w:r>
      <w:proofErr w:type="spellEnd"/>
      <w:r w:rsidR="006F4C48" w:rsidRPr="00E2669E">
        <w:t xml:space="preserve">, "Manufacturing knowledge for industrial robot systems: Review and synthesis of model architecture," 2016 IEEE International Conference on Automation Science and Engineering (CASE), 2016, pp. 348-354, </w:t>
      </w:r>
      <w:proofErr w:type="spellStart"/>
      <w:r w:rsidR="006F4C48" w:rsidRPr="00E2669E">
        <w:t>doi</w:t>
      </w:r>
      <w:proofErr w:type="spellEnd"/>
      <w:r w:rsidR="006F4C48" w:rsidRPr="00E2669E">
        <w:t>: 10.1109/COASE.2016.7743427.</w:t>
      </w:r>
    </w:p>
    <w:p w14:paraId="45F04122" w14:textId="0F813A59" w:rsidR="00C0363A" w:rsidRPr="00E2669E" w:rsidRDefault="00896E38" w:rsidP="0011288D">
      <w:r w:rsidRPr="00E2669E">
        <w:t xml:space="preserve">[22] </w:t>
      </w:r>
      <w:proofErr w:type="spellStart"/>
      <w:r w:rsidR="00E95FA1" w:rsidRPr="00E2669E">
        <w:t>Kuss</w:t>
      </w:r>
      <w:proofErr w:type="spellEnd"/>
      <w:r w:rsidR="00E95FA1" w:rsidRPr="00E2669E">
        <w:t xml:space="preserve">, Alexander &amp; </w:t>
      </w:r>
      <w:proofErr w:type="spellStart"/>
      <w:r w:rsidR="00E95FA1" w:rsidRPr="00E2669E">
        <w:t>Drust</w:t>
      </w:r>
      <w:proofErr w:type="spellEnd"/>
      <w:r w:rsidR="00E95FA1" w:rsidRPr="00E2669E">
        <w:t xml:space="preserve">, Manuel &amp; </w:t>
      </w:r>
      <w:proofErr w:type="spellStart"/>
      <w:r w:rsidR="00E95FA1" w:rsidRPr="00E2669E">
        <w:t>Verl</w:t>
      </w:r>
      <w:proofErr w:type="spellEnd"/>
      <w:r w:rsidR="00E95FA1" w:rsidRPr="00E2669E">
        <w:t>, Alexander. (2016). Detection of Workpiece Shape Deviations for Tool Path Adaptation in Robotic Deburring Systems. Procedia CIRP. 57. 545-550. 10.1016/j.procir.2016.11.094.</w:t>
      </w:r>
    </w:p>
    <w:p w14:paraId="27A91118" w14:textId="4186FA17" w:rsidR="00E95FA1" w:rsidRPr="00E2669E" w:rsidRDefault="0089139E" w:rsidP="0011288D">
      <w:r w:rsidRPr="00E2669E">
        <w:t xml:space="preserve">[23] </w:t>
      </w:r>
      <w:r w:rsidR="00E95FA1" w:rsidRPr="00E2669E">
        <w:t xml:space="preserve">M. Dinham and G. Fang, "Weld seam detection using computer vision for robotic Arc Welding," 2012 IEEE International Conference on Automation Science and Engineering (CASE), 2012, pp. 771-776, </w:t>
      </w:r>
      <w:proofErr w:type="spellStart"/>
      <w:r w:rsidR="00E95FA1" w:rsidRPr="00E2669E">
        <w:t>doi</w:t>
      </w:r>
      <w:proofErr w:type="spellEnd"/>
      <w:r w:rsidR="00E95FA1" w:rsidRPr="00E2669E">
        <w:t>: 10.1109/CoASE.2012.6386339.</w:t>
      </w:r>
    </w:p>
    <w:p w14:paraId="7FBF0D15" w14:textId="6CEB960A" w:rsidR="00C0363A" w:rsidRPr="00E2669E" w:rsidRDefault="00BC441F" w:rsidP="0011288D">
      <w:r w:rsidRPr="00E2669E">
        <w:t xml:space="preserve">[24] </w:t>
      </w:r>
      <w:r w:rsidR="00E95FA1" w:rsidRPr="00E2669E">
        <w:t xml:space="preserve">R. P. </w:t>
      </w:r>
      <w:proofErr w:type="spellStart"/>
      <w:r w:rsidR="00E95FA1" w:rsidRPr="00E2669E">
        <w:t>Manorathna</w:t>
      </w:r>
      <w:proofErr w:type="spellEnd"/>
      <w:r w:rsidR="00E95FA1" w:rsidRPr="00E2669E">
        <w:t xml:space="preserve"> et al., "Feature extraction and tracking of a weld joint for adaptive robotic welding," 2014 13th International Conference on Control Automation Robotics &amp; Vision (ICARCV), 2014, pp. 1368-1372, </w:t>
      </w:r>
      <w:proofErr w:type="spellStart"/>
      <w:r w:rsidR="00E95FA1" w:rsidRPr="00E2669E">
        <w:t>doi</w:t>
      </w:r>
      <w:proofErr w:type="spellEnd"/>
      <w:r w:rsidR="00E95FA1" w:rsidRPr="00E2669E">
        <w:t>: 10.1109/ICARCV.2014.7064515.</w:t>
      </w:r>
    </w:p>
    <w:p w14:paraId="3B9488BD" w14:textId="448EFD95" w:rsidR="00E95FA1" w:rsidRPr="00E2669E" w:rsidRDefault="00951D06" w:rsidP="0011288D">
      <w:r w:rsidRPr="00E2669E">
        <w:t>[</w:t>
      </w:r>
      <w:r w:rsidR="00ED41F5" w:rsidRPr="00E2669E">
        <w:t>25</w:t>
      </w:r>
      <w:r w:rsidRPr="00E2669E">
        <w:t xml:space="preserve">] </w:t>
      </w:r>
      <w:r w:rsidR="00E95FA1" w:rsidRPr="00E2669E">
        <w:t xml:space="preserve">Chen, S.B., Zhang, Y., </w:t>
      </w:r>
      <w:proofErr w:type="spellStart"/>
      <w:r w:rsidR="00E95FA1" w:rsidRPr="00E2669E">
        <w:t>Qiu</w:t>
      </w:r>
      <w:proofErr w:type="spellEnd"/>
      <w:r w:rsidR="00E95FA1" w:rsidRPr="00E2669E">
        <w:t xml:space="preserve">, T. et al. Robotic Welding Systems with Vision-Sensing and Self-learning Neuron Control of Arc Welding Dynamic Process. Journal of Intelligent and Robotic Systems 36, 191–208 (2003). </w:t>
      </w:r>
      <w:hyperlink r:id="rId88" w:history="1">
        <w:r w:rsidR="00E95FA1" w:rsidRPr="00E2669E">
          <w:t>https://doi.org/10.1023/A:1022652706683</w:t>
        </w:r>
      </w:hyperlink>
    </w:p>
    <w:p w14:paraId="6F74A063" w14:textId="4F2A0166" w:rsidR="00C0363A" w:rsidRPr="00E2669E" w:rsidRDefault="00375304" w:rsidP="0011288D">
      <w:r w:rsidRPr="00E2669E">
        <w:t xml:space="preserve">[26] </w:t>
      </w:r>
      <w:r w:rsidR="00E95FA1" w:rsidRPr="00E2669E">
        <w:t xml:space="preserve">H. Yang, J. </w:t>
      </w:r>
      <w:proofErr w:type="gramStart"/>
      <w:r w:rsidR="00E95FA1" w:rsidRPr="00E2669E">
        <w:t>Shi</w:t>
      </w:r>
      <w:proofErr w:type="gramEnd"/>
      <w:r w:rsidR="00E95FA1" w:rsidRPr="00E2669E">
        <w:t xml:space="preserve"> and L. </w:t>
      </w:r>
      <w:proofErr w:type="spellStart"/>
      <w:r w:rsidR="00E95FA1" w:rsidRPr="00E2669E">
        <w:t>Carlone</w:t>
      </w:r>
      <w:proofErr w:type="spellEnd"/>
      <w:r w:rsidR="00E95FA1" w:rsidRPr="00E2669E">
        <w:t xml:space="preserve">, "TEASER: Fast and Certifiable Point Cloud Registration," in IEEE Transactions on Robotics, vol. 37, no. 2, pp. 314-333, April 2021, </w:t>
      </w:r>
      <w:proofErr w:type="spellStart"/>
      <w:r w:rsidR="00E95FA1" w:rsidRPr="00E2669E">
        <w:t>doi</w:t>
      </w:r>
      <w:proofErr w:type="spellEnd"/>
      <w:r w:rsidR="00E95FA1" w:rsidRPr="00E2669E">
        <w:t>: 10.1109/TRO.2020.3033695.</w:t>
      </w:r>
    </w:p>
    <w:p w14:paraId="0F72664E" w14:textId="4EA21EB4" w:rsidR="00C0363A" w:rsidRPr="00E2669E" w:rsidRDefault="006035D5" w:rsidP="0011288D">
      <w:r w:rsidRPr="00E2669E">
        <w:t xml:space="preserve">[27] Z. </w:t>
      </w:r>
      <w:proofErr w:type="spellStart"/>
      <w:r w:rsidRPr="00E2669E">
        <w:t>Gojcic</w:t>
      </w:r>
      <w:proofErr w:type="spellEnd"/>
      <w:r w:rsidRPr="00E2669E">
        <w:t xml:space="preserve">, C. Zhou, J. D. Wegner, and A. </w:t>
      </w:r>
      <w:proofErr w:type="spellStart"/>
      <w:r w:rsidRPr="00E2669E">
        <w:t>Wieser</w:t>
      </w:r>
      <w:proofErr w:type="spellEnd"/>
      <w:r w:rsidRPr="00E2669E">
        <w:t>, “The perfect match:3</w:t>
      </w:r>
      <w:proofErr w:type="gramStart"/>
      <w:r w:rsidRPr="00E2669E">
        <w:t>d  point</w:t>
      </w:r>
      <w:proofErr w:type="gramEnd"/>
      <w:r w:rsidRPr="00E2669E">
        <w:t xml:space="preserve">  cloud  matching  with  smoothed  densities,”  </w:t>
      </w:r>
      <w:proofErr w:type="spellStart"/>
      <w:r w:rsidRPr="00E2669E">
        <w:t>inProceedings</w:t>
      </w:r>
      <w:proofErr w:type="spellEnd"/>
      <w:r w:rsidRPr="00E2669E">
        <w:t xml:space="preserve">  </w:t>
      </w:r>
      <w:proofErr w:type="spellStart"/>
      <w:r w:rsidRPr="00E2669E">
        <w:t>ofthe</w:t>
      </w:r>
      <w:proofErr w:type="spellEnd"/>
      <w:r w:rsidRPr="00E2669E">
        <w:t xml:space="preserve">  IEEE  Conference  on  Computer  Vision  and  Pattern  Recognition,2019, pp. 5545–5554.</w:t>
      </w:r>
    </w:p>
    <w:p w14:paraId="41A92C6F" w14:textId="6904843A" w:rsidR="00C0363A" w:rsidRPr="00E2669E" w:rsidRDefault="006035D5" w:rsidP="0011288D">
      <w:r w:rsidRPr="00E2669E">
        <w:t xml:space="preserve">[28] </w:t>
      </w:r>
      <w:proofErr w:type="gramStart"/>
      <w:r w:rsidR="001C41AE" w:rsidRPr="00E2669E">
        <w:t>Y.  Wang  and</w:t>
      </w:r>
      <w:proofErr w:type="gramEnd"/>
      <w:r w:rsidR="001C41AE" w:rsidRPr="00E2669E">
        <w:t xml:space="preserve">  J.  M.  </w:t>
      </w:r>
      <w:proofErr w:type="gramStart"/>
      <w:r w:rsidR="001C41AE" w:rsidRPr="00E2669E">
        <w:t>Solomon,  “</w:t>
      </w:r>
      <w:proofErr w:type="gramEnd"/>
      <w:r w:rsidR="001C41AE" w:rsidRPr="00E2669E">
        <w:t xml:space="preserve">Deep  Closest  Point:  Learning  </w:t>
      </w:r>
      <w:proofErr w:type="spellStart"/>
      <w:r w:rsidR="001C41AE" w:rsidRPr="00E2669E">
        <w:t>Repre-sentations</w:t>
      </w:r>
      <w:proofErr w:type="spellEnd"/>
      <w:r w:rsidR="001C41AE" w:rsidRPr="00E2669E">
        <w:t xml:space="preserve">  for  Point  Cloud  Registration,”  </w:t>
      </w:r>
      <w:proofErr w:type="spellStart"/>
      <w:r w:rsidR="001C41AE" w:rsidRPr="00E2669E">
        <w:t>inIntl</w:t>
      </w:r>
      <w:proofErr w:type="spellEnd"/>
      <w:r w:rsidR="001C41AE" w:rsidRPr="00E2669E">
        <w:t xml:space="preserve">.  </w:t>
      </w:r>
      <w:proofErr w:type="gramStart"/>
      <w:r w:rsidR="001C41AE" w:rsidRPr="00E2669E">
        <w:t xml:space="preserve">Conf.  on  </w:t>
      </w:r>
      <w:proofErr w:type="spellStart"/>
      <w:r w:rsidR="001C41AE" w:rsidRPr="00E2669E">
        <w:t>ComputerVision</w:t>
      </w:r>
      <w:proofErr w:type="spellEnd"/>
      <w:proofErr w:type="gramEnd"/>
      <w:r w:rsidR="001C41AE" w:rsidRPr="00E2669E">
        <w:t xml:space="preserve"> (ICCV), 2019.</w:t>
      </w:r>
    </w:p>
    <w:p w14:paraId="1B6FA138" w14:textId="4748BF01" w:rsidR="00C0363A" w:rsidRPr="00E2669E" w:rsidRDefault="001C41AE" w:rsidP="0011288D">
      <w:r w:rsidRPr="00E2669E">
        <w:t>[</w:t>
      </w:r>
      <w:r w:rsidR="0010363F" w:rsidRPr="00E2669E">
        <w:t>27</w:t>
      </w:r>
      <w:r w:rsidRPr="00E2669E">
        <w:t>]</w:t>
      </w:r>
      <w:r w:rsidR="0010363F" w:rsidRPr="00E2669E">
        <w:t xml:space="preserve"> C. Choy, W. Dong, and V. </w:t>
      </w:r>
      <w:proofErr w:type="spellStart"/>
      <w:r w:rsidR="0010363F" w:rsidRPr="00E2669E">
        <w:t>Koltun</w:t>
      </w:r>
      <w:proofErr w:type="spellEnd"/>
      <w:r w:rsidR="0010363F" w:rsidRPr="00E2669E">
        <w:t xml:space="preserve">, “Deep global registration,” </w:t>
      </w:r>
      <w:proofErr w:type="spellStart"/>
      <w:r w:rsidR="0010363F" w:rsidRPr="00E2669E">
        <w:t>inIEEEConf</w:t>
      </w:r>
      <w:proofErr w:type="spellEnd"/>
      <w:r w:rsidR="0010363F" w:rsidRPr="00E2669E">
        <w:t>. on Computer Vision and Pattern Recognition (CVPR), 2020.</w:t>
      </w:r>
    </w:p>
    <w:p w14:paraId="27DEA129" w14:textId="32AD79ED" w:rsidR="00C0363A" w:rsidRPr="00E2669E" w:rsidRDefault="007E4932" w:rsidP="0011288D">
      <w:r w:rsidRPr="00E2669E">
        <w:t>[28] Rajaraman, Dawson-Haggerty, Automated Workpiece Localization for Robotic Welding</w:t>
      </w:r>
    </w:p>
    <w:p w14:paraId="08B537C7" w14:textId="679DA7AB" w:rsidR="00B86CE7" w:rsidRPr="00E2669E" w:rsidRDefault="006B2770" w:rsidP="0011288D">
      <w:r w:rsidRPr="00E2669E">
        <w:t xml:space="preserve">[29] </w:t>
      </w:r>
      <w:r w:rsidR="00E95FA1" w:rsidRPr="00E2669E">
        <w:t xml:space="preserve">A. </w:t>
      </w:r>
      <w:proofErr w:type="spellStart"/>
      <w:r w:rsidR="00E95FA1" w:rsidRPr="00E2669E">
        <w:t>Kuss</w:t>
      </w:r>
      <w:proofErr w:type="spellEnd"/>
      <w:r w:rsidR="00E95FA1" w:rsidRPr="00E2669E">
        <w:t xml:space="preserve">, U. Schneider, T. Dietz and A. </w:t>
      </w:r>
      <w:proofErr w:type="spellStart"/>
      <w:r w:rsidR="00E95FA1" w:rsidRPr="00E2669E">
        <w:t>Verl</w:t>
      </w:r>
      <w:proofErr w:type="spellEnd"/>
      <w:r w:rsidR="00E95FA1" w:rsidRPr="00E2669E">
        <w:t>, "Detection of Assembly Variations for Automatic Program Adaptation in Robotic Welding Systems," </w:t>
      </w:r>
      <w:r w:rsidR="00E95FA1" w:rsidRPr="00E2669E">
        <w:rPr>
          <w:i/>
          <w:iCs/>
        </w:rPr>
        <w:t xml:space="preserve">Proceedings of ISR 2016: </w:t>
      </w:r>
      <w:proofErr w:type="gramStart"/>
      <w:r w:rsidR="00E95FA1" w:rsidRPr="00E2669E">
        <w:rPr>
          <w:i/>
          <w:iCs/>
        </w:rPr>
        <w:t>47st</w:t>
      </w:r>
      <w:proofErr w:type="gramEnd"/>
      <w:r w:rsidR="00E95FA1" w:rsidRPr="00E2669E">
        <w:rPr>
          <w:i/>
          <w:iCs/>
        </w:rPr>
        <w:t xml:space="preserve"> International Symposium on Robotics</w:t>
      </w:r>
      <w:r w:rsidR="00E95FA1" w:rsidRPr="00E2669E">
        <w:t>, 2016, pp. 1-6.</w:t>
      </w:r>
    </w:p>
    <w:p w14:paraId="755FD327" w14:textId="20F23059" w:rsidR="00542EF1" w:rsidRPr="00E2669E" w:rsidRDefault="00B86CE7" w:rsidP="0011288D">
      <w:r w:rsidRPr="00E2669E">
        <w:t xml:space="preserve">[30] </w:t>
      </w:r>
      <w:proofErr w:type="spellStart"/>
      <w:r w:rsidR="00E95FA1" w:rsidRPr="00E2669E">
        <w:t>Kuss</w:t>
      </w:r>
      <w:proofErr w:type="spellEnd"/>
      <w:r w:rsidR="00E95FA1" w:rsidRPr="00E2669E">
        <w:t xml:space="preserve">, Alexander &amp; Dietz, Thomas &amp; </w:t>
      </w:r>
      <w:proofErr w:type="spellStart"/>
      <w:r w:rsidR="00E95FA1" w:rsidRPr="00E2669E">
        <w:t>Spenrath</w:t>
      </w:r>
      <w:proofErr w:type="spellEnd"/>
      <w:r w:rsidR="00E95FA1" w:rsidRPr="00E2669E">
        <w:t xml:space="preserve">, Felix &amp; </w:t>
      </w:r>
      <w:proofErr w:type="spellStart"/>
      <w:r w:rsidR="00E95FA1" w:rsidRPr="00E2669E">
        <w:t>Verl</w:t>
      </w:r>
      <w:proofErr w:type="spellEnd"/>
      <w:r w:rsidR="00E95FA1" w:rsidRPr="00E2669E">
        <w:t>, Alexander. (2017). Automated Planning of Robotic MAG Welding Based on Adaptive Gap Model. Procedia CIRP. 62. 612-617. 10.1016/j.procir.2016.07.008.</w:t>
      </w:r>
    </w:p>
    <w:p w14:paraId="11211006" w14:textId="22E4AF98" w:rsidR="00783510" w:rsidRPr="00E2669E" w:rsidRDefault="00542EF1" w:rsidP="0011288D">
      <w:r w:rsidRPr="00E2669E">
        <w:t>[</w:t>
      </w:r>
      <w:r w:rsidR="004B4F93" w:rsidRPr="00E2669E">
        <w:t>31</w:t>
      </w:r>
      <w:r w:rsidRPr="00E2669E">
        <w:t xml:space="preserve">] </w:t>
      </w:r>
      <w:r w:rsidR="004B4F93" w:rsidRPr="00E2669E">
        <w:t xml:space="preserve">Shah, </w:t>
      </w:r>
      <w:proofErr w:type="spellStart"/>
      <w:r w:rsidR="007A2274" w:rsidRPr="00E2669E">
        <w:t>Sulaiman</w:t>
      </w:r>
      <w:proofErr w:type="spellEnd"/>
      <w:r w:rsidR="007A2274" w:rsidRPr="00E2669E">
        <w:t xml:space="preserve">, </w:t>
      </w:r>
      <w:proofErr w:type="spellStart"/>
      <w:r w:rsidR="00C3029D" w:rsidRPr="00E2669E">
        <w:t>el</w:t>
      </w:r>
      <w:proofErr w:type="spellEnd"/>
      <w:r w:rsidR="00C3029D" w:rsidRPr="00E2669E">
        <w:t xml:space="preserve"> </w:t>
      </w:r>
      <w:proofErr w:type="gramStart"/>
      <w:r w:rsidR="00C3029D" w:rsidRPr="00E2669E">
        <w:t>al. ,</w:t>
      </w:r>
      <w:proofErr w:type="gramEnd"/>
      <w:r w:rsidR="00C3029D" w:rsidRPr="00E2669E">
        <w:t xml:space="preserve"> </w:t>
      </w:r>
      <w:r w:rsidRPr="00E2669E">
        <w:t xml:space="preserve">A review </w:t>
      </w:r>
      <w:r w:rsidR="003054FB" w:rsidRPr="00E2669E">
        <w:t xml:space="preserve">paper on Vision Based Identification, Detection and Tracking of Weld Seams Path in Welding Robot </w:t>
      </w:r>
      <w:r w:rsidR="004B4F93" w:rsidRPr="00E2669E">
        <w:t>Environment</w:t>
      </w:r>
    </w:p>
    <w:p w14:paraId="3FB4A227" w14:textId="4727F789" w:rsidR="00DD7781" w:rsidRPr="00E2669E" w:rsidRDefault="00783510" w:rsidP="0011288D">
      <w:r w:rsidRPr="00E2669E">
        <w:t xml:space="preserve">[32] Chen, </w:t>
      </w:r>
      <w:proofErr w:type="gramStart"/>
      <w:r w:rsidRPr="00E2669E">
        <w:t>The</w:t>
      </w:r>
      <w:proofErr w:type="gramEnd"/>
      <w:r w:rsidRPr="00E2669E">
        <w:t xml:space="preserve"> autonomous detection </w:t>
      </w:r>
      <w:r w:rsidR="00BB67A7" w:rsidRPr="00E2669E">
        <w:t xml:space="preserve">and guiding of </w:t>
      </w:r>
      <w:r w:rsidR="00A41322" w:rsidRPr="00E2669E">
        <w:t>start welding position for arc welding robot</w:t>
      </w:r>
    </w:p>
    <w:p w14:paraId="73F64E50" w14:textId="259AF9C6" w:rsidR="00F4553F" w:rsidRPr="00E2669E" w:rsidRDefault="00DD7781" w:rsidP="0011288D">
      <w:r w:rsidRPr="00E2669E">
        <w:t xml:space="preserve">[33] </w:t>
      </w:r>
      <w:r w:rsidR="00BB329C" w:rsidRPr="00E2669E">
        <w:t>J. Gao, F. Li, C. Zhang, W. He, J. He and X. Chen, "A Method of D-Type Weld Seam Extraction Based on Point Clouds," in </w:t>
      </w:r>
      <w:r w:rsidR="00BB329C" w:rsidRPr="00E2669E">
        <w:rPr>
          <w:i/>
          <w:iCs/>
        </w:rPr>
        <w:t>IEEE Access</w:t>
      </w:r>
      <w:r w:rsidR="00BB329C" w:rsidRPr="00E2669E">
        <w:t xml:space="preserve">, vol. 9, pp. 65401-65410, 2021, </w:t>
      </w:r>
      <w:proofErr w:type="spellStart"/>
      <w:r w:rsidR="00BB329C" w:rsidRPr="00E2669E">
        <w:t>doi</w:t>
      </w:r>
      <w:proofErr w:type="spellEnd"/>
      <w:r w:rsidR="00BB329C" w:rsidRPr="00E2669E">
        <w:t>: 10.1109/ACCESS.2021.3076006.</w:t>
      </w:r>
    </w:p>
    <w:p w14:paraId="3C00487D" w14:textId="5F0A2988" w:rsidR="00F4553F" w:rsidRPr="00E2669E" w:rsidRDefault="00367BD9" w:rsidP="0011288D">
      <w:r w:rsidRPr="00E2669E">
        <w:t xml:space="preserve">[34] </w:t>
      </w:r>
      <w:r w:rsidR="00BD050A" w:rsidRPr="00E2669E">
        <w:t xml:space="preserve">Ji, Ren, An Improved Method for Registration of </w:t>
      </w:r>
      <w:proofErr w:type="spellStart"/>
      <w:r w:rsidR="00BD050A" w:rsidRPr="00E2669E">
        <w:t>Pointcloud</w:t>
      </w:r>
      <w:proofErr w:type="spellEnd"/>
    </w:p>
    <w:p w14:paraId="2EC63528" w14:textId="186E3B71" w:rsidR="00366142" w:rsidRPr="00E2669E" w:rsidRDefault="006C0B69" w:rsidP="0011288D">
      <w:r w:rsidRPr="00E2669E">
        <w:t>[</w:t>
      </w:r>
      <w:r w:rsidR="00F07248" w:rsidRPr="00E2669E">
        <w:t>35</w:t>
      </w:r>
      <w:r w:rsidRPr="00E2669E">
        <w:t>]</w:t>
      </w:r>
      <w:r w:rsidR="0092416D" w:rsidRPr="00E2669E">
        <w:t xml:space="preserve"> </w:t>
      </w:r>
      <w:r w:rsidR="004F173F" w:rsidRPr="00E2669E">
        <w:rPr>
          <w:color w:val="333333"/>
          <w:shd w:val="clear" w:color="auto" w:fill="FFFFFF"/>
        </w:rPr>
        <w:t xml:space="preserve">Z. Fang, D. </w:t>
      </w:r>
      <w:proofErr w:type="gramStart"/>
      <w:r w:rsidR="004F173F" w:rsidRPr="00E2669E">
        <w:rPr>
          <w:color w:val="333333"/>
          <w:shd w:val="clear" w:color="auto" w:fill="FFFFFF"/>
        </w:rPr>
        <w:t>Xu</w:t>
      </w:r>
      <w:proofErr w:type="gramEnd"/>
      <w:r w:rsidR="004F173F" w:rsidRPr="00E2669E">
        <w:rPr>
          <w:color w:val="333333"/>
          <w:shd w:val="clear" w:color="auto" w:fill="FFFFFF"/>
        </w:rPr>
        <w:t xml:space="preserve"> and M. Tan, "A Vision-Based Self-Tuning Fuzzy Controller for Fillet Weld Seam Tracking," in </w:t>
      </w:r>
      <w:r w:rsidR="004F173F" w:rsidRPr="00E2669E">
        <w:rPr>
          <w:rStyle w:val="Emphasis"/>
          <w:color w:val="333333"/>
          <w:shd w:val="clear" w:color="auto" w:fill="FFFFFF"/>
        </w:rPr>
        <w:t>IEEE/ASME Transactions on Mechatronics</w:t>
      </w:r>
      <w:r w:rsidR="004F173F" w:rsidRPr="00E2669E">
        <w:rPr>
          <w:color w:val="333333"/>
          <w:shd w:val="clear" w:color="auto" w:fill="FFFFFF"/>
        </w:rPr>
        <w:t xml:space="preserve">, vol. 16, no. 3, pp. 540-550, June 2011, </w:t>
      </w:r>
      <w:proofErr w:type="spellStart"/>
      <w:r w:rsidR="004F173F" w:rsidRPr="00E2669E">
        <w:rPr>
          <w:color w:val="333333"/>
          <w:shd w:val="clear" w:color="auto" w:fill="FFFFFF"/>
        </w:rPr>
        <w:t>doi</w:t>
      </w:r>
      <w:proofErr w:type="spellEnd"/>
      <w:r w:rsidR="004F173F" w:rsidRPr="00E2669E">
        <w:rPr>
          <w:color w:val="333333"/>
          <w:shd w:val="clear" w:color="auto" w:fill="FFFFFF"/>
        </w:rPr>
        <w:t>: 10.1109/TMECH.2010.2045766.</w:t>
      </w:r>
    </w:p>
    <w:p w14:paraId="04F20CF0" w14:textId="2F845599" w:rsidR="00366142" w:rsidRPr="00E2669E" w:rsidRDefault="003E58EB" w:rsidP="0011288D">
      <w:r w:rsidRPr="00E2669E">
        <w:t xml:space="preserve">[36] </w:t>
      </w:r>
      <w:proofErr w:type="spellStart"/>
      <w:r w:rsidRPr="00E2669E">
        <w:t>Mahaja</w:t>
      </w:r>
      <w:proofErr w:type="spellEnd"/>
      <w:r w:rsidRPr="00E2669E">
        <w:t xml:space="preserve">, A., Figueroa F., Intelligent seam tracking using ultrasonic sensors </w:t>
      </w:r>
      <w:proofErr w:type="spellStart"/>
      <w:r w:rsidRPr="00E2669E">
        <w:t>forrobotic</w:t>
      </w:r>
      <w:proofErr w:type="spellEnd"/>
      <w:r w:rsidRPr="00E2669E">
        <w:t xml:space="preserve"> welding</w:t>
      </w:r>
    </w:p>
    <w:p w14:paraId="50331522" w14:textId="31000819" w:rsidR="00BB329C" w:rsidRPr="00E2669E" w:rsidRDefault="003E58EB" w:rsidP="0011288D">
      <w:r w:rsidRPr="00E2669E">
        <w:t xml:space="preserve">[37] </w:t>
      </w:r>
      <w:r w:rsidR="004F173F" w:rsidRPr="00E2669E">
        <w:t xml:space="preserve">X. Li, X. Li, S. S. Ge, M. O. </w:t>
      </w:r>
      <w:proofErr w:type="spellStart"/>
      <w:r w:rsidR="004F173F" w:rsidRPr="00E2669E">
        <w:t>Khyam</w:t>
      </w:r>
      <w:proofErr w:type="spellEnd"/>
      <w:r w:rsidR="004F173F" w:rsidRPr="00E2669E">
        <w:t xml:space="preserve"> and C. Luo, "Automatic Welding Seam Tracking and Identification," in </w:t>
      </w:r>
      <w:r w:rsidR="004F173F" w:rsidRPr="00E2669E">
        <w:rPr>
          <w:i/>
          <w:iCs/>
        </w:rPr>
        <w:t>IEEE Transactions on Industrial Electronics</w:t>
      </w:r>
      <w:r w:rsidR="004F173F" w:rsidRPr="00E2669E">
        <w:t xml:space="preserve">, vol. 64, no. 9, pp. 7261-7271, Sept. 2017, </w:t>
      </w:r>
      <w:proofErr w:type="spellStart"/>
      <w:r w:rsidR="004F173F" w:rsidRPr="00E2669E">
        <w:t>doi</w:t>
      </w:r>
      <w:proofErr w:type="spellEnd"/>
      <w:r w:rsidR="004F173F" w:rsidRPr="00E2669E">
        <w:t>: 10.1109/TIE.2017.2694399</w:t>
      </w:r>
    </w:p>
    <w:p w14:paraId="258D4B35" w14:textId="10C6C5BA" w:rsidR="00A0275C" w:rsidRPr="00E2669E" w:rsidRDefault="00BB329C" w:rsidP="0011288D">
      <w:r w:rsidRPr="00E2669E">
        <w:t xml:space="preserve">[38] P. </w:t>
      </w:r>
      <w:proofErr w:type="spellStart"/>
      <w:r w:rsidRPr="00E2669E">
        <w:t>Kiddee</w:t>
      </w:r>
      <w:proofErr w:type="spellEnd"/>
      <w:r w:rsidRPr="00E2669E">
        <w:t>, Z. Fang and M. Tan, "Visual recognition of the initial and end points of lap joint for welding robots," </w:t>
      </w:r>
      <w:r w:rsidRPr="00E2669E">
        <w:rPr>
          <w:i/>
          <w:iCs/>
        </w:rPr>
        <w:t>2014 IEEE International Conference on Information and Automation (ICIA)</w:t>
      </w:r>
      <w:r w:rsidRPr="00E2669E">
        <w:t xml:space="preserve">, 2014, pp. 513-518, </w:t>
      </w:r>
      <w:proofErr w:type="spellStart"/>
      <w:r w:rsidRPr="00E2669E">
        <w:t>doi</w:t>
      </w:r>
      <w:proofErr w:type="spellEnd"/>
      <w:r w:rsidRPr="00E2669E">
        <w:t>: 10.1109/ICInfA.2014.6932709.</w:t>
      </w:r>
    </w:p>
    <w:p w14:paraId="45C1F26A" w14:textId="0B827FB7" w:rsidR="00A0275C" w:rsidRPr="00E2669E" w:rsidRDefault="00A0275C" w:rsidP="0011288D">
      <w:r w:rsidRPr="00E2669E">
        <w:t xml:space="preserve">[39] J. Lu, W. Wang, H. </w:t>
      </w:r>
      <w:proofErr w:type="gramStart"/>
      <w:r w:rsidRPr="00E2669E">
        <w:t>Shao</w:t>
      </w:r>
      <w:proofErr w:type="gramEnd"/>
      <w:r w:rsidRPr="00E2669E">
        <w:t xml:space="preserve"> and L. </w:t>
      </w:r>
      <w:proofErr w:type="spellStart"/>
      <w:r w:rsidRPr="00E2669E">
        <w:t>Su</w:t>
      </w:r>
      <w:proofErr w:type="spellEnd"/>
      <w:r w:rsidRPr="00E2669E">
        <w:t>, "Point Cloud Registration Algorithm Fusing of Super 4PCS and ICP Based on the Key Points," </w:t>
      </w:r>
      <w:r w:rsidRPr="00E2669E">
        <w:rPr>
          <w:i/>
          <w:iCs/>
        </w:rPr>
        <w:t>2019 Chinese Control Conference (CCC)</w:t>
      </w:r>
      <w:r w:rsidRPr="00E2669E">
        <w:t xml:space="preserve">, 2019, pp. 4439-4444, </w:t>
      </w:r>
      <w:proofErr w:type="spellStart"/>
      <w:r w:rsidRPr="00E2669E">
        <w:t>doi</w:t>
      </w:r>
      <w:proofErr w:type="spellEnd"/>
      <w:r w:rsidRPr="00E2669E">
        <w:t>: 10.23919/ChiCC.2019.8866059.</w:t>
      </w:r>
    </w:p>
    <w:sectPr w:rsidR="00A0275C" w:rsidRPr="00E2669E">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61365" w14:textId="77777777" w:rsidR="00DD1EE4" w:rsidRDefault="00DD1EE4">
      <w:r>
        <w:separator/>
      </w:r>
    </w:p>
  </w:endnote>
  <w:endnote w:type="continuationSeparator" w:id="0">
    <w:p w14:paraId="49557A5F" w14:textId="77777777" w:rsidR="00DD1EE4" w:rsidRDefault="00DD1E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0D02B0" w:rsidRDefault="000D02B0">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6D9ED" w14:textId="77777777" w:rsidR="00DD1EE4" w:rsidRDefault="00DD1EE4">
      <w:r>
        <w:separator/>
      </w:r>
    </w:p>
  </w:footnote>
  <w:footnote w:type="continuationSeparator" w:id="0">
    <w:p w14:paraId="66743741" w14:textId="77777777" w:rsidR="00DD1EE4" w:rsidRDefault="00DD1E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D91"/>
    <w:multiLevelType w:val="hybridMultilevel"/>
    <w:tmpl w:val="63A89910"/>
    <w:lvl w:ilvl="0" w:tplc="140205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D21075"/>
    <w:multiLevelType w:val="hybridMultilevel"/>
    <w:tmpl w:val="0018D7AC"/>
    <w:lvl w:ilvl="0" w:tplc="68120020">
      <w:start w:val="2"/>
      <w:numFmt w:val="lowerRoman"/>
      <w:lvlText w:val="%1."/>
      <w:lvlJc w:val="righ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855A29"/>
    <w:multiLevelType w:val="hybridMultilevel"/>
    <w:tmpl w:val="D354FEE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12677DF"/>
    <w:multiLevelType w:val="hybridMultilevel"/>
    <w:tmpl w:val="D354FE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27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2155510">
    <w:abstractNumId w:val="2"/>
  </w:num>
  <w:num w:numId="2" w16cid:durableId="1708751293">
    <w:abstractNumId w:val="1"/>
  </w:num>
  <w:num w:numId="3" w16cid:durableId="228349576">
    <w:abstractNumId w:val="6"/>
  </w:num>
  <w:num w:numId="4" w16cid:durableId="1583441920">
    <w:abstractNumId w:val="0"/>
  </w:num>
  <w:num w:numId="5" w16cid:durableId="651493447">
    <w:abstractNumId w:val="5"/>
  </w:num>
  <w:num w:numId="6" w16cid:durableId="599414354">
    <w:abstractNumId w:val="4"/>
  </w:num>
  <w:num w:numId="7" w16cid:durableId="4631547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5C3F"/>
    <w:rsid w:val="000363DA"/>
    <w:rsid w:val="00036753"/>
    <w:rsid w:val="000371E2"/>
    <w:rsid w:val="00037576"/>
    <w:rsid w:val="00040275"/>
    <w:rsid w:val="0004559F"/>
    <w:rsid w:val="000455A6"/>
    <w:rsid w:val="00047505"/>
    <w:rsid w:val="00050F55"/>
    <w:rsid w:val="000552C1"/>
    <w:rsid w:val="00056E0C"/>
    <w:rsid w:val="00060BA4"/>
    <w:rsid w:val="00070062"/>
    <w:rsid w:val="00070814"/>
    <w:rsid w:val="000740FF"/>
    <w:rsid w:val="00076C10"/>
    <w:rsid w:val="00077515"/>
    <w:rsid w:val="0008143B"/>
    <w:rsid w:val="00081FC6"/>
    <w:rsid w:val="000823E0"/>
    <w:rsid w:val="00085834"/>
    <w:rsid w:val="000863C9"/>
    <w:rsid w:val="00086648"/>
    <w:rsid w:val="00092D65"/>
    <w:rsid w:val="000932DE"/>
    <w:rsid w:val="000A36DA"/>
    <w:rsid w:val="000A5C36"/>
    <w:rsid w:val="000B6AE6"/>
    <w:rsid w:val="000B6CDC"/>
    <w:rsid w:val="000B75B4"/>
    <w:rsid w:val="000C2170"/>
    <w:rsid w:val="000C2905"/>
    <w:rsid w:val="000C4EDE"/>
    <w:rsid w:val="000C58EB"/>
    <w:rsid w:val="000C6562"/>
    <w:rsid w:val="000C6E41"/>
    <w:rsid w:val="000C7573"/>
    <w:rsid w:val="000D02B0"/>
    <w:rsid w:val="000D1491"/>
    <w:rsid w:val="000D1840"/>
    <w:rsid w:val="000D2990"/>
    <w:rsid w:val="000D2B33"/>
    <w:rsid w:val="000D6531"/>
    <w:rsid w:val="000D6949"/>
    <w:rsid w:val="000D726E"/>
    <w:rsid w:val="000D74FB"/>
    <w:rsid w:val="000E2B7A"/>
    <w:rsid w:val="000E4222"/>
    <w:rsid w:val="000F5012"/>
    <w:rsid w:val="000F5CE4"/>
    <w:rsid w:val="000F6C9E"/>
    <w:rsid w:val="000F7662"/>
    <w:rsid w:val="0010363F"/>
    <w:rsid w:val="001054F8"/>
    <w:rsid w:val="0010639B"/>
    <w:rsid w:val="00111204"/>
    <w:rsid w:val="001117A5"/>
    <w:rsid w:val="0011288D"/>
    <w:rsid w:val="00112A51"/>
    <w:rsid w:val="00113529"/>
    <w:rsid w:val="00115481"/>
    <w:rsid w:val="00116BEC"/>
    <w:rsid w:val="00120409"/>
    <w:rsid w:val="00121A08"/>
    <w:rsid w:val="0012344E"/>
    <w:rsid w:val="001246DD"/>
    <w:rsid w:val="001255D0"/>
    <w:rsid w:val="001276CE"/>
    <w:rsid w:val="00131FCC"/>
    <w:rsid w:val="001345F4"/>
    <w:rsid w:val="00134C44"/>
    <w:rsid w:val="0014064C"/>
    <w:rsid w:val="00141B3E"/>
    <w:rsid w:val="0014393B"/>
    <w:rsid w:val="00146EB0"/>
    <w:rsid w:val="00147C05"/>
    <w:rsid w:val="00150624"/>
    <w:rsid w:val="00153DAF"/>
    <w:rsid w:val="00154518"/>
    <w:rsid w:val="0015475D"/>
    <w:rsid w:val="001568F5"/>
    <w:rsid w:val="001620EF"/>
    <w:rsid w:val="001625C3"/>
    <w:rsid w:val="001628A5"/>
    <w:rsid w:val="00162BB1"/>
    <w:rsid w:val="00163537"/>
    <w:rsid w:val="00164259"/>
    <w:rsid w:val="00164C44"/>
    <w:rsid w:val="00167231"/>
    <w:rsid w:val="001717AD"/>
    <w:rsid w:val="001720E8"/>
    <w:rsid w:val="00173FBA"/>
    <w:rsid w:val="00176245"/>
    <w:rsid w:val="0017782C"/>
    <w:rsid w:val="001819E8"/>
    <w:rsid w:val="001838AB"/>
    <w:rsid w:val="0018517E"/>
    <w:rsid w:val="00185C6E"/>
    <w:rsid w:val="00187A79"/>
    <w:rsid w:val="00187C1B"/>
    <w:rsid w:val="00191731"/>
    <w:rsid w:val="001A0375"/>
    <w:rsid w:val="001A1B1F"/>
    <w:rsid w:val="001A629D"/>
    <w:rsid w:val="001A65C0"/>
    <w:rsid w:val="001A65E4"/>
    <w:rsid w:val="001B067C"/>
    <w:rsid w:val="001B1460"/>
    <w:rsid w:val="001B3811"/>
    <w:rsid w:val="001B6435"/>
    <w:rsid w:val="001B7B91"/>
    <w:rsid w:val="001C1ADF"/>
    <w:rsid w:val="001C1DC7"/>
    <w:rsid w:val="001C41AE"/>
    <w:rsid w:val="001C422C"/>
    <w:rsid w:val="001C792A"/>
    <w:rsid w:val="001D2AFE"/>
    <w:rsid w:val="001D4486"/>
    <w:rsid w:val="001E0088"/>
    <w:rsid w:val="001E0779"/>
    <w:rsid w:val="001E2214"/>
    <w:rsid w:val="001E250F"/>
    <w:rsid w:val="001E2D00"/>
    <w:rsid w:val="001E50B6"/>
    <w:rsid w:val="001E5BAF"/>
    <w:rsid w:val="001E615A"/>
    <w:rsid w:val="001F0164"/>
    <w:rsid w:val="001F088D"/>
    <w:rsid w:val="001F5D51"/>
    <w:rsid w:val="00200893"/>
    <w:rsid w:val="00201A54"/>
    <w:rsid w:val="00203C7F"/>
    <w:rsid w:val="0020481B"/>
    <w:rsid w:val="0020511D"/>
    <w:rsid w:val="00205D4F"/>
    <w:rsid w:val="00207203"/>
    <w:rsid w:val="00207933"/>
    <w:rsid w:val="002130C6"/>
    <w:rsid w:val="00215ACB"/>
    <w:rsid w:val="00221934"/>
    <w:rsid w:val="00225D80"/>
    <w:rsid w:val="00240087"/>
    <w:rsid w:val="00241239"/>
    <w:rsid w:val="002418F2"/>
    <w:rsid w:val="0024262C"/>
    <w:rsid w:val="0025331A"/>
    <w:rsid w:val="00254499"/>
    <w:rsid w:val="0026174E"/>
    <w:rsid w:val="00261A1B"/>
    <w:rsid w:val="002623C8"/>
    <w:rsid w:val="00266874"/>
    <w:rsid w:val="00266F3F"/>
    <w:rsid w:val="002675E8"/>
    <w:rsid w:val="00267877"/>
    <w:rsid w:val="0027018A"/>
    <w:rsid w:val="00271ABF"/>
    <w:rsid w:val="0027268C"/>
    <w:rsid w:val="00275B23"/>
    <w:rsid w:val="00276020"/>
    <w:rsid w:val="0027683D"/>
    <w:rsid w:val="00276F2C"/>
    <w:rsid w:val="00280A40"/>
    <w:rsid w:val="0028209F"/>
    <w:rsid w:val="00282253"/>
    <w:rsid w:val="00282C23"/>
    <w:rsid w:val="00284948"/>
    <w:rsid w:val="00291F37"/>
    <w:rsid w:val="002939E6"/>
    <w:rsid w:val="00296AEC"/>
    <w:rsid w:val="00297A8F"/>
    <w:rsid w:val="00297EB0"/>
    <w:rsid w:val="002A141C"/>
    <w:rsid w:val="002A19B3"/>
    <w:rsid w:val="002A3205"/>
    <w:rsid w:val="002A3F56"/>
    <w:rsid w:val="002A44F9"/>
    <w:rsid w:val="002A4B1E"/>
    <w:rsid w:val="002A79DB"/>
    <w:rsid w:val="002B0AA0"/>
    <w:rsid w:val="002B1BDD"/>
    <w:rsid w:val="002B2A87"/>
    <w:rsid w:val="002B3339"/>
    <w:rsid w:val="002B45AF"/>
    <w:rsid w:val="002B53C4"/>
    <w:rsid w:val="002B5F32"/>
    <w:rsid w:val="002B7CCB"/>
    <w:rsid w:val="002C2A9F"/>
    <w:rsid w:val="002C2D1B"/>
    <w:rsid w:val="002C4CC4"/>
    <w:rsid w:val="002C59E4"/>
    <w:rsid w:val="002C5BBF"/>
    <w:rsid w:val="002C6A9A"/>
    <w:rsid w:val="002C7723"/>
    <w:rsid w:val="002D29BA"/>
    <w:rsid w:val="002D5E0A"/>
    <w:rsid w:val="002D6B71"/>
    <w:rsid w:val="002E26C6"/>
    <w:rsid w:val="002E26FA"/>
    <w:rsid w:val="002E2C37"/>
    <w:rsid w:val="002E5270"/>
    <w:rsid w:val="002F0B09"/>
    <w:rsid w:val="002F437F"/>
    <w:rsid w:val="002F69E6"/>
    <w:rsid w:val="002F6EC4"/>
    <w:rsid w:val="002F74F5"/>
    <w:rsid w:val="002F7E44"/>
    <w:rsid w:val="0030254D"/>
    <w:rsid w:val="003052BB"/>
    <w:rsid w:val="00305329"/>
    <w:rsid w:val="003054FB"/>
    <w:rsid w:val="003072E9"/>
    <w:rsid w:val="003161A7"/>
    <w:rsid w:val="00317A2C"/>
    <w:rsid w:val="00320E59"/>
    <w:rsid w:val="003217AE"/>
    <w:rsid w:val="0032639D"/>
    <w:rsid w:val="0033049C"/>
    <w:rsid w:val="00334E60"/>
    <w:rsid w:val="00344C70"/>
    <w:rsid w:val="00347A28"/>
    <w:rsid w:val="00347C5B"/>
    <w:rsid w:val="00352163"/>
    <w:rsid w:val="003523A7"/>
    <w:rsid w:val="00353293"/>
    <w:rsid w:val="00353465"/>
    <w:rsid w:val="00354732"/>
    <w:rsid w:val="00354C93"/>
    <w:rsid w:val="003551A2"/>
    <w:rsid w:val="00355A46"/>
    <w:rsid w:val="00355B36"/>
    <w:rsid w:val="00357A15"/>
    <w:rsid w:val="00364D03"/>
    <w:rsid w:val="0036571A"/>
    <w:rsid w:val="00365795"/>
    <w:rsid w:val="00365D52"/>
    <w:rsid w:val="00366142"/>
    <w:rsid w:val="003671E4"/>
    <w:rsid w:val="00367BD9"/>
    <w:rsid w:val="00374551"/>
    <w:rsid w:val="00375304"/>
    <w:rsid w:val="003755D1"/>
    <w:rsid w:val="00380158"/>
    <w:rsid w:val="003803EB"/>
    <w:rsid w:val="0038182A"/>
    <w:rsid w:val="00384EB5"/>
    <w:rsid w:val="00390A3A"/>
    <w:rsid w:val="003919B7"/>
    <w:rsid w:val="003958D6"/>
    <w:rsid w:val="003975E9"/>
    <w:rsid w:val="00397F39"/>
    <w:rsid w:val="003A1298"/>
    <w:rsid w:val="003A19F1"/>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58EB"/>
    <w:rsid w:val="003E611A"/>
    <w:rsid w:val="003E625D"/>
    <w:rsid w:val="003E69C0"/>
    <w:rsid w:val="003E7BB6"/>
    <w:rsid w:val="003E7F0B"/>
    <w:rsid w:val="003F040C"/>
    <w:rsid w:val="003F408A"/>
    <w:rsid w:val="00400BA0"/>
    <w:rsid w:val="00402C1D"/>
    <w:rsid w:val="00405701"/>
    <w:rsid w:val="00407B66"/>
    <w:rsid w:val="00412E2B"/>
    <w:rsid w:val="0041331B"/>
    <w:rsid w:val="00413551"/>
    <w:rsid w:val="004136C5"/>
    <w:rsid w:val="00416E7D"/>
    <w:rsid w:val="004173B5"/>
    <w:rsid w:val="00421203"/>
    <w:rsid w:val="00421ACE"/>
    <w:rsid w:val="004302C8"/>
    <w:rsid w:val="00431299"/>
    <w:rsid w:val="00432801"/>
    <w:rsid w:val="00432C8C"/>
    <w:rsid w:val="0044256C"/>
    <w:rsid w:val="00445C47"/>
    <w:rsid w:val="004467AC"/>
    <w:rsid w:val="0045118C"/>
    <w:rsid w:val="0045178C"/>
    <w:rsid w:val="00453B77"/>
    <w:rsid w:val="0045616C"/>
    <w:rsid w:val="00457E14"/>
    <w:rsid w:val="0046007D"/>
    <w:rsid w:val="00461FFF"/>
    <w:rsid w:val="00472ED9"/>
    <w:rsid w:val="0047444E"/>
    <w:rsid w:val="0048160C"/>
    <w:rsid w:val="00481CFE"/>
    <w:rsid w:val="004838E6"/>
    <w:rsid w:val="00483E68"/>
    <w:rsid w:val="00484AE1"/>
    <w:rsid w:val="00485B2E"/>
    <w:rsid w:val="00486A6A"/>
    <w:rsid w:val="0048708B"/>
    <w:rsid w:val="00490513"/>
    <w:rsid w:val="00491022"/>
    <w:rsid w:val="00492FD8"/>
    <w:rsid w:val="00495F2D"/>
    <w:rsid w:val="004973D6"/>
    <w:rsid w:val="004A1523"/>
    <w:rsid w:val="004B2C8E"/>
    <w:rsid w:val="004B4F93"/>
    <w:rsid w:val="004B6ED7"/>
    <w:rsid w:val="004B7B30"/>
    <w:rsid w:val="004C1B48"/>
    <w:rsid w:val="004C1CF6"/>
    <w:rsid w:val="004C59D2"/>
    <w:rsid w:val="004C64C5"/>
    <w:rsid w:val="004D03B2"/>
    <w:rsid w:val="004D04E4"/>
    <w:rsid w:val="004D058F"/>
    <w:rsid w:val="004D063D"/>
    <w:rsid w:val="004D0D0D"/>
    <w:rsid w:val="004D1C80"/>
    <w:rsid w:val="004D7475"/>
    <w:rsid w:val="004E5A78"/>
    <w:rsid w:val="004F16A9"/>
    <w:rsid w:val="004F1734"/>
    <w:rsid w:val="004F173F"/>
    <w:rsid w:val="004F620C"/>
    <w:rsid w:val="004F6C80"/>
    <w:rsid w:val="005004CC"/>
    <w:rsid w:val="005009E7"/>
    <w:rsid w:val="00501364"/>
    <w:rsid w:val="00501861"/>
    <w:rsid w:val="00501E61"/>
    <w:rsid w:val="00502196"/>
    <w:rsid w:val="005026B3"/>
    <w:rsid w:val="00504C8C"/>
    <w:rsid w:val="00505DE0"/>
    <w:rsid w:val="00510D5C"/>
    <w:rsid w:val="00511791"/>
    <w:rsid w:val="00512E88"/>
    <w:rsid w:val="00513A0B"/>
    <w:rsid w:val="00516DA6"/>
    <w:rsid w:val="0052197A"/>
    <w:rsid w:val="005223FE"/>
    <w:rsid w:val="00524048"/>
    <w:rsid w:val="00524ED4"/>
    <w:rsid w:val="00530624"/>
    <w:rsid w:val="00541BAC"/>
    <w:rsid w:val="00541F3A"/>
    <w:rsid w:val="0054254A"/>
    <w:rsid w:val="00542EF1"/>
    <w:rsid w:val="00544B26"/>
    <w:rsid w:val="00546EFE"/>
    <w:rsid w:val="00547C80"/>
    <w:rsid w:val="00552BC4"/>
    <w:rsid w:val="00553DDD"/>
    <w:rsid w:val="00561288"/>
    <w:rsid w:val="00562C95"/>
    <w:rsid w:val="00563711"/>
    <w:rsid w:val="00564633"/>
    <w:rsid w:val="00564BA4"/>
    <w:rsid w:val="00567493"/>
    <w:rsid w:val="0057137B"/>
    <w:rsid w:val="0057209F"/>
    <w:rsid w:val="00573E6D"/>
    <w:rsid w:val="00577192"/>
    <w:rsid w:val="005825AA"/>
    <w:rsid w:val="005827E0"/>
    <w:rsid w:val="005841ED"/>
    <w:rsid w:val="00586095"/>
    <w:rsid w:val="00587F1C"/>
    <w:rsid w:val="00590903"/>
    <w:rsid w:val="00591132"/>
    <w:rsid w:val="00591449"/>
    <w:rsid w:val="0059210B"/>
    <w:rsid w:val="00592757"/>
    <w:rsid w:val="00592792"/>
    <w:rsid w:val="00594C57"/>
    <w:rsid w:val="005957C0"/>
    <w:rsid w:val="00597412"/>
    <w:rsid w:val="005A125A"/>
    <w:rsid w:val="005A172E"/>
    <w:rsid w:val="005A1C82"/>
    <w:rsid w:val="005A2D22"/>
    <w:rsid w:val="005A5ED9"/>
    <w:rsid w:val="005A6AB4"/>
    <w:rsid w:val="005B2220"/>
    <w:rsid w:val="005B4B4B"/>
    <w:rsid w:val="005C0CE8"/>
    <w:rsid w:val="005C27E5"/>
    <w:rsid w:val="005C2ADC"/>
    <w:rsid w:val="005C3EF6"/>
    <w:rsid w:val="005C4223"/>
    <w:rsid w:val="005C442C"/>
    <w:rsid w:val="005C4588"/>
    <w:rsid w:val="005C7C1F"/>
    <w:rsid w:val="005C7EDE"/>
    <w:rsid w:val="005D0617"/>
    <w:rsid w:val="005D0FC5"/>
    <w:rsid w:val="005D2C62"/>
    <w:rsid w:val="005D3139"/>
    <w:rsid w:val="005E1229"/>
    <w:rsid w:val="005E134D"/>
    <w:rsid w:val="005E15A4"/>
    <w:rsid w:val="005E5466"/>
    <w:rsid w:val="005E6158"/>
    <w:rsid w:val="005E6754"/>
    <w:rsid w:val="005F163E"/>
    <w:rsid w:val="005F1705"/>
    <w:rsid w:val="005F3F0C"/>
    <w:rsid w:val="005F50EC"/>
    <w:rsid w:val="005F6EDE"/>
    <w:rsid w:val="006022DE"/>
    <w:rsid w:val="006035D5"/>
    <w:rsid w:val="006053A4"/>
    <w:rsid w:val="00605401"/>
    <w:rsid w:val="0060591C"/>
    <w:rsid w:val="00606D80"/>
    <w:rsid w:val="006160F4"/>
    <w:rsid w:val="006249CA"/>
    <w:rsid w:val="0062526A"/>
    <w:rsid w:val="006302AB"/>
    <w:rsid w:val="00630FC5"/>
    <w:rsid w:val="00635DB4"/>
    <w:rsid w:val="00641FC6"/>
    <w:rsid w:val="00642714"/>
    <w:rsid w:val="00642EFB"/>
    <w:rsid w:val="0064349E"/>
    <w:rsid w:val="00644719"/>
    <w:rsid w:val="00645A12"/>
    <w:rsid w:val="006472D1"/>
    <w:rsid w:val="006479D2"/>
    <w:rsid w:val="00650061"/>
    <w:rsid w:val="00650978"/>
    <w:rsid w:val="00650988"/>
    <w:rsid w:val="00652F3B"/>
    <w:rsid w:val="00653DAC"/>
    <w:rsid w:val="0065508D"/>
    <w:rsid w:val="00656074"/>
    <w:rsid w:val="00657C48"/>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0E76"/>
    <w:rsid w:val="00691236"/>
    <w:rsid w:val="00697C35"/>
    <w:rsid w:val="006A023B"/>
    <w:rsid w:val="006A362D"/>
    <w:rsid w:val="006A563A"/>
    <w:rsid w:val="006A5979"/>
    <w:rsid w:val="006A63EE"/>
    <w:rsid w:val="006A73A4"/>
    <w:rsid w:val="006B094E"/>
    <w:rsid w:val="006B2770"/>
    <w:rsid w:val="006B2BE4"/>
    <w:rsid w:val="006B57AE"/>
    <w:rsid w:val="006C0B69"/>
    <w:rsid w:val="006C2E4C"/>
    <w:rsid w:val="006D3A20"/>
    <w:rsid w:val="006D46CE"/>
    <w:rsid w:val="006D59F6"/>
    <w:rsid w:val="006D6B9E"/>
    <w:rsid w:val="006E1E81"/>
    <w:rsid w:val="006E57FE"/>
    <w:rsid w:val="006F4C48"/>
    <w:rsid w:val="006F6D43"/>
    <w:rsid w:val="006F7A01"/>
    <w:rsid w:val="007007DA"/>
    <w:rsid w:val="00700B21"/>
    <w:rsid w:val="00701D52"/>
    <w:rsid w:val="00703804"/>
    <w:rsid w:val="007044EB"/>
    <w:rsid w:val="00704CF8"/>
    <w:rsid w:val="00705586"/>
    <w:rsid w:val="007059BE"/>
    <w:rsid w:val="00710C69"/>
    <w:rsid w:val="007131D8"/>
    <w:rsid w:val="00713BB6"/>
    <w:rsid w:val="007216DA"/>
    <w:rsid w:val="00723AA4"/>
    <w:rsid w:val="00727A46"/>
    <w:rsid w:val="0073039F"/>
    <w:rsid w:val="0073296C"/>
    <w:rsid w:val="00732F28"/>
    <w:rsid w:val="00733BCE"/>
    <w:rsid w:val="007364C5"/>
    <w:rsid w:val="0073705B"/>
    <w:rsid w:val="007447BD"/>
    <w:rsid w:val="00746061"/>
    <w:rsid w:val="00750E63"/>
    <w:rsid w:val="00755562"/>
    <w:rsid w:val="00755648"/>
    <w:rsid w:val="00762F0C"/>
    <w:rsid w:val="00765F33"/>
    <w:rsid w:val="00766317"/>
    <w:rsid w:val="00766A3F"/>
    <w:rsid w:val="00766ABF"/>
    <w:rsid w:val="00770543"/>
    <w:rsid w:val="007719FD"/>
    <w:rsid w:val="007720FC"/>
    <w:rsid w:val="00775118"/>
    <w:rsid w:val="007754D0"/>
    <w:rsid w:val="007806E1"/>
    <w:rsid w:val="007813AD"/>
    <w:rsid w:val="00783510"/>
    <w:rsid w:val="00785329"/>
    <w:rsid w:val="00795C6D"/>
    <w:rsid w:val="0079708C"/>
    <w:rsid w:val="007A0313"/>
    <w:rsid w:val="007A172C"/>
    <w:rsid w:val="007A2274"/>
    <w:rsid w:val="007A2802"/>
    <w:rsid w:val="007A2F64"/>
    <w:rsid w:val="007A4376"/>
    <w:rsid w:val="007A7833"/>
    <w:rsid w:val="007B1093"/>
    <w:rsid w:val="007B1A28"/>
    <w:rsid w:val="007B2841"/>
    <w:rsid w:val="007B2BF3"/>
    <w:rsid w:val="007B76A0"/>
    <w:rsid w:val="007C02DE"/>
    <w:rsid w:val="007C1313"/>
    <w:rsid w:val="007C22EA"/>
    <w:rsid w:val="007C43C5"/>
    <w:rsid w:val="007C4E0D"/>
    <w:rsid w:val="007C660C"/>
    <w:rsid w:val="007D3B37"/>
    <w:rsid w:val="007E2257"/>
    <w:rsid w:val="007E4932"/>
    <w:rsid w:val="007E77C7"/>
    <w:rsid w:val="007F020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3E76"/>
    <w:rsid w:val="008258CD"/>
    <w:rsid w:val="0082634B"/>
    <w:rsid w:val="00827097"/>
    <w:rsid w:val="00830F9B"/>
    <w:rsid w:val="00831061"/>
    <w:rsid w:val="008374A0"/>
    <w:rsid w:val="0084053B"/>
    <w:rsid w:val="00843102"/>
    <w:rsid w:val="00843F2D"/>
    <w:rsid w:val="008451DA"/>
    <w:rsid w:val="00846A90"/>
    <w:rsid w:val="00850222"/>
    <w:rsid w:val="008503B0"/>
    <w:rsid w:val="00852115"/>
    <w:rsid w:val="0085261B"/>
    <w:rsid w:val="00852ECD"/>
    <w:rsid w:val="00853B10"/>
    <w:rsid w:val="008560E0"/>
    <w:rsid w:val="00857A3C"/>
    <w:rsid w:val="00860C3E"/>
    <w:rsid w:val="0086240A"/>
    <w:rsid w:val="008656B5"/>
    <w:rsid w:val="00865947"/>
    <w:rsid w:val="00866469"/>
    <w:rsid w:val="00867A39"/>
    <w:rsid w:val="0087635D"/>
    <w:rsid w:val="00876657"/>
    <w:rsid w:val="00876D4F"/>
    <w:rsid w:val="00880196"/>
    <w:rsid w:val="0088074A"/>
    <w:rsid w:val="008854A3"/>
    <w:rsid w:val="008858C3"/>
    <w:rsid w:val="00885B36"/>
    <w:rsid w:val="00890C0C"/>
    <w:rsid w:val="0089139E"/>
    <w:rsid w:val="008921B1"/>
    <w:rsid w:val="00892890"/>
    <w:rsid w:val="00892CB6"/>
    <w:rsid w:val="0089343C"/>
    <w:rsid w:val="00893527"/>
    <w:rsid w:val="008939A5"/>
    <w:rsid w:val="00896E38"/>
    <w:rsid w:val="008975EF"/>
    <w:rsid w:val="00897D73"/>
    <w:rsid w:val="008A15D2"/>
    <w:rsid w:val="008A1BFD"/>
    <w:rsid w:val="008A5673"/>
    <w:rsid w:val="008B1F7A"/>
    <w:rsid w:val="008B61D2"/>
    <w:rsid w:val="008B6603"/>
    <w:rsid w:val="008C095F"/>
    <w:rsid w:val="008C34D0"/>
    <w:rsid w:val="008C4088"/>
    <w:rsid w:val="008C6D5B"/>
    <w:rsid w:val="008C7FCC"/>
    <w:rsid w:val="008D3F2B"/>
    <w:rsid w:val="008D73CE"/>
    <w:rsid w:val="008D7E14"/>
    <w:rsid w:val="008E363F"/>
    <w:rsid w:val="008E7010"/>
    <w:rsid w:val="008F38DB"/>
    <w:rsid w:val="008F42AC"/>
    <w:rsid w:val="008F6CCE"/>
    <w:rsid w:val="008F6FED"/>
    <w:rsid w:val="00903FBA"/>
    <w:rsid w:val="00904E0C"/>
    <w:rsid w:val="009102DE"/>
    <w:rsid w:val="00910662"/>
    <w:rsid w:val="00912E46"/>
    <w:rsid w:val="00913039"/>
    <w:rsid w:val="009153FF"/>
    <w:rsid w:val="00917300"/>
    <w:rsid w:val="00920657"/>
    <w:rsid w:val="0092096F"/>
    <w:rsid w:val="009218BA"/>
    <w:rsid w:val="0092416D"/>
    <w:rsid w:val="009244AE"/>
    <w:rsid w:val="0092588E"/>
    <w:rsid w:val="0092674A"/>
    <w:rsid w:val="00926BDE"/>
    <w:rsid w:val="00932F02"/>
    <w:rsid w:val="00934570"/>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47A7"/>
    <w:rsid w:val="00965432"/>
    <w:rsid w:val="00967045"/>
    <w:rsid w:val="009715EC"/>
    <w:rsid w:val="00972624"/>
    <w:rsid w:val="0097470D"/>
    <w:rsid w:val="00974F6C"/>
    <w:rsid w:val="00975DFC"/>
    <w:rsid w:val="0098332A"/>
    <w:rsid w:val="00983612"/>
    <w:rsid w:val="009850CE"/>
    <w:rsid w:val="00985B90"/>
    <w:rsid w:val="00986AFC"/>
    <w:rsid w:val="00997D7D"/>
    <w:rsid w:val="009A0B47"/>
    <w:rsid w:val="009A12F7"/>
    <w:rsid w:val="009A512F"/>
    <w:rsid w:val="009A7280"/>
    <w:rsid w:val="009B2642"/>
    <w:rsid w:val="009B3391"/>
    <w:rsid w:val="009B62A2"/>
    <w:rsid w:val="009C1ACB"/>
    <w:rsid w:val="009C3733"/>
    <w:rsid w:val="009D1B95"/>
    <w:rsid w:val="009D263E"/>
    <w:rsid w:val="009D3EC0"/>
    <w:rsid w:val="009D40B3"/>
    <w:rsid w:val="009D5C56"/>
    <w:rsid w:val="009D5C98"/>
    <w:rsid w:val="009D5EAF"/>
    <w:rsid w:val="009D7472"/>
    <w:rsid w:val="009D7BB3"/>
    <w:rsid w:val="009E22F7"/>
    <w:rsid w:val="009E3CBF"/>
    <w:rsid w:val="009E4E9A"/>
    <w:rsid w:val="009E7AA1"/>
    <w:rsid w:val="009E7B63"/>
    <w:rsid w:val="009F1330"/>
    <w:rsid w:val="009F248D"/>
    <w:rsid w:val="009F4F0B"/>
    <w:rsid w:val="009F524E"/>
    <w:rsid w:val="009F5897"/>
    <w:rsid w:val="009F5AE3"/>
    <w:rsid w:val="009F7EC2"/>
    <w:rsid w:val="00A0275C"/>
    <w:rsid w:val="00A051DB"/>
    <w:rsid w:val="00A066F8"/>
    <w:rsid w:val="00A075B7"/>
    <w:rsid w:val="00A12E86"/>
    <w:rsid w:val="00A176ED"/>
    <w:rsid w:val="00A21F32"/>
    <w:rsid w:val="00A220EC"/>
    <w:rsid w:val="00A23082"/>
    <w:rsid w:val="00A23841"/>
    <w:rsid w:val="00A31548"/>
    <w:rsid w:val="00A33F72"/>
    <w:rsid w:val="00A34024"/>
    <w:rsid w:val="00A35827"/>
    <w:rsid w:val="00A37134"/>
    <w:rsid w:val="00A41322"/>
    <w:rsid w:val="00A44872"/>
    <w:rsid w:val="00A45702"/>
    <w:rsid w:val="00A5037A"/>
    <w:rsid w:val="00A50EFE"/>
    <w:rsid w:val="00A52EB0"/>
    <w:rsid w:val="00A55942"/>
    <w:rsid w:val="00A56EC0"/>
    <w:rsid w:val="00A62907"/>
    <w:rsid w:val="00A64A56"/>
    <w:rsid w:val="00A657CC"/>
    <w:rsid w:val="00A67146"/>
    <w:rsid w:val="00A67F23"/>
    <w:rsid w:val="00A70BD7"/>
    <w:rsid w:val="00A727C2"/>
    <w:rsid w:val="00A74C3C"/>
    <w:rsid w:val="00A76D67"/>
    <w:rsid w:val="00A81F12"/>
    <w:rsid w:val="00A82F43"/>
    <w:rsid w:val="00AB1AF8"/>
    <w:rsid w:val="00AB25E8"/>
    <w:rsid w:val="00AB421F"/>
    <w:rsid w:val="00AB60B8"/>
    <w:rsid w:val="00AB779A"/>
    <w:rsid w:val="00AC0FCA"/>
    <w:rsid w:val="00AC3570"/>
    <w:rsid w:val="00AC55C1"/>
    <w:rsid w:val="00AC576C"/>
    <w:rsid w:val="00AD0341"/>
    <w:rsid w:val="00AD4E35"/>
    <w:rsid w:val="00AD5799"/>
    <w:rsid w:val="00AD5898"/>
    <w:rsid w:val="00AD7783"/>
    <w:rsid w:val="00AE0711"/>
    <w:rsid w:val="00AE072F"/>
    <w:rsid w:val="00AE23BB"/>
    <w:rsid w:val="00AE4627"/>
    <w:rsid w:val="00AE597F"/>
    <w:rsid w:val="00AE6E12"/>
    <w:rsid w:val="00AE6FD9"/>
    <w:rsid w:val="00AE7B3A"/>
    <w:rsid w:val="00AF07AB"/>
    <w:rsid w:val="00AF4136"/>
    <w:rsid w:val="00AF4F41"/>
    <w:rsid w:val="00AF76A9"/>
    <w:rsid w:val="00B016FE"/>
    <w:rsid w:val="00B01941"/>
    <w:rsid w:val="00B064F8"/>
    <w:rsid w:val="00B11EC3"/>
    <w:rsid w:val="00B16B0C"/>
    <w:rsid w:val="00B24ED8"/>
    <w:rsid w:val="00B254B3"/>
    <w:rsid w:val="00B26D81"/>
    <w:rsid w:val="00B312B0"/>
    <w:rsid w:val="00B32727"/>
    <w:rsid w:val="00B32E10"/>
    <w:rsid w:val="00B37E0C"/>
    <w:rsid w:val="00B40A4A"/>
    <w:rsid w:val="00B456CA"/>
    <w:rsid w:val="00B4575F"/>
    <w:rsid w:val="00B45918"/>
    <w:rsid w:val="00B469E8"/>
    <w:rsid w:val="00B4758C"/>
    <w:rsid w:val="00B503F4"/>
    <w:rsid w:val="00B50F69"/>
    <w:rsid w:val="00B53219"/>
    <w:rsid w:val="00B5331E"/>
    <w:rsid w:val="00B55796"/>
    <w:rsid w:val="00B55C02"/>
    <w:rsid w:val="00B60DAD"/>
    <w:rsid w:val="00B6176E"/>
    <w:rsid w:val="00B62714"/>
    <w:rsid w:val="00B64436"/>
    <w:rsid w:val="00B67CE2"/>
    <w:rsid w:val="00B70E2C"/>
    <w:rsid w:val="00B71517"/>
    <w:rsid w:val="00B72609"/>
    <w:rsid w:val="00B742A6"/>
    <w:rsid w:val="00B7512E"/>
    <w:rsid w:val="00B75D1A"/>
    <w:rsid w:val="00B75F1A"/>
    <w:rsid w:val="00B826EE"/>
    <w:rsid w:val="00B82D30"/>
    <w:rsid w:val="00B855E4"/>
    <w:rsid w:val="00B86CE7"/>
    <w:rsid w:val="00B87761"/>
    <w:rsid w:val="00B90D99"/>
    <w:rsid w:val="00B92473"/>
    <w:rsid w:val="00B93BA7"/>
    <w:rsid w:val="00BA3EA9"/>
    <w:rsid w:val="00BA4304"/>
    <w:rsid w:val="00BA5E35"/>
    <w:rsid w:val="00BB11FC"/>
    <w:rsid w:val="00BB1A61"/>
    <w:rsid w:val="00BB329C"/>
    <w:rsid w:val="00BB552F"/>
    <w:rsid w:val="00BB67A7"/>
    <w:rsid w:val="00BB7F62"/>
    <w:rsid w:val="00BC382F"/>
    <w:rsid w:val="00BC441F"/>
    <w:rsid w:val="00BC4B1C"/>
    <w:rsid w:val="00BC664F"/>
    <w:rsid w:val="00BD0081"/>
    <w:rsid w:val="00BD050A"/>
    <w:rsid w:val="00BD1F2F"/>
    <w:rsid w:val="00BD3149"/>
    <w:rsid w:val="00BD4C98"/>
    <w:rsid w:val="00BE716A"/>
    <w:rsid w:val="00BF445C"/>
    <w:rsid w:val="00BF5AE8"/>
    <w:rsid w:val="00BF5C84"/>
    <w:rsid w:val="00BF6707"/>
    <w:rsid w:val="00BF70A7"/>
    <w:rsid w:val="00BF7838"/>
    <w:rsid w:val="00BF78EC"/>
    <w:rsid w:val="00C00F96"/>
    <w:rsid w:val="00C029D3"/>
    <w:rsid w:val="00C0363A"/>
    <w:rsid w:val="00C0473E"/>
    <w:rsid w:val="00C101EB"/>
    <w:rsid w:val="00C1276E"/>
    <w:rsid w:val="00C12CCC"/>
    <w:rsid w:val="00C21717"/>
    <w:rsid w:val="00C21D2F"/>
    <w:rsid w:val="00C269A2"/>
    <w:rsid w:val="00C27004"/>
    <w:rsid w:val="00C3029D"/>
    <w:rsid w:val="00C32802"/>
    <w:rsid w:val="00C33201"/>
    <w:rsid w:val="00C3404A"/>
    <w:rsid w:val="00C35603"/>
    <w:rsid w:val="00C360D9"/>
    <w:rsid w:val="00C37DD9"/>
    <w:rsid w:val="00C4128B"/>
    <w:rsid w:val="00C4286A"/>
    <w:rsid w:val="00C46393"/>
    <w:rsid w:val="00C50908"/>
    <w:rsid w:val="00C51314"/>
    <w:rsid w:val="00C523F1"/>
    <w:rsid w:val="00C54640"/>
    <w:rsid w:val="00C55A53"/>
    <w:rsid w:val="00C56113"/>
    <w:rsid w:val="00C561B6"/>
    <w:rsid w:val="00C63966"/>
    <w:rsid w:val="00C64DC1"/>
    <w:rsid w:val="00C70841"/>
    <w:rsid w:val="00C76431"/>
    <w:rsid w:val="00C80135"/>
    <w:rsid w:val="00C81EA9"/>
    <w:rsid w:val="00C92BC3"/>
    <w:rsid w:val="00C94706"/>
    <w:rsid w:val="00CA0939"/>
    <w:rsid w:val="00CA1B1A"/>
    <w:rsid w:val="00CA45F5"/>
    <w:rsid w:val="00CA57A9"/>
    <w:rsid w:val="00CA5B8F"/>
    <w:rsid w:val="00CA5E6D"/>
    <w:rsid w:val="00CA7293"/>
    <w:rsid w:val="00CB27AF"/>
    <w:rsid w:val="00CC0857"/>
    <w:rsid w:val="00CC13A9"/>
    <w:rsid w:val="00CC29D7"/>
    <w:rsid w:val="00CC4470"/>
    <w:rsid w:val="00CC4975"/>
    <w:rsid w:val="00CC575C"/>
    <w:rsid w:val="00CC5A4D"/>
    <w:rsid w:val="00CC5C63"/>
    <w:rsid w:val="00CC61F1"/>
    <w:rsid w:val="00CE23F3"/>
    <w:rsid w:val="00CE54D9"/>
    <w:rsid w:val="00CF1FE6"/>
    <w:rsid w:val="00CF3B9F"/>
    <w:rsid w:val="00CF4222"/>
    <w:rsid w:val="00CF668B"/>
    <w:rsid w:val="00CF6D59"/>
    <w:rsid w:val="00CF77C8"/>
    <w:rsid w:val="00D01953"/>
    <w:rsid w:val="00D0214E"/>
    <w:rsid w:val="00D02522"/>
    <w:rsid w:val="00D03856"/>
    <w:rsid w:val="00D0586C"/>
    <w:rsid w:val="00D1163C"/>
    <w:rsid w:val="00D132B3"/>
    <w:rsid w:val="00D135E6"/>
    <w:rsid w:val="00D13BC4"/>
    <w:rsid w:val="00D16C78"/>
    <w:rsid w:val="00D17261"/>
    <w:rsid w:val="00D217AE"/>
    <w:rsid w:val="00D2417D"/>
    <w:rsid w:val="00D2548D"/>
    <w:rsid w:val="00D25BD6"/>
    <w:rsid w:val="00D32CBD"/>
    <w:rsid w:val="00D35DDA"/>
    <w:rsid w:val="00D364A0"/>
    <w:rsid w:val="00D37E7C"/>
    <w:rsid w:val="00D42787"/>
    <w:rsid w:val="00D45470"/>
    <w:rsid w:val="00D45EAC"/>
    <w:rsid w:val="00D46F7E"/>
    <w:rsid w:val="00D471D9"/>
    <w:rsid w:val="00D47635"/>
    <w:rsid w:val="00D479E6"/>
    <w:rsid w:val="00D5068F"/>
    <w:rsid w:val="00D51CF9"/>
    <w:rsid w:val="00D52977"/>
    <w:rsid w:val="00D55838"/>
    <w:rsid w:val="00D569EA"/>
    <w:rsid w:val="00D61F7B"/>
    <w:rsid w:val="00D61FB6"/>
    <w:rsid w:val="00D6200D"/>
    <w:rsid w:val="00D67742"/>
    <w:rsid w:val="00D7049E"/>
    <w:rsid w:val="00D7124A"/>
    <w:rsid w:val="00D72191"/>
    <w:rsid w:val="00D75B84"/>
    <w:rsid w:val="00D75EC9"/>
    <w:rsid w:val="00D7758C"/>
    <w:rsid w:val="00D779B8"/>
    <w:rsid w:val="00D8085E"/>
    <w:rsid w:val="00D80FCA"/>
    <w:rsid w:val="00D87D2A"/>
    <w:rsid w:val="00D90B9D"/>
    <w:rsid w:val="00D91743"/>
    <w:rsid w:val="00D9581D"/>
    <w:rsid w:val="00D96BFA"/>
    <w:rsid w:val="00DA398D"/>
    <w:rsid w:val="00DA5559"/>
    <w:rsid w:val="00DA5B52"/>
    <w:rsid w:val="00DB11F1"/>
    <w:rsid w:val="00DB1696"/>
    <w:rsid w:val="00DB1903"/>
    <w:rsid w:val="00DB23BD"/>
    <w:rsid w:val="00DB2CAF"/>
    <w:rsid w:val="00DB3D61"/>
    <w:rsid w:val="00DB3EB6"/>
    <w:rsid w:val="00DB436A"/>
    <w:rsid w:val="00DB52D5"/>
    <w:rsid w:val="00DC3B17"/>
    <w:rsid w:val="00DC3ED1"/>
    <w:rsid w:val="00DD1EE4"/>
    <w:rsid w:val="00DD30F7"/>
    <w:rsid w:val="00DD33C6"/>
    <w:rsid w:val="00DD5EE2"/>
    <w:rsid w:val="00DD6C68"/>
    <w:rsid w:val="00DD7781"/>
    <w:rsid w:val="00DE1420"/>
    <w:rsid w:val="00DF4621"/>
    <w:rsid w:val="00DF465D"/>
    <w:rsid w:val="00DF4FE6"/>
    <w:rsid w:val="00DF5317"/>
    <w:rsid w:val="00E01012"/>
    <w:rsid w:val="00E0235E"/>
    <w:rsid w:val="00E05E63"/>
    <w:rsid w:val="00E06071"/>
    <w:rsid w:val="00E0659F"/>
    <w:rsid w:val="00E07674"/>
    <w:rsid w:val="00E07BB4"/>
    <w:rsid w:val="00E1710E"/>
    <w:rsid w:val="00E20F57"/>
    <w:rsid w:val="00E211FA"/>
    <w:rsid w:val="00E22DAE"/>
    <w:rsid w:val="00E247D4"/>
    <w:rsid w:val="00E24C6E"/>
    <w:rsid w:val="00E2669E"/>
    <w:rsid w:val="00E328D5"/>
    <w:rsid w:val="00E351F7"/>
    <w:rsid w:val="00E35671"/>
    <w:rsid w:val="00E364C0"/>
    <w:rsid w:val="00E37639"/>
    <w:rsid w:val="00E528E6"/>
    <w:rsid w:val="00E53317"/>
    <w:rsid w:val="00E54894"/>
    <w:rsid w:val="00E55456"/>
    <w:rsid w:val="00E62B50"/>
    <w:rsid w:val="00E64770"/>
    <w:rsid w:val="00E651BF"/>
    <w:rsid w:val="00E72160"/>
    <w:rsid w:val="00E72619"/>
    <w:rsid w:val="00E836AD"/>
    <w:rsid w:val="00E904C0"/>
    <w:rsid w:val="00E9280E"/>
    <w:rsid w:val="00E95FA1"/>
    <w:rsid w:val="00EA32A5"/>
    <w:rsid w:val="00EB6577"/>
    <w:rsid w:val="00EB703E"/>
    <w:rsid w:val="00EB709C"/>
    <w:rsid w:val="00EC0513"/>
    <w:rsid w:val="00EC1458"/>
    <w:rsid w:val="00EC1B0C"/>
    <w:rsid w:val="00EC1D31"/>
    <w:rsid w:val="00EC3B7D"/>
    <w:rsid w:val="00EC4E7B"/>
    <w:rsid w:val="00EC6AB7"/>
    <w:rsid w:val="00ED11BD"/>
    <w:rsid w:val="00ED2FB4"/>
    <w:rsid w:val="00ED41F5"/>
    <w:rsid w:val="00ED4394"/>
    <w:rsid w:val="00ED5A08"/>
    <w:rsid w:val="00ED632F"/>
    <w:rsid w:val="00EE0BDC"/>
    <w:rsid w:val="00EE1EAE"/>
    <w:rsid w:val="00EE37D7"/>
    <w:rsid w:val="00EE4F3B"/>
    <w:rsid w:val="00EE4F47"/>
    <w:rsid w:val="00EE7252"/>
    <w:rsid w:val="00EE77CD"/>
    <w:rsid w:val="00EF4B2A"/>
    <w:rsid w:val="00EF606E"/>
    <w:rsid w:val="00EF6C04"/>
    <w:rsid w:val="00F01550"/>
    <w:rsid w:val="00F02BED"/>
    <w:rsid w:val="00F057E1"/>
    <w:rsid w:val="00F060D9"/>
    <w:rsid w:val="00F07248"/>
    <w:rsid w:val="00F10AFD"/>
    <w:rsid w:val="00F12903"/>
    <w:rsid w:val="00F14051"/>
    <w:rsid w:val="00F142D0"/>
    <w:rsid w:val="00F169B2"/>
    <w:rsid w:val="00F220D1"/>
    <w:rsid w:val="00F2333A"/>
    <w:rsid w:val="00F25A6A"/>
    <w:rsid w:val="00F27B7A"/>
    <w:rsid w:val="00F337E9"/>
    <w:rsid w:val="00F33AFD"/>
    <w:rsid w:val="00F40C18"/>
    <w:rsid w:val="00F42747"/>
    <w:rsid w:val="00F42BF1"/>
    <w:rsid w:val="00F4553F"/>
    <w:rsid w:val="00F508A2"/>
    <w:rsid w:val="00F56103"/>
    <w:rsid w:val="00F567B3"/>
    <w:rsid w:val="00F61436"/>
    <w:rsid w:val="00F620EE"/>
    <w:rsid w:val="00F62493"/>
    <w:rsid w:val="00F65EBA"/>
    <w:rsid w:val="00F674AE"/>
    <w:rsid w:val="00F71B51"/>
    <w:rsid w:val="00F743B8"/>
    <w:rsid w:val="00F769B9"/>
    <w:rsid w:val="00F8123D"/>
    <w:rsid w:val="00F92F50"/>
    <w:rsid w:val="00F93F06"/>
    <w:rsid w:val="00F96747"/>
    <w:rsid w:val="00FA31F6"/>
    <w:rsid w:val="00FA42FC"/>
    <w:rsid w:val="00FA496A"/>
    <w:rsid w:val="00FA4F55"/>
    <w:rsid w:val="00FA6637"/>
    <w:rsid w:val="00FB1381"/>
    <w:rsid w:val="00FB24DB"/>
    <w:rsid w:val="00FB509C"/>
    <w:rsid w:val="00FB60F7"/>
    <w:rsid w:val="00FC0532"/>
    <w:rsid w:val="00FC6874"/>
    <w:rsid w:val="00FC74A8"/>
    <w:rsid w:val="00FC7E15"/>
    <w:rsid w:val="00FD7EA0"/>
    <w:rsid w:val="00FE2585"/>
    <w:rsid w:val="00FE3497"/>
    <w:rsid w:val="00FE4821"/>
    <w:rsid w:val="00FE6FBD"/>
    <w:rsid w:val="00FE7085"/>
    <w:rsid w:val="00FF0740"/>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paragraph" w:styleId="Heading1">
    <w:name w:val="heading 1"/>
    <w:basedOn w:val="Normal"/>
    <w:link w:val="Heading1Char"/>
    <w:uiPriority w:val="9"/>
    <w:qFormat/>
    <w:rsid w:val="003E58EB"/>
    <w:pPr>
      <w:suppressAutoHyphens w:val="0"/>
      <w:overflowPunct/>
      <w:autoSpaceDE/>
      <w:autoSpaceDN/>
      <w:adjustRightInd/>
      <w:spacing w:before="100" w:beforeAutospacing="1" w:after="100" w:afterAutospacing="1"/>
      <w:jc w:val="left"/>
      <w:textAlignment w:val="auto"/>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 w:type="character" w:customStyle="1" w:styleId="Heading1Char">
    <w:name w:val="Heading 1 Char"/>
    <w:basedOn w:val="DefaultParagraphFont"/>
    <w:link w:val="Heading1"/>
    <w:uiPriority w:val="9"/>
    <w:rsid w:val="003E58EB"/>
    <w:rPr>
      <w:b/>
      <w:bCs/>
      <w:kern w:val="36"/>
      <w:sz w:val="48"/>
      <w:szCs w:val="48"/>
    </w:rPr>
  </w:style>
  <w:style w:type="character" w:styleId="Emphasis">
    <w:name w:val="Emphasis"/>
    <w:basedOn w:val="DefaultParagraphFont"/>
    <w:uiPriority w:val="20"/>
    <w:qFormat/>
    <w:rsid w:val="00BB329C"/>
    <w:rPr>
      <w:i/>
      <w:iCs/>
    </w:rPr>
  </w:style>
  <w:style w:type="character" w:styleId="Hyperlink">
    <w:name w:val="Hyperlink"/>
    <w:basedOn w:val="DefaultParagraphFont"/>
    <w:rsid w:val="00E95FA1"/>
    <w:rPr>
      <w:color w:val="0563C1" w:themeColor="hyperlink"/>
      <w:u w:val="single"/>
    </w:rPr>
  </w:style>
  <w:style w:type="character" w:styleId="UnresolvedMention">
    <w:name w:val="Unresolved Mention"/>
    <w:basedOn w:val="DefaultParagraphFont"/>
    <w:uiPriority w:val="99"/>
    <w:semiHidden/>
    <w:unhideWhenUsed/>
    <w:rsid w:val="00E95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59079983">
      <w:bodyDiv w:val="1"/>
      <w:marLeft w:val="0"/>
      <w:marRight w:val="0"/>
      <w:marTop w:val="0"/>
      <w:marBottom w:val="0"/>
      <w:divBdr>
        <w:top w:val="none" w:sz="0" w:space="0" w:color="auto"/>
        <w:left w:val="none" w:sz="0" w:space="0" w:color="auto"/>
        <w:bottom w:val="none" w:sz="0" w:space="0" w:color="auto"/>
        <w:right w:val="none" w:sz="0" w:space="0" w:color="auto"/>
      </w:divBdr>
      <w:divsChild>
        <w:div w:id="4235790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79571998">
      <w:bodyDiv w:val="1"/>
      <w:marLeft w:val="0"/>
      <w:marRight w:val="0"/>
      <w:marTop w:val="0"/>
      <w:marBottom w:val="0"/>
      <w:divBdr>
        <w:top w:val="none" w:sz="0" w:space="0" w:color="auto"/>
        <w:left w:val="none" w:sz="0" w:space="0" w:color="auto"/>
        <w:bottom w:val="none" w:sz="0" w:space="0" w:color="auto"/>
        <w:right w:val="none" w:sz="0" w:space="0" w:color="auto"/>
      </w:divBdr>
      <w:divsChild>
        <w:div w:id="17355446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2626">
      <w:bodyDiv w:val="1"/>
      <w:marLeft w:val="0"/>
      <w:marRight w:val="0"/>
      <w:marTop w:val="0"/>
      <w:marBottom w:val="0"/>
      <w:divBdr>
        <w:top w:val="none" w:sz="0" w:space="0" w:color="auto"/>
        <w:left w:val="none" w:sz="0" w:space="0" w:color="auto"/>
        <w:bottom w:val="none" w:sz="0" w:space="0" w:color="auto"/>
        <w:right w:val="none" w:sz="0" w:space="0" w:color="auto"/>
      </w:divBdr>
    </w:div>
    <w:div w:id="2040734158">
      <w:bodyDiv w:val="1"/>
      <w:marLeft w:val="0"/>
      <w:marRight w:val="0"/>
      <w:marTop w:val="0"/>
      <w:marBottom w:val="0"/>
      <w:divBdr>
        <w:top w:val="none" w:sz="0" w:space="0" w:color="auto"/>
        <w:left w:val="none" w:sz="0" w:space="0" w:color="auto"/>
        <w:bottom w:val="none" w:sz="0" w:space="0" w:color="auto"/>
        <w:right w:val="none" w:sz="0" w:space="0" w:color="auto"/>
      </w:divBdr>
      <w:divsChild>
        <w:div w:id="200241744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doi.org/10.1023/A:102265270668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sv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C9B9912-8420-4096-92A6-EB1FCDEEEA54}">
  <ds:schemaRefs>
    <ds:schemaRef ds:uri="http://schemas.openxmlformats.org/officeDocument/2006/bibliography"/>
  </ds:schemaRefs>
</ds:datastoreItem>
</file>

<file path=customXml/itemProps3.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847F4B-2459-4A59-8966-BB0792F34E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ASME</Template>
  <TotalTime>45</TotalTime>
  <Pages>10</Pages>
  <Words>6020</Words>
  <Characters>34317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41</cp:revision>
  <cp:lastPrinted>2022-05-17T03:38:00Z</cp:lastPrinted>
  <dcterms:created xsi:type="dcterms:W3CDTF">2022-05-17T02:59:00Z</dcterms:created>
  <dcterms:modified xsi:type="dcterms:W3CDTF">2022-05-17T03:43:00Z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