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F9F81" w14:textId="7ED8BC4F" w:rsidR="00266874" w:rsidRDefault="00266874" w:rsidP="00266874"/>
    <w:p w14:paraId="54B6EFC1" w14:textId="14C80A07" w:rsidR="00266874" w:rsidRDefault="00266874" w:rsidP="00266874"/>
    <w:p w14:paraId="2A6ED7CF" w14:textId="77777777" w:rsidR="000552C1" w:rsidRDefault="000552C1" w:rsidP="000552C1">
      <w:pPr>
        <w:pStyle w:val="BodyTextIndent"/>
        <w:ind w:firstLine="0"/>
        <w:rPr>
          <w:kern w:val="0"/>
          <w:sz w:val="24"/>
          <w:szCs w:val="24"/>
        </w:rPr>
      </w:pPr>
    </w:p>
    <w:p w14:paraId="7959DFA9" w14:textId="2912CAC1" w:rsidR="00390A3A" w:rsidRPr="0012344E" w:rsidRDefault="00972624" w:rsidP="005E134D">
      <w:pPr>
        <w:pStyle w:val="BodyTextIndent"/>
        <w:numPr>
          <w:ilvl w:val="0"/>
          <w:numId w:val="3"/>
        </w:numPr>
        <w:ind w:left="360"/>
        <w:rPr>
          <w:rFonts w:ascii="Arial" w:hAnsi="Arial" w:cs="Arial"/>
          <w:b/>
          <w:kern w:val="0"/>
        </w:rPr>
      </w:pPr>
      <w:r>
        <w:rPr>
          <w:rFonts w:ascii="Arial" w:hAnsi="Arial" w:cs="Arial"/>
          <w:b/>
          <w:kern w:val="0"/>
        </w:rPr>
        <w:t>OVERVIEW OF APPROACH</w:t>
      </w:r>
    </w:p>
    <w:p w14:paraId="4ED84647" w14:textId="0BED9997" w:rsidR="00972624" w:rsidRDefault="00972624" w:rsidP="00704CF8">
      <w:r w:rsidRPr="5003E31F">
        <w:t>The</w:t>
      </w:r>
      <w:r>
        <w:t xml:space="preserve"> proposed approach to</w:t>
      </w:r>
      <w:r w:rsidRPr="5003E31F">
        <w:t xml:space="preserve"> automated weld path generation </w:t>
      </w:r>
      <w:r>
        <w:t xml:space="preserve">shown in </w:t>
      </w:r>
      <w:r w:rsidR="00C561B6" w:rsidRPr="004D1C80">
        <w:t>figure 2</w:t>
      </w:r>
      <w:r w:rsidRPr="5003E31F">
        <w:t xml:space="preserve"> consists of a </w:t>
      </w:r>
      <w:r>
        <w:t xml:space="preserve">model preparation stage, a workspace </w:t>
      </w:r>
      <w:r w:rsidRPr="5003E31F">
        <w:t xml:space="preserve">sensing stage, a </w:t>
      </w:r>
      <w:r>
        <w:t>workpiece loca</w:t>
      </w:r>
      <w:r w:rsidRPr="5003E31F">
        <w:t>l</w:t>
      </w:r>
      <w:r>
        <w:t>ization</w:t>
      </w:r>
      <w:r w:rsidRPr="5003E31F">
        <w:t xml:space="preserve"> stage, followed </w:t>
      </w:r>
      <w:r>
        <w:t>by</w:t>
      </w:r>
      <w:r w:rsidRPr="5003E31F">
        <w:t xml:space="preserve"> </w:t>
      </w:r>
      <w:r>
        <w:t>an</w:t>
      </w:r>
      <w:r w:rsidRPr="5003E31F">
        <w:t xml:space="preserve"> </w:t>
      </w:r>
      <w:r w:rsidRPr="004D1C80">
        <w:t>offline</w:t>
      </w:r>
      <w:r>
        <w:t xml:space="preserve"> robot </w:t>
      </w:r>
      <w:r w:rsidRPr="5003E31F">
        <w:t>path generation stage.</w:t>
      </w:r>
      <w:r>
        <w:t xml:space="preserve"> The resulting path can be used to automate a welding process on the component in the workspace with a 6-DOF co-bot carrying a welding torch. </w:t>
      </w:r>
    </w:p>
    <w:p w14:paraId="3529E4CD" w14:textId="24A4967C" w:rsidR="00E07BB4" w:rsidRDefault="00E07BB4" w:rsidP="00704CF8">
      <w:r>
        <w:t>Uniqueness</w:t>
      </w:r>
    </w:p>
    <w:p w14:paraId="3081D86E" w14:textId="77777777" w:rsidR="00704CF8" w:rsidRPr="00704CF8" w:rsidRDefault="00704CF8" w:rsidP="00704CF8"/>
    <w:p w14:paraId="12AFB8E4" w14:textId="6AB3350A" w:rsidR="00266874" w:rsidRPr="0012344E" w:rsidRDefault="00704CF8" w:rsidP="00934BE2">
      <w:pPr>
        <w:pStyle w:val="BodyTextIndent"/>
        <w:numPr>
          <w:ilvl w:val="1"/>
          <w:numId w:val="3"/>
        </w:numPr>
        <w:rPr>
          <w:rFonts w:ascii="Arial" w:hAnsi="Arial" w:cs="Arial"/>
          <w:b/>
          <w:kern w:val="0"/>
        </w:rPr>
      </w:pPr>
      <w:r>
        <w:rPr>
          <w:rFonts w:ascii="Arial" w:hAnsi="Arial" w:cs="Arial"/>
          <w:b/>
          <w:kern w:val="0"/>
        </w:rPr>
        <w:t>Model</w:t>
      </w:r>
      <w:r w:rsidR="00846A90">
        <w:rPr>
          <w:rFonts w:ascii="Arial" w:hAnsi="Arial" w:cs="Arial"/>
          <w:b/>
          <w:kern w:val="0"/>
        </w:rPr>
        <w:t xml:space="preserve"> </w:t>
      </w:r>
      <w:r>
        <w:rPr>
          <w:rFonts w:ascii="Arial" w:hAnsi="Arial" w:cs="Arial"/>
          <w:b/>
          <w:kern w:val="0"/>
        </w:rPr>
        <w:t>Preparation Stage</w:t>
      </w:r>
    </w:p>
    <w:p w14:paraId="015B5ECD" w14:textId="650BAE70" w:rsidR="00972624" w:rsidRDefault="00972624" w:rsidP="00972624">
      <w:r w:rsidRPr="62974FD3">
        <w:t xml:space="preserve">In the model preparation stage, the geometry of the workspace and the </w:t>
      </w:r>
      <w:r>
        <w:t>workpiece</w:t>
      </w:r>
      <w:r w:rsidRPr="62974FD3">
        <w:t xml:space="preserve"> is defined based on the prescribed application. An ideal model of the </w:t>
      </w:r>
      <w:r>
        <w:t>workpiece</w:t>
      </w:r>
      <w:r w:rsidRPr="62974FD3">
        <w:t xml:space="preserve"> </w:t>
      </w:r>
      <w:r w:rsidR="002A4B1E">
        <w:t>(</w:t>
      </w:r>
      <w:r w:rsidRPr="62974FD3">
        <w:t>including the weldment</w:t>
      </w:r>
      <w:r w:rsidR="002A4B1E">
        <w:t>?)</w:t>
      </w:r>
      <w:r w:rsidRPr="62974FD3">
        <w:t xml:space="preserve"> is generated using CAD. Part models are first generated of the individual </w:t>
      </w:r>
      <w:r>
        <w:t>workpiece</w:t>
      </w:r>
      <w:r w:rsidRPr="62974FD3">
        <w:t xml:space="preserve"> components which are then assembled to represent the </w:t>
      </w:r>
      <w:r>
        <w:t>workpiece</w:t>
      </w:r>
      <w:r w:rsidRPr="62974FD3">
        <w:t xml:space="preserve">.  The CAD assembly representing the workpiece is converted into a </w:t>
      </w:r>
      <w:proofErr w:type="spellStart"/>
      <w:r w:rsidRPr="62974FD3">
        <w:t>pointcloud</w:t>
      </w:r>
      <w:proofErr w:type="spellEnd"/>
      <w:r w:rsidRPr="62974FD3">
        <w:t xml:space="preserve"> through a uniform sampling technique to be used for </w:t>
      </w:r>
      <w:r>
        <w:t>workpiece</w:t>
      </w:r>
      <w:r w:rsidRPr="62974FD3">
        <w:t xml:space="preserve"> registration. The </w:t>
      </w:r>
      <w:proofErr w:type="spellStart"/>
      <w:r w:rsidRPr="62974FD3">
        <w:t>pointcloud</w:t>
      </w:r>
      <w:proofErr w:type="spellEnd"/>
      <w:r w:rsidRPr="62974FD3">
        <w:t xml:space="preserve"> associated with the CAD model is known as the source </w:t>
      </w:r>
      <w:proofErr w:type="spellStart"/>
      <w:r w:rsidRPr="62974FD3">
        <w:t>pointcloud</w:t>
      </w:r>
      <w:proofErr w:type="spellEnd"/>
      <w:r w:rsidRPr="62974FD3">
        <w:t>.</w:t>
      </w:r>
    </w:p>
    <w:p w14:paraId="0A5F764E" w14:textId="77777777" w:rsidR="00A70BD7" w:rsidRDefault="00A70BD7" w:rsidP="00972624"/>
    <w:p w14:paraId="0CC61815" w14:textId="490F1643" w:rsidR="008F38DB" w:rsidRDefault="00972624" w:rsidP="00704CF8">
      <w:r w:rsidRPr="00A62335">
        <w:t xml:space="preserve">A simplified model of the workspace </w:t>
      </w:r>
      <w:r w:rsidRPr="5003E31F">
        <w:t>and environment</w:t>
      </w:r>
      <w:r w:rsidRPr="00A62335">
        <w:t xml:space="preserve"> including the welding table and the robot base is </w:t>
      </w:r>
      <w:r>
        <w:t xml:space="preserve">also </w:t>
      </w:r>
      <w:r w:rsidRPr="00A62335">
        <w:t>created for simulation purposes</w:t>
      </w:r>
      <w:r>
        <w:t xml:space="preserve">, and the environment model is also converted into a </w:t>
      </w:r>
      <w:proofErr w:type="spellStart"/>
      <w:r>
        <w:t>pointcloud</w:t>
      </w:r>
      <w:proofErr w:type="spellEnd"/>
      <w:r>
        <w:t xml:space="preserve"> file. The</w:t>
      </w:r>
      <w:r w:rsidRPr="008D2D4D">
        <w:t xml:space="preserve"> 3D models </w:t>
      </w:r>
      <w:r>
        <w:t xml:space="preserve">are generated using standard CAD software from </w:t>
      </w:r>
      <w:r w:rsidRPr="008D2D4D">
        <w:t>which</w:t>
      </w:r>
      <w:r>
        <w:t xml:space="preserve"> they</w:t>
      </w:r>
      <w:r w:rsidRPr="008D2D4D">
        <w:t xml:space="preserve"> can be exported as .ply files or other standard file formats.</w:t>
      </w:r>
    </w:p>
    <w:p w14:paraId="62D5F1C3" w14:textId="77777777" w:rsidR="00704CF8" w:rsidRPr="00704CF8" w:rsidRDefault="00704CF8" w:rsidP="00704CF8"/>
    <w:p w14:paraId="4D932894" w14:textId="49DDAED5" w:rsidR="008F38DB" w:rsidRPr="00B503F4" w:rsidRDefault="00972624" w:rsidP="00C80135">
      <w:pPr>
        <w:pStyle w:val="BodyTextIndent"/>
        <w:numPr>
          <w:ilvl w:val="1"/>
          <w:numId w:val="3"/>
        </w:numPr>
        <w:rPr>
          <w:rFonts w:ascii="Arial" w:hAnsi="Arial" w:cs="Arial"/>
          <w:b/>
          <w:kern w:val="0"/>
        </w:rPr>
      </w:pPr>
      <w:r>
        <w:rPr>
          <w:rFonts w:ascii="Arial" w:hAnsi="Arial" w:cs="Arial"/>
          <w:b/>
          <w:kern w:val="0"/>
        </w:rPr>
        <w:t>WORKSPACE SENSING STAGE</w:t>
      </w:r>
    </w:p>
    <w:p w14:paraId="0243265E" w14:textId="5554D8D1" w:rsidR="00972624" w:rsidRDefault="00972624" w:rsidP="00972624">
      <w:r w:rsidRPr="5003E31F">
        <w:t>Prior to the sensing stage</w:t>
      </w:r>
      <w:r>
        <w:t>,</w:t>
      </w:r>
      <w:r w:rsidRPr="5003E31F">
        <w:t xml:space="preserve"> the workpiece </w:t>
      </w:r>
      <w:r>
        <w:t>is</w:t>
      </w:r>
      <w:r w:rsidRPr="5003E31F">
        <w:t xml:space="preserve"> placed in the robot workspace</w:t>
      </w:r>
      <w:r>
        <w:t xml:space="preserve"> by the operator </w:t>
      </w:r>
      <w:r w:rsidRPr="5003E31F">
        <w:t xml:space="preserve">in the proper relative orientation to be joined by a weldment. The relative orientation of the parts must match that of the model to an extent and the global location of the workpieces is restricted to the usable workspace of the robot.  </w:t>
      </w:r>
    </w:p>
    <w:p w14:paraId="4AFBFEFD" w14:textId="2EE9731D" w:rsidR="00F65EBA" w:rsidRDefault="00F65EBA" w:rsidP="00972624"/>
    <w:p w14:paraId="6523A1F6" w14:textId="26D99307" w:rsidR="00972624" w:rsidRDefault="00972624" w:rsidP="00972624">
      <w:r w:rsidRPr="5003E31F">
        <w:t>In the s</w:t>
      </w:r>
      <w:r>
        <w:t>ensing</w:t>
      </w:r>
      <w:r w:rsidRPr="5003E31F">
        <w:t xml:space="preserve"> stage a sweeping motion of the arm is performed, and the workpiece and environment are scanned with the 2D </w:t>
      </w:r>
      <w:r>
        <w:t>LiDAR</w:t>
      </w:r>
      <w:r w:rsidRPr="5003E31F">
        <w:t xml:space="preserve"> mounted</w:t>
      </w:r>
      <w:r>
        <w:t xml:space="preserve"> on</w:t>
      </w:r>
      <w:r w:rsidRPr="5003E31F">
        <w:t xml:space="preserve"> link</w:t>
      </w:r>
      <w:r w:rsidR="00846A90">
        <w:t xml:space="preserve"> 5</w:t>
      </w:r>
      <w:r w:rsidRPr="5003E31F">
        <w:t xml:space="preserve"> of the robot. Multiple 2D lidar scans are measured along with corresponding sensor poses. As the scanning stage continues</w:t>
      </w:r>
      <w:r>
        <w:t>,</w:t>
      </w:r>
      <w:r w:rsidRPr="5003E31F">
        <w:t xml:space="preserve"> the </w:t>
      </w:r>
      <w:r>
        <w:t>data</w:t>
      </w:r>
      <w:r w:rsidRPr="5003E31F">
        <w:t xml:space="preserve"> are transformed from the sensor frame link</w:t>
      </w:r>
      <w:r w:rsidR="00846A90">
        <w:t xml:space="preserve"> 5</w:t>
      </w:r>
      <w:r w:rsidRPr="5003E31F">
        <w:t xml:space="preserve"> to the base frame link</w:t>
      </w:r>
      <w:r w:rsidR="00846A90">
        <w:t xml:space="preserve"> </w:t>
      </w:r>
      <w:r w:rsidRPr="5003E31F">
        <w:t xml:space="preserve">0 through the robot forward kinematics and accumulated into a 3D </w:t>
      </w:r>
      <w:proofErr w:type="spellStart"/>
      <w:r w:rsidRPr="5003E31F">
        <w:t>pointcloud</w:t>
      </w:r>
      <w:proofErr w:type="spellEnd"/>
      <w:r w:rsidRPr="5003E31F">
        <w:t xml:space="preserve"> with respect to the base frame. </w:t>
      </w:r>
      <w:r>
        <w:t xml:space="preserve">This process </w:t>
      </w:r>
      <w:r w:rsidRPr="5003E31F">
        <w:t>produces sparse data sets</w:t>
      </w:r>
      <w:r>
        <w:t xml:space="preserve"> with redundant points</w:t>
      </w:r>
      <w:r w:rsidRPr="5003E31F">
        <w:t>. Therefore, the scans are filtered a</w:t>
      </w:r>
      <w:r w:rsidR="00846A90">
        <w:t xml:space="preserve">nd </w:t>
      </w:r>
      <w:proofErr w:type="spellStart"/>
      <w:r>
        <w:t>downsampled</w:t>
      </w:r>
      <w:proofErr w:type="spellEnd"/>
      <w:r>
        <w:t xml:space="preserve"> </w:t>
      </w:r>
      <w:r w:rsidRPr="00113056">
        <w:rPr>
          <w:highlight w:val="yellow"/>
        </w:rPr>
        <w:t>(with methods within PCL)</w:t>
      </w:r>
      <w:r w:rsidRPr="5003E31F">
        <w:t xml:space="preserve"> to improve results and </w:t>
      </w:r>
      <w:r>
        <w:t>reduce</w:t>
      </w:r>
      <w:r w:rsidRPr="5003E31F">
        <w:t xml:space="preserve"> the </w:t>
      </w:r>
      <w:r>
        <w:t>resource</w:t>
      </w:r>
      <w:r w:rsidRPr="5003E31F">
        <w:t xml:space="preserve"> requirements</w:t>
      </w:r>
      <w:r>
        <w:t xml:space="preserve"> of storage and processing</w:t>
      </w:r>
      <w:r w:rsidRPr="5003E31F">
        <w:t>. T</w:t>
      </w:r>
      <w:r>
        <w:t>he resulting</w:t>
      </w:r>
      <w:r w:rsidRPr="5003E31F">
        <w:t xml:space="preserve"> </w:t>
      </w:r>
      <w:proofErr w:type="spellStart"/>
      <w:r>
        <w:t>pointcloud</w:t>
      </w:r>
      <w:proofErr w:type="spellEnd"/>
      <w:r>
        <w:t xml:space="preserve"> contains an image of the workpiece and fixtures as well as the top of the welding table and the background. The </w:t>
      </w:r>
      <w:proofErr w:type="spellStart"/>
      <w:r>
        <w:t>pointcloud</w:t>
      </w:r>
      <w:proofErr w:type="spellEnd"/>
      <w:r>
        <w:t xml:space="preserve"> associated with the LiDAR scan is known as the reference or target cloud. The sensing stage along with the methods of filtering and </w:t>
      </w:r>
      <w:proofErr w:type="spellStart"/>
      <w:r>
        <w:t>downsmpling</w:t>
      </w:r>
      <w:proofErr w:type="spellEnd"/>
      <w:r>
        <w:t xml:space="preserve"> can be seen below in figure 3.</w:t>
      </w:r>
    </w:p>
    <w:p w14:paraId="158874E7" w14:textId="673ED178" w:rsidR="00972624" w:rsidRPr="00972624" w:rsidRDefault="00972624" w:rsidP="00972624"/>
    <w:p w14:paraId="3F3431B2" w14:textId="56E69ED7" w:rsidR="00972624" w:rsidRDefault="00972624" w:rsidP="00C80135">
      <w:pPr>
        <w:pStyle w:val="BodyTextIndent"/>
        <w:numPr>
          <w:ilvl w:val="1"/>
          <w:numId w:val="3"/>
        </w:numPr>
        <w:rPr>
          <w:rFonts w:ascii="Arial" w:hAnsi="Arial" w:cs="Arial"/>
          <w:b/>
          <w:kern w:val="0"/>
        </w:rPr>
      </w:pPr>
      <w:r>
        <w:rPr>
          <w:rFonts w:ascii="Arial" w:hAnsi="Arial" w:cs="Arial"/>
          <w:b/>
          <w:kern w:val="0"/>
        </w:rPr>
        <w:t>WORKSPACE LOCALIZATION STAGE</w:t>
      </w:r>
    </w:p>
    <w:p w14:paraId="09C2FC9E" w14:textId="5AEB8F20" w:rsidR="00573E6D" w:rsidRDefault="00573E6D" w:rsidP="00573E6D">
      <w:r w:rsidRPr="5003E31F">
        <w:t xml:space="preserve">In the </w:t>
      </w:r>
      <w:r>
        <w:t xml:space="preserve">workpiece localization </w:t>
      </w:r>
      <w:r w:rsidRPr="5003E31F">
        <w:t xml:space="preserve">stage, the </w:t>
      </w:r>
      <w:r w:rsidRPr="004D1C80">
        <w:t xml:space="preserve">source </w:t>
      </w:r>
      <w:proofErr w:type="spellStart"/>
      <w:r w:rsidRPr="004D1C80">
        <w:t>pointcloud</w:t>
      </w:r>
      <w:proofErr w:type="spellEnd"/>
      <w:r w:rsidRPr="5003E31F">
        <w:t xml:space="preserve"> derived from </w:t>
      </w:r>
      <w:r>
        <w:t>the C</w:t>
      </w:r>
      <w:r w:rsidRPr="5003E31F">
        <w:t xml:space="preserve">AD </w:t>
      </w:r>
      <w:r>
        <w:t>model is</w:t>
      </w:r>
      <w:r w:rsidRPr="5003E31F">
        <w:t xml:space="preserve"> compared to the </w:t>
      </w:r>
      <w:r>
        <w:t xml:space="preserve">reduced </w:t>
      </w:r>
      <w:r w:rsidRPr="004D1C80">
        <w:t>reference cloud</w:t>
      </w:r>
      <w:r w:rsidRPr="5003E31F">
        <w:t xml:space="preserve"> acquired from lidar in the sensing stage. The relative transformation between clouds is found using the iterative closest point algorithm (ICP). The pose of the </w:t>
      </w:r>
      <w:proofErr w:type="spellStart"/>
      <w:r w:rsidR="00885B36">
        <w:t>workpeice</w:t>
      </w:r>
      <w:proofErr w:type="spellEnd"/>
      <w:r w:rsidRPr="5003E31F">
        <w:t xml:space="preserve"> can be used to determine the required location of the weld seam in a global sense. </w:t>
      </w:r>
    </w:p>
    <w:p w14:paraId="1861EC0D" w14:textId="77777777" w:rsidR="00573E6D" w:rsidRDefault="00573E6D" w:rsidP="00573E6D">
      <w:r>
        <w:t xml:space="preserve">The reference cloud, collected from LiDAR, contains a larger volume of points, but not necessarily more points, than the source cloud. Also, the percentage of the workpiece represented in the LiDAR cloud depends on the sweeping motion used in the scanning stage and the amount of interference caused by the clamps or other obstructions. In the best-case scenario, approximately half of the points associated with the external faces of the workpiece are available in the LiDAR cloud. </w:t>
      </w:r>
    </w:p>
    <w:p w14:paraId="7FA98077" w14:textId="77884C9F" w:rsidR="00573E6D" w:rsidRPr="00972624" w:rsidRDefault="00573E6D" w:rsidP="00573E6D">
      <w:pPr>
        <w:pStyle w:val="BodyTextIndent"/>
        <w:ind w:firstLine="0"/>
        <w:rPr>
          <w:rFonts w:ascii="Arial" w:hAnsi="Arial" w:cs="Arial"/>
          <w:b/>
          <w:kern w:val="0"/>
        </w:rPr>
      </w:pPr>
      <w:r>
        <w:t xml:space="preserve">The LiDAR cloud is first reduced to the usable workspace of the robot using a 3D bounding box removing points from the surrounding walls and extents of the table. Next, the point cloud is </w:t>
      </w:r>
      <w:proofErr w:type="spellStart"/>
      <w:r>
        <w:t>downsampled</w:t>
      </w:r>
      <w:proofErr w:type="spellEnd"/>
      <w:r>
        <w:t xml:space="preserve"> with a voxel filter [15] to ensure uniform density of points in the reference</w:t>
      </w:r>
      <w:r w:rsidR="00885B36">
        <w:t xml:space="preserve"> </w:t>
      </w:r>
      <w:proofErr w:type="spellStart"/>
      <w:r w:rsidR="00885B36">
        <w:t>pointcloud</w:t>
      </w:r>
      <w:proofErr w:type="spellEnd"/>
      <w:r w:rsidR="00E20F57">
        <w:t xml:space="preserve"> and reduce computational </w:t>
      </w:r>
      <w:proofErr w:type="gramStart"/>
      <w:r w:rsidR="00E20F57">
        <w:t>requirements[</w:t>
      </w:r>
      <w:proofErr w:type="gramEnd"/>
      <w:r w:rsidR="00E20F57">
        <w:t>]</w:t>
      </w:r>
      <w:r>
        <w:t xml:space="preserve">. The remaining image contains points from the workpiece, the clamps holding the workpiece, and the table. The robot arm may also be included in the remaining </w:t>
      </w:r>
      <w:proofErr w:type="spellStart"/>
      <w:r>
        <w:t>pointcloud</w:t>
      </w:r>
      <w:proofErr w:type="spellEnd"/>
      <w:r>
        <w:t xml:space="preserve">. At this point, RANSAC based segmentation is used to compare geometrical information such as the planar nature of the table or the orthogonality of the workpiece to the LiDAR cloud to separate, or segment, the points associated with the workpiece. The results of a cascaded RANSAC segmentation are stored as the reference </w:t>
      </w:r>
      <w:proofErr w:type="spellStart"/>
      <w:r>
        <w:t>pointcloud</w:t>
      </w:r>
      <w:proofErr w:type="spellEnd"/>
      <w:r>
        <w:t xml:space="preserve"> cloud. Finally, the rigid transformation between the reference and source </w:t>
      </w:r>
      <w:proofErr w:type="spellStart"/>
      <w:r>
        <w:t>pointcloud</w:t>
      </w:r>
      <w:proofErr w:type="spellEnd"/>
      <w:r>
        <w:t xml:space="preserve"> is found with the iterative closest point (ICP) cloud registration algorithm. This transformation matrix represents the location and orientation of the workpiece with respect to a fixed origin.</w:t>
      </w:r>
    </w:p>
    <w:p w14:paraId="686870F9" w14:textId="47B19916" w:rsidR="00573E6D" w:rsidRDefault="00573E6D" w:rsidP="00573E6D">
      <w:pPr>
        <w:pStyle w:val="BodyTextIndent"/>
        <w:ind w:left="360" w:firstLine="0"/>
        <w:rPr>
          <w:rFonts w:ascii="Arial" w:hAnsi="Arial" w:cs="Arial"/>
          <w:b/>
          <w:kern w:val="0"/>
        </w:rPr>
      </w:pPr>
    </w:p>
    <w:p w14:paraId="034ACB18" w14:textId="77777777" w:rsidR="00573E6D" w:rsidRDefault="00573E6D" w:rsidP="00573E6D">
      <w:pPr>
        <w:pStyle w:val="BodyTextIndent"/>
        <w:ind w:left="360" w:firstLine="0"/>
        <w:rPr>
          <w:rFonts w:ascii="Arial" w:hAnsi="Arial" w:cs="Arial"/>
          <w:b/>
          <w:kern w:val="0"/>
        </w:rPr>
      </w:pPr>
    </w:p>
    <w:p w14:paraId="4018B858" w14:textId="1FA05C6E" w:rsidR="00FC6874" w:rsidRPr="00D2417D" w:rsidRDefault="00573E6D" w:rsidP="00D2417D">
      <w:pPr>
        <w:pStyle w:val="BodyTextIndent"/>
        <w:numPr>
          <w:ilvl w:val="1"/>
          <w:numId w:val="3"/>
        </w:numPr>
        <w:rPr>
          <w:rFonts w:ascii="Arial" w:hAnsi="Arial" w:cs="Arial"/>
          <w:b/>
          <w:kern w:val="0"/>
        </w:rPr>
      </w:pPr>
      <w:r>
        <w:rPr>
          <w:rFonts w:ascii="Arial" w:hAnsi="Arial" w:cs="Arial"/>
          <w:b/>
          <w:kern w:val="0"/>
        </w:rPr>
        <w:t xml:space="preserve">PATH </w:t>
      </w:r>
      <w:r w:rsidR="00AD5799">
        <w:rPr>
          <w:rFonts w:ascii="Arial" w:hAnsi="Arial" w:cs="Arial"/>
          <w:b/>
          <w:kern w:val="0"/>
        </w:rPr>
        <w:t>GENERATION</w:t>
      </w:r>
      <w:r>
        <w:rPr>
          <w:rFonts w:ascii="Arial" w:hAnsi="Arial" w:cs="Arial"/>
          <w:b/>
          <w:kern w:val="0"/>
        </w:rPr>
        <w:t xml:space="preserve"> STAGE</w:t>
      </w:r>
    </w:p>
    <w:p w14:paraId="26AF5836" w14:textId="6904F7B1" w:rsidR="00FC6874" w:rsidRPr="005C4588" w:rsidRDefault="00573E6D" w:rsidP="00885B36">
      <w:pPr>
        <w:pStyle w:val="BodyTextIndent"/>
        <w:ind w:firstLine="0"/>
      </w:pPr>
      <w:r w:rsidRPr="005C4588">
        <w:t xml:space="preserve">In the path </w:t>
      </w:r>
      <w:r w:rsidR="00AD5799" w:rsidRPr="005C4588">
        <w:t>generation</w:t>
      </w:r>
      <w:r w:rsidRPr="005C4588">
        <w:t xml:space="preserve"> stage</w:t>
      </w:r>
      <w:r w:rsidR="00885B36" w:rsidRPr="005C4588">
        <w:t xml:space="preserve"> the </w:t>
      </w:r>
      <w:r w:rsidR="005C4588" w:rsidRPr="005C4588">
        <w:t xml:space="preserve">transformation </w:t>
      </w:r>
      <w:r w:rsidR="00885B36" w:rsidRPr="005C4588">
        <w:t>result</w:t>
      </w:r>
      <w:r w:rsidR="005C4588" w:rsidRPr="005C4588">
        <w:t>ing</w:t>
      </w:r>
      <w:r w:rsidR="00885B36" w:rsidRPr="005C4588">
        <w:t xml:space="preserve"> </w:t>
      </w:r>
      <w:r w:rsidR="005C4588" w:rsidRPr="005C4588">
        <w:t>from</w:t>
      </w:r>
      <w:r w:rsidR="00885B36" w:rsidRPr="005C4588">
        <w:t xml:space="preserve"> workpiece localization</w:t>
      </w:r>
      <w:r w:rsidR="005C4588" w:rsidRPr="005C4588">
        <w:t xml:space="preserve"> is used to plan a set of tool poses appropriate for a specified application. The welding application of interest can be accomplished with a combination of straight-line segments and circular arcs. Therefore, the tool path can be determined </w:t>
      </w:r>
      <w:r w:rsidR="002A44F9">
        <w:t xml:space="preserve">by transforming the description of the desired weld seam in the local </w:t>
      </w:r>
      <w:r w:rsidR="00E20F57">
        <w:t xml:space="preserve">frame of the </w:t>
      </w:r>
      <w:r w:rsidR="002A44F9">
        <w:t xml:space="preserve">workpiece to the global frame. Once the coordinates of the seam are known a typical path planning strategy is applied to </w:t>
      </w:r>
      <w:r w:rsidR="009A0B47">
        <w:t xml:space="preserve">compute the appropriate joint velocities required to accomplish the desired application. </w:t>
      </w:r>
      <w:r w:rsidR="002A44F9">
        <w:t xml:space="preserve">  </w:t>
      </w:r>
      <w:r w:rsidR="00885B36" w:rsidRPr="005C4588">
        <w:t xml:space="preserve"> </w:t>
      </w:r>
    </w:p>
    <w:p w14:paraId="0789F971" w14:textId="24FCDF35" w:rsidR="00FC6874" w:rsidRDefault="00FC6874" w:rsidP="00FC6874">
      <w:pPr>
        <w:pStyle w:val="BodyTextIndent"/>
        <w:ind w:left="360" w:firstLine="0"/>
        <w:rPr>
          <w:rFonts w:ascii="Arial" w:hAnsi="Arial" w:cs="Arial"/>
          <w:b/>
          <w:kern w:val="0"/>
        </w:rPr>
      </w:pPr>
    </w:p>
    <w:p w14:paraId="6AB5A0BB" w14:textId="7845B23E" w:rsidR="00FC6874" w:rsidRDefault="005009E7" w:rsidP="00FC6874">
      <w:pPr>
        <w:pStyle w:val="BodyTextIndent"/>
        <w:ind w:left="360" w:firstLine="0"/>
        <w:rPr>
          <w:rFonts w:ascii="Arial" w:hAnsi="Arial" w:cs="Arial"/>
          <w:b/>
          <w:kern w:val="0"/>
        </w:rPr>
      </w:pPr>
      <w:r w:rsidRPr="00E34298">
        <w:rPr>
          <w:noProof/>
          <w:color w:val="BFBFBF" w:themeColor="background1" w:themeShade="BF"/>
        </w:rPr>
        <w:lastRenderedPageBreak/>
        <mc:AlternateContent>
          <mc:Choice Requires="wpc">
            <w:drawing>
              <wp:anchor distT="0" distB="0" distL="114300" distR="114300" simplePos="0" relativeHeight="251658240" behindDoc="0" locked="0" layoutInCell="1" allowOverlap="1" wp14:anchorId="187B5ECF" wp14:editId="6382FF16">
                <wp:simplePos x="0" y="0"/>
                <wp:positionH relativeFrom="page">
                  <wp:posOffset>4107815</wp:posOffset>
                </wp:positionH>
                <wp:positionV relativeFrom="paragraph">
                  <wp:posOffset>186690</wp:posOffset>
                </wp:positionV>
                <wp:extent cx="3234055" cy="5996305"/>
                <wp:effectExtent l="0" t="0" r="4445" b="4445"/>
                <wp:wrapTopAndBottom/>
                <wp:docPr id="182" name="Canvas 18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0" name="Group 10"/>
                        <wpg:cNvGrpSpPr/>
                        <wpg:grpSpPr>
                          <a:xfrm>
                            <a:off x="565120" y="75002"/>
                            <a:ext cx="1932495" cy="1188396"/>
                            <a:chOff x="742750" y="74400"/>
                            <a:chExt cx="1932495" cy="1188396"/>
                          </a:xfrm>
                        </wpg:grpSpPr>
                        <wps:wsp>
                          <wps:cNvPr id="148" name="Flowchart: Process 148"/>
                          <wps:cNvSpPr/>
                          <wps:spPr>
                            <a:xfrm>
                              <a:off x="742750" y="74400"/>
                              <a:ext cx="1932495" cy="1176795"/>
                            </a:xfrm>
                            <a:prstGeom prst="flowChartProcess">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1072869" y="136288"/>
                              <a:ext cx="1192814" cy="223961"/>
                            </a:xfrm>
                            <a:prstGeom prst="rect">
                              <a:avLst/>
                            </a:prstGeom>
                            <a:solidFill>
                              <a:schemeClr val="lt1"/>
                            </a:solidFill>
                            <a:ln w="6350">
                              <a:solidFill>
                                <a:prstClr val="black"/>
                              </a:solidFill>
                            </a:ln>
                          </wps:spPr>
                          <wps:txbx>
                            <w:txbxContent>
                              <w:p w14:paraId="7D98700A" w14:textId="77777777" w:rsidR="00650978" w:rsidRDefault="00650978" w:rsidP="00266874">
                                <w:r>
                                  <w:t>Model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Flowchart: Process 150"/>
                          <wps:cNvSpPr/>
                          <wps:spPr>
                            <a:xfrm>
                              <a:off x="798069" y="383729"/>
                              <a:ext cx="1813891" cy="38933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0F287E" w14:textId="77777777" w:rsidR="00650978" w:rsidRDefault="00650978" w:rsidP="00266874">
                                <w:pPr>
                                  <w:contextualSpacing/>
                                </w:pPr>
                                <w:r>
                                  <w:t xml:space="preserve">Workpiece CAD </w:t>
                                </w:r>
                              </w:p>
                              <w:p w14:paraId="4C91432A" w14:textId="77777777" w:rsidR="00650978" w:rsidRDefault="00650978" w:rsidP="00266874">
                                <w:pPr>
                                  <w:contextualSpacing/>
                                </w:pPr>
                                <w:r>
                                  <w:t>Model Generation</w:t>
                                </w:r>
                              </w:p>
                              <w:p w14:paraId="7BCA707B" w14:textId="77777777" w:rsidR="00650978" w:rsidRDefault="00650978" w:rsidP="002668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1" name="Graphic 151" descr="Cube outline"/>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917842" y="376441"/>
                              <a:ext cx="499458" cy="427866"/>
                            </a:xfrm>
                            <a:prstGeom prst="rect">
                              <a:avLst/>
                            </a:prstGeom>
                          </pic:spPr>
                        </pic:pic>
                        <wps:wsp>
                          <wps:cNvPr id="152" name="Flowchart: Process 152"/>
                          <wps:cNvSpPr/>
                          <wps:spPr>
                            <a:xfrm>
                              <a:off x="798069" y="810502"/>
                              <a:ext cx="1817947" cy="39447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4A10CD" w14:textId="77777777" w:rsidR="00650978" w:rsidRDefault="00650978" w:rsidP="00266874">
                                <w:pPr>
                                  <w:spacing w:line="257" w:lineRule="auto"/>
                                  <w:contextualSpacing/>
                                  <w:rPr>
                                    <w:rFonts w:eastAsia="Calibri"/>
                                  </w:rPr>
                                </w:pPr>
                                <w:r>
                                  <w:rPr>
                                    <w:rFonts w:eastAsia="Calibri"/>
                                  </w:rPr>
                                  <w:t xml:space="preserve">Conversion to </w:t>
                                </w:r>
                              </w:p>
                              <w:p w14:paraId="54735486" w14:textId="77777777" w:rsidR="00650978" w:rsidRDefault="00650978" w:rsidP="00266874">
                                <w:pPr>
                                  <w:spacing w:line="257" w:lineRule="auto"/>
                                  <w:contextualSpacing/>
                                  <w:rPr>
                                    <w:rFonts w:eastAsia="Calibri"/>
                                  </w:rPr>
                                </w:pPr>
                                <w:proofErr w:type="spellStart"/>
                                <w:r>
                                  <w:rPr>
                                    <w:rFonts w:eastAsia="Calibri"/>
                                  </w:rPr>
                                  <w:t>Pointcloud</w:t>
                                </w:r>
                                <w:proofErr w:type="spellEnd"/>
                              </w:p>
                              <w:p w14:paraId="677E8087" w14:textId="77777777" w:rsidR="00650978" w:rsidRDefault="00650978" w:rsidP="00266874">
                                <w:pPr>
                                  <w:spacing w:line="256"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3" name="Graphic 153" descr="Cloud outline"/>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881145" y="739444"/>
                              <a:ext cx="610922" cy="523352"/>
                            </a:xfrm>
                            <a:prstGeom prst="rect">
                              <a:avLst/>
                            </a:prstGeom>
                          </pic:spPr>
                        </pic:pic>
                      </wpg:wgp>
                      <wpg:wgp>
                        <wpg:cNvPr id="11" name="Group 11"/>
                        <wpg:cNvGrpSpPr/>
                        <wpg:grpSpPr>
                          <a:xfrm>
                            <a:off x="539853" y="1327910"/>
                            <a:ext cx="2004647" cy="1305003"/>
                            <a:chOff x="705453" y="1376290"/>
                            <a:chExt cx="2004647" cy="1305003"/>
                          </a:xfrm>
                        </wpg:grpSpPr>
                        <wps:wsp>
                          <wps:cNvPr id="155" name="Flowchart: Process 155"/>
                          <wps:cNvSpPr/>
                          <wps:spPr>
                            <a:xfrm>
                              <a:off x="705453" y="1376290"/>
                              <a:ext cx="2004647" cy="1273555"/>
                            </a:xfrm>
                            <a:prstGeom prst="flowChartProcess">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Text Box 12"/>
                          <wps:cNvSpPr txBox="1"/>
                          <wps:spPr>
                            <a:xfrm>
                              <a:off x="1070295" y="1442909"/>
                              <a:ext cx="1298455" cy="235019"/>
                            </a:xfrm>
                            <a:prstGeom prst="rect">
                              <a:avLst/>
                            </a:prstGeom>
                            <a:solidFill>
                              <a:schemeClr val="lt1"/>
                            </a:solidFill>
                            <a:ln w="6350">
                              <a:solidFill>
                                <a:prstClr val="black"/>
                              </a:solidFill>
                            </a:ln>
                          </wps:spPr>
                          <wps:txbx>
                            <w:txbxContent>
                              <w:p w14:paraId="7B15B1CD" w14:textId="3953A20E" w:rsidR="00650978" w:rsidRDefault="00650978" w:rsidP="00266874">
                                <w:pPr>
                                  <w:spacing w:line="256" w:lineRule="auto"/>
                                  <w:rPr>
                                    <w:rFonts w:ascii="Calibri" w:eastAsia="Calibri" w:hAnsi="Calibri"/>
                                  </w:rPr>
                                </w:pPr>
                                <w:r>
                                  <w:rPr>
                                    <w:rFonts w:ascii="Calibri" w:eastAsia="Calibri" w:hAnsi="Calibri"/>
                                  </w:rPr>
                                  <w:t xml:space="preserve">Workspace Sensing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Flowchart: Process 157"/>
                          <wps:cNvSpPr/>
                          <wps:spPr>
                            <a:xfrm>
                              <a:off x="747108" y="1697771"/>
                              <a:ext cx="1928137" cy="4546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301DB" w14:textId="77777777" w:rsidR="00650978" w:rsidRDefault="00650978" w:rsidP="00266874">
                                <w:pPr>
                                  <w:spacing w:line="257" w:lineRule="auto"/>
                                  <w:contextualSpacing/>
                                  <w:rPr>
                                    <w:rFonts w:eastAsia="Calibri"/>
                                  </w:rPr>
                                </w:pPr>
                                <w:r>
                                  <w:rPr>
                                    <w:rFonts w:eastAsia="Calibri"/>
                                  </w:rPr>
                                  <w:t xml:space="preserve">Collection of </w:t>
                                </w:r>
                              </w:p>
                              <w:p w14:paraId="2D7AF61E" w14:textId="77777777" w:rsidR="00650978" w:rsidRDefault="00650978" w:rsidP="00266874">
                                <w:pPr>
                                  <w:spacing w:line="257" w:lineRule="auto"/>
                                  <w:contextualSpacing/>
                                  <w:rPr>
                                    <w:rFonts w:eastAsia="Calibri"/>
                                  </w:rPr>
                                </w:pPr>
                                <w:r>
                                  <w:rPr>
                                    <w:rFonts w:eastAsia="Calibri"/>
                                  </w:rPr>
                                  <w:t>2D LiDAR Scans</w:t>
                                </w:r>
                              </w:p>
                              <w:p w14:paraId="6140A248" w14:textId="77777777" w:rsidR="00650978" w:rsidRDefault="00650978" w:rsidP="00266874">
                                <w:pPr>
                                  <w:spacing w:line="256" w:lineRule="auto"/>
                                  <w:rPr>
                                    <w:rFonts w:eastAsia="Calibri"/>
                                  </w:rPr>
                                </w:pPr>
                              </w:p>
                              <w:p w14:paraId="079E85A4" w14:textId="77777777" w:rsidR="00650978" w:rsidRDefault="00650978" w:rsidP="00266874">
                                <w:pPr>
                                  <w:spacing w:line="256"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58" name="Group 158"/>
                          <wpg:cNvGrpSpPr/>
                          <wpg:grpSpPr>
                            <a:xfrm>
                              <a:off x="1772288" y="1634758"/>
                              <a:ext cx="870778" cy="526543"/>
                              <a:chOff x="4402912" y="358015"/>
                              <a:chExt cx="1129796" cy="741430"/>
                            </a:xfrm>
                          </wpg:grpSpPr>
                          <pic:pic xmlns:pic="http://schemas.openxmlformats.org/drawingml/2006/picture">
                            <pic:nvPicPr>
                              <pic:cNvPr id="159" name="Graphic 159" descr="Robot Hand outline"/>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4402912" y="486659"/>
                                <a:ext cx="612786" cy="612786"/>
                              </a:xfrm>
                              <a:prstGeom prst="rect">
                                <a:avLst/>
                              </a:prstGeom>
                            </pic:spPr>
                          </pic:pic>
                          <pic:pic xmlns:pic="http://schemas.openxmlformats.org/drawingml/2006/picture">
                            <pic:nvPicPr>
                              <pic:cNvPr id="160" name="Graphic 160" descr="Eye outline"/>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4766625" y="358015"/>
                                <a:ext cx="412432" cy="412432"/>
                              </a:xfrm>
                              <a:prstGeom prst="rect">
                                <a:avLst/>
                              </a:prstGeom>
                            </pic:spPr>
                          </pic:pic>
                          <pic:pic xmlns:pic="http://schemas.openxmlformats.org/drawingml/2006/picture">
                            <pic:nvPicPr>
                              <pic:cNvPr id="161" name="Graphic 161" descr="Cube with solid fill"/>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5015698" y="582435"/>
                                <a:ext cx="517010" cy="517010"/>
                              </a:xfrm>
                              <a:prstGeom prst="rect">
                                <a:avLst/>
                              </a:prstGeom>
                            </pic:spPr>
                          </pic:pic>
                        </wpg:grpSp>
                        <wps:wsp>
                          <wps:cNvPr id="162" name="Flowchart: Process 162"/>
                          <wps:cNvSpPr/>
                          <wps:spPr>
                            <a:xfrm>
                              <a:off x="743940" y="2180624"/>
                              <a:ext cx="1927954" cy="43155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79A41E" w14:textId="77777777" w:rsidR="00650978" w:rsidRDefault="00650978" w:rsidP="00266874">
                                <w:pPr>
                                  <w:spacing w:line="257" w:lineRule="auto"/>
                                  <w:contextualSpacing/>
                                  <w:rPr>
                                    <w:rFonts w:eastAsia="Calibri"/>
                                  </w:rPr>
                                </w:pPr>
                                <w:r>
                                  <w:rPr>
                                    <w:rFonts w:eastAsia="Calibri"/>
                                  </w:rPr>
                                  <w:t xml:space="preserve">Conversion to </w:t>
                                </w:r>
                              </w:p>
                              <w:p w14:paraId="4099EDF0" w14:textId="77777777" w:rsidR="00650978" w:rsidRDefault="00650978" w:rsidP="00266874">
                                <w:pPr>
                                  <w:spacing w:line="257" w:lineRule="auto"/>
                                  <w:contextualSpacing/>
                                  <w:rPr>
                                    <w:rFonts w:eastAsia="Calibri"/>
                                  </w:rPr>
                                </w:pPr>
                                <w:proofErr w:type="spellStart"/>
                                <w:r>
                                  <w:rPr>
                                    <w:rFonts w:eastAsia="Calibri"/>
                                  </w:rPr>
                                  <w:t>Pointcloud</w:t>
                                </w:r>
                                <w:proofErr w:type="spellEnd"/>
                              </w:p>
                              <w:p w14:paraId="6C49DE43" w14:textId="77777777" w:rsidR="00650978" w:rsidRDefault="00650978" w:rsidP="00266874">
                                <w:pPr>
                                  <w:spacing w:line="254"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3" name="Graphic 25" descr="Cloud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1881145" y="2152141"/>
                              <a:ext cx="606601" cy="529152"/>
                            </a:xfrm>
                            <a:prstGeom prst="rect">
                              <a:avLst/>
                            </a:prstGeom>
                          </pic:spPr>
                        </pic:pic>
                      </wpg:wgp>
                      <wpg:wgp>
                        <wpg:cNvPr id="1" name="Group 1"/>
                        <wpg:cNvGrpSpPr/>
                        <wpg:grpSpPr>
                          <a:xfrm>
                            <a:off x="459718" y="4361766"/>
                            <a:ext cx="2234055" cy="1158592"/>
                            <a:chOff x="455504" y="4683717"/>
                            <a:chExt cx="2234055" cy="1158592"/>
                          </a:xfrm>
                        </wpg:grpSpPr>
                        <wps:wsp>
                          <wps:cNvPr id="165" name="Flowchart: Process 165"/>
                          <wps:cNvSpPr/>
                          <wps:spPr>
                            <a:xfrm>
                              <a:off x="455504" y="4683717"/>
                              <a:ext cx="2234055" cy="1158592"/>
                            </a:xfrm>
                            <a:prstGeom prst="flowChartProcess">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E09484" w14:textId="77777777" w:rsidR="00650978" w:rsidRDefault="00650978" w:rsidP="00266874"/>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12"/>
                          <wps:cNvSpPr txBox="1"/>
                          <wps:spPr>
                            <a:xfrm>
                              <a:off x="1017993" y="4741545"/>
                              <a:ext cx="1211207" cy="235304"/>
                            </a:xfrm>
                            <a:prstGeom prst="rect">
                              <a:avLst/>
                            </a:prstGeom>
                            <a:solidFill>
                              <a:schemeClr val="lt1"/>
                            </a:solidFill>
                            <a:ln w="6350">
                              <a:solidFill>
                                <a:prstClr val="black"/>
                              </a:solidFill>
                            </a:ln>
                          </wps:spPr>
                          <wps:txbx>
                            <w:txbxContent>
                              <w:p w14:paraId="0AAE869D" w14:textId="77777777" w:rsidR="00650978" w:rsidRDefault="00650978" w:rsidP="00266874">
                                <w:pPr>
                                  <w:spacing w:line="252" w:lineRule="auto"/>
                                  <w:rPr>
                                    <w:rFonts w:ascii="Calibri" w:eastAsia="Calibri" w:hAnsi="Calibri"/>
                                  </w:rPr>
                                </w:pPr>
                                <w:r>
                                  <w:rPr>
                                    <w:rFonts w:ascii="Calibri" w:eastAsia="Calibri" w:hAnsi="Calibri"/>
                                  </w:rPr>
                                  <w:t>Path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7" name="Flowchart: Process 167"/>
                          <wps:cNvSpPr/>
                          <wps:spPr>
                            <a:xfrm>
                              <a:off x="498006" y="4995088"/>
                              <a:ext cx="2168681" cy="38844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6EF5C5" w14:textId="77777777" w:rsidR="00650978" w:rsidRDefault="00650978" w:rsidP="00266874">
                                <w:pPr>
                                  <w:spacing w:line="252" w:lineRule="auto"/>
                                  <w:contextualSpacing/>
                                  <w:rPr>
                                    <w:rFonts w:eastAsia="Calibri"/>
                                  </w:rPr>
                                </w:pPr>
                                <w:r>
                                  <w:rPr>
                                    <w:rFonts w:eastAsia="Calibri"/>
                                  </w:rPr>
                                  <w:t xml:space="preserve">Weld Seam </w:t>
                                </w:r>
                              </w:p>
                              <w:p w14:paraId="0FD78460" w14:textId="77777777" w:rsidR="00650978" w:rsidRDefault="00650978" w:rsidP="00266874">
                                <w:pPr>
                                  <w:spacing w:line="252" w:lineRule="auto"/>
                                  <w:contextualSpacing/>
                                  <w:rPr>
                                    <w:rFonts w:eastAsia="Calibri"/>
                                  </w:rPr>
                                </w:pPr>
                                <w:r>
                                  <w:rPr>
                                    <w:rFonts w:eastAsia="Calibri"/>
                                  </w:rPr>
                                  <w:t>Transformation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Flowchart: Process 168"/>
                          <wps:cNvSpPr/>
                          <wps:spPr>
                            <a:xfrm>
                              <a:off x="500760" y="5417232"/>
                              <a:ext cx="2152976" cy="37968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FE0960" w14:textId="77777777" w:rsidR="00650978" w:rsidRDefault="00650978" w:rsidP="00266874">
                                <w:pPr>
                                  <w:spacing w:line="252" w:lineRule="auto"/>
                                  <w:contextualSpacing/>
                                  <w:rPr>
                                    <w:rFonts w:eastAsia="Calibri"/>
                                  </w:rPr>
                                </w:pPr>
                                <w:r>
                                  <w:rPr>
                                    <w:rFonts w:eastAsia="Calibri"/>
                                  </w:rPr>
                                  <w:t>Joint Velocity</w:t>
                                </w:r>
                              </w:p>
                              <w:p w14:paraId="01BA920D" w14:textId="77777777" w:rsidR="00650978" w:rsidRDefault="00650978" w:rsidP="00266874">
                                <w:pPr>
                                  <w:spacing w:line="252" w:lineRule="auto"/>
                                  <w:contextualSpacing/>
                                  <w:rPr>
                                    <w:rFonts w:eastAsia="Calibri"/>
                                  </w:rPr>
                                </w:pPr>
                                <w:r>
                                  <w:rPr>
                                    <w:rFonts w:eastAsia="Calibri"/>
                                  </w:rPr>
                                  <w:t>Profile Generation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3" name="Group 13"/>
                        <wpg:cNvGrpSpPr/>
                        <wpg:grpSpPr>
                          <a:xfrm>
                            <a:off x="327512" y="2657553"/>
                            <a:ext cx="2456588" cy="1650381"/>
                            <a:chOff x="485255" y="2764172"/>
                            <a:chExt cx="2456588" cy="1650381"/>
                          </a:xfrm>
                        </wpg:grpSpPr>
                        <wps:wsp>
                          <wps:cNvPr id="170" name="Flowchart: Process 170"/>
                          <wps:cNvSpPr/>
                          <wps:spPr>
                            <a:xfrm>
                              <a:off x="485255" y="2764172"/>
                              <a:ext cx="2456588" cy="1619233"/>
                            </a:xfrm>
                            <a:prstGeom prst="flowChartProcess">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Text Box 12"/>
                          <wps:cNvSpPr txBox="1"/>
                          <wps:spPr>
                            <a:xfrm>
                              <a:off x="997038" y="2836880"/>
                              <a:ext cx="1581643" cy="233038"/>
                            </a:xfrm>
                            <a:prstGeom prst="rect">
                              <a:avLst/>
                            </a:prstGeom>
                            <a:solidFill>
                              <a:schemeClr val="lt1"/>
                            </a:solidFill>
                            <a:ln w="6350">
                              <a:solidFill>
                                <a:prstClr val="black"/>
                              </a:solidFill>
                            </a:ln>
                          </wps:spPr>
                          <wps:txbx>
                            <w:txbxContent>
                              <w:p w14:paraId="6D81BEF5" w14:textId="77777777" w:rsidR="00650978" w:rsidRDefault="00650978" w:rsidP="00266874">
                                <w:pPr>
                                  <w:spacing w:line="254" w:lineRule="auto"/>
                                  <w:rPr>
                                    <w:rFonts w:ascii="Calibri" w:eastAsia="Calibri" w:hAnsi="Calibri"/>
                                  </w:rPr>
                                </w:pPr>
                                <w:r>
                                  <w:rPr>
                                    <w:rFonts w:ascii="Calibri" w:eastAsia="Calibri" w:hAnsi="Calibri"/>
                                  </w:rPr>
                                  <w:t>Workpiece Localization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 name="Flowchart: Process 172"/>
                          <wps:cNvSpPr/>
                          <wps:spPr>
                            <a:xfrm>
                              <a:off x="641581" y="3092060"/>
                              <a:ext cx="2172981" cy="38302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7ACBA" w14:textId="77777777" w:rsidR="00650978" w:rsidRDefault="00650978" w:rsidP="00266874">
                                <w:pPr>
                                  <w:spacing w:line="257" w:lineRule="auto"/>
                                  <w:contextualSpacing/>
                                  <w:rPr>
                                    <w:rFonts w:eastAsia="Calibri"/>
                                  </w:rPr>
                                </w:pPr>
                                <w:r>
                                  <w:rPr>
                                    <w:rFonts w:eastAsia="Calibri"/>
                                  </w:rPr>
                                  <w:t xml:space="preserve">Voxel </w:t>
                                </w:r>
                              </w:p>
                              <w:p w14:paraId="60FA1F61" w14:textId="77777777" w:rsidR="00650978" w:rsidRDefault="00650978" w:rsidP="00266874">
                                <w:pPr>
                                  <w:spacing w:line="257" w:lineRule="auto"/>
                                  <w:contextualSpacing/>
                                  <w:rPr>
                                    <w:rFonts w:eastAsia="Calibri"/>
                                  </w:rPr>
                                </w:pPr>
                                <w:r>
                                  <w:rPr>
                                    <w:rFonts w:eastAsia="Calibri"/>
                                  </w:rPr>
                                  <w:t>Filtering</w:t>
                                </w:r>
                              </w:p>
                              <w:p w14:paraId="7692B4D6" w14:textId="77777777" w:rsidR="00650978" w:rsidRDefault="00650978" w:rsidP="00266874">
                                <w:pPr>
                                  <w:spacing w:line="256"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Flowchart: Process 173"/>
                          <wps:cNvSpPr/>
                          <wps:spPr>
                            <a:xfrm>
                              <a:off x="640140" y="3501501"/>
                              <a:ext cx="2168497" cy="3953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306575" w14:textId="77777777" w:rsidR="00650978" w:rsidRDefault="00650978" w:rsidP="00266874">
                                <w:pPr>
                                  <w:spacing w:line="254" w:lineRule="auto"/>
                                  <w:contextualSpacing/>
                                  <w:rPr>
                                    <w:rFonts w:eastAsia="Calibri"/>
                                  </w:rPr>
                                </w:pPr>
                                <w:r>
                                  <w:rPr>
                                    <w:rFonts w:eastAsia="Calibri"/>
                                  </w:rPr>
                                  <w:t xml:space="preserve">RANSAC </w:t>
                                </w:r>
                              </w:p>
                              <w:p w14:paraId="5CB1331C" w14:textId="77777777" w:rsidR="00650978" w:rsidRDefault="00650978" w:rsidP="00266874">
                                <w:pPr>
                                  <w:spacing w:line="254" w:lineRule="auto"/>
                                  <w:contextualSpacing/>
                                  <w:rPr>
                                    <w:rFonts w:eastAsia="Calibri"/>
                                  </w:rPr>
                                </w:pPr>
                                <w:r>
                                  <w:rPr>
                                    <w:rFonts w:eastAsia="Calibri"/>
                                  </w:rPr>
                                  <w:t>Segmentation</w:t>
                                </w:r>
                              </w:p>
                              <w:p w14:paraId="1502B1E2" w14:textId="77777777" w:rsidR="00650978" w:rsidRDefault="00650978" w:rsidP="00266874">
                                <w:pPr>
                                  <w:spacing w:line="254"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Flowchart: Process 174"/>
                          <wps:cNvSpPr/>
                          <wps:spPr>
                            <a:xfrm>
                              <a:off x="638181" y="3923466"/>
                              <a:ext cx="2174422" cy="4152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6EF67B" w14:textId="77777777" w:rsidR="00650978" w:rsidRDefault="00650978" w:rsidP="00266874">
                                <w:pPr>
                                  <w:spacing w:line="252" w:lineRule="auto"/>
                                  <w:contextualSpacing/>
                                  <w:rPr>
                                    <w:rFonts w:eastAsia="Calibri"/>
                                  </w:rPr>
                                </w:pPr>
                                <w:r>
                                  <w:rPr>
                                    <w:rFonts w:eastAsia="Calibri"/>
                                  </w:rPr>
                                  <w:t xml:space="preserve">ICP </w:t>
                                </w:r>
                              </w:p>
                              <w:p w14:paraId="72F29C2E" w14:textId="77777777" w:rsidR="00650978" w:rsidRDefault="00650978" w:rsidP="00266874">
                                <w:pPr>
                                  <w:spacing w:line="252" w:lineRule="auto"/>
                                  <w:contextualSpacing/>
                                  <w:rPr>
                                    <w:rFonts w:eastAsia="Calibri"/>
                                  </w:rPr>
                                </w:pPr>
                                <w:r>
                                  <w:rPr>
                                    <w:rFonts w:eastAsia="Calibri"/>
                                  </w:rPr>
                                  <w:t>Registration</w:t>
                                </w:r>
                              </w:p>
                              <w:p w14:paraId="605E8632" w14:textId="77777777" w:rsidR="00650978" w:rsidRDefault="00650978" w:rsidP="00266874">
                                <w:pPr>
                                  <w:spacing w:line="252"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5" name="Graphic 175" descr="Layers Design outline"/>
                            <pic:cNvPicPr>
                              <a:picLocks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2082813" y="3481966"/>
                              <a:ext cx="486991" cy="458081"/>
                            </a:xfrm>
                            <a:prstGeom prst="rect">
                              <a:avLst/>
                            </a:prstGeom>
                          </pic:spPr>
                        </pic:pic>
                        <pic:pic xmlns:pic="http://schemas.openxmlformats.org/drawingml/2006/picture">
                          <pic:nvPicPr>
                            <pic:cNvPr id="177" name="Graphic 59" descr="Transfer outlin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1942922" y="3925617"/>
                              <a:ext cx="276185" cy="216977"/>
                            </a:xfrm>
                            <a:prstGeom prst="rect">
                              <a:avLst/>
                            </a:prstGeom>
                          </pic:spPr>
                        </pic:pic>
                        <wpg:grpSp>
                          <wpg:cNvPr id="178" name="Group 178"/>
                          <wpg:cNvGrpSpPr/>
                          <wpg:grpSpPr>
                            <a:xfrm>
                              <a:off x="1398214" y="3826993"/>
                              <a:ext cx="1404258" cy="587560"/>
                              <a:chOff x="4684924" y="3639640"/>
                              <a:chExt cx="1641271" cy="730069"/>
                            </a:xfrm>
                          </wpg:grpSpPr>
                          <pic:pic xmlns:pic="http://schemas.openxmlformats.org/drawingml/2006/picture">
                            <pic:nvPicPr>
                              <pic:cNvPr id="179" name="Graphic 179" descr="Cloud with solid fill"/>
                              <pic:cNvPicPr>
                                <a:picLocks noChangeAspect="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5609697" y="3653210"/>
                                <a:ext cx="716498" cy="716499"/>
                              </a:xfrm>
                              <a:prstGeom prst="rect">
                                <a:avLst/>
                              </a:prstGeom>
                            </pic:spPr>
                          </pic:pic>
                          <pic:pic xmlns:pic="http://schemas.openxmlformats.org/drawingml/2006/picture">
                            <pic:nvPicPr>
                              <pic:cNvPr id="180" name="Graphic 180" descr="Cloud outline"/>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4684924" y="3639640"/>
                                <a:ext cx="710120" cy="710121"/>
                              </a:xfrm>
                              <a:prstGeom prst="rect">
                                <a:avLst/>
                              </a:prstGeom>
                            </pic:spPr>
                          </pic:pic>
                        </wpg:grpSp>
                        <pic:pic xmlns:pic="http://schemas.openxmlformats.org/drawingml/2006/picture">
                          <pic:nvPicPr>
                            <pic:cNvPr id="181" name="Graphic 181" descr="Cube outline"/>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605280" y="3495572"/>
                              <a:ext cx="439577" cy="413482"/>
                            </a:xfrm>
                            <a:prstGeom prst="rect">
                              <a:avLst/>
                            </a:prstGeom>
                          </pic:spPr>
                        </pic:pic>
                      </wpg:wgp>
                      <wps:wsp>
                        <wps:cNvPr id="5" name="Arrow: Down 5"/>
                        <wps:cNvSpPr/>
                        <wps:spPr>
                          <a:xfrm>
                            <a:off x="1411966" y="1075873"/>
                            <a:ext cx="295275" cy="329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Arrow: Down 83"/>
                        <wps:cNvSpPr/>
                        <wps:spPr>
                          <a:xfrm>
                            <a:off x="1404243" y="2491190"/>
                            <a:ext cx="295275" cy="3211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Arrow: Down 89"/>
                        <wps:cNvSpPr/>
                        <wps:spPr>
                          <a:xfrm>
                            <a:off x="1393285" y="4179509"/>
                            <a:ext cx="295275" cy="27762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578F51" w14:textId="77777777" w:rsidR="00650978" w:rsidRDefault="00650978" w:rsidP="00732F28">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03042" y="5584027"/>
                            <a:ext cx="3063240" cy="267335"/>
                          </a:xfrm>
                          <a:prstGeom prst="rect">
                            <a:avLst/>
                          </a:prstGeom>
                          <a:solidFill>
                            <a:schemeClr val="lt1"/>
                          </a:solidFill>
                          <a:ln w="6350">
                            <a:noFill/>
                          </a:ln>
                        </wps:spPr>
                        <wps:txbx>
                          <w:txbxContent>
                            <w:p w14:paraId="26E2C783" w14:textId="0FA0590E" w:rsidR="00650978" w:rsidRPr="008D7E14" w:rsidRDefault="00650978" w:rsidP="008D7E14">
                              <w:pPr>
                                <w:spacing w:line="254" w:lineRule="auto"/>
                                <w:rPr>
                                  <w:rFonts w:ascii="Calibri" w:eastAsia="Calibri" w:hAnsi="Calibri"/>
                                </w:rPr>
                              </w:pPr>
                              <w:r w:rsidRPr="008D7E14">
                                <w:rPr>
                                  <w:rFonts w:ascii="Calibri" w:eastAsia="Calibri" w:hAnsi="Calibri"/>
                                </w:rPr>
                                <w:t xml:space="preserve">Figure </w:t>
                              </w:r>
                              <w:r w:rsidRPr="008D7E14">
                                <w:rPr>
                                  <w:rFonts w:ascii="Calibri" w:eastAsia="Calibri" w:hAnsi="Calibri"/>
                                </w:rPr>
                                <w:fldChar w:fldCharType="begin"/>
                              </w:r>
                              <w:r w:rsidRPr="008D7E14">
                                <w:rPr>
                                  <w:rFonts w:ascii="Calibri" w:eastAsia="Calibri" w:hAnsi="Calibri"/>
                                </w:rPr>
                                <w:instrText>SEQ Figure \* ARABIC</w:instrText>
                              </w:r>
                              <w:r w:rsidRPr="008D7E14">
                                <w:rPr>
                                  <w:rFonts w:ascii="Calibri" w:eastAsia="Calibri" w:hAnsi="Calibri"/>
                                </w:rPr>
                                <w:fldChar w:fldCharType="separate"/>
                              </w:r>
                              <w:r w:rsidRPr="008D7E14">
                                <w:rPr>
                                  <w:rFonts w:ascii="Calibri" w:eastAsia="Calibri" w:hAnsi="Calibri"/>
                                </w:rPr>
                                <w:t>2</w:t>
                              </w:r>
                              <w:r w:rsidRPr="008D7E14">
                                <w:rPr>
                                  <w:rFonts w:ascii="Calibri" w:eastAsia="Calibri" w:hAnsi="Calibri"/>
                                </w:rPr>
                                <w:fldChar w:fldCharType="end"/>
                              </w:r>
                              <w:r>
                                <w:rPr>
                                  <w:rFonts w:ascii="Calibri" w:eastAsia="Calibri" w:hAnsi="Calibri"/>
                                </w:rPr>
                                <w:t xml:space="preserve"> -</w:t>
                              </w:r>
                              <w:r w:rsidRPr="008D7E14">
                                <w:rPr>
                                  <w:rFonts w:ascii="Calibri" w:eastAsia="Calibri" w:hAnsi="Calibri"/>
                                </w:rPr>
                                <w:t xml:space="preserve"> Method for Automated Weld Path Generation </w:t>
                              </w:r>
                            </w:p>
                            <w:p w14:paraId="0F9762D6" w14:textId="77777777" w:rsidR="00650978" w:rsidRDefault="0065097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87B5ECF" id="Canvas 182" o:spid="_x0000_s1026" editas="canvas" style="position:absolute;left:0;text-align:left;margin-left:323.45pt;margin-top:14.7pt;width:254.65pt;height:472.15pt;z-index:251658240;mso-position-horizontal-relative:page;mso-width-relative:margin;mso-height-relative:margin" coordsize="32340,599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340;height:59963;visibility:visible;mso-wrap-style:square" filled="t">
                  <v:fill o:detectmouseclick="t"/>
                  <v:path o:connecttype="none"/>
                </v:shape>
                <v:group id="Group 10" o:spid="_x0000_s1028" style="position:absolute;left:5651;top:750;width:19325;height:11883" coordorigin="7427,744" coordsize="19324,11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109" coordsize="21600,21600" o:spt="109" path="m,l,21600r21600,l21600,xe">
                    <v:stroke joinstyle="miter"/>
                    <v:path gradientshapeok="t" o:connecttype="rect"/>
                  </v:shapetype>
                  <v:shape id="Flowchart: Process 148" o:spid="_x0000_s1029" type="#_x0000_t109" style="position:absolute;left:7427;top:744;width:19325;height:1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" fillcolor="#d8d8d8 [2732]" strokecolor="black [3213]" strokeweight="1pt"/>
                  <v:shapetype id="_x0000_t202" coordsize="21600,21600" o:spt="202" path="m,l,21600r21600,l21600,xe">
                    <v:stroke joinstyle="miter"/>
                    <v:path gradientshapeok="t" o:connecttype="rect"/>
                  </v:shapetype>
                  <v:shape id="Text Box 149" o:spid="_x0000_s1030" type="#_x0000_t202" style="position:absolute;left:10728;top:1362;width:11928;height:2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7D98700A" w14:textId="77777777" w:rsidR="00650978" w:rsidRDefault="00650978" w:rsidP="00266874">
                          <w:r>
                            <w:t>Model Preparation</w:t>
                          </w:r>
                        </w:p>
                      </w:txbxContent>
                    </v:textbox>
                  </v:shape>
                  <v:shape id="Flowchart: Process 150" o:spid="_x0000_s1031" type="#_x0000_t109" style="position:absolute;left:7980;top:3837;width:18139;height:3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" fillcolor="#5b9bd5 [3204]" strokecolor="#1f4d78 [1604]" strokeweight="1pt">
                    <v:textbox>
                      <w:txbxContent>
                        <w:p w14:paraId="5C0F287E" w14:textId="77777777" w:rsidR="00650978" w:rsidRDefault="00650978" w:rsidP="00266874">
                          <w:pPr>
                            <w:contextualSpacing/>
                          </w:pPr>
                          <w:r>
                            <w:t xml:space="preserve">Workpiece CAD </w:t>
                          </w:r>
                        </w:p>
                        <w:p w14:paraId="4C91432A" w14:textId="77777777" w:rsidR="00650978" w:rsidRDefault="00650978" w:rsidP="00266874">
                          <w:pPr>
                            <w:contextualSpacing/>
                          </w:pPr>
                          <w:r>
                            <w:t>Model Generation</w:t>
                          </w:r>
                        </w:p>
                        <w:p w14:paraId="7BCA707B" w14:textId="77777777" w:rsidR="00650978" w:rsidRDefault="00650978" w:rsidP="00266874">
                          <w:pPr>
                            <w:jc w:val="center"/>
                          </w:pPr>
                        </w:p>
                      </w:txbxContent>
                    </v:textbox>
                  </v:shape>
                  <v:shape id="Graphic 151" o:spid="_x0000_s1032" type="#_x0000_t75" alt="Cube outline" style="position:absolute;left:19178;top:3764;width:4995;height:4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">
                    <v:imagedata r:id="rId27" o:title="Cube outline"/>
                  </v:shape>
                  <v:shape id="Flowchart: Process 152" o:spid="_x0000_s1033" type="#_x0000_t109" style="position:absolute;left:7980;top:8105;width:18180;height:3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" fillcolor="#5b9bd5 [3204]" strokecolor="#1f4d78 [1604]" strokeweight="1pt">
                    <v:textbox>
                      <w:txbxContent>
                        <w:p w14:paraId="204A10CD" w14:textId="77777777" w:rsidR="00650978" w:rsidRDefault="00650978" w:rsidP="00266874">
                          <w:pPr>
                            <w:spacing w:line="257" w:lineRule="auto"/>
                            <w:contextualSpacing/>
                            <w:rPr>
                              <w:rFonts w:eastAsia="Calibri"/>
                            </w:rPr>
                          </w:pPr>
                          <w:r>
                            <w:rPr>
                              <w:rFonts w:eastAsia="Calibri"/>
                            </w:rPr>
                            <w:t xml:space="preserve">Conversion to </w:t>
                          </w:r>
                        </w:p>
                        <w:p w14:paraId="54735486" w14:textId="77777777" w:rsidR="00650978" w:rsidRDefault="00650978" w:rsidP="00266874">
                          <w:pPr>
                            <w:spacing w:line="257" w:lineRule="auto"/>
                            <w:contextualSpacing/>
                            <w:rPr>
                              <w:rFonts w:eastAsia="Calibri"/>
                            </w:rPr>
                          </w:pPr>
                          <w:proofErr w:type="spellStart"/>
                          <w:r>
                            <w:rPr>
                              <w:rFonts w:eastAsia="Calibri"/>
                            </w:rPr>
                            <w:t>Pointcloud</w:t>
                          </w:r>
                          <w:proofErr w:type="spellEnd"/>
                        </w:p>
                        <w:p w14:paraId="677E8087" w14:textId="77777777" w:rsidR="00650978" w:rsidRDefault="00650978" w:rsidP="00266874">
                          <w:pPr>
                            <w:spacing w:line="256" w:lineRule="auto"/>
                            <w:jc w:val="center"/>
                            <w:rPr>
                              <w:rFonts w:eastAsia="Calibri"/>
                            </w:rPr>
                          </w:pPr>
                          <w:r>
                            <w:rPr>
                              <w:rFonts w:eastAsia="Calibri"/>
                            </w:rPr>
                            <w:t> </w:t>
                          </w:r>
                        </w:p>
                      </w:txbxContent>
                    </v:textbox>
                  </v:shape>
                  <v:shape id="Graphic 153" o:spid="_x0000_s1034" type="#_x0000_t75" alt="Cloud outline" style="position:absolute;left:18811;top:7394;width:6109;height:5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">
                    <v:imagedata r:id="rId28" o:title="Cloud outline"/>
                  </v:shape>
                </v:group>
                <v:group id="Group 11" o:spid="_x0000_s1035" style="position:absolute;left:5398;top:13279;width:20047;height:13050" coordorigin="7054,13762" coordsize="20046,1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lowchart: Process 155" o:spid="_x0000_s1036" type="#_x0000_t109" style="position:absolute;left:7054;top:13762;width:20047;height:12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" fillcolor="#d8d8d8 [2732]" strokecolor="black [3213]" strokeweight="1pt"/>
                  <v:shape id="Text Box 12" o:spid="_x0000_s1037" type="#_x0000_t202" style="position:absolute;left:10702;top:14429;width:12985;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14:paraId="7B15B1CD" w14:textId="3953A20E" w:rsidR="00650978" w:rsidRDefault="00650978" w:rsidP="00266874">
                          <w:pPr>
                            <w:spacing w:line="256" w:lineRule="auto"/>
                            <w:rPr>
                              <w:rFonts w:ascii="Calibri" w:eastAsia="Calibri" w:hAnsi="Calibri"/>
                            </w:rPr>
                          </w:pPr>
                          <w:r>
                            <w:rPr>
                              <w:rFonts w:ascii="Calibri" w:eastAsia="Calibri" w:hAnsi="Calibri"/>
                            </w:rPr>
                            <w:t xml:space="preserve">Workspace Sensing </w:t>
                          </w:r>
                        </w:p>
                      </w:txbxContent>
                    </v:textbox>
                  </v:shape>
                  <v:shape id="Flowchart: Process 157" o:spid="_x0000_s1038" type="#_x0000_t109" style="position:absolute;left:7471;top:16977;width:19281;height:4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" fillcolor="#5b9bd5 [3204]" strokecolor="#1f4d78 [1604]" strokeweight="1pt">
                    <v:textbox>
                      <w:txbxContent>
                        <w:p w14:paraId="0A5301DB" w14:textId="77777777" w:rsidR="00650978" w:rsidRDefault="00650978" w:rsidP="00266874">
                          <w:pPr>
                            <w:spacing w:line="257" w:lineRule="auto"/>
                            <w:contextualSpacing/>
                            <w:rPr>
                              <w:rFonts w:eastAsia="Calibri"/>
                            </w:rPr>
                          </w:pPr>
                          <w:r>
                            <w:rPr>
                              <w:rFonts w:eastAsia="Calibri"/>
                            </w:rPr>
                            <w:t xml:space="preserve">Collection of </w:t>
                          </w:r>
                        </w:p>
                        <w:p w14:paraId="2D7AF61E" w14:textId="77777777" w:rsidR="00650978" w:rsidRDefault="00650978" w:rsidP="00266874">
                          <w:pPr>
                            <w:spacing w:line="257" w:lineRule="auto"/>
                            <w:contextualSpacing/>
                            <w:rPr>
                              <w:rFonts w:eastAsia="Calibri"/>
                            </w:rPr>
                          </w:pPr>
                          <w:r>
                            <w:rPr>
                              <w:rFonts w:eastAsia="Calibri"/>
                            </w:rPr>
                            <w:t>2D LiDAR Scans</w:t>
                          </w:r>
                        </w:p>
                        <w:p w14:paraId="6140A248" w14:textId="77777777" w:rsidR="00650978" w:rsidRDefault="00650978" w:rsidP="00266874">
                          <w:pPr>
                            <w:spacing w:line="256" w:lineRule="auto"/>
                            <w:rPr>
                              <w:rFonts w:eastAsia="Calibri"/>
                            </w:rPr>
                          </w:pPr>
                        </w:p>
                        <w:p w14:paraId="079E85A4" w14:textId="77777777" w:rsidR="00650978" w:rsidRDefault="00650978" w:rsidP="00266874">
                          <w:pPr>
                            <w:spacing w:line="256" w:lineRule="auto"/>
                            <w:jc w:val="center"/>
                            <w:rPr>
                              <w:rFonts w:eastAsia="Calibri"/>
                            </w:rPr>
                          </w:pPr>
                          <w:r>
                            <w:rPr>
                              <w:rFonts w:eastAsia="Calibri"/>
                            </w:rPr>
                            <w:t> </w:t>
                          </w:r>
                        </w:p>
                      </w:txbxContent>
                    </v:textbox>
                  </v:shape>
                  <v:group id="Group 158" o:spid="_x0000_s1039" style="position:absolute;left:17722;top:16347;width:8708;height:5266" coordorigin="44029,3580" coordsize="11297,7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Graphic 159" o:spid="_x0000_s1040" type="#_x0000_t75" alt="Robot Hand outline" style="position:absolute;left:44029;top:4866;width:6127;height:6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">
                      <v:imagedata r:id="rId29" o:title="Robot Hand outline"/>
                    </v:shape>
                    <v:shape id="Graphic 160" o:spid="_x0000_s1041" type="#_x0000_t75" alt="Eye outline" style="position:absolute;left:47666;top:3580;width:4124;height:4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">
                      <v:imagedata r:id="rId30" o:title="Eye outline"/>
                    </v:shape>
                    <v:shape id="Graphic 161" o:spid="_x0000_s1042" type="#_x0000_t75" alt="Cube with solid fill" style="position:absolute;left:50156;top:5824;width:5171;height:5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">
                      <v:imagedata r:id="rId31" o:title="Cube with solid fill"/>
                    </v:shape>
                  </v:group>
                  <v:shape id="Flowchart: Process 162" o:spid="_x0000_s1043" type="#_x0000_t109" style="position:absolute;left:7439;top:21806;width:19279;height: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" fillcolor="#5b9bd5 [3204]" strokecolor="#1f4d78 [1604]" strokeweight="1pt">
                    <v:textbox>
                      <w:txbxContent>
                        <w:p w14:paraId="6779A41E" w14:textId="77777777" w:rsidR="00650978" w:rsidRDefault="00650978" w:rsidP="00266874">
                          <w:pPr>
                            <w:spacing w:line="257" w:lineRule="auto"/>
                            <w:contextualSpacing/>
                            <w:rPr>
                              <w:rFonts w:eastAsia="Calibri"/>
                            </w:rPr>
                          </w:pPr>
                          <w:r>
                            <w:rPr>
                              <w:rFonts w:eastAsia="Calibri"/>
                            </w:rPr>
                            <w:t xml:space="preserve">Conversion to </w:t>
                          </w:r>
                        </w:p>
                        <w:p w14:paraId="4099EDF0" w14:textId="77777777" w:rsidR="00650978" w:rsidRDefault="00650978" w:rsidP="00266874">
                          <w:pPr>
                            <w:spacing w:line="257" w:lineRule="auto"/>
                            <w:contextualSpacing/>
                            <w:rPr>
                              <w:rFonts w:eastAsia="Calibri"/>
                            </w:rPr>
                          </w:pPr>
                          <w:proofErr w:type="spellStart"/>
                          <w:r>
                            <w:rPr>
                              <w:rFonts w:eastAsia="Calibri"/>
                            </w:rPr>
                            <w:t>Pointcloud</w:t>
                          </w:r>
                          <w:proofErr w:type="spellEnd"/>
                        </w:p>
                        <w:p w14:paraId="6C49DE43" w14:textId="77777777" w:rsidR="00650978" w:rsidRDefault="00650978" w:rsidP="00266874">
                          <w:pPr>
                            <w:spacing w:line="254" w:lineRule="auto"/>
                            <w:jc w:val="center"/>
                            <w:rPr>
                              <w:rFonts w:eastAsia="Calibri"/>
                            </w:rPr>
                          </w:pPr>
                          <w:r>
                            <w:rPr>
                              <w:rFonts w:eastAsia="Calibri"/>
                            </w:rPr>
                            <w:t> </w:t>
                          </w:r>
                        </w:p>
                      </w:txbxContent>
                    </v:textbox>
                  </v:shape>
                  <v:shape id="Graphic 25" o:spid="_x0000_s1044" type="#_x0000_t75" alt="Cloud with solid fill" style="position:absolute;left:18811;top:21521;width:6066;height:5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">
                    <v:imagedata r:id="rId32" o:title="Cloud with solid fill"/>
                  </v:shape>
                </v:group>
                <v:group id="Group 1" o:spid="_x0000_s1045" style="position:absolute;left:4597;top:43617;width:22340;height:11586" coordorigin="4555,46837" coordsize="22340,11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lowchart: Process 165" o:spid="_x0000_s1046" type="#_x0000_t109" style="position:absolute;left:4555;top:46837;width:22340;height:11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" fillcolor="#d8d8d8 [2732]" strokecolor="black [3213]" strokeweight="1pt">
                    <v:textbox>
                      <w:txbxContent>
                        <w:p w14:paraId="68E09484" w14:textId="77777777" w:rsidR="00650978" w:rsidRDefault="00650978" w:rsidP="00266874"/>
                      </w:txbxContent>
                    </v:textbox>
                  </v:shape>
                  <v:shape id="Text Box 12" o:spid="_x0000_s1047" type="#_x0000_t202" style="position:absolute;left:10179;top:47415;width:12113;height:2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" fillcolor="white [3201]" strokeweight=".5pt">
                    <v:textbox>
                      <w:txbxContent>
                        <w:p w14:paraId="0AAE869D" w14:textId="77777777" w:rsidR="00650978" w:rsidRDefault="00650978" w:rsidP="00266874">
                          <w:pPr>
                            <w:spacing w:line="252" w:lineRule="auto"/>
                            <w:rPr>
                              <w:rFonts w:ascii="Calibri" w:eastAsia="Calibri" w:hAnsi="Calibri"/>
                            </w:rPr>
                          </w:pPr>
                          <w:r>
                            <w:rPr>
                              <w:rFonts w:ascii="Calibri" w:eastAsia="Calibri" w:hAnsi="Calibri"/>
                            </w:rPr>
                            <w:t>Path Generation</w:t>
                          </w:r>
                        </w:p>
                      </w:txbxContent>
                    </v:textbox>
                  </v:shape>
                  <v:shape id="Flowchart: Process 167" o:spid="_x0000_s1048" type="#_x0000_t109" style="position:absolute;left:4980;top:49950;width:21686;height:3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" fillcolor="#5b9bd5 [3204]" strokecolor="#1f4d78 [1604]" strokeweight="1pt">
                    <v:textbox>
                      <w:txbxContent>
                        <w:p w14:paraId="646EF5C5" w14:textId="77777777" w:rsidR="00650978" w:rsidRDefault="00650978" w:rsidP="00266874">
                          <w:pPr>
                            <w:spacing w:line="252" w:lineRule="auto"/>
                            <w:contextualSpacing/>
                            <w:rPr>
                              <w:rFonts w:eastAsia="Calibri"/>
                            </w:rPr>
                          </w:pPr>
                          <w:r>
                            <w:rPr>
                              <w:rFonts w:eastAsia="Calibri"/>
                            </w:rPr>
                            <w:t xml:space="preserve">Weld Seam </w:t>
                          </w:r>
                        </w:p>
                        <w:p w14:paraId="0FD78460" w14:textId="77777777" w:rsidR="00650978" w:rsidRDefault="00650978" w:rsidP="00266874">
                          <w:pPr>
                            <w:spacing w:line="252" w:lineRule="auto"/>
                            <w:contextualSpacing/>
                            <w:rPr>
                              <w:rFonts w:eastAsia="Calibri"/>
                            </w:rPr>
                          </w:pPr>
                          <w:r>
                            <w:rPr>
                              <w:rFonts w:eastAsia="Calibri"/>
                            </w:rPr>
                            <w:t>Transformation  </w:t>
                          </w:r>
                        </w:p>
                      </w:txbxContent>
                    </v:textbox>
                  </v:shape>
                  <v:shape id="Flowchart: Process 168" o:spid="_x0000_s1049" type="#_x0000_t109" style="position:absolute;left:5007;top:54172;width:21530;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" fillcolor="#5b9bd5 [3204]" strokecolor="#1f4d78 [1604]" strokeweight="1pt">
                    <v:textbox>
                      <w:txbxContent>
                        <w:p w14:paraId="59FE0960" w14:textId="77777777" w:rsidR="00650978" w:rsidRDefault="00650978" w:rsidP="00266874">
                          <w:pPr>
                            <w:spacing w:line="252" w:lineRule="auto"/>
                            <w:contextualSpacing/>
                            <w:rPr>
                              <w:rFonts w:eastAsia="Calibri"/>
                            </w:rPr>
                          </w:pPr>
                          <w:r>
                            <w:rPr>
                              <w:rFonts w:eastAsia="Calibri"/>
                            </w:rPr>
                            <w:t>Joint Velocity</w:t>
                          </w:r>
                        </w:p>
                        <w:p w14:paraId="01BA920D" w14:textId="77777777" w:rsidR="00650978" w:rsidRDefault="00650978" w:rsidP="00266874">
                          <w:pPr>
                            <w:spacing w:line="252" w:lineRule="auto"/>
                            <w:contextualSpacing/>
                            <w:rPr>
                              <w:rFonts w:eastAsia="Calibri"/>
                            </w:rPr>
                          </w:pPr>
                          <w:r>
                            <w:rPr>
                              <w:rFonts w:eastAsia="Calibri"/>
                            </w:rPr>
                            <w:t>Profile Generation  </w:t>
                          </w:r>
                        </w:p>
                      </w:txbxContent>
                    </v:textbox>
                  </v:shape>
                </v:group>
                <v:group id="Group 13" o:spid="_x0000_s1050" style="position:absolute;left:3275;top:26575;width:24566;height:16504" coordorigin="4852,27641" coordsize="24565,16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lowchart: Process 170" o:spid="_x0000_s1051" type="#_x0000_t109" style="position:absolute;left:4852;top:27641;width:24566;height:16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" fillcolor="#d8d8d8 [2732]" strokecolor="black [3213]" strokeweight="1pt"/>
                  <v:shape id="Text Box 12" o:spid="_x0000_s1052" type="#_x0000_t202" style="position:absolute;left:9970;top:28368;width:15816;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" fillcolor="white [3201]" strokeweight=".5pt">
                    <v:textbox>
                      <w:txbxContent>
                        <w:p w14:paraId="6D81BEF5" w14:textId="77777777" w:rsidR="00650978" w:rsidRDefault="00650978" w:rsidP="00266874">
                          <w:pPr>
                            <w:spacing w:line="254" w:lineRule="auto"/>
                            <w:rPr>
                              <w:rFonts w:ascii="Calibri" w:eastAsia="Calibri" w:hAnsi="Calibri"/>
                            </w:rPr>
                          </w:pPr>
                          <w:r>
                            <w:rPr>
                              <w:rFonts w:ascii="Calibri" w:eastAsia="Calibri" w:hAnsi="Calibri"/>
                            </w:rPr>
                            <w:t>Workpiece Localization</w:t>
                          </w:r>
                        </w:p>
                      </w:txbxContent>
                    </v:textbox>
                  </v:shape>
                  <v:shape id="Flowchart: Process 172" o:spid="_x0000_s1053" type="#_x0000_t109" style="position:absolute;left:6415;top:30920;width:21730;height:3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" fillcolor="#5b9bd5 [3204]" strokecolor="#1f4d78 [1604]" strokeweight="1pt">
                    <v:textbox>
                      <w:txbxContent>
                        <w:p w14:paraId="2587ACBA" w14:textId="77777777" w:rsidR="00650978" w:rsidRDefault="00650978" w:rsidP="00266874">
                          <w:pPr>
                            <w:spacing w:line="257" w:lineRule="auto"/>
                            <w:contextualSpacing/>
                            <w:rPr>
                              <w:rFonts w:eastAsia="Calibri"/>
                            </w:rPr>
                          </w:pPr>
                          <w:r>
                            <w:rPr>
                              <w:rFonts w:eastAsia="Calibri"/>
                            </w:rPr>
                            <w:t xml:space="preserve">Voxel </w:t>
                          </w:r>
                        </w:p>
                        <w:p w14:paraId="60FA1F61" w14:textId="77777777" w:rsidR="00650978" w:rsidRDefault="00650978" w:rsidP="00266874">
                          <w:pPr>
                            <w:spacing w:line="257" w:lineRule="auto"/>
                            <w:contextualSpacing/>
                            <w:rPr>
                              <w:rFonts w:eastAsia="Calibri"/>
                            </w:rPr>
                          </w:pPr>
                          <w:r>
                            <w:rPr>
                              <w:rFonts w:eastAsia="Calibri"/>
                            </w:rPr>
                            <w:t>Filtering</w:t>
                          </w:r>
                        </w:p>
                        <w:p w14:paraId="7692B4D6" w14:textId="77777777" w:rsidR="00650978" w:rsidRDefault="00650978" w:rsidP="00266874">
                          <w:pPr>
                            <w:spacing w:line="256" w:lineRule="auto"/>
                            <w:jc w:val="center"/>
                            <w:rPr>
                              <w:rFonts w:eastAsia="Calibri"/>
                            </w:rPr>
                          </w:pPr>
                          <w:r>
                            <w:rPr>
                              <w:rFonts w:eastAsia="Calibri"/>
                            </w:rPr>
                            <w:t> </w:t>
                          </w:r>
                        </w:p>
                      </w:txbxContent>
                    </v:textbox>
                  </v:shape>
                  <v:shape id="Flowchart: Process 173" o:spid="_x0000_s1054" type="#_x0000_t109" style="position:absolute;left:6401;top:35015;width:21685;height:3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" fillcolor="#5b9bd5 [3204]" strokecolor="#1f4d78 [1604]" strokeweight="1pt">
                    <v:textbox>
                      <w:txbxContent>
                        <w:p w14:paraId="75306575" w14:textId="77777777" w:rsidR="00650978" w:rsidRDefault="00650978" w:rsidP="00266874">
                          <w:pPr>
                            <w:spacing w:line="254" w:lineRule="auto"/>
                            <w:contextualSpacing/>
                            <w:rPr>
                              <w:rFonts w:eastAsia="Calibri"/>
                            </w:rPr>
                          </w:pPr>
                          <w:r>
                            <w:rPr>
                              <w:rFonts w:eastAsia="Calibri"/>
                            </w:rPr>
                            <w:t xml:space="preserve">RANSAC </w:t>
                          </w:r>
                        </w:p>
                        <w:p w14:paraId="5CB1331C" w14:textId="77777777" w:rsidR="00650978" w:rsidRDefault="00650978" w:rsidP="00266874">
                          <w:pPr>
                            <w:spacing w:line="254" w:lineRule="auto"/>
                            <w:contextualSpacing/>
                            <w:rPr>
                              <w:rFonts w:eastAsia="Calibri"/>
                            </w:rPr>
                          </w:pPr>
                          <w:r>
                            <w:rPr>
                              <w:rFonts w:eastAsia="Calibri"/>
                            </w:rPr>
                            <w:t>Segmentation</w:t>
                          </w:r>
                        </w:p>
                        <w:p w14:paraId="1502B1E2" w14:textId="77777777" w:rsidR="00650978" w:rsidRDefault="00650978" w:rsidP="00266874">
                          <w:pPr>
                            <w:spacing w:line="254" w:lineRule="auto"/>
                            <w:jc w:val="center"/>
                            <w:rPr>
                              <w:rFonts w:eastAsia="Calibri"/>
                            </w:rPr>
                          </w:pPr>
                          <w:r>
                            <w:rPr>
                              <w:rFonts w:eastAsia="Calibri"/>
                            </w:rPr>
                            <w:t> </w:t>
                          </w:r>
                        </w:p>
                      </w:txbxContent>
                    </v:textbox>
                  </v:shape>
                  <v:shape id="Flowchart: Process 174" o:spid="_x0000_s1055" type="#_x0000_t109" style="position:absolute;left:6381;top:39234;width:21745;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" fillcolor="#5b9bd5 [3204]" strokecolor="#1f4d78 [1604]" strokeweight="1pt">
                    <v:textbox>
                      <w:txbxContent>
                        <w:p w14:paraId="236EF67B" w14:textId="77777777" w:rsidR="00650978" w:rsidRDefault="00650978" w:rsidP="00266874">
                          <w:pPr>
                            <w:spacing w:line="252" w:lineRule="auto"/>
                            <w:contextualSpacing/>
                            <w:rPr>
                              <w:rFonts w:eastAsia="Calibri"/>
                            </w:rPr>
                          </w:pPr>
                          <w:r>
                            <w:rPr>
                              <w:rFonts w:eastAsia="Calibri"/>
                            </w:rPr>
                            <w:t xml:space="preserve">ICP </w:t>
                          </w:r>
                        </w:p>
                        <w:p w14:paraId="72F29C2E" w14:textId="77777777" w:rsidR="00650978" w:rsidRDefault="00650978" w:rsidP="00266874">
                          <w:pPr>
                            <w:spacing w:line="252" w:lineRule="auto"/>
                            <w:contextualSpacing/>
                            <w:rPr>
                              <w:rFonts w:eastAsia="Calibri"/>
                            </w:rPr>
                          </w:pPr>
                          <w:r>
                            <w:rPr>
                              <w:rFonts w:eastAsia="Calibri"/>
                            </w:rPr>
                            <w:t>Registration</w:t>
                          </w:r>
                        </w:p>
                        <w:p w14:paraId="605E8632" w14:textId="77777777" w:rsidR="00650978" w:rsidRDefault="00650978" w:rsidP="00266874">
                          <w:pPr>
                            <w:spacing w:line="252" w:lineRule="auto"/>
                            <w:jc w:val="center"/>
                            <w:rPr>
                              <w:rFonts w:eastAsia="Calibri"/>
                            </w:rPr>
                          </w:pPr>
                          <w:r>
                            <w:rPr>
                              <w:rFonts w:eastAsia="Calibri"/>
                            </w:rPr>
                            <w:t> </w:t>
                          </w:r>
                        </w:p>
                      </w:txbxContent>
                    </v:textbox>
                  </v:shape>
                  <v:shape id="Graphic 175" o:spid="_x0000_s1056" type="#_x0000_t75" alt="Layers Design outline" style="position:absolute;left:20828;top:34819;width:4870;height:4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">
                    <v:imagedata r:id="rId33" o:title="Layers Design outline"/>
                  </v:shape>
                  <v:shape id="Graphic 59" o:spid="_x0000_s1057" type="#_x0000_t75" alt="Transfer outline" style="position:absolute;left:19429;top:39256;width:2762;height:2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">
                    <v:imagedata r:id="rId34" o:title="Transfer outline"/>
                  </v:shape>
                  <v:group id="Group 178" o:spid="_x0000_s1058" style="position:absolute;left:13982;top:38269;width:14042;height:5876" coordorigin="46849,36396" coordsize="16412,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Graphic 179" o:spid="_x0000_s1059" type="#_x0000_t75" alt="Cloud with solid fill" style="position:absolute;left:56096;top:36532;width:7165;height:7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">
                      <v:imagedata r:id="rId32" o:title="Cloud with solid fill"/>
                    </v:shape>
                    <v:shape id="Graphic 180" o:spid="_x0000_s1060" type="#_x0000_t75" alt="Cloud outline" style="position:absolute;left:46849;top:36396;width:7101;height:7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">
                      <v:imagedata r:id="rId28" o:title="Cloud outline"/>
                    </v:shape>
                  </v:group>
                  <v:shape id="Graphic 181" o:spid="_x0000_s1061" type="#_x0000_t75" alt="Cube outline" style="position:absolute;left:16052;top:34955;width:4396;height:4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">
                    <v:imagedata r:id="rId27" o:title="Cube outline"/>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62" type="#_x0000_t67" style="position:absolute;left:14119;top:10758;width:2953;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" adj="11920" fillcolor="#5b9bd5 [3204]" strokecolor="#1f4d78 [1604]" strokeweight="1pt"/>
                <v:shape id="Arrow: Down 83" o:spid="_x0000_s1063" type="#_x0000_t67" style="position:absolute;left:14042;top:24911;width:2953;height:3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" adj="11671" fillcolor="#5b9bd5 [3204]" strokecolor="#1f4d78 [1604]" strokeweight="1pt"/>
                <v:shape id="Arrow: Down 89" o:spid="_x0000_s1064" type="#_x0000_t67" style="position:absolute;left:13932;top:41795;width:2953;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" adj="10800" fillcolor="#5b9bd5 [3204]" strokecolor="#1f4d78 [1604]" strokeweight="1pt">
                  <v:textbox>
                    <w:txbxContent>
                      <w:p w14:paraId="51578F51" w14:textId="77777777" w:rsidR="00650978" w:rsidRDefault="00650978" w:rsidP="00732F28">
                        <w:pPr>
                          <w:jc w:val="center"/>
                        </w:pPr>
                      </w:p>
                    </w:txbxContent>
                  </v:textbox>
                </v:shape>
                <v:shape id="Text Box 17" o:spid="_x0000_s1065" type="#_x0000_t202" style="position:absolute;left:1030;top:55840;width:30632;height:26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" fillcolor="white [3201]" stroked="f" strokeweight=".5pt">
                  <v:textbox>
                    <w:txbxContent>
                      <w:p w14:paraId="26E2C783" w14:textId="0FA0590E" w:rsidR="00650978" w:rsidRPr="008D7E14" w:rsidRDefault="00650978" w:rsidP="008D7E14">
                        <w:pPr>
                          <w:spacing w:line="254" w:lineRule="auto"/>
                          <w:rPr>
                            <w:rFonts w:ascii="Calibri" w:eastAsia="Calibri" w:hAnsi="Calibri"/>
                          </w:rPr>
                        </w:pPr>
                        <w:r w:rsidRPr="008D7E14">
                          <w:rPr>
                            <w:rFonts w:ascii="Calibri" w:eastAsia="Calibri" w:hAnsi="Calibri"/>
                          </w:rPr>
                          <w:t xml:space="preserve">Figure </w:t>
                        </w:r>
                        <w:r w:rsidRPr="008D7E14">
                          <w:rPr>
                            <w:rFonts w:ascii="Calibri" w:eastAsia="Calibri" w:hAnsi="Calibri"/>
                          </w:rPr>
                          <w:fldChar w:fldCharType="begin"/>
                        </w:r>
                        <w:r w:rsidRPr="008D7E14">
                          <w:rPr>
                            <w:rFonts w:ascii="Calibri" w:eastAsia="Calibri" w:hAnsi="Calibri"/>
                          </w:rPr>
                          <w:instrText>SEQ Figure \* ARABIC</w:instrText>
                        </w:r>
                        <w:r w:rsidRPr="008D7E14">
                          <w:rPr>
                            <w:rFonts w:ascii="Calibri" w:eastAsia="Calibri" w:hAnsi="Calibri"/>
                          </w:rPr>
                          <w:fldChar w:fldCharType="separate"/>
                        </w:r>
                        <w:r w:rsidRPr="008D7E14">
                          <w:rPr>
                            <w:rFonts w:ascii="Calibri" w:eastAsia="Calibri" w:hAnsi="Calibri"/>
                          </w:rPr>
                          <w:t>2</w:t>
                        </w:r>
                        <w:r w:rsidRPr="008D7E14">
                          <w:rPr>
                            <w:rFonts w:ascii="Calibri" w:eastAsia="Calibri" w:hAnsi="Calibri"/>
                          </w:rPr>
                          <w:fldChar w:fldCharType="end"/>
                        </w:r>
                        <w:r>
                          <w:rPr>
                            <w:rFonts w:ascii="Calibri" w:eastAsia="Calibri" w:hAnsi="Calibri"/>
                          </w:rPr>
                          <w:t xml:space="preserve"> -</w:t>
                        </w:r>
                        <w:r w:rsidRPr="008D7E14">
                          <w:rPr>
                            <w:rFonts w:ascii="Calibri" w:eastAsia="Calibri" w:hAnsi="Calibri"/>
                          </w:rPr>
                          <w:t xml:space="preserve"> Method for Automated Weld Path Generation </w:t>
                        </w:r>
                      </w:p>
                      <w:p w14:paraId="0F9762D6" w14:textId="77777777" w:rsidR="00650978" w:rsidRDefault="00650978"/>
                    </w:txbxContent>
                  </v:textbox>
                </v:shape>
                <w10:wrap type="topAndBottom" anchorx="page"/>
              </v:group>
            </w:pict>
          </mc:Fallback>
        </mc:AlternateContent>
      </w:r>
    </w:p>
    <w:p w14:paraId="4AEC1430" w14:textId="34042672" w:rsidR="00FC6874" w:rsidRDefault="00FC6874" w:rsidP="00FC6874">
      <w:pPr>
        <w:pStyle w:val="BodyTextIndent"/>
        <w:ind w:left="360" w:firstLine="0"/>
        <w:rPr>
          <w:rFonts w:ascii="Arial" w:hAnsi="Arial" w:cs="Arial"/>
          <w:b/>
          <w:kern w:val="0"/>
        </w:rPr>
      </w:pPr>
    </w:p>
    <w:p w14:paraId="1E43B756" w14:textId="7F5569CF" w:rsidR="00573E6D" w:rsidRDefault="00573E6D" w:rsidP="00FC6874">
      <w:pPr>
        <w:pStyle w:val="BodyTextIndent"/>
        <w:ind w:left="360" w:firstLine="0"/>
        <w:rPr>
          <w:rFonts w:ascii="Arial" w:hAnsi="Arial" w:cs="Arial"/>
          <w:b/>
          <w:kern w:val="0"/>
        </w:rPr>
      </w:pPr>
    </w:p>
    <w:p w14:paraId="0AC93306" w14:textId="63B7145E" w:rsidR="00F42747" w:rsidRDefault="00F42747" w:rsidP="00FC6874">
      <w:pPr>
        <w:pStyle w:val="BodyTextIndent"/>
        <w:ind w:left="360" w:firstLine="0"/>
        <w:rPr>
          <w:rFonts w:ascii="Arial" w:hAnsi="Arial" w:cs="Arial"/>
          <w:b/>
          <w:kern w:val="0"/>
        </w:rPr>
      </w:pPr>
    </w:p>
    <w:p w14:paraId="1191C4D7" w14:textId="647B854C" w:rsidR="00F42747" w:rsidRDefault="00F42747" w:rsidP="00E20F57">
      <w:pPr>
        <w:pStyle w:val="BodyTextIndent"/>
        <w:ind w:firstLine="0"/>
        <w:rPr>
          <w:rFonts w:ascii="Arial" w:hAnsi="Arial" w:cs="Arial"/>
          <w:b/>
          <w:kern w:val="0"/>
        </w:rPr>
      </w:pPr>
    </w:p>
    <w:p w14:paraId="71B5ACCB" w14:textId="77777777" w:rsidR="00E20F57" w:rsidRDefault="00E20F57" w:rsidP="00E20F57">
      <w:pPr>
        <w:pStyle w:val="BodyTextIndent"/>
        <w:ind w:firstLine="0"/>
        <w:rPr>
          <w:rFonts w:ascii="Arial" w:hAnsi="Arial" w:cs="Arial"/>
          <w:b/>
          <w:kern w:val="0"/>
        </w:rPr>
      </w:pPr>
      <w:bookmarkStart w:id="0" w:name="_GoBack"/>
      <w:bookmarkEnd w:id="0"/>
    </w:p>
    <w:sectPr w:rsidR="00E20F57">
      <w:footerReference w:type="default" r:id="rId35"/>
      <w:type w:val="continuous"/>
      <w:pgSz w:w="12240" w:h="15840"/>
      <w:pgMar w:top="1440" w:right="720" w:bottom="1440" w:left="720" w:header="720" w:footer="720" w:gutter="0"/>
      <w:cols w:num="2" w:space="540" w:equalWidth="0">
        <w:col w:w="5130" w:space="540"/>
        <w:col w:w="5130"/>
      </w:cols>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EE4713" w16cex:dateUtc="2021-03-07T00:2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B4B1C" w14:textId="77777777" w:rsidR="00650978" w:rsidRDefault="00650978">
      <w:r>
        <w:separator/>
      </w:r>
    </w:p>
  </w:endnote>
  <w:endnote w:type="continuationSeparator" w:id="0">
    <w:p w14:paraId="2C9B49D3" w14:textId="77777777" w:rsidR="00650978" w:rsidRDefault="00650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7C7D4" w14:textId="50D688F0" w:rsidR="00650978" w:rsidRDefault="00650978">
    <w:pPr>
      <w:pStyle w:val="Footer"/>
    </w:pPr>
    <w:r>
      <w:tab/>
    </w:r>
    <w:r>
      <w:fldChar w:fldCharType="begin"/>
    </w:r>
    <w:r>
      <w:instrText xml:space="preserve"> PAGE  \* MERGEFORMAT </w:instrText>
    </w:r>
    <w:r>
      <w:fldChar w:fldCharType="separate"/>
    </w:r>
    <w:r>
      <w:rPr>
        <w:noProof/>
      </w:rPr>
      <w:t>1</w:t>
    </w:r>
    <w:r>
      <w:fldChar w:fldCharType="end"/>
    </w:r>
    <w:r>
      <w:tab/>
      <w:t>© 2021 by ASME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F22FA" w14:textId="77777777" w:rsidR="00650978" w:rsidRDefault="00650978">
      <w:r>
        <w:separator/>
      </w:r>
    </w:p>
  </w:footnote>
  <w:footnote w:type="continuationSeparator" w:id="0">
    <w:p w14:paraId="1E256FDD" w14:textId="77777777" w:rsidR="00650978" w:rsidRDefault="00650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D497E"/>
    <w:multiLevelType w:val="hybridMultilevel"/>
    <w:tmpl w:val="5D68B3F2"/>
    <w:lvl w:ilvl="0" w:tplc="1B90CE3C">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B23DE"/>
    <w:multiLevelType w:val="hybridMultilevel"/>
    <w:tmpl w:val="C8A2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E1BE8"/>
    <w:multiLevelType w:val="hybridMultilevel"/>
    <w:tmpl w:val="27BE1B7A"/>
    <w:lvl w:ilvl="0" w:tplc="B68216A6">
      <w:start w:val="1"/>
      <w:numFmt w:val="decimal"/>
      <w:lvlText w:val="%1."/>
      <w:lvlJc w:val="left"/>
      <w:pPr>
        <w:ind w:left="54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27102"/>
    <w:rsid w:val="0003009E"/>
    <w:rsid w:val="000341DB"/>
    <w:rsid w:val="000552C1"/>
    <w:rsid w:val="00070814"/>
    <w:rsid w:val="000A36DA"/>
    <w:rsid w:val="000B75B4"/>
    <w:rsid w:val="000C6562"/>
    <w:rsid w:val="000C6E41"/>
    <w:rsid w:val="000C7573"/>
    <w:rsid w:val="000D726E"/>
    <w:rsid w:val="000D74FB"/>
    <w:rsid w:val="0010639B"/>
    <w:rsid w:val="0011288D"/>
    <w:rsid w:val="0012344E"/>
    <w:rsid w:val="0014064C"/>
    <w:rsid w:val="00150624"/>
    <w:rsid w:val="00154518"/>
    <w:rsid w:val="001620EF"/>
    <w:rsid w:val="001628A5"/>
    <w:rsid w:val="00176245"/>
    <w:rsid w:val="00187C1B"/>
    <w:rsid w:val="001B067C"/>
    <w:rsid w:val="001B3811"/>
    <w:rsid w:val="001B6435"/>
    <w:rsid w:val="001B7B91"/>
    <w:rsid w:val="001D2AFE"/>
    <w:rsid w:val="001E0088"/>
    <w:rsid w:val="001E0779"/>
    <w:rsid w:val="001E250F"/>
    <w:rsid w:val="001E2D00"/>
    <w:rsid w:val="001E50B6"/>
    <w:rsid w:val="001E615A"/>
    <w:rsid w:val="001F5D51"/>
    <w:rsid w:val="00215ACB"/>
    <w:rsid w:val="00241239"/>
    <w:rsid w:val="00266874"/>
    <w:rsid w:val="0027268C"/>
    <w:rsid w:val="00282253"/>
    <w:rsid w:val="00296AEC"/>
    <w:rsid w:val="002A44F9"/>
    <w:rsid w:val="002A4B1E"/>
    <w:rsid w:val="002B3339"/>
    <w:rsid w:val="002C2D1B"/>
    <w:rsid w:val="002D5E0A"/>
    <w:rsid w:val="002D6B71"/>
    <w:rsid w:val="002F69E6"/>
    <w:rsid w:val="002F6EC4"/>
    <w:rsid w:val="002F74F5"/>
    <w:rsid w:val="0030254D"/>
    <w:rsid w:val="003161A7"/>
    <w:rsid w:val="00317A2C"/>
    <w:rsid w:val="00320E59"/>
    <w:rsid w:val="00353465"/>
    <w:rsid w:val="00354732"/>
    <w:rsid w:val="00354C93"/>
    <w:rsid w:val="00355A46"/>
    <w:rsid w:val="00365795"/>
    <w:rsid w:val="00374551"/>
    <w:rsid w:val="00380158"/>
    <w:rsid w:val="00384EB5"/>
    <w:rsid w:val="00390A3A"/>
    <w:rsid w:val="00397F39"/>
    <w:rsid w:val="003A57D7"/>
    <w:rsid w:val="003B37BC"/>
    <w:rsid w:val="003B605F"/>
    <w:rsid w:val="003C6AD7"/>
    <w:rsid w:val="003D1217"/>
    <w:rsid w:val="003D3240"/>
    <w:rsid w:val="003E27FF"/>
    <w:rsid w:val="003E611A"/>
    <w:rsid w:val="003F040C"/>
    <w:rsid w:val="00400BA0"/>
    <w:rsid w:val="00402C1D"/>
    <w:rsid w:val="00405701"/>
    <w:rsid w:val="00407B66"/>
    <w:rsid w:val="00412E2B"/>
    <w:rsid w:val="004302C8"/>
    <w:rsid w:val="00452361"/>
    <w:rsid w:val="00461FFF"/>
    <w:rsid w:val="0048160C"/>
    <w:rsid w:val="00492FD8"/>
    <w:rsid w:val="004B7B30"/>
    <w:rsid w:val="004C1B48"/>
    <w:rsid w:val="004C64C5"/>
    <w:rsid w:val="004D03B2"/>
    <w:rsid w:val="004D1C80"/>
    <w:rsid w:val="005009E7"/>
    <w:rsid w:val="005223FE"/>
    <w:rsid w:val="00524048"/>
    <w:rsid w:val="00547C80"/>
    <w:rsid w:val="00552BC4"/>
    <w:rsid w:val="00567493"/>
    <w:rsid w:val="00573E6D"/>
    <w:rsid w:val="00577192"/>
    <w:rsid w:val="005825AA"/>
    <w:rsid w:val="005841ED"/>
    <w:rsid w:val="00590903"/>
    <w:rsid w:val="00591449"/>
    <w:rsid w:val="005957C0"/>
    <w:rsid w:val="005A125A"/>
    <w:rsid w:val="005C4588"/>
    <w:rsid w:val="005C7EDE"/>
    <w:rsid w:val="005D0FC5"/>
    <w:rsid w:val="005E134D"/>
    <w:rsid w:val="005F6EDE"/>
    <w:rsid w:val="006053A4"/>
    <w:rsid w:val="0062526A"/>
    <w:rsid w:val="00635DB4"/>
    <w:rsid w:val="00641FC6"/>
    <w:rsid w:val="00642EFB"/>
    <w:rsid w:val="0064349E"/>
    <w:rsid w:val="00650978"/>
    <w:rsid w:val="00653DAC"/>
    <w:rsid w:val="00667138"/>
    <w:rsid w:val="00673784"/>
    <w:rsid w:val="0068311E"/>
    <w:rsid w:val="00685413"/>
    <w:rsid w:val="006A563A"/>
    <w:rsid w:val="006B57AE"/>
    <w:rsid w:val="006D46CE"/>
    <w:rsid w:val="006D6B9E"/>
    <w:rsid w:val="006E1E81"/>
    <w:rsid w:val="007044EB"/>
    <w:rsid w:val="00704CF8"/>
    <w:rsid w:val="00713BB6"/>
    <w:rsid w:val="00723AA4"/>
    <w:rsid w:val="00732F28"/>
    <w:rsid w:val="00733BCE"/>
    <w:rsid w:val="00750E63"/>
    <w:rsid w:val="007720FC"/>
    <w:rsid w:val="00775118"/>
    <w:rsid w:val="007B2841"/>
    <w:rsid w:val="007B2BF3"/>
    <w:rsid w:val="007C22EA"/>
    <w:rsid w:val="007E2257"/>
    <w:rsid w:val="007F7DFB"/>
    <w:rsid w:val="008028F0"/>
    <w:rsid w:val="008104C8"/>
    <w:rsid w:val="00812A56"/>
    <w:rsid w:val="008258CD"/>
    <w:rsid w:val="00843102"/>
    <w:rsid w:val="00846A90"/>
    <w:rsid w:val="008503B0"/>
    <w:rsid w:val="00860C3E"/>
    <w:rsid w:val="00865947"/>
    <w:rsid w:val="0087635D"/>
    <w:rsid w:val="008854A3"/>
    <w:rsid w:val="00885B36"/>
    <w:rsid w:val="00892890"/>
    <w:rsid w:val="008A15D2"/>
    <w:rsid w:val="008B61D2"/>
    <w:rsid w:val="008C095F"/>
    <w:rsid w:val="008C6D5B"/>
    <w:rsid w:val="008D3F2B"/>
    <w:rsid w:val="008D7E14"/>
    <w:rsid w:val="008E363F"/>
    <w:rsid w:val="008F38DB"/>
    <w:rsid w:val="00910662"/>
    <w:rsid w:val="009153FF"/>
    <w:rsid w:val="00920657"/>
    <w:rsid w:val="00934BE2"/>
    <w:rsid w:val="00936423"/>
    <w:rsid w:val="0093770A"/>
    <w:rsid w:val="00940364"/>
    <w:rsid w:val="00956EAD"/>
    <w:rsid w:val="00964584"/>
    <w:rsid w:val="00967045"/>
    <w:rsid w:val="00972624"/>
    <w:rsid w:val="00974F6C"/>
    <w:rsid w:val="00983612"/>
    <w:rsid w:val="009A0B47"/>
    <w:rsid w:val="009A512F"/>
    <w:rsid w:val="009A7280"/>
    <w:rsid w:val="009B62A2"/>
    <w:rsid w:val="009C3733"/>
    <w:rsid w:val="009D5C98"/>
    <w:rsid w:val="009E4E9A"/>
    <w:rsid w:val="009F4F0B"/>
    <w:rsid w:val="00A066F8"/>
    <w:rsid w:val="00A12E86"/>
    <w:rsid w:val="00A31548"/>
    <w:rsid w:val="00A33F72"/>
    <w:rsid w:val="00A35827"/>
    <w:rsid w:val="00A5037A"/>
    <w:rsid w:val="00A50EFE"/>
    <w:rsid w:val="00A64A56"/>
    <w:rsid w:val="00A67F23"/>
    <w:rsid w:val="00A70BD7"/>
    <w:rsid w:val="00AB421F"/>
    <w:rsid w:val="00AB60B8"/>
    <w:rsid w:val="00AC576C"/>
    <w:rsid w:val="00AD4E35"/>
    <w:rsid w:val="00AD5799"/>
    <w:rsid w:val="00AE6E12"/>
    <w:rsid w:val="00AE6FD9"/>
    <w:rsid w:val="00AE7B3A"/>
    <w:rsid w:val="00AF4F41"/>
    <w:rsid w:val="00B11EC3"/>
    <w:rsid w:val="00B32E10"/>
    <w:rsid w:val="00B456CA"/>
    <w:rsid w:val="00B4758C"/>
    <w:rsid w:val="00B503F4"/>
    <w:rsid w:val="00B55796"/>
    <w:rsid w:val="00B6176E"/>
    <w:rsid w:val="00B67CE2"/>
    <w:rsid w:val="00B742A6"/>
    <w:rsid w:val="00B7512E"/>
    <w:rsid w:val="00B826EE"/>
    <w:rsid w:val="00B82D30"/>
    <w:rsid w:val="00B90D99"/>
    <w:rsid w:val="00B92473"/>
    <w:rsid w:val="00BA3EA9"/>
    <w:rsid w:val="00BA5E35"/>
    <w:rsid w:val="00BC4B1C"/>
    <w:rsid w:val="00BD1F2F"/>
    <w:rsid w:val="00BD4C98"/>
    <w:rsid w:val="00BE716A"/>
    <w:rsid w:val="00BF7838"/>
    <w:rsid w:val="00C00F96"/>
    <w:rsid w:val="00C101EB"/>
    <w:rsid w:val="00C12CCC"/>
    <w:rsid w:val="00C269A2"/>
    <w:rsid w:val="00C27004"/>
    <w:rsid w:val="00C37DD9"/>
    <w:rsid w:val="00C4286A"/>
    <w:rsid w:val="00C561B6"/>
    <w:rsid w:val="00C63966"/>
    <w:rsid w:val="00C80135"/>
    <w:rsid w:val="00C92BC3"/>
    <w:rsid w:val="00CA1EB0"/>
    <w:rsid w:val="00CA5B8F"/>
    <w:rsid w:val="00CA7293"/>
    <w:rsid w:val="00CB27AF"/>
    <w:rsid w:val="00CC0857"/>
    <w:rsid w:val="00CC13A9"/>
    <w:rsid w:val="00CC61F1"/>
    <w:rsid w:val="00CF4222"/>
    <w:rsid w:val="00CF668B"/>
    <w:rsid w:val="00D02522"/>
    <w:rsid w:val="00D03856"/>
    <w:rsid w:val="00D13BC4"/>
    <w:rsid w:val="00D2417D"/>
    <w:rsid w:val="00D45470"/>
    <w:rsid w:val="00D471D9"/>
    <w:rsid w:val="00D47635"/>
    <w:rsid w:val="00D7758C"/>
    <w:rsid w:val="00D90B9D"/>
    <w:rsid w:val="00DA5B52"/>
    <w:rsid w:val="00DB436A"/>
    <w:rsid w:val="00DD5EE2"/>
    <w:rsid w:val="00DD6C68"/>
    <w:rsid w:val="00DF465D"/>
    <w:rsid w:val="00E07BB4"/>
    <w:rsid w:val="00E20F57"/>
    <w:rsid w:val="00E904C0"/>
    <w:rsid w:val="00EC1D31"/>
    <w:rsid w:val="00EC6AB7"/>
    <w:rsid w:val="00EE0BDC"/>
    <w:rsid w:val="00F057E1"/>
    <w:rsid w:val="00F142D0"/>
    <w:rsid w:val="00F2333A"/>
    <w:rsid w:val="00F27B7A"/>
    <w:rsid w:val="00F42747"/>
    <w:rsid w:val="00F65EBA"/>
    <w:rsid w:val="00F92F50"/>
    <w:rsid w:val="00FA42FC"/>
    <w:rsid w:val="00FB24DB"/>
    <w:rsid w:val="00FC0532"/>
    <w:rsid w:val="00FC6874"/>
    <w:rsid w:val="00FF0E87"/>
    <w:rsid w:val="00FF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9EB79"/>
  <w15:chartTrackingRefBased/>
  <w15:docId w15:val="{F2DF79A6-4439-4441-A3E5-694A5A2A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link w:val="BodyTextIndentChar"/>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FootnoteReference">
    <w:name w:val="footnote reference"/>
    <w:basedOn w:val="DefaultParagraphFont"/>
    <w:rsid w:val="0014064C"/>
    <w:rPr>
      <w:vertAlign w:val="superscript"/>
    </w:rPr>
  </w:style>
  <w:style w:type="paragraph" w:styleId="BalloonText">
    <w:name w:val="Balloon Text"/>
    <w:basedOn w:val="Normal"/>
    <w:link w:val="BalloonTextChar"/>
    <w:rsid w:val="00940364"/>
    <w:rPr>
      <w:rFonts w:ascii="Segoe UI" w:hAnsi="Segoe UI" w:cs="Segoe UI"/>
      <w:sz w:val="18"/>
      <w:szCs w:val="18"/>
    </w:rPr>
  </w:style>
  <w:style w:type="character" w:customStyle="1" w:styleId="BalloonTextChar">
    <w:name w:val="Balloon Text Char"/>
    <w:basedOn w:val="DefaultParagraphFont"/>
    <w:link w:val="BalloonText"/>
    <w:rsid w:val="00940364"/>
    <w:rPr>
      <w:rFonts w:ascii="Segoe UI" w:hAnsi="Segoe UI" w:cs="Segoe UI"/>
      <w:kern w:val="14"/>
      <w:sz w:val="18"/>
      <w:szCs w:val="18"/>
    </w:rPr>
  </w:style>
  <w:style w:type="paragraph" w:styleId="BodyText">
    <w:name w:val="Body Text"/>
    <w:basedOn w:val="Normal"/>
    <w:link w:val="BodyTextChar"/>
    <w:rsid w:val="002F74F5"/>
    <w:pPr>
      <w:spacing w:after="120"/>
    </w:pPr>
  </w:style>
  <w:style w:type="character" w:customStyle="1" w:styleId="BodyTextChar">
    <w:name w:val="Body Text Char"/>
    <w:basedOn w:val="DefaultParagraphFont"/>
    <w:link w:val="BodyText"/>
    <w:rsid w:val="002F74F5"/>
    <w:rPr>
      <w:kern w:val="14"/>
    </w:rPr>
  </w:style>
  <w:style w:type="paragraph" w:styleId="NormalWeb">
    <w:name w:val="Normal (Web)"/>
    <w:basedOn w:val="Normal"/>
    <w:uiPriority w:val="99"/>
    <w:unhideWhenUsed/>
    <w:rsid w:val="00AE6FD9"/>
    <w:pPr>
      <w:suppressAutoHyphens w:val="0"/>
      <w:overflowPunct/>
      <w:autoSpaceDE/>
      <w:autoSpaceDN/>
      <w:adjustRightInd/>
      <w:spacing w:before="100" w:beforeAutospacing="1" w:after="100" w:afterAutospacing="1"/>
      <w:jc w:val="left"/>
      <w:textAlignment w:val="auto"/>
    </w:pPr>
    <w:rPr>
      <w:rFonts w:eastAsiaTheme="minorHAnsi"/>
      <w:kern w:val="0"/>
      <w:sz w:val="24"/>
      <w:szCs w:val="24"/>
    </w:rPr>
  </w:style>
  <w:style w:type="paragraph" w:styleId="Caption">
    <w:name w:val="caption"/>
    <w:basedOn w:val="Normal"/>
    <w:next w:val="Normal"/>
    <w:uiPriority w:val="35"/>
    <w:unhideWhenUsed/>
    <w:qFormat/>
    <w:rsid w:val="00266874"/>
    <w:pPr>
      <w:suppressAutoHyphens w:val="0"/>
      <w:overflowPunct/>
      <w:autoSpaceDE/>
      <w:autoSpaceDN/>
      <w:adjustRightInd/>
      <w:spacing w:after="200"/>
      <w:jc w:val="left"/>
      <w:textAlignment w:val="auto"/>
    </w:pPr>
    <w:rPr>
      <w:rFonts w:asciiTheme="minorHAnsi" w:eastAsiaTheme="minorHAnsi" w:hAnsiTheme="minorHAnsi" w:cstheme="minorBidi"/>
      <w:i/>
      <w:iCs/>
      <w:color w:val="44546A" w:themeColor="text2"/>
      <w:kern w:val="0"/>
      <w:sz w:val="18"/>
      <w:szCs w:val="18"/>
    </w:rPr>
  </w:style>
  <w:style w:type="character" w:customStyle="1" w:styleId="BodyTextIndentChar">
    <w:name w:val="Body Text Indent Char"/>
    <w:basedOn w:val="DefaultParagraphFont"/>
    <w:link w:val="BodyTextIndent"/>
    <w:rsid w:val="00266874"/>
    <w:rPr>
      <w:kern w:val="14"/>
    </w:rPr>
  </w:style>
  <w:style w:type="paragraph" w:styleId="ListParagraph">
    <w:name w:val="List Paragraph"/>
    <w:basedOn w:val="Normal"/>
    <w:uiPriority w:val="34"/>
    <w:qFormat/>
    <w:rsid w:val="00972624"/>
    <w:pPr>
      <w:ind w:left="720"/>
      <w:contextualSpacing/>
    </w:pPr>
  </w:style>
  <w:style w:type="paragraph" w:styleId="CommentText">
    <w:name w:val="annotation text"/>
    <w:basedOn w:val="Normal"/>
    <w:link w:val="CommentTextChar"/>
    <w:uiPriority w:val="99"/>
    <w:unhideWhenUsed/>
    <w:rsid w:val="00972624"/>
    <w:pPr>
      <w:suppressAutoHyphens w:val="0"/>
      <w:overflowPunct/>
      <w:autoSpaceDE/>
      <w:autoSpaceDN/>
      <w:adjustRightInd/>
      <w:spacing w:after="160"/>
      <w:jc w:val="left"/>
      <w:textAlignment w:val="auto"/>
    </w:pPr>
    <w:rPr>
      <w:rFonts w:asciiTheme="minorHAnsi" w:eastAsiaTheme="minorHAnsi" w:hAnsiTheme="minorHAnsi" w:cstheme="minorBidi"/>
      <w:kern w:val="0"/>
    </w:rPr>
  </w:style>
  <w:style w:type="character" w:customStyle="1" w:styleId="CommentTextChar">
    <w:name w:val="Comment Text Char"/>
    <w:basedOn w:val="DefaultParagraphFont"/>
    <w:link w:val="CommentText"/>
    <w:uiPriority w:val="99"/>
    <w:rsid w:val="00972624"/>
    <w:rPr>
      <w:rFonts w:asciiTheme="minorHAnsi" w:eastAsiaTheme="minorHAnsi" w:hAnsiTheme="minorHAnsi" w:cstheme="minorBidi"/>
    </w:rPr>
  </w:style>
  <w:style w:type="character" w:styleId="CommentReference">
    <w:name w:val="annotation reference"/>
    <w:basedOn w:val="DefaultParagraphFont"/>
    <w:uiPriority w:val="99"/>
    <w:unhideWhenUsed/>
    <w:rsid w:val="00972624"/>
    <w:rPr>
      <w:sz w:val="16"/>
      <w:szCs w:val="16"/>
    </w:rPr>
  </w:style>
  <w:style w:type="table" w:styleId="TableGrid">
    <w:name w:val="Table Grid"/>
    <w:basedOn w:val="TableNormal"/>
    <w:uiPriority w:val="39"/>
    <w:rsid w:val="00C101E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4B1C"/>
    <w:rPr>
      <w:color w:val="808080"/>
    </w:rPr>
  </w:style>
  <w:style w:type="paragraph" w:styleId="Revision">
    <w:name w:val="Revision"/>
    <w:hidden/>
    <w:uiPriority w:val="99"/>
    <w:semiHidden/>
    <w:rsid w:val="00317A2C"/>
    <w:rPr>
      <w:kern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47311">
      <w:bodyDiv w:val="1"/>
      <w:marLeft w:val="0"/>
      <w:marRight w:val="0"/>
      <w:marTop w:val="0"/>
      <w:marBottom w:val="0"/>
      <w:divBdr>
        <w:top w:val="none" w:sz="0" w:space="0" w:color="auto"/>
        <w:left w:val="none" w:sz="0" w:space="0" w:color="auto"/>
        <w:bottom w:val="none" w:sz="0" w:space="0" w:color="auto"/>
        <w:right w:val="none" w:sz="0" w:space="0" w:color="auto"/>
      </w:divBdr>
    </w:div>
    <w:div w:id="225605872">
      <w:bodyDiv w:val="1"/>
      <w:marLeft w:val="0"/>
      <w:marRight w:val="0"/>
      <w:marTop w:val="0"/>
      <w:marBottom w:val="0"/>
      <w:divBdr>
        <w:top w:val="none" w:sz="0" w:space="0" w:color="auto"/>
        <w:left w:val="none" w:sz="0" w:space="0" w:color="auto"/>
        <w:bottom w:val="none" w:sz="0" w:space="0" w:color="auto"/>
        <w:right w:val="none" w:sz="0" w:space="0" w:color="auto"/>
      </w:divBdr>
    </w:div>
    <w:div w:id="341780398">
      <w:bodyDiv w:val="1"/>
      <w:marLeft w:val="0"/>
      <w:marRight w:val="0"/>
      <w:marTop w:val="0"/>
      <w:marBottom w:val="0"/>
      <w:divBdr>
        <w:top w:val="none" w:sz="0" w:space="0" w:color="auto"/>
        <w:left w:val="none" w:sz="0" w:space="0" w:color="auto"/>
        <w:bottom w:val="none" w:sz="0" w:space="0" w:color="auto"/>
        <w:right w:val="none" w:sz="0" w:space="0" w:color="auto"/>
      </w:divBdr>
    </w:div>
    <w:div w:id="382993981">
      <w:bodyDiv w:val="1"/>
      <w:marLeft w:val="0"/>
      <w:marRight w:val="0"/>
      <w:marTop w:val="0"/>
      <w:marBottom w:val="0"/>
      <w:divBdr>
        <w:top w:val="none" w:sz="0" w:space="0" w:color="auto"/>
        <w:left w:val="none" w:sz="0" w:space="0" w:color="auto"/>
        <w:bottom w:val="none" w:sz="0" w:space="0" w:color="auto"/>
        <w:right w:val="none" w:sz="0" w:space="0" w:color="auto"/>
      </w:divBdr>
      <w:divsChild>
        <w:div w:id="1615747943">
          <w:marLeft w:val="0"/>
          <w:marRight w:val="0"/>
          <w:marTop w:val="0"/>
          <w:marBottom w:val="0"/>
          <w:divBdr>
            <w:top w:val="none" w:sz="0" w:space="0" w:color="auto"/>
            <w:left w:val="none" w:sz="0" w:space="0" w:color="auto"/>
            <w:bottom w:val="none" w:sz="0" w:space="0" w:color="auto"/>
            <w:right w:val="none" w:sz="0" w:space="0" w:color="auto"/>
          </w:divBdr>
        </w:div>
      </w:divsChild>
    </w:div>
    <w:div w:id="494612381">
      <w:bodyDiv w:val="1"/>
      <w:marLeft w:val="0"/>
      <w:marRight w:val="0"/>
      <w:marTop w:val="0"/>
      <w:marBottom w:val="0"/>
      <w:divBdr>
        <w:top w:val="none" w:sz="0" w:space="0" w:color="auto"/>
        <w:left w:val="none" w:sz="0" w:space="0" w:color="auto"/>
        <w:bottom w:val="none" w:sz="0" w:space="0" w:color="auto"/>
        <w:right w:val="none" w:sz="0" w:space="0" w:color="auto"/>
      </w:divBdr>
    </w:div>
    <w:div w:id="610015217">
      <w:bodyDiv w:val="1"/>
      <w:marLeft w:val="0"/>
      <w:marRight w:val="0"/>
      <w:marTop w:val="0"/>
      <w:marBottom w:val="0"/>
      <w:divBdr>
        <w:top w:val="none" w:sz="0" w:space="0" w:color="auto"/>
        <w:left w:val="none" w:sz="0" w:space="0" w:color="auto"/>
        <w:bottom w:val="none" w:sz="0" w:space="0" w:color="auto"/>
        <w:right w:val="none" w:sz="0" w:space="0" w:color="auto"/>
      </w:divBdr>
    </w:div>
    <w:div w:id="624773477">
      <w:bodyDiv w:val="1"/>
      <w:marLeft w:val="0"/>
      <w:marRight w:val="0"/>
      <w:marTop w:val="0"/>
      <w:marBottom w:val="0"/>
      <w:divBdr>
        <w:top w:val="none" w:sz="0" w:space="0" w:color="auto"/>
        <w:left w:val="none" w:sz="0" w:space="0" w:color="auto"/>
        <w:bottom w:val="none" w:sz="0" w:space="0" w:color="auto"/>
        <w:right w:val="none" w:sz="0" w:space="0" w:color="auto"/>
      </w:divBdr>
      <w:divsChild>
        <w:div w:id="314526476">
          <w:marLeft w:val="0"/>
          <w:marRight w:val="0"/>
          <w:marTop w:val="0"/>
          <w:marBottom w:val="0"/>
          <w:divBdr>
            <w:top w:val="none" w:sz="0" w:space="0" w:color="auto"/>
            <w:left w:val="none" w:sz="0" w:space="0" w:color="auto"/>
            <w:bottom w:val="none" w:sz="0" w:space="0" w:color="auto"/>
            <w:right w:val="none" w:sz="0" w:space="0" w:color="auto"/>
          </w:divBdr>
        </w:div>
      </w:divsChild>
    </w:div>
    <w:div w:id="654531369">
      <w:bodyDiv w:val="1"/>
      <w:marLeft w:val="0"/>
      <w:marRight w:val="0"/>
      <w:marTop w:val="0"/>
      <w:marBottom w:val="0"/>
      <w:divBdr>
        <w:top w:val="none" w:sz="0" w:space="0" w:color="auto"/>
        <w:left w:val="none" w:sz="0" w:space="0" w:color="auto"/>
        <w:bottom w:val="none" w:sz="0" w:space="0" w:color="auto"/>
        <w:right w:val="none" w:sz="0" w:space="0" w:color="auto"/>
      </w:divBdr>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833031432">
      <w:bodyDiv w:val="1"/>
      <w:marLeft w:val="0"/>
      <w:marRight w:val="0"/>
      <w:marTop w:val="0"/>
      <w:marBottom w:val="0"/>
      <w:divBdr>
        <w:top w:val="none" w:sz="0" w:space="0" w:color="auto"/>
        <w:left w:val="none" w:sz="0" w:space="0" w:color="auto"/>
        <w:bottom w:val="none" w:sz="0" w:space="0" w:color="auto"/>
        <w:right w:val="none" w:sz="0" w:space="0" w:color="auto"/>
      </w:divBdr>
      <w:divsChild>
        <w:div w:id="598677597">
          <w:marLeft w:val="0"/>
          <w:marRight w:val="0"/>
          <w:marTop w:val="0"/>
          <w:marBottom w:val="0"/>
          <w:divBdr>
            <w:top w:val="none" w:sz="0" w:space="0" w:color="auto"/>
            <w:left w:val="none" w:sz="0" w:space="0" w:color="auto"/>
            <w:bottom w:val="none" w:sz="0" w:space="0" w:color="auto"/>
            <w:right w:val="none" w:sz="0" w:space="0" w:color="auto"/>
          </w:divBdr>
          <w:divsChild>
            <w:div w:id="1596550969">
              <w:marLeft w:val="0"/>
              <w:marRight w:val="0"/>
              <w:marTop w:val="0"/>
              <w:marBottom w:val="0"/>
              <w:divBdr>
                <w:top w:val="none" w:sz="0" w:space="0" w:color="auto"/>
                <w:left w:val="none" w:sz="0" w:space="0" w:color="auto"/>
                <w:bottom w:val="none" w:sz="0" w:space="0" w:color="auto"/>
                <w:right w:val="none" w:sz="0" w:space="0" w:color="auto"/>
              </w:divBdr>
              <w:divsChild>
                <w:div w:id="868030331">
                  <w:marLeft w:val="0"/>
                  <w:marRight w:val="0"/>
                  <w:marTop w:val="0"/>
                  <w:marBottom w:val="0"/>
                  <w:divBdr>
                    <w:top w:val="none" w:sz="0" w:space="0" w:color="auto"/>
                    <w:left w:val="none" w:sz="0" w:space="0" w:color="auto"/>
                    <w:bottom w:val="none" w:sz="0" w:space="0" w:color="auto"/>
                    <w:right w:val="none" w:sz="0" w:space="0" w:color="auto"/>
                  </w:divBdr>
                  <w:divsChild>
                    <w:div w:id="2110542865">
                      <w:marLeft w:val="0"/>
                      <w:marRight w:val="0"/>
                      <w:marTop w:val="0"/>
                      <w:marBottom w:val="0"/>
                      <w:divBdr>
                        <w:top w:val="none" w:sz="0" w:space="0" w:color="auto"/>
                        <w:left w:val="none" w:sz="0" w:space="0" w:color="auto"/>
                        <w:bottom w:val="none" w:sz="0" w:space="0" w:color="auto"/>
                        <w:right w:val="none" w:sz="0" w:space="0" w:color="auto"/>
                      </w:divBdr>
                      <w:divsChild>
                        <w:div w:id="401607390">
                          <w:marLeft w:val="0"/>
                          <w:marRight w:val="0"/>
                          <w:marTop w:val="0"/>
                          <w:marBottom w:val="0"/>
                          <w:divBdr>
                            <w:top w:val="none" w:sz="0" w:space="0" w:color="auto"/>
                            <w:left w:val="none" w:sz="0" w:space="0" w:color="auto"/>
                            <w:bottom w:val="none" w:sz="0" w:space="0" w:color="auto"/>
                            <w:right w:val="none" w:sz="0" w:space="0" w:color="auto"/>
                          </w:divBdr>
                          <w:divsChild>
                            <w:div w:id="454106521">
                              <w:marLeft w:val="0"/>
                              <w:marRight w:val="0"/>
                              <w:marTop w:val="0"/>
                              <w:marBottom w:val="0"/>
                              <w:divBdr>
                                <w:top w:val="none" w:sz="0" w:space="0" w:color="auto"/>
                                <w:left w:val="none" w:sz="0" w:space="0" w:color="auto"/>
                                <w:bottom w:val="none" w:sz="0" w:space="0" w:color="auto"/>
                                <w:right w:val="none" w:sz="0" w:space="0" w:color="auto"/>
                              </w:divBdr>
                              <w:divsChild>
                                <w:div w:id="40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6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0979">
      <w:bodyDiv w:val="1"/>
      <w:marLeft w:val="0"/>
      <w:marRight w:val="0"/>
      <w:marTop w:val="0"/>
      <w:marBottom w:val="0"/>
      <w:divBdr>
        <w:top w:val="none" w:sz="0" w:space="0" w:color="auto"/>
        <w:left w:val="none" w:sz="0" w:space="0" w:color="auto"/>
        <w:bottom w:val="none" w:sz="0" w:space="0" w:color="auto"/>
        <w:right w:val="none" w:sz="0" w:space="0" w:color="auto"/>
      </w:divBdr>
      <w:divsChild>
        <w:div w:id="350954017">
          <w:marLeft w:val="0"/>
          <w:marRight w:val="0"/>
          <w:marTop w:val="0"/>
          <w:marBottom w:val="0"/>
          <w:divBdr>
            <w:top w:val="none" w:sz="0" w:space="0" w:color="auto"/>
            <w:left w:val="none" w:sz="0" w:space="0" w:color="auto"/>
            <w:bottom w:val="none" w:sz="0" w:space="0" w:color="auto"/>
            <w:right w:val="none" w:sz="0" w:space="0" w:color="auto"/>
          </w:divBdr>
        </w:div>
      </w:divsChild>
    </w:div>
    <w:div w:id="1451977220">
      <w:bodyDiv w:val="1"/>
      <w:marLeft w:val="0"/>
      <w:marRight w:val="0"/>
      <w:marTop w:val="0"/>
      <w:marBottom w:val="0"/>
      <w:divBdr>
        <w:top w:val="none" w:sz="0" w:space="0" w:color="auto"/>
        <w:left w:val="none" w:sz="0" w:space="0" w:color="auto"/>
        <w:bottom w:val="none" w:sz="0" w:space="0" w:color="auto"/>
        <w:right w:val="none" w:sz="0" w:space="0" w:color="auto"/>
      </w:divBdr>
    </w:div>
    <w:div w:id="1529292937">
      <w:bodyDiv w:val="1"/>
      <w:marLeft w:val="0"/>
      <w:marRight w:val="0"/>
      <w:marTop w:val="0"/>
      <w:marBottom w:val="0"/>
      <w:divBdr>
        <w:top w:val="none" w:sz="0" w:space="0" w:color="auto"/>
        <w:left w:val="none" w:sz="0" w:space="0" w:color="auto"/>
        <w:bottom w:val="none" w:sz="0" w:space="0" w:color="auto"/>
        <w:right w:val="none" w:sz="0" w:space="0" w:color="auto"/>
      </w:divBdr>
    </w:div>
    <w:div w:id="1815290917">
      <w:bodyDiv w:val="1"/>
      <w:marLeft w:val="0"/>
      <w:marRight w:val="0"/>
      <w:marTop w:val="0"/>
      <w:marBottom w:val="0"/>
      <w:divBdr>
        <w:top w:val="none" w:sz="0" w:space="0" w:color="auto"/>
        <w:left w:val="none" w:sz="0" w:space="0" w:color="auto"/>
        <w:bottom w:val="none" w:sz="0" w:space="0" w:color="auto"/>
        <w:right w:val="none" w:sz="0" w:space="0" w:color="auto"/>
      </w:divBdr>
    </w:div>
    <w:div w:id="1849900546">
      <w:bodyDiv w:val="1"/>
      <w:marLeft w:val="0"/>
      <w:marRight w:val="0"/>
      <w:marTop w:val="0"/>
      <w:marBottom w:val="0"/>
      <w:divBdr>
        <w:top w:val="none" w:sz="0" w:space="0" w:color="auto"/>
        <w:left w:val="none" w:sz="0" w:space="0" w:color="auto"/>
        <w:bottom w:val="none" w:sz="0" w:space="0" w:color="auto"/>
        <w:right w:val="none" w:sz="0" w:space="0" w:color="auto"/>
      </w:divBdr>
      <w:divsChild>
        <w:div w:id="1134375796">
          <w:marLeft w:val="0"/>
          <w:marRight w:val="0"/>
          <w:marTop w:val="0"/>
          <w:marBottom w:val="0"/>
          <w:divBdr>
            <w:top w:val="none" w:sz="0" w:space="0" w:color="auto"/>
            <w:left w:val="none" w:sz="0" w:space="0" w:color="auto"/>
            <w:bottom w:val="none" w:sz="0" w:space="0" w:color="auto"/>
            <w:right w:val="none" w:sz="0" w:space="0" w:color="auto"/>
          </w:divBdr>
          <w:divsChild>
            <w:div w:id="538326049">
              <w:marLeft w:val="0"/>
              <w:marRight w:val="0"/>
              <w:marTop w:val="0"/>
              <w:marBottom w:val="0"/>
              <w:divBdr>
                <w:top w:val="none" w:sz="0" w:space="0" w:color="auto"/>
                <w:left w:val="none" w:sz="0" w:space="0" w:color="auto"/>
                <w:bottom w:val="none" w:sz="0" w:space="0" w:color="auto"/>
                <w:right w:val="none" w:sz="0" w:space="0" w:color="auto"/>
              </w:divBdr>
              <w:divsChild>
                <w:div w:id="1076781974">
                  <w:marLeft w:val="0"/>
                  <w:marRight w:val="0"/>
                  <w:marTop w:val="0"/>
                  <w:marBottom w:val="0"/>
                  <w:divBdr>
                    <w:top w:val="none" w:sz="0" w:space="0" w:color="auto"/>
                    <w:left w:val="none" w:sz="0" w:space="0" w:color="auto"/>
                    <w:bottom w:val="none" w:sz="0" w:space="0" w:color="auto"/>
                    <w:right w:val="none" w:sz="0" w:space="0" w:color="auto"/>
                  </w:divBdr>
                  <w:divsChild>
                    <w:div w:id="1217855830">
                      <w:marLeft w:val="0"/>
                      <w:marRight w:val="0"/>
                      <w:marTop w:val="0"/>
                      <w:marBottom w:val="0"/>
                      <w:divBdr>
                        <w:top w:val="none" w:sz="0" w:space="0" w:color="auto"/>
                        <w:left w:val="none" w:sz="0" w:space="0" w:color="auto"/>
                        <w:bottom w:val="none" w:sz="0" w:space="0" w:color="auto"/>
                        <w:right w:val="none" w:sz="0" w:space="0" w:color="auto"/>
                      </w:divBdr>
                      <w:divsChild>
                        <w:div w:id="1232934001">
                          <w:marLeft w:val="0"/>
                          <w:marRight w:val="0"/>
                          <w:marTop w:val="0"/>
                          <w:marBottom w:val="0"/>
                          <w:divBdr>
                            <w:top w:val="none" w:sz="0" w:space="0" w:color="auto"/>
                            <w:left w:val="none" w:sz="0" w:space="0" w:color="auto"/>
                            <w:bottom w:val="none" w:sz="0" w:space="0" w:color="auto"/>
                            <w:right w:val="none" w:sz="0" w:space="0" w:color="auto"/>
                          </w:divBdr>
                          <w:divsChild>
                            <w:div w:id="665286926">
                              <w:marLeft w:val="0"/>
                              <w:marRight w:val="0"/>
                              <w:marTop w:val="0"/>
                              <w:marBottom w:val="0"/>
                              <w:divBdr>
                                <w:top w:val="none" w:sz="0" w:space="0" w:color="auto"/>
                                <w:left w:val="none" w:sz="0" w:space="0" w:color="auto"/>
                                <w:bottom w:val="none" w:sz="0" w:space="0" w:color="auto"/>
                                <w:right w:val="none" w:sz="0" w:space="0" w:color="auto"/>
                              </w:divBdr>
                              <w:divsChild>
                                <w:div w:id="13291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5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image" Target="media/image16.svg"/><Relationship Id="rId21" Type="http://schemas.openxmlformats.org/officeDocument/2006/relationships/image" Target="media/image11.png"/><Relationship Id="rId34" Type="http://schemas.openxmlformats.org/officeDocument/2006/relationships/image" Target="media/image24.png"/><Relationship Id="rId97"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sv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sv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12.sv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29DD87DA1C91C4998FF9DBE7DB642D8" ma:contentTypeVersion="14" ma:contentTypeDescription="Create a new document." ma:contentTypeScope="" ma:versionID="316eb94c08d31e88ad53b70f1ec2a240">
  <xsd:schema xmlns:xsd="http://www.w3.org/2001/XMLSchema" xmlns:xs="http://www.w3.org/2001/XMLSchema" xmlns:p="http://schemas.microsoft.com/office/2006/metadata/properties" xmlns:ns3="16db3c19-a92e-47c3-bbe5-baeba42ae8f2" xmlns:ns4="7ffeaf2b-a6ca-4d3a-ad24-2c0383bbf083" targetNamespace="http://schemas.microsoft.com/office/2006/metadata/properties" ma:root="true" ma:fieldsID="0572659fd82a67a129f055c89f8aa624" ns3:_="" ns4:_="">
    <xsd:import namespace="16db3c19-a92e-47c3-bbe5-baeba42ae8f2"/>
    <xsd:import namespace="7ffeaf2b-a6ca-4d3a-ad24-2c0383bbf0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b3c19-a92e-47c3-bbe5-baeba42ae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feaf2b-a6ca-4d3a-ad24-2c0383bbf0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FD87F-CEDB-4B75-828D-F9BE1D978AD0}">
  <ds:schemaRefs>
    <ds:schemaRef ds:uri="http://purl.org/dc/dcmitype/"/>
    <ds:schemaRef ds:uri="http://www.w3.org/XML/1998/namespace"/>
    <ds:schemaRef ds:uri="16db3c19-a92e-47c3-bbe5-baeba42ae8f2"/>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7ffeaf2b-a6ca-4d3a-ad24-2c0383bbf083"/>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F1847F4B-2459-4A59-8966-BB0792F34E49}">
  <ds:schemaRefs>
    <ds:schemaRef ds:uri="http://schemas.microsoft.com/sharepoint/v3/contenttype/forms"/>
  </ds:schemaRefs>
</ds:datastoreItem>
</file>

<file path=customXml/itemProps3.xml><?xml version="1.0" encoding="utf-8"?>
<ds:datastoreItem xmlns:ds="http://schemas.openxmlformats.org/officeDocument/2006/customXml" ds:itemID="{316ABA45-429F-4C91-B300-50B261A5F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b3c19-a92e-47c3-bbe5-baeba42ae8f2"/>
    <ds:schemaRef ds:uri="7ffeaf2b-a6ca-4d3a-ad24-2c0383bbf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A698A7-BCCF-41F0-8028-B10FB1BF9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Template>
  <TotalTime>2</TotalTime>
  <Pages>2</Pages>
  <Words>855</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Hill, Tristan</cp:lastModifiedBy>
  <cp:revision>3</cp:revision>
  <cp:lastPrinted>2021-03-10T04:41:00Z</cp:lastPrinted>
  <dcterms:created xsi:type="dcterms:W3CDTF">2022-02-12T22:42:00Z</dcterms:created>
  <dcterms:modified xsi:type="dcterms:W3CDTF">2022-02-12T22:43:00Z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0x010100929DD87DA1C91C4998FF9DBE7DB642D8</vt:lpwstr>
  </property>
</Properties>
</file>