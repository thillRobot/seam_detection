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57E944A0" w14:textId="77777777" w:rsidR="00F508A2" w:rsidRPr="0012344E" w:rsidRDefault="00F508A2" w:rsidP="005E134D">
      <w:pPr>
        <w:pStyle w:val="BodyTextIndent"/>
      </w:pPr>
    </w:p>
    <w:p w14:paraId="4A5097BF" w14:textId="22403321" w:rsidR="00390A3A" w:rsidRPr="0012344E" w:rsidRDefault="00EB6577" w:rsidP="00390A3A">
      <w:pPr>
        <w:pStyle w:val="BodyTextIndent"/>
        <w:rPr>
          <w:kern w:val="0"/>
        </w:rPr>
      </w:pPr>
      <m:oMath>
        <m:sSub>
          <m:sSubPr>
            <m:ctrlPr>
              <w:rPr>
                <w:rFonts w:ascii="Cambria Math" w:hAnsi="Cambria Math"/>
                <w:i/>
                <w:kern w:val="0"/>
              </w:rPr>
            </m:ctrlPr>
          </m:sSubPr>
          <m:e>
            <m:r>
              <w:rPr>
                <w:rFonts w:ascii="Cambria Math" w:hAnsi="Cambria Math"/>
                <w:kern w:val="0"/>
              </w:rPr>
              <m:t>R</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Reference Point Cloud</w:t>
      </w:r>
    </w:p>
    <w:p w14:paraId="10DA635D" w14:textId="1A5FC119" w:rsidR="00CA7293" w:rsidRDefault="00EB6577" w:rsidP="005E134D">
      <w:pPr>
        <w:pStyle w:val="BodyTextIndent"/>
        <w:rPr>
          <w:kern w:val="0"/>
        </w:rPr>
      </w:pPr>
      <m:oMath>
        <m:sSub>
          <m:sSubPr>
            <m:ctrlPr>
              <w:rPr>
                <w:rFonts w:ascii="Cambria Math" w:hAnsi="Cambria Math"/>
                <w:i/>
                <w:kern w:val="0"/>
              </w:rPr>
            </m:ctrlPr>
          </m:sSubPr>
          <m:e>
            <m:r>
              <w:rPr>
                <w:rFonts w:ascii="Cambria Math" w:hAnsi="Cambria Math"/>
                <w:kern w:val="0"/>
              </w:rPr>
              <m:t>S</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Source Point Cloud</w:t>
      </w:r>
    </w:p>
    <w:p w14:paraId="667FA596" w14:textId="6E698344" w:rsidR="00F508A2" w:rsidRPr="00F508A2" w:rsidRDefault="00EB6577" w:rsidP="005E134D">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min</m:t>
            </m:r>
          </m:sub>
        </m:sSub>
      </m:oMath>
      <w:r w:rsidR="00F508A2">
        <w:rPr>
          <w:kern w:val="0"/>
        </w:rPr>
        <w:t xml:space="preserve">  Minimum PassThrough Bounds </w:t>
      </w:r>
    </w:p>
    <w:p w14:paraId="6EE5BFA7" w14:textId="212B77F1" w:rsidR="00F508A2" w:rsidRDefault="00EB6577" w:rsidP="00F508A2">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max</m:t>
            </m:r>
          </m:sub>
        </m:sSub>
      </m:oMath>
      <w:r w:rsidR="00F508A2">
        <w:rPr>
          <w:kern w:val="0"/>
        </w:rPr>
        <w:t xml:space="preserve">  Maximum PassThrough Bounds </w:t>
      </w:r>
    </w:p>
    <w:p w14:paraId="1BA50FA0" w14:textId="38099EDC" w:rsidR="00F508A2" w:rsidRDefault="00F508A2" w:rsidP="00F508A2">
      <w:pPr>
        <w:pStyle w:val="BodyTextIndent"/>
        <w:ind w:firstLine="0"/>
        <w:rPr>
          <w:kern w:val="0"/>
        </w:rPr>
      </w:pPr>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x</m:t>
            </m:r>
          </m:sub>
        </m:sSub>
      </m:oMath>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y</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l</m:t>
            </m:r>
          </m:e>
          <m:sub>
            <m:r>
              <w:rPr>
                <w:rFonts w:ascii="Cambria Math" w:hAnsi="Cambria Math"/>
                <w:kern w:val="0"/>
              </w:rPr>
              <m:t>z</m:t>
            </m:r>
          </m:sub>
        </m:sSub>
      </m:oMath>
      <w:r>
        <w:rPr>
          <w:kern w:val="0"/>
        </w:rPr>
        <w:t xml:space="preserve">         Point Cloud Lengths</w:t>
      </w:r>
    </w:p>
    <w:p w14:paraId="642023AE" w14:textId="2C3B4593" w:rsidR="00F508A2" w:rsidRDefault="00F508A2" w:rsidP="00F508A2">
      <w:pPr>
        <w:pStyle w:val="BodyTextIndent"/>
        <w:ind w:firstLine="0"/>
        <w:rPr>
          <w:kern w:val="0"/>
        </w:rPr>
      </w:pPr>
      <m:oMath>
        <m:r>
          <w:rPr>
            <w:rFonts w:ascii="Cambria Math" w:hAnsi="Cambria Math"/>
            <w:kern w:val="0"/>
          </w:rPr>
          <m:t>cell</m:t>
        </m:r>
      </m:oMath>
      <w:r>
        <w:rPr>
          <w:kern w:val="0"/>
        </w:rPr>
        <w:t xml:space="preserve"> </w:t>
      </w:r>
      <w:r>
        <w:rPr>
          <w:kern w:val="0"/>
        </w:rPr>
        <w:tab/>
      </w:r>
      <w:r>
        <w:rPr>
          <w:kern w:val="0"/>
        </w:rPr>
        <w:tab/>
        <w:t>Voxel Grid Size</w:t>
      </w:r>
    </w:p>
    <w:p w14:paraId="78E8D790" w14:textId="16FE509E" w:rsidR="00F508A2" w:rsidRDefault="00F508A2" w:rsidP="00F508A2">
      <w:pPr>
        <w:pStyle w:val="BodyTextIndent"/>
        <w:ind w:firstLine="0"/>
        <w:rPr>
          <w:kern w:val="0"/>
        </w:rPr>
      </w:pPr>
      <m:oMath>
        <m:r>
          <w:rPr>
            <w:rFonts w:ascii="Cambria Math" w:hAnsi="Cambria Math"/>
            <w:kern w:val="0"/>
          </w:rPr>
          <m:t>k</m:t>
        </m:r>
      </m:oMath>
      <w:r>
        <w:rPr>
          <w:kern w:val="0"/>
        </w:rPr>
        <w:t xml:space="preserve"> </w:t>
      </w:r>
      <w:r>
        <w:rPr>
          <w:kern w:val="0"/>
        </w:rPr>
        <w:tab/>
      </w:r>
      <w:r>
        <w:rPr>
          <w:kern w:val="0"/>
        </w:rPr>
        <w:tab/>
        <w:t>Number of Points in Voxel</w:t>
      </w:r>
    </w:p>
    <w:p w14:paraId="35677B37" w14:textId="022A34E5" w:rsidR="00F508A2" w:rsidRPr="00F508A2" w:rsidRDefault="00F508A2" w:rsidP="00F508A2">
      <w:pPr>
        <w:pStyle w:val="BodyTextIndent"/>
        <w:ind w:firstLine="0"/>
        <w:rPr>
          <w:kern w:val="0"/>
        </w:rPr>
      </w:pPr>
      <m:oMath>
        <m:r>
          <w:rPr>
            <w:rFonts w:ascii="Cambria Math" w:hAnsi="Cambria Math"/>
            <w:kern w:val="0"/>
          </w:rPr>
          <m:t xml:space="preserve">p </m:t>
        </m:r>
      </m:oMath>
      <w:r>
        <w:rPr>
          <w:kern w:val="0"/>
        </w:rPr>
        <w:tab/>
        <w:t xml:space="preserve"> </w:t>
      </w:r>
      <w:r>
        <w:rPr>
          <w:kern w:val="0"/>
        </w:rPr>
        <w:tab/>
        <w:t>Points in Voxel</w:t>
      </w:r>
    </w:p>
    <w:p w14:paraId="3C3A3AFD" w14:textId="32AA7036" w:rsidR="00F508A2" w:rsidRPr="00F508A2" w:rsidRDefault="00F508A2" w:rsidP="00F508A2">
      <w:pPr>
        <w:pStyle w:val="BodyTextIndent"/>
        <w:ind w:firstLine="0"/>
        <w:rPr>
          <w:kern w:val="0"/>
        </w:rPr>
      </w:pPr>
      <m:oMath>
        <m:r>
          <w:rPr>
            <w:rFonts w:ascii="Cambria Math" w:hAnsi="Cambria Math"/>
            <w:kern w:val="0"/>
          </w:rPr>
          <m:t>c</m:t>
        </m:r>
      </m:oMath>
      <w:r>
        <w:rPr>
          <w:kern w:val="0"/>
        </w:rPr>
        <w:t xml:space="preserve">   </w:t>
      </w:r>
      <w:r>
        <w:rPr>
          <w:kern w:val="0"/>
        </w:rPr>
        <w:tab/>
      </w:r>
      <w:r>
        <w:rPr>
          <w:kern w:val="0"/>
        </w:rPr>
        <w:tab/>
        <w:t>Center of Mass of Voxel</w:t>
      </w:r>
    </w:p>
    <w:p w14:paraId="3B32F058" w14:textId="77777777" w:rsidR="00F508A2" w:rsidRDefault="00F508A2" w:rsidP="00F508A2">
      <w:pPr>
        <w:pStyle w:val="BodyTextIndent"/>
        <w:ind w:firstLine="0"/>
        <w:rPr>
          <w:kern w:val="0"/>
        </w:rPr>
      </w:pPr>
    </w:p>
    <w:p w14:paraId="4B505EEB" w14:textId="65563A5B" w:rsidR="00F508A2" w:rsidRPr="00F508A2" w:rsidRDefault="00F508A2" w:rsidP="00F508A2">
      <w:pPr>
        <w:pStyle w:val="BodyTextIndent"/>
        <w:ind w:firstLine="0"/>
        <w:rPr>
          <w:kern w:val="0"/>
        </w:rPr>
      </w:pPr>
      <w:r>
        <w:rPr>
          <w:kern w:val="0"/>
        </w:rPr>
        <w:t xml:space="preserve"> </w:t>
      </w:r>
    </w:p>
    <w:p w14:paraId="5039FEE7" w14:textId="77777777" w:rsidR="00F508A2" w:rsidRPr="0012344E" w:rsidRDefault="00F508A2" w:rsidP="005E134D">
      <w:pPr>
        <w:pStyle w:val="BodyTextIndent"/>
        <w:rPr>
          <w:kern w:val="0"/>
        </w:rPr>
      </w:pP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w:t>
      </w:r>
      <w:r w:rsidRPr="5003E31F">
        <w:lastRenderedPageBreak/>
        <w:t xml:space="preserve">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23E6480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 xml:space="preserve">Point Cloud Library provides an open-source C++ implementation of several 3D point cloud and image processing algorithms </w:t>
      </w:r>
      <w:proofErr w:type="gramStart"/>
      <w:r w:rsidR="00266874" w:rsidRPr="00E312A1">
        <w:t>including:</w:t>
      </w:r>
      <w:proofErr w:type="gramEnd"/>
      <w:r w:rsidR="00266874" w:rsidRPr="00E312A1">
        <w:t xml:space="preserve">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w:t>
      </w:r>
      <w:r w:rsidR="00B62714">
        <w:t xml:space="preserve">and </w:t>
      </w:r>
      <w:r w:rsidR="00266874" w:rsidRPr="00E312A1">
        <w:t xml:space="preserve">repeatability in research. </w:t>
      </w:r>
    </w:p>
    <w:p w14:paraId="4E18E0FB" w14:textId="77777777" w:rsidR="00E07BB4" w:rsidRDefault="00E07BB4" w:rsidP="00266874"/>
    <w:p w14:paraId="2B7BD886" w14:textId="2E3AFB38" w:rsidR="00E07BB4" w:rsidRPr="0089343C" w:rsidRDefault="00890C0C" w:rsidP="0089343C">
      <w:pPr>
        <w:pStyle w:val="ListParagraph"/>
        <w:numPr>
          <w:ilvl w:val="0"/>
          <w:numId w:val="4"/>
        </w:numPr>
        <w:rPr>
          <w:b/>
        </w:rPr>
      </w:pPr>
      <w:r w:rsidRPr="0089343C">
        <w:rPr>
          <w:b/>
        </w:rPr>
        <w:t>Literature</w:t>
      </w:r>
      <w:r w:rsidR="00E07BB4" w:rsidRPr="0089343C">
        <w:rPr>
          <w:b/>
        </w:rPr>
        <w:t xml:space="preserve"> Review</w:t>
      </w:r>
    </w:p>
    <w:p w14:paraId="492E5044" w14:textId="77777777" w:rsidR="00C35603" w:rsidRDefault="00C35603" w:rsidP="00266874">
      <w:pPr>
        <w:rPr>
          <w:b/>
        </w:rPr>
      </w:pPr>
    </w:p>
    <w:p w14:paraId="10CA1467" w14:textId="30588921"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5A6FF87C" w:rsidR="005D0617" w:rsidRDefault="002B53C4" w:rsidP="00F42BF1">
      <w:pPr>
        <w:rPr>
          <w:bCs/>
        </w:rPr>
      </w:pPr>
      <w:r>
        <w:rPr>
          <w:bCs/>
        </w:rPr>
        <w:t>Seam tracking is a</w:t>
      </w:r>
      <w:r w:rsidR="0045118C">
        <w:rPr>
          <w:bCs/>
        </w:rPr>
        <w:t xml:space="preserve"> pre-dominate</w:t>
      </w:r>
      <w:r w:rsidR="00D0214E">
        <w:rPr>
          <w:bCs/>
        </w:rPr>
        <w:t xml:space="preserve"> [</w:t>
      </w:r>
      <w:r w:rsidR="003E58EB">
        <w:rPr>
          <w:bCs/>
        </w:rPr>
        <w:t>31,35,36,37</w:t>
      </w:r>
      <w:r w:rsidR="00D0214E">
        <w:rPr>
          <w:bCs/>
        </w:rPr>
        <w:t>]</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r w:rsidR="0089343C">
        <w:rPr>
          <w:bCs/>
        </w:rPr>
        <w:t>have</w:t>
      </w:r>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 and tracking [</w:t>
      </w:r>
      <w:r w:rsidR="0032639D">
        <w:rPr>
          <w:bCs/>
        </w:rPr>
        <w:t>31</w:t>
      </w:r>
      <w:r w:rsidR="007754D0">
        <w:rPr>
          <w:bCs/>
        </w:rPr>
        <w:t xml:space="preserve">]. </w:t>
      </w:r>
    </w:p>
    <w:p w14:paraId="64FBA7B0" w14:textId="77777777" w:rsidR="005026B3" w:rsidRDefault="005026B3" w:rsidP="005C442C">
      <w:pPr>
        <w:rPr>
          <w:bCs/>
        </w:rPr>
      </w:pPr>
    </w:p>
    <w:p w14:paraId="255CEB13" w14:textId="1E76BB31"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78B2ED19" w14:textId="77777777" w:rsidR="00185C6E" w:rsidRDefault="00185C6E" w:rsidP="005026B3">
      <w:pPr>
        <w:rPr>
          <w:bCs/>
        </w:rPr>
      </w:pPr>
    </w:p>
    <w:p w14:paraId="5260B108" w14:textId="6B65462B" w:rsidR="005C442C" w:rsidRDefault="000124A6" w:rsidP="005C442C">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D16C78">
        <w:rPr>
          <w:bCs/>
        </w:rPr>
        <w:t>[]</w:t>
      </w:r>
      <w:r w:rsidR="001D4486">
        <w:rPr>
          <w:bCs/>
        </w:rPr>
        <w:t xml:space="preserve"> and an accurate </w:t>
      </w:r>
      <w:r w:rsidR="00421203">
        <w:rPr>
          <w:bCs/>
        </w:rPr>
        <w:t>three-dimensional</w:t>
      </w:r>
      <w:r w:rsidR="001D4486">
        <w:rPr>
          <w:bCs/>
        </w:rPr>
        <w:t xml:space="preserve"> model of the working environment and workpiece must be available</w:t>
      </w:r>
      <w:r w:rsidR="00D16C78">
        <w:rPr>
          <w:bCs/>
        </w:rPr>
        <w:t>.</w:t>
      </w:r>
      <w:r w:rsidR="001D4486">
        <w:rPr>
          <w:bCs/>
        </w:rPr>
        <w:t xml:space="preserve"> </w:t>
      </w:r>
      <w:r w:rsidR="005C442C">
        <w:rPr>
          <w:bCs/>
        </w:rPr>
        <w:t xml:space="preserve">A process </w:t>
      </w:r>
      <w:r w:rsidR="00D7049E">
        <w:rPr>
          <w:bCs/>
        </w:rPr>
        <w:t xml:space="preserve">of </w:t>
      </w:r>
      <w:r w:rsidR="005C442C">
        <w:rPr>
          <w:bCs/>
        </w:rPr>
        <w:t xml:space="preserve">extracting the geometry of a weld seam on flat parts lying on a 2D surface from </w:t>
      </w:r>
      <w:r w:rsidR="00FB509C">
        <w:rPr>
          <w:bCs/>
        </w:rPr>
        <w:t>stereo vision</w:t>
      </w:r>
      <w:r w:rsidR="005C442C">
        <w:rPr>
          <w:bCs/>
        </w:rPr>
        <w:t xml:space="preserve"> imagery is shown in </w:t>
      </w:r>
      <w:r w:rsidR="005C442C">
        <w:rPr>
          <w:bCs/>
        </w:rPr>
        <w:t xml:space="preserve">[23]. </w:t>
      </w:r>
      <w:r w:rsidR="00A67146">
        <w:rPr>
          <w:bCs/>
        </w:rPr>
        <w:t>Similarly,</w:t>
      </w:r>
      <w:r w:rsidR="005C442C">
        <w:rPr>
          <w:bCs/>
        </w:rPr>
        <w:t xml:space="preserve"> </w:t>
      </w:r>
      <w:r w:rsidR="00EE7252">
        <w:rPr>
          <w:bCs/>
        </w:rPr>
        <w:t>the</w:t>
      </w:r>
      <w:r w:rsidR="005C442C">
        <w:rPr>
          <w:bCs/>
        </w:rPr>
        <w:t xml:space="preserve"> discover</w:t>
      </w:r>
      <w:r w:rsidR="00EE7252">
        <w:rPr>
          <w:bCs/>
        </w:rPr>
        <w:t>y</w:t>
      </w:r>
      <w:r w:rsidR="005C442C">
        <w:rPr>
          <w:bCs/>
        </w:rPr>
        <w:t xml:space="preserve"> and localiz</w:t>
      </w:r>
      <w:r w:rsidR="00EE7252">
        <w:rPr>
          <w:bCs/>
        </w:rPr>
        <w:t>ation</w:t>
      </w:r>
      <w:r w:rsidR="005C442C">
        <w:rPr>
          <w:bCs/>
        </w:rPr>
        <w:t xml:space="preserve"> </w:t>
      </w:r>
      <w:r w:rsidR="001D4486">
        <w:rPr>
          <w:bCs/>
        </w:rPr>
        <w:t xml:space="preserve">of </w:t>
      </w:r>
      <w:r w:rsidR="005C442C">
        <w:rPr>
          <w:bCs/>
        </w:rPr>
        <w:t xml:space="preserve">workpieces to be joined by welding from 3D point cloud data is described by Rajaraman, et al. [28]. </w:t>
      </w:r>
      <w:r w:rsidR="00D7049E">
        <w:rPr>
          <w:bCs/>
        </w:rPr>
        <w:t>This paper will follow a similar process</w:t>
      </w:r>
      <w:r w:rsidR="001D4486">
        <w:rPr>
          <w:bCs/>
        </w:rPr>
        <w:t xml:space="preserve"> </w:t>
      </w:r>
      <w:proofErr w:type="gramStart"/>
      <w:r w:rsidR="001D4486">
        <w:rPr>
          <w:bCs/>
        </w:rPr>
        <w:t>from</w:t>
      </w:r>
      <w:r w:rsidR="00D7049E">
        <w:rPr>
          <w:bCs/>
        </w:rPr>
        <w:t xml:space="preserve"> </w:t>
      </w:r>
      <w:r w:rsidR="008B1F7A">
        <w:rPr>
          <w:bCs/>
        </w:rPr>
        <w:t xml:space="preserve"> pose</w:t>
      </w:r>
      <w:proofErr w:type="gramEnd"/>
      <w:r w:rsidR="008B1F7A">
        <w:rPr>
          <w:bCs/>
        </w:rPr>
        <w:t xml:space="preserve"> </w:t>
      </w:r>
      <w:r w:rsidR="005C442C">
        <w:rPr>
          <w:bCs/>
        </w:rPr>
        <w:t xml:space="preserve">sensing to path planning. </w:t>
      </w:r>
    </w:p>
    <w:p w14:paraId="62745A45" w14:textId="77777777" w:rsidR="002C2A9F" w:rsidRDefault="002C2A9F" w:rsidP="00F42BF1">
      <w:pPr>
        <w:rPr>
          <w:bCs/>
        </w:rPr>
      </w:pPr>
    </w:p>
    <w:p w14:paraId="24B7E528" w14:textId="2551526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09D0A962"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p>
    <w:p w14:paraId="6E99232C" w14:textId="77777777" w:rsidR="001720E8" w:rsidRDefault="001720E8" w:rsidP="00266874">
      <w:pPr>
        <w:rPr>
          <w:bCs/>
        </w:rPr>
      </w:pPr>
    </w:p>
    <w:p w14:paraId="03E73D0F" w14:textId="604619AC"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non</w:t>
      </w:r>
      <w:r w:rsidR="00F674AE">
        <w:rPr>
          <w:bCs/>
        </w:rPr>
        <w:t>-</w:t>
      </w:r>
      <w:r w:rsidR="005E1229">
        <w:rPr>
          <w:bCs/>
        </w:rPr>
        <w:t xml:space="preserve">flat bodies. </w:t>
      </w:r>
    </w:p>
    <w:p w14:paraId="591E157B" w14:textId="77777777" w:rsidR="00541BAC" w:rsidRDefault="00541BAC" w:rsidP="00541BAC">
      <w:pPr>
        <w:rPr>
          <w:bCs/>
        </w:rPr>
      </w:pPr>
    </w:p>
    <w:p w14:paraId="722AEFE4" w14:textId="1B2F07F5"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w:t>
      </w:r>
      <w:r w:rsidR="00A176ED">
        <w:rPr>
          <w:bCs/>
        </w:rPr>
        <w:t xml:space="preserve">with RANSAC segmentation </w:t>
      </w:r>
      <w:r w:rsidR="00B75F1A">
        <w:rPr>
          <w:bCs/>
        </w:rPr>
        <w:t>is implemented prior to image registration which improves the performance of the process.</w:t>
      </w:r>
    </w:p>
    <w:p w14:paraId="7441E05B" w14:textId="77777777" w:rsidR="00D37E7C" w:rsidRPr="00C00F96" w:rsidRDefault="00D37E7C" w:rsidP="00266874">
      <w:pPr>
        <w:rPr>
          <w:b/>
        </w:rPr>
      </w:pPr>
    </w:p>
    <w:p w14:paraId="1E48FDDE" w14:textId="039BE998" w:rsidR="00BD050A" w:rsidRDefault="00F02BED" w:rsidP="00266874">
      <w:r>
        <w:t>A process combining multiple algorithms</w:t>
      </w:r>
      <w:r w:rsidR="00266874" w:rsidRPr="00AD0D76">
        <w:t xml:space="preserve"> </w:t>
      </w:r>
      <w:r w:rsidR="00C269A2">
        <w:t xml:space="preserve">is used </w:t>
      </w:r>
      <w:r w:rsidR="00266874" w:rsidRPr="00AD0D76">
        <w:t>to locate, or register, a point cloud representing the workpiece in a point cloud of the working environment collected by a L</w:t>
      </w:r>
      <w:r w:rsidR="00266874">
        <w:t>i</w:t>
      </w:r>
      <w:r w:rsidR="00266874" w:rsidRPr="00AD0D76">
        <w:t xml:space="preserve">DAR scanner located on the robot. Once the known part is located with respect to a fixed frame, an automated weld path generation routine is used to plan a weld </w:t>
      </w:r>
      <w:proofErr w:type="gramStart"/>
      <w:r w:rsidR="00266874" w:rsidRPr="00AD0D76">
        <w:t>tool-path</w:t>
      </w:r>
      <w:proofErr w:type="gramEnd"/>
      <w:r w:rsidR="00266874" w:rsidRPr="00AD0D76">
        <w:t xml:space="preserve">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r w:rsidRPr="00AD0D76">
        <w:t>investigated,</w:t>
      </w:r>
      <w:r w:rsidR="00266874" w:rsidRPr="00AD0D76">
        <w:t xml:space="preserve"> and a physical implementation of the method is demonstrated using a </w:t>
      </w:r>
      <w:r w:rsidR="00266874">
        <w:t>2</w:t>
      </w:r>
      <w:r w:rsidR="00266874" w:rsidRPr="00AD0D76">
        <w:t>D LIDAR mounted to a 6DOF co</w:t>
      </w:r>
      <w:r w:rsidR="0089343C">
        <w:t>-</w:t>
      </w:r>
      <w:r w:rsidR="00266874" w:rsidRPr="00AD0D76">
        <w:t>bot carrying a MIG welding torch</w:t>
      </w:r>
      <w:r w:rsidR="00266874">
        <w:t xml:space="preserve"> which can be seen below in Figure 1.</w:t>
      </w:r>
    </w:p>
    <w:p w14:paraId="713FFC65" w14:textId="77777777" w:rsidR="00F769B9" w:rsidRDefault="00F769B9" w:rsidP="00266874"/>
    <w:p w14:paraId="3EC2AB39" w14:textId="093A89DB" w:rsidR="00BD050A" w:rsidRDefault="00BD050A" w:rsidP="00BD050A">
      <w:pPr>
        <w:rPr>
          <w:bCs/>
        </w:rPr>
      </w:pPr>
      <w:r>
        <w:rPr>
          <w:bCs/>
        </w:rPr>
        <w:t xml:space="preserve">The primary algorithms used in the approach presented are well known and accepted [2,12,6]. Random </w:t>
      </w:r>
      <w:r w:rsidR="00421203">
        <w:rPr>
          <w:bCs/>
        </w:rPr>
        <w:t>s</w:t>
      </w:r>
      <w:r>
        <w:rPr>
          <w:bCs/>
        </w:rPr>
        <w:t>ample consensus</w:t>
      </w:r>
      <w:r w:rsidR="00421203">
        <w:rPr>
          <w:bCs/>
        </w:rPr>
        <w:t xml:space="preserve"> (RANSAC)</w:t>
      </w:r>
      <w:r>
        <w:rPr>
          <w:bCs/>
        </w:rPr>
        <w:t xml:space="preserve"> and iterative closest point</w:t>
      </w:r>
      <w:r w:rsidR="00421203">
        <w:rPr>
          <w:bCs/>
        </w:rPr>
        <w:t xml:space="preserve"> (ICP)</w:t>
      </w:r>
      <w:r>
        <w:rPr>
          <w:bCs/>
        </w:rPr>
        <w:t xml:space="preserve"> have been thoroughly tested and documented. However, the iterative closet </w:t>
      </w:r>
      <w:r>
        <w:rPr>
          <w:bCs/>
        </w:rPr>
        <w:lastRenderedPageBreak/>
        <w:t>point method is limited by local minima convergence issues associated with poor initial search conditions [</w:t>
      </w:r>
      <w:r w:rsidR="00D01953">
        <w:rPr>
          <w:bCs/>
        </w:rPr>
        <w:t>4,7</w:t>
      </w:r>
      <w:r>
        <w:rPr>
          <w:bCs/>
        </w:rPr>
        <w:t xml:space="preserve">]. </w:t>
      </w:r>
    </w:p>
    <w:p w14:paraId="4D2F7F59" w14:textId="77777777" w:rsidR="00BD050A" w:rsidRDefault="00BD050A" w:rsidP="00BD050A">
      <w:pPr>
        <w:rPr>
          <w:bCs/>
        </w:rPr>
      </w:pPr>
    </w:p>
    <w:p w14:paraId="32356AC6" w14:textId="74AFA55C"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t>
      </w:r>
      <w:r w:rsidR="00116BEC">
        <w:rPr>
          <w:bCs/>
        </w:rPr>
        <w:t xml:space="preserve">associated </w:t>
      </w:r>
      <w:r>
        <w:rPr>
          <w:bCs/>
        </w:rPr>
        <w:t xml:space="preserve">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2FD7B608" w:rsidR="005C7C1F" w:rsidRDefault="00D8085E" w:rsidP="005C7C1F">
      <w:r>
        <w:t>Variants of registration algorithms which replace the optimization component of iterative closest point with machine learning algorithms are emerging [27,28,29]. TEASER applies</w:t>
      </w:r>
      <w:r w:rsidR="0092096F">
        <w:t xml:space="preserve"> advanced</w:t>
      </w:r>
      <w:r>
        <w:t xml:space="preserve"> approaches to the image reg</w:t>
      </w:r>
      <w:r w:rsidR="005E6754">
        <w:t>istration</w:t>
      </w:r>
      <w:r>
        <w:t xml:space="preserve"> problem and show</w:t>
      </w:r>
      <w:r w:rsidR="0092096F">
        <w:t>s</w:t>
      </w:r>
      <w:r>
        <w:t xml:space="preserve">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5EEFFF6E" w14:textId="21A3BB32" w:rsidR="009E22F7" w:rsidRDefault="00266874" w:rsidP="00BB329C">
      <w:pPr>
        <w:pStyle w:val="Caption"/>
        <w:jc w:val="center"/>
      </w:pPr>
      <w:r>
        <w:t xml:space="preserve">Figure </w:t>
      </w:r>
      <w:r>
        <w:fldChar w:fldCharType="begin"/>
      </w:r>
      <w:r>
        <w:instrText>SEQ Figure \* ARABIC</w:instrText>
      </w:r>
      <w:r>
        <w:fldChar w:fldCharType="separate"/>
      </w:r>
      <w:r w:rsidR="00DB52D5">
        <w:rPr>
          <w:noProof/>
        </w:rPr>
        <w:t>1</w:t>
      </w:r>
      <w:r>
        <w:fldChar w:fldCharType="end"/>
      </w:r>
    </w:p>
    <w:p w14:paraId="382704DD" w14:textId="1CFA753C"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 xml:space="preserve">cloud is a list of points in 3D space representing a physical object or collection of objects [6][8], and this data is generated through </w:t>
      </w:r>
      <w:r>
        <w:t>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7777777" w:rsidR="005E6754" w:rsidRDefault="005E6754" w:rsidP="00266874"/>
    <w:p w14:paraId="2E58D73B" w14:textId="6C6017D5"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 xml:space="preserve">contain the locations of the boundaries of a solid object. Features may also include </w:t>
      </w:r>
      <w:r w:rsidR="0092096F">
        <w:t>the surface normal directions</w:t>
      </w:r>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 xml:space="preserve">based registration methods, which primarily depend on unique, descriptive features </w:t>
      </w:r>
      <w:proofErr w:type="gramStart"/>
      <w:r>
        <w:t>in order to</w:t>
      </w:r>
      <w:proofErr w:type="gramEnd"/>
      <w:r>
        <w:t xml:space="preserve"> obtain a match between point</w:t>
      </w:r>
      <w:r w:rsidR="00703804">
        <w:t xml:space="preserve"> </w:t>
      </w:r>
      <w:r>
        <w:t>clouds [6].  These two types of data contained in a point</w:t>
      </w:r>
      <w:r w:rsidR="00703804">
        <w:t xml:space="preserve"> </w:t>
      </w:r>
      <w:r>
        <w:t xml:space="preserve">cloud are </w:t>
      </w:r>
      <w:r w:rsidR="0092096F">
        <w:t xml:space="preserve">typically </w:t>
      </w:r>
      <w:r>
        <w:t>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6C4599D7" w14:textId="0910DC81" w:rsidR="00704CF8"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66E7F3BD" w14:textId="77777777" w:rsidR="0045178C" w:rsidRPr="00704CF8" w:rsidRDefault="0045178C"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1DB8BC4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210A4C3E"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4A9CF179" w:rsidR="008F38DB" w:rsidRPr="00B503F4" w:rsidRDefault="00355B36" w:rsidP="00C80135">
      <w:pPr>
        <w:pStyle w:val="BodyTextIndent"/>
        <w:numPr>
          <w:ilvl w:val="1"/>
          <w:numId w:val="3"/>
        </w:numPr>
        <w:rPr>
          <w:rFonts w:ascii="Arial" w:hAnsi="Arial" w:cs="Arial"/>
          <w:b/>
          <w:kern w:val="0"/>
        </w:rPr>
      </w:pPr>
      <w:r>
        <w:rPr>
          <w:rFonts w:ascii="Arial" w:hAnsi="Arial" w:cs="Arial"/>
          <w:b/>
          <w:kern w:val="0"/>
        </w:rPr>
        <w:t>Workspace</w:t>
      </w:r>
      <w:r w:rsidR="00972624">
        <w:rPr>
          <w:rFonts w:ascii="Arial" w:hAnsi="Arial" w:cs="Arial"/>
          <w:b/>
          <w:kern w:val="0"/>
        </w:rPr>
        <w:t xml:space="preserve"> S</w:t>
      </w:r>
      <w:r>
        <w:rPr>
          <w:rFonts w:ascii="Arial" w:hAnsi="Arial" w:cs="Arial"/>
          <w:b/>
          <w:kern w:val="0"/>
        </w:rPr>
        <w:t>ensing</w:t>
      </w:r>
      <w:r w:rsidR="00972624">
        <w:rPr>
          <w:rFonts w:ascii="Arial" w:hAnsi="Arial" w:cs="Arial"/>
          <w:b/>
          <w:kern w:val="0"/>
        </w:rPr>
        <w:t xml:space="preserve"> S</w:t>
      </w:r>
      <w:r>
        <w:rPr>
          <w:rFonts w:ascii="Arial" w:hAnsi="Arial" w:cs="Arial"/>
          <w:b/>
          <w:kern w:val="0"/>
        </w:rPr>
        <w:t>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6D438DE1" w14:textId="77777777" w:rsidR="00F65EBA" w:rsidRDefault="00F65EBA" w:rsidP="00972624"/>
    <w:p w14:paraId="53A6D30B" w14:textId="1D833AC9"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w:t>
      </w:r>
      <w:r w:rsidR="006A362D">
        <w:t xml:space="preserve">known </w:t>
      </w:r>
      <w:r w:rsidRPr="5003E31F">
        <w:t>robot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proofErr w:type="spellStart"/>
      <w:r>
        <w:t>downs</w:t>
      </w:r>
      <w:r w:rsidR="00703804">
        <w:t>a</w:t>
      </w:r>
      <w:r>
        <w:t>mpling</w:t>
      </w:r>
      <w:proofErr w:type="spellEnd"/>
      <w:r>
        <w:t xml:space="preserve"> can be seen below in figure 3.</w:t>
      </w:r>
    </w:p>
    <w:p w14:paraId="41FB32D3" w14:textId="77777777" w:rsidR="00972624" w:rsidRPr="00972624" w:rsidRDefault="00972624" w:rsidP="00972624"/>
    <w:p w14:paraId="5CD99CB8" w14:textId="550B2EDD" w:rsidR="00972624" w:rsidRDefault="00972624" w:rsidP="00C80135">
      <w:pPr>
        <w:pStyle w:val="BodyTextIndent"/>
        <w:numPr>
          <w:ilvl w:val="1"/>
          <w:numId w:val="3"/>
        </w:numPr>
        <w:rPr>
          <w:rFonts w:ascii="Arial" w:hAnsi="Arial" w:cs="Arial"/>
          <w:b/>
          <w:kern w:val="0"/>
        </w:rPr>
      </w:pPr>
      <w:r>
        <w:rPr>
          <w:rFonts w:ascii="Arial" w:hAnsi="Arial" w:cs="Arial"/>
          <w:b/>
          <w:kern w:val="0"/>
        </w:rPr>
        <w:t>W</w:t>
      </w:r>
      <w:r w:rsidR="00282C23">
        <w:rPr>
          <w:rFonts w:ascii="Arial" w:hAnsi="Arial" w:cs="Arial"/>
          <w:b/>
          <w:kern w:val="0"/>
        </w:rPr>
        <w:t>orkspace Localization Stage</w:t>
      </w:r>
    </w:p>
    <w:p w14:paraId="235E3768" w14:textId="5ADC6802"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67EA5287"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cloud.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r w:rsidR="00932F02">
        <w:t xml:space="preserve"> </w:t>
      </w:r>
      <w:r w:rsidR="005A172E">
        <w:t>attached to</w:t>
      </w:r>
      <w:r w:rsidR="00932F02">
        <w:t xml:space="preserve"> </w:t>
      </w:r>
      <w:r w:rsidR="00200893">
        <w:t>the base link</w:t>
      </w:r>
      <w:r>
        <w:t>.</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2C7BB67A" w:rsidR="00FC6874" w:rsidRDefault="00282C23" w:rsidP="00D2417D">
      <w:pPr>
        <w:pStyle w:val="BodyTextIndent"/>
        <w:numPr>
          <w:ilvl w:val="1"/>
          <w:numId w:val="3"/>
        </w:numPr>
        <w:rPr>
          <w:rFonts w:ascii="Arial" w:hAnsi="Arial" w:cs="Arial"/>
          <w:b/>
          <w:kern w:val="0"/>
        </w:rPr>
      </w:pPr>
      <w:r>
        <w:rPr>
          <w:rFonts w:ascii="Arial" w:hAnsi="Arial" w:cs="Arial"/>
          <w:b/>
          <w:kern w:val="0"/>
        </w:rPr>
        <w:t>Path Generation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454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454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5685085B" w:rsidR="00FA6637" w:rsidRPr="00FA6637" w:rsidRDefault="003A19F1" w:rsidP="00FA6637">
      <w:pPr>
        <w:pStyle w:val="BodyTextIndent"/>
        <w:numPr>
          <w:ilvl w:val="0"/>
          <w:numId w:val="3"/>
        </w:numPr>
        <w:ind w:left="360"/>
        <w:rPr>
          <w:rFonts w:ascii="Arial" w:hAnsi="Arial" w:cs="Arial"/>
          <w:b/>
          <w:kern w:val="0"/>
        </w:rPr>
      </w:pPr>
      <w:r>
        <w:rPr>
          <w:noProof/>
        </w:rPr>
        <w:lastRenderedPageBreak/>
        <mc:AlternateContent>
          <mc:Choice Requires="wpc">
            <w:drawing>
              <wp:anchor distT="0" distB="0" distL="114300" distR="114300" simplePos="0" relativeHeight="251661824" behindDoc="1" locked="0" layoutInCell="1" allowOverlap="1" wp14:anchorId="0CD8B3F1" wp14:editId="30A8E935">
                <wp:simplePos x="0" y="0"/>
                <wp:positionH relativeFrom="margin">
                  <wp:posOffset>3563881</wp:posOffset>
                </wp:positionH>
                <wp:positionV relativeFrom="paragraph">
                  <wp:posOffset>7951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0D02B0" w:rsidRDefault="000D02B0"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17" y="63427"/>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0.6pt;margin-top:.65pt;width:269.1pt;height:498pt;z-index:-251654656;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bpHBP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4q&#10;rj7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0D02B0" w:rsidRDefault="000D02B0"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634;width:21425;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853B10">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3A9249F1" w:rsidR="00D479E6" w:rsidRDefault="00D479E6" w:rsidP="00D2417D">
      <w:pPr>
        <w:pStyle w:val="BodyTextIndent"/>
        <w:numPr>
          <w:ilvl w:val="1"/>
          <w:numId w:val="3"/>
        </w:numPr>
        <w:rPr>
          <w:rFonts w:ascii="Arial" w:hAnsi="Arial" w:cs="Arial"/>
          <w:b/>
          <w:bCs/>
          <w:kern w:val="0"/>
        </w:rPr>
      </w:pPr>
      <w:r>
        <w:rPr>
          <w:rFonts w:ascii="Arial" w:hAnsi="Arial" w:cs="Arial"/>
          <w:b/>
          <w:bCs/>
          <w:kern w:val="0"/>
        </w:rPr>
        <w:t>Model Preparation Stage</w:t>
      </w:r>
    </w:p>
    <w:p w14:paraId="32F5AC8F" w14:textId="77777777" w:rsidR="00CA45F5" w:rsidRDefault="00CA45F5" w:rsidP="00CA45F5">
      <w:pPr>
        <w:pStyle w:val="BodyTextIndent"/>
        <w:ind w:firstLine="0"/>
      </w:pPr>
    </w:p>
    <w:p w14:paraId="3461193A" w14:textId="15B91884" w:rsidR="00CA45F5" w:rsidRDefault="000E2B7A" w:rsidP="00CA45F5">
      <w:pPr>
        <w:pStyle w:val="BodyTextIndent"/>
        <w:ind w:firstLine="0"/>
      </w:pPr>
      <w:r>
        <w:t>T</w:t>
      </w:r>
      <w:r w:rsidR="00CA45F5">
        <w:t xml:space="preserve">he source point cloud 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2A3205">
        <w:t xml:space="preserve"> </w:t>
      </w:r>
      <w:r w:rsidR="002A3205">
        <w:t xml:space="preserve">with </w:t>
      </w:r>
      <m:oMath>
        <m:r>
          <w:rPr>
            <w:rFonts w:ascii="Cambria Math" w:hAnsi="Cambria Math"/>
          </w:rPr>
          <m:t>m</m:t>
        </m:r>
      </m:oMath>
      <w:r w:rsidR="002A3205">
        <w:t xml:space="preserve"> equal to the number of data points </w:t>
      </w:r>
      <w:r w:rsidR="002A3205">
        <w:t>resulting from the conversion from CAD</w:t>
      </w:r>
      <w:r w:rsidR="002A3205">
        <w:t>.</w:t>
      </w:r>
      <w:r w:rsidR="00CA45F5">
        <w:t xml:space="preserve"> The cloud points 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CA45F5">
        <w:t xml:space="preserve"> 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CA45F5">
        <w:t xml:space="preserve"> with respect to a global origin fixed to the base of the robot. </w:t>
      </w:r>
    </w:p>
    <w:p w14:paraId="192B7CD8" w14:textId="77777777" w:rsidR="00CA45F5" w:rsidRDefault="00CA45F5" w:rsidP="00CA45F5">
      <w:pPr>
        <w:pStyle w:val="BodyTextIndent"/>
        <w:ind w:firstLine="0"/>
        <w:rPr>
          <w:rFonts w:ascii="Arial" w:hAnsi="Arial" w:cs="Arial"/>
          <w:b/>
          <w:bCs/>
          <w:kern w:val="0"/>
        </w:rPr>
      </w:pPr>
    </w:p>
    <w:p w14:paraId="22832CBC" w14:textId="5EF6B6B5" w:rsidR="000F5012" w:rsidRDefault="00630FC5" w:rsidP="00CA45F5">
      <w:pPr>
        <w:pStyle w:val="BodyTextIndent"/>
        <w:numPr>
          <w:ilvl w:val="1"/>
          <w:numId w:val="3"/>
        </w:numPr>
        <w:rPr>
          <w:rFonts w:ascii="Arial" w:hAnsi="Arial" w:cs="Arial"/>
          <w:b/>
          <w:bCs/>
          <w:kern w:val="0"/>
        </w:rPr>
      </w:pPr>
      <w:r>
        <w:rPr>
          <w:rFonts w:ascii="Arial" w:hAnsi="Arial" w:cs="Arial"/>
          <w:b/>
          <w:bCs/>
          <w:kern w:val="0"/>
        </w:rPr>
        <w:t>Workspace Sensing</w:t>
      </w:r>
    </w:p>
    <w:p w14:paraId="7896D4D0" w14:textId="77777777" w:rsidR="00BF70A7" w:rsidRDefault="00BF70A7" w:rsidP="00BF70A7">
      <w:pPr>
        <w:pStyle w:val="BodyTextIndent"/>
        <w:ind w:firstLine="0"/>
      </w:pPr>
    </w:p>
    <w:p w14:paraId="39CC386A" w14:textId="34C4C1AA" w:rsidR="00BF70A7" w:rsidRDefault="00BF70A7" w:rsidP="00BF70A7">
      <w:pPr>
        <w:pStyle w:val="BodyTextIndent"/>
        <w:ind w:firstLine="0"/>
        <w:rPr>
          <w:rFonts w:ascii="Arial" w:hAnsi="Arial" w:cs="Arial"/>
          <w:b/>
          <w:bCs/>
          <w:kern w:val="0"/>
        </w:rPr>
      </w:pPr>
      <w:r>
        <w:t xml:space="preserve">The reference point cloud R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m:t>
        </m:r>
      </m:oMath>
      <w:r>
        <w:t xml:space="preserve"> with </w:t>
      </w:r>
      <m:oMath>
        <m:r>
          <w:rPr>
            <w:rFonts w:ascii="Cambria Math" w:hAnsi="Cambria Math"/>
          </w:rPr>
          <m:t>m</m:t>
        </m:r>
      </m:oMath>
      <w:r>
        <w:t xml:space="preserve"> equal to the number of data points in the original 3D scan</w:t>
      </w:r>
      <w:r w:rsidR="009D1B95">
        <w:t>.</w:t>
      </w:r>
    </w:p>
    <w:p w14:paraId="31BFAA3E" w14:textId="77777777" w:rsidR="00BF70A7" w:rsidRPr="00CA45F5" w:rsidRDefault="00BF70A7" w:rsidP="00BF70A7">
      <w:pPr>
        <w:pStyle w:val="BodyTextIndent"/>
        <w:ind w:left="360" w:firstLine="0"/>
        <w:rPr>
          <w:rFonts w:ascii="Arial" w:hAnsi="Arial" w:cs="Arial"/>
          <w:b/>
          <w:bCs/>
          <w:kern w:val="0"/>
        </w:rPr>
      </w:pPr>
    </w:p>
    <w:p w14:paraId="7B2F27D2" w14:textId="4D00AC43" w:rsidR="009D5C56" w:rsidRDefault="00EC1458" w:rsidP="009D5C56">
      <w:pPr>
        <w:pStyle w:val="BodyTextIndent"/>
        <w:numPr>
          <w:ilvl w:val="1"/>
          <w:numId w:val="3"/>
        </w:numPr>
        <w:rPr>
          <w:rFonts w:ascii="Arial" w:hAnsi="Arial" w:cs="Arial"/>
          <w:b/>
          <w:bCs/>
          <w:kern w:val="0"/>
        </w:rPr>
      </w:pPr>
      <w:r>
        <w:rPr>
          <w:rFonts w:ascii="Arial" w:hAnsi="Arial" w:cs="Arial"/>
          <w:b/>
          <w:bCs/>
          <w:kern w:val="0"/>
        </w:rPr>
        <w:t>Workpiece Localization</w:t>
      </w:r>
    </w:p>
    <w:p w14:paraId="2DDD57CA" w14:textId="77777777" w:rsidR="009D5C56" w:rsidRDefault="009D5C56" w:rsidP="009D5C56">
      <w:pPr>
        <w:pStyle w:val="BodyTextIndent"/>
        <w:ind w:left="540" w:firstLine="0"/>
        <w:rPr>
          <w:rFonts w:ascii="Arial" w:hAnsi="Arial" w:cs="Arial"/>
          <w:b/>
          <w:bCs/>
          <w:kern w:val="0"/>
        </w:rPr>
      </w:pPr>
    </w:p>
    <w:p w14:paraId="3216D31D" w14:textId="63E4196A" w:rsidR="009D5C56" w:rsidRPr="00EC1B0C" w:rsidRDefault="000F5012" w:rsidP="00EC1B0C">
      <w:pPr>
        <w:pStyle w:val="BodyTextIndent"/>
        <w:numPr>
          <w:ilvl w:val="2"/>
          <w:numId w:val="3"/>
        </w:numPr>
        <w:rPr>
          <w:rFonts w:ascii="Arial" w:hAnsi="Arial" w:cs="Arial"/>
          <w:b/>
          <w:bCs/>
          <w:kern w:val="0"/>
        </w:rPr>
      </w:pPr>
      <w:r w:rsidRPr="009D5C56">
        <w:rPr>
          <w:b/>
          <w:bCs/>
        </w:rPr>
        <w:t xml:space="preserve">Filtering with </w:t>
      </w:r>
      <w:proofErr w:type="spellStart"/>
      <w:r w:rsidRPr="009D5C56">
        <w:rPr>
          <w:b/>
          <w:bCs/>
        </w:rPr>
        <w:t>PassThrough</w:t>
      </w:r>
      <w:proofErr w:type="spellEnd"/>
      <w:r w:rsidRPr="009D5C56">
        <w:rPr>
          <w:b/>
          <w:bCs/>
        </w:rPr>
        <w:t xml:space="preserve"> and Voxel </w:t>
      </w:r>
    </w:p>
    <w:p w14:paraId="0DAC140E" w14:textId="10AA14A9" w:rsidR="001B146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p>
    <w:p w14:paraId="1D8A2206" w14:textId="7113DAAD"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21F7CFB8" w:rsidR="001B1460" w:rsidRPr="001B1460" w:rsidRDefault="00EB6577"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03C24D9F" w:rsidR="001B1460" w:rsidRPr="001B1460" w:rsidRDefault="00EB6577"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337564B0" w:rsidR="00830F9B" w:rsidRPr="00D1163C" w:rsidRDefault="00830F9B" w:rsidP="00830F9B">
      <w:pPr>
        <w:pStyle w:val="BodyTextIndent"/>
        <w:ind w:firstLine="0"/>
        <w:rPr>
          <w:bCs/>
        </w:rPr>
      </w:pPr>
      <w:r>
        <w:rPr>
          <w:bCs/>
        </w:rPr>
        <w:t>The point</w:t>
      </w:r>
      <w:r w:rsidR="00703804">
        <w:rPr>
          <w:bCs/>
        </w:rPr>
        <w:t xml:space="preserve"> </w:t>
      </w:r>
      <w:r>
        <w:rPr>
          <w:bCs/>
        </w:rPr>
        <w:t>clouds S and R are restricted to the defined coordinate bounds</w:t>
      </w:r>
      <w:r w:rsidR="008374A0">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X</m:t>
            </m:r>
          </m:e>
          <m:sub>
            <m:r>
              <w:rPr>
                <w:rFonts w:ascii="Cambria Math" w:hAnsi="Cambria Math"/>
              </w:rPr>
              <m:t>m</m:t>
            </m:r>
            <m:r>
              <w:rPr>
                <w:rFonts w:ascii="Cambria Math" w:hAnsi="Cambria Math"/>
              </w:rPr>
              <m:t>ax</m:t>
            </m:r>
          </m:sub>
        </m:sSub>
      </m:oMath>
      <w:r w:rsidR="001819E8">
        <w:rPr>
          <w:bCs/>
        </w:rPr>
        <w:t>,</w:t>
      </w:r>
      <w:r w:rsidR="00AB25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min</m:t>
            </m:r>
          </m:sub>
        </m:sSub>
      </m:oMath>
      <w:r w:rsidR="001819E8">
        <w:rPr>
          <w:bCs/>
        </w:rPr>
        <w:t xml:space="preserve">, </w:t>
      </w:r>
      <m:oMath>
        <m:sSub>
          <m:sSubPr>
            <m:ctrlPr>
              <w:rPr>
                <w:rFonts w:ascii="Cambria Math" w:hAnsi="Cambria Math"/>
                <w:bCs/>
                <w:i/>
              </w:rPr>
            </m:ctrlPr>
          </m:sSubPr>
          <m:e>
            <m:r>
              <w:rPr>
                <w:rFonts w:ascii="Cambria Math" w:hAnsi="Cambria Math"/>
              </w:rPr>
              <m:t>Y</m:t>
            </m:r>
          </m:e>
          <m:sub>
            <m:r>
              <w:rPr>
                <w:rFonts w:ascii="Cambria Math" w:hAnsi="Cambria Math"/>
              </w:rPr>
              <m:t>max</m:t>
            </m:r>
          </m:sub>
        </m:sSub>
      </m:oMath>
      <w:r w:rsidR="001819E8">
        <w:rPr>
          <w:bCs/>
        </w:rPr>
        <w:t xml:space="preserve">, </w:t>
      </w:r>
      <m:oMath>
        <m:sSub>
          <m:sSubPr>
            <m:ctrlPr>
              <w:rPr>
                <w:rFonts w:ascii="Cambria Math" w:hAnsi="Cambria Math"/>
                <w:bCs/>
                <w:i/>
              </w:rPr>
            </m:ctrlPr>
          </m:sSubPr>
          <m:e>
            <m:r>
              <w:rPr>
                <w:rFonts w:ascii="Cambria Math" w:hAnsi="Cambria Math"/>
              </w:rPr>
              <m:t>Z</m:t>
            </m:r>
          </m:e>
          <m:sub>
            <m:r>
              <w:rPr>
                <w:rFonts w:ascii="Cambria Math" w:hAnsi="Cambria Math"/>
              </w:rPr>
              <m:t>min</m:t>
            </m:r>
          </m:sub>
        </m:sSub>
      </m:oMath>
      <w:r w:rsidR="001819E8">
        <w:rPr>
          <w:bCs/>
        </w:rPr>
        <w:t xml:space="preserve"> , and </w:t>
      </w:r>
      <m:oMath>
        <m:sSub>
          <m:sSubPr>
            <m:ctrlPr>
              <w:rPr>
                <w:rFonts w:ascii="Cambria Math" w:hAnsi="Cambria Math"/>
                <w:bCs/>
                <w:i/>
              </w:rPr>
            </m:ctrlPr>
          </m:sSubPr>
          <m:e>
            <m:r>
              <w:rPr>
                <w:rFonts w:ascii="Cambria Math" w:hAnsi="Cambria Math"/>
              </w:rPr>
              <m:t>Z</m:t>
            </m:r>
          </m:e>
          <m:sub>
            <m:r>
              <w:rPr>
                <w:rFonts w:ascii="Cambria Math" w:hAnsi="Cambria Math"/>
              </w:rPr>
              <m:t>max</m:t>
            </m:r>
          </m:sub>
        </m:sSub>
      </m:oMath>
      <w:r w:rsidR="001819E8">
        <w:rPr>
          <w:bCs/>
        </w:rPr>
        <w:t xml:space="preserve"> </w:t>
      </w:r>
      <w:r>
        <w:rPr>
          <w:bCs/>
        </w:rPr>
        <w:t>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4650B939"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proofErr w:type="spellStart"/>
      <w:r w:rsidR="00491022">
        <w:rPr>
          <w:bCs/>
        </w:rPr>
        <w:t>downsamplin</w:t>
      </w:r>
      <w:r w:rsidR="00A62907">
        <w:rPr>
          <w:bCs/>
        </w:rPr>
        <w:t>g</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CC4470">
        <w:rPr>
          <w:bCs/>
        </w:rPr>
        <w:t xml:space="preserve"> 39</w:t>
      </w:r>
      <w:r w:rsidR="000F6C9E">
        <w:rPr>
          <w:bCs/>
        </w:rPr>
        <w:t xml:space="preserve">] and </w:t>
      </w:r>
      <w:r w:rsidR="009D40B3">
        <w:rPr>
          <w:bCs/>
        </w:rPr>
        <w:t xml:space="preserve">is </w:t>
      </w:r>
      <w:r w:rsidR="000F6C9E">
        <w:rPr>
          <w:bCs/>
        </w:rPr>
        <w:t xml:space="preserve">shown below for convenience. </w:t>
      </w:r>
    </w:p>
    <w:p w14:paraId="21DE9B32" w14:textId="77777777" w:rsidR="00E37639" w:rsidRDefault="00E37639" w:rsidP="007B2841">
      <w:pPr>
        <w:pStyle w:val="BodyTextIndent"/>
        <w:ind w:firstLine="0"/>
        <w:rPr>
          <w:bCs/>
        </w:rPr>
      </w:pP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3A9C8383" w:rsidR="0038182A" w:rsidRPr="009F248D"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cloud length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x</m:t>
            </m:r>
          </m:sub>
        </m:sSub>
      </m:oMath>
      <w:r w:rsidR="00DA5559">
        <w:rPr>
          <w:bCs/>
        </w:rPr>
        <w:t xml:space="preserve"> </w:t>
      </w:r>
      <w:r w:rsidR="009F248D">
        <w:rPr>
          <w:bCs/>
        </w:rPr>
        <w:t>,</w:t>
      </w:r>
      <w:r w:rsidR="00F14051">
        <w:rPr>
          <w:bCs/>
        </w:rPr>
        <w:t xml:space="preserve"> width</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y</m:t>
            </m:r>
          </m:sub>
        </m:sSub>
      </m:oMath>
      <w:r w:rsidR="009F248D">
        <w:rPr>
          <w:bCs/>
        </w:rPr>
        <w:t>,</w:t>
      </w:r>
      <w:r w:rsidR="00F14051">
        <w:rPr>
          <w:bCs/>
        </w:rPr>
        <w:t xml:space="preserve"> and height</w:t>
      </w:r>
      <w:r w:rsidR="009F248D">
        <w:rPr>
          <w:bCs/>
        </w:rPr>
        <w:t xml:space="preserve"> </w:t>
      </w:r>
      <m:oMath>
        <m:sSub>
          <m:sSubPr>
            <m:ctrlPr>
              <w:rPr>
                <w:rFonts w:ascii="Cambria Math" w:hAnsi="Cambria Math"/>
                <w:bCs/>
                <w:i/>
              </w:rPr>
            </m:ctrlPr>
          </m:sSubPr>
          <m:e>
            <m:r>
              <w:rPr>
                <w:rFonts w:ascii="Cambria Math" w:hAnsi="Cambria Math"/>
              </w:rPr>
              <m:t>L</m:t>
            </m:r>
          </m:e>
          <m:sub>
            <m:r>
              <w:rPr>
                <w:rFonts w:ascii="Cambria Math" w:hAnsi="Cambria Math"/>
              </w:rPr>
              <m:t>z</m:t>
            </m:r>
          </m:sub>
        </m:sSub>
      </m:oMath>
      <w:r w:rsidR="00F14051">
        <w:rPr>
          <w:bCs/>
        </w:rPr>
        <w:t xml:space="preserve">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55384B4E" w:rsidR="00CF77C8" w:rsidRDefault="00EB657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0395E5D6" w:rsidR="0038182A" w:rsidRPr="00606D80" w:rsidRDefault="00EB657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513971E" w:rsidR="00606D80" w:rsidRPr="00606D80" w:rsidRDefault="00EB6577"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696CA78A" w:rsidR="000F6C9E" w:rsidRDefault="000F6C9E" w:rsidP="007B2841">
      <w:pPr>
        <w:pStyle w:val="BodyTextIndent"/>
        <w:ind w:firstLine="0"/>
        <w:rPr>
          <w:bCs/>
        </w:rPr>
      </w:pPr>
    </w:p>
    <w:p w14:paraId="086451D9" w14:textId="0BA496DA" w:rsidR="003A19F1" w:rsidRDefault="003A19F1" w:rsidP="007B2841">
      <w:pPr>
        <w:pStyle w:val="BodyTextIndent"/>
        <w:ind w:firstLine="0"/>
        <w:rPr>
          <w:bCs/>
        </w:rPr>
      </w:pPr>
    </w:p>
    <w:p w14:paraId="443BD255" w14:textId="77777777" w:rsidR="003A19F1" w:rsidRDefault="003A19F1" w:rsidP="007B2841">
      <w:pPr>
        <w:pStyle w:val="BodyTextIndent"/>
        <w:ind w:firstLine="0"/>
        <w:rPr>
          <w:bCs/>
        </w:rPr>
      </w:pPr>
    </w:p>
    <w:p w14:paraId="4E12F5B5" w14:textId="483B8A06" w:rsidR="008858C3" w:rsidRDefault="00267877" w:rsidP="007B2841">
      <w:pPr>
        <w:pStyle w:val="BodyTextIndent"/>
        <w:ind w:firstLine="0"/>
        <w:rPr>
          <w:bCs/>
        </w:rPr>
      </w:pPr>
      <w:r>
        <w:rPr>
          <w:bCs/>
        </w:rPr>
        <w:t>Then, d</w:t>
      </w:r>
      <w:r w:rsidR="00956013">
        <w:rPr>
          <w:bCs/>
        </w:rPr>
        <w:t>efine the voxel grid unit side length</w:t>
      </w:r>
      <w:r w:rsidR="00E05E63">
        <w:rPr>
          <w:bCs/>
        </w:rPr>
        <w:t xml:space="preserve"> </w:t>
      </w:r>
      <m:oMath>
        <m:r>
          <w:rPr>
            <w:rFonts w:ascii="Cambria Math" w:hAnsi="Cambria Math"/>
          </w:rPr>
          <m:t>cell</m:t>
        </m:r>
      </m:oMath>
      <w:r w:rsidR="004A1523">
        <w:rPr>
          <w:bCs/>
        </w:rPr>
        <w:t>, and let</w:t>
      </w:r>
      <w:r w:rsidR="00956013">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00D79248"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y</m:t>
                    </m:r>
                  </m:sub>
                </m:sSub>
              </m:num>
              <m:den>
                <m:r>
                  <w:rPr>
                    <w:rFonts w:ascii="Cambria Math" w:hAnsi="Cambria Math"/>
                  </w:rPr>
                  <m:t>cell</m:t>
                </m:r>
              </m:den>
            </m:f>
          </m:e>
        </m:d>
      </m:oMath>
      <w:r w:rsidR="00D67742">
        <w:rPr>
          <w:bCs/>
        </w:rPr>
        <w:t xml:space="preserve">, </w:t>
      </w:r>
      <m:oMath>
        <m:r>
          <w:rPr>
            <w:rFonts w:ascii="Cambria Math" w:hAnsi="Cambria Math"/>
          </w:rPr>
          <m:t>L</m:t>
        </m:r>
        <m:r>
          <w:rPr>
            <w:rFonts w:ascii="Cambria Math" w:hAnsi="Cambria Math"/>
          </w:rPr>
          <m:t xml:space="preserve">=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z</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70E10C3F" w14:textId="489E81AB" w:rsidR="00DB11F1" w:rsidRDefault="00DB11F1" w:rsidP="007B2841">
      <w:pPr>
        <w:pStyle w:val="BodyTextIndent"/>
        <w:ind w:firstLine="0"/>
        <w:rPr>
          <w:bCs/>
        </w:rPr>
      </w:pPr>
    </w:p>
    <w:p w14:paraId="03E16B92" w14:textId="67391D85" w:rsidR="003A19F1" w:rsidRDefault="00EB6577" w:rsidP="007B2841">
      <w:pPr>
        <w:pStyle w:val="BodyTextIndent"/>
        <w:ind w:firstLine="0"/>
        <w:rPr>
          <w:bCs/>
        </w:rPr>
      </w:pPr>
      <w:r>
        <w:rPr>
          <w:b/>
          <w:bCs/>
          <w:noProof/>
        </w:rPr>
        <w:lastRenderedPageBreak/>
        <mc:AlternateContent>
          <mc:Choice Requires="wpc">
            <w:drawing>
              <wp:anchor distT="0" distB="0" distL="114300" distR="114300" simplePos="0" relativeHeight="251677184" behindDoc="0" locked="0" layoutInCell="1" allowOverlap="1" wp14:anchorId="1E6DB577" wp14:editId="7A444B00">
                <wp:simplePos x="0" y="0"/>
                <wp:positionH relativeFrom="column">
                  <wp:posOffset>3897630</wp:posOffset>
                </wp:positionH>
                <wp:positionV relativeFrom="paragraph">
                  <wp:posOffset>0</wp:posOffset>
                </wp:positionV>
                <wp:extent cx="3010535" cy="7695565"/>
                <wp:effectExtent l="0" t="0" r="0" b="63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179708" y="40812"/>
                            <a:ext cx="2484209" cy="7380573"/>
                            <a:chOff x="15454" y="-210783"/>
                            <a:chExt cx="2484209" cy="7380573"/>
                          </a:xfrm>
                        </wpg:grpSpPr>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rcRect/>
                            <a:stretch/>
                          </pic:blipFill>
                          <pic:spPr>
                            <a:xfrm>
                              <a:off x="42292" y="2113928"/>
                              <a:ext cx="2440110" cy="1741446"/>
                            </a:xfrm>
                            <a:prstGeom prst="rect">
                              <a:avLst/>
                            </a:prstGeom>
                          </pic:spPr>
                        </pic:pic>
                        <wps:wsp>
                          <wps:cNvPr id="85" name="Text Box 36"/>
                          <wps:cNvSpPr txBox="1"/>
                          <wps:spPr>
                            <a:xfrm>
                              <a:off x="571821" y="6740494"/>
                              <a:ext cx="1473804" cy="429296"/>
                            </a:xfrm>
                            <a:prstGeom prst="rect">
                              <a:avLst/>
                            </a:prstGeom>
                            <a:solidFill>
                              <a:schemeClr val="lt1"/>
                            </a:solidFill>
                            <a:ln w="6350">
                              <a:solidFill>
                                <a:schemeClr val="bg1"/>
                              </a:solidFill>
                            </a:ln>
                          </wps:spPr>
                          <wps:txbx>
                            <w:txbxContent>
                              <w:p w14:paraId="2036F279" w14:textId="77777777" w:rsidR="002C59E4" w:rsidRDefault="002C59E4" w:rsidP="002C59E4">
                                <w:pPr>
                                  <w:spacing w:line="252" w:lineRule="auto"/>
                                  <w:rPr>
                                    <w:rFonts w:ascii="Calibri" w:eastAsia="Calibri" w:hAnsi="Calibri"/>
                                  </w:rPr>
                                </w:pPr>
                                <w:r>
                                  <w:rPr>
                                    <w:rFonts w:ascii="Calibri" w:eastAsia="Calibri" w:hAnsi="Calibri"/>
                                  </w:rPr>
                                  <w:t xml:space="preserve">Figure 5 – Segmentation </w:t>
                                </w:r>
                              </w:p>
                              <w:p w14:paraId="7700C2F4" w14:textId="77777777" w:rsidR="002C59E4" w:rsidRDefault="002C59E4" w:rsidP="002C59E4">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11597" y="1682179"/>
                              <a:ext cx="1664335" cy="394177"/>
                            </a:xfrm>
                            <a:prstGeom prst="rect">
                              <a:avLst/>
                            </a:prstGeom>
                            <a:solidFill>
                              <a:schemeClr val="lt1"/>
                            </a:solidFill>
                            <a:ln w="6350">
                              <a:solidFill>
                                <a:schemeClr val="bg1"/>
                              </a:solidFill>
                            </a:ln>
                          </wps:spPr>
                          <wps:txbx>
                            <w:txbxContent>
                              <w:p w14:paraId="7343F0EA" w14:textId="77777777" w:rsidR="002C59E4" w:rsidRDefault="002C59E4" w:rsidP="002C59E4">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355166" y="3855374"/>
                              <a:ext cx="1833795" cy="398447"/>
                            </a:xfrm>
                            <a:prstGeom prst="rect">
                              <a:avLst/>
                            </a:prstGeom>
                            <a:solidFill>
                              <a:schemeClr val="lt1"/>
                            </a:solidFill>
                            <a:ln w="6350">
                              <a:solidFill>
                                <a:schemeClr val="bg1"/>
                              </a:solidFill>
                            </a:ln>
                          </wps:spPr>
                          <wps:txbx>
                            <w:txbxContent>
                              <w:p w14:paraId="107E3EF7" w14:textId="77777777" w:rsidR="002C59E4" w:rsidRDefault="002C59E4" w:rsidP="002C59E4">
                                <w:pPr>
                                  <w:spacing w:line="254" w:lineRule="auto"/>
                                  <w:rPr>
                                    <w:rFonts w:ascii="Calibri" w:eastAsia="Calibri" w:hAnsi="Calibri"/>
                                  </w:rPr>
                                </w:pPr>
                                <w:r>
                                  <w:rPr>
                                    <w:rFonts w:ascii="Calibri" w:eastAsia="Calibri" w:hAnsi="Calibri"/>
                                  </w:rPr>
                                  <w:t>Figure 5b – Plane Inliers: Workpiece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11490" y="6334877"/>
                              <a:ext cx="1959928" cy="306070"/>
                            </a:xfrm>
                            <a:prstGeom prst="rect">
                              <a:avLst/>
                            </a:prstGeom>
                            <a:solidFill>
                              <a:schemeClr val="lt1"/>
                            </a:solidFill>
                            <a:ln w="6350">
                              <a:solidFill>
                                <a:schemeClr val="bg1"/>
                              </a:solidFill>
                            </a:ln>
                          </wps:spPr>
                          <wps:txbx>
                            <w:txbxContent>
                              <w:p w14:paraId="56424A3E" w14:textId="77777777" w:rsidR="002C59E4" w:rsidRDefault="002C59E4" w:rsidP="002C59E4">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76733" y="-210783"/>
                              <a:ext cx="2422930" cy="189296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5454" y="4386680"/>
                              <a:ext cx="2466948" cy="1927356"/>
                            </a:xfrm>
                            <a:prstGeom prst="rect">
                              <a:avLst/>
                            </a:prstGeom>
                          </pic:spPr>
                        </pic:pic>
                      </wpg:wgp>
                    </wpc:wpc>
                  </a:graphicData>
                </a:graphic>
                <wp14:sizeRelH relativeFrom="margin">
                  <wp14:pctWidth>0</wp14:pctWidth>
                </wp14:sizeRelH>
                <wp14:sizeRelV relativeFrom="margin">
                  <wp14:pctHeight>0</wp14:pctHeight>
                </wp14:sizeRelV>
              </wp:anchor>
            </w:drawing>
          </mc:Choice>
          <mc:Fallback>
            <w:pict>
              <v:group w14:anchorId="1E6DB577" id="Canvas 68" o:spid="_x0000_s1075" editas="canvas" style="position:absolute;left:0;text-align:left;margin-left:306.9pt;margin-top:0;width:237.05pt;height:605.95pt;z-index:251677184;mso-width-relative:margin;mso-height-relative:margin" coordsize="30105,7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">
                <v:shape id="_x0000_s1076" type="#_x0000_t75" style="position:absolute;width:30105;height:76955;visibility:visible;mso-wrap-style:square" filled="t">
                  <v:fill o:detectmouseclick="t"/>
                  <v:path o:connecttype="none"/>
                </v:shape>
                <v:group id="Group 22" o:spid="_x0000_s1077" style="position:absolute;left:1797;top:408;width:24842;height:73805" coordorigin="154,-2107" coordsize="24842,7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78" type="#_x0000_t75" style="position:absolute;left:422;top:21139;width:24402;height:1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6" o:title=""/>
                  </v:shape>
                  <v:shape id="Text Box 36" o:spid="_x0000_s1079" type="#_x0000_t202" style="position:absolute;left:5718;top:67404;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2036F279" w14:textId="77777777" w:rsidR="002C59E4" w:rsidRDefault="002C59E4" w:rsidP="002C59E4">
                          <w:pPr>
                            <w:spacing w:line="252" w:lineRule="auto"/>
                            <w:rPr>
                              <w:rFonts w:ascii="Calibri" w:eastAsia="Calibri" w:hAnsi="Calibri"/>
                            </w:rPr>
                          </w:pPr>
                          <w:r>
                            <w:rPr>
                              <w:rFonts w:ascii="Calibri" w:eastAsia="Calibri" w:hAnsi="Calibri"/>
                            </w:rPr>
                            <w:t xml:space="preserve">Figure 5 – Segmentation </w:t>
                          </w:r>
                        </w:p>
                        <w:p w14:paraId="7700C2F4" w14:textId="77777777" w:rsidR="002C59E4" w:rsidRDefault="002C59E4" w:rsidP="002C59E4">
                          <w:pPr>
                            <w:spacing w:line="252" w:lineRule="auto"/>
                            <w:rPr>
                              <w:rFonts w:ascii="Calibri" w:eastAsia="Calibri" w:hAnsi="Calibri"/>
                            </w:rPr>
                          </w:pPr>
                          <w:r>
                            <w:rPr>
                              <w:rFonts w:ascii="Calibri" w:eastAsia="Calibri" w:hAnsi="Calibri"/>
                            </w:rPr>
                            <w:t>to Remove Clamps</w:t>
                          </w:r>
                        </w:p>
                      </w:txbxContent>
                    </v:textbox>
                  </v:shape>
                  <v:shape id="Text Box 36" o:spid="_x0000_s1080" type="#_x0000_t202" style="position:absolute;left:4115;top:16821;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7343F0EA" w14:textId="77777777" w:rsidR="002C59E4" w:rsidRDefault="002C59E4" w:rsidP="002C59E4">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1" type="#_x0000_t202" style="position:absolute;left:3551;top:38553;width:18338;height:3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107E3EF7" w14:textId="77777777" w:rsidR="002C59E4" w:rsidRDefault="002C59E4" w:rsidP="002C59E4">
                          <w:pPr>
                            <w:spacing w:line="254" w:lineRule="auto"/>
                            <w:rPr>
                              <w:rFonts w:ascii="Calibri" w:eastAsia="Calibri" w:hAnsi="Calibri"/>
                            </w:rPr>
                          </w:pPr>
                          <w:r>
                            <w:rPr>
                              <w:rFonts w:ascii="Calibri" w:eastAsia="Calibri" w:hAnsi="Calibri"/>
                            </w:rPr>
                            <w:t>Figure 5b – Plane Inliers: Workpiece</w:t>
                          </w:r>
                        </w:p>
                      </w:txbxContent>
                    </v:textbox>
                  </v:shape>
                  <v:shape id="Text Box 36" o:spid="_x0000_s1082" type="#_x0000_t202" style="position:absolute;left:3114;top:63348;width:19600;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6424A3E" w14:textId="77777777" w:rsidR="002C59E4" w:rsidRDefault="002C59E4" w:rsidP="002C59E4">
                          <w:pPr>
                            <w:spacing w:line="252" w:lineRule="auto"/>
                            <w:rPr>
                              <w:rFonts w:ascii="Calibri" w:eastAsia="Calibri" w:hAnsi="Calibri"/>
                            </w:rPr>
                          </w:pPr>
                          <w:r>
                            <w:rPr>
                              <w:rFonts w:ascii="Calibri" w:eastAsia="Calibri" w:hAnsi="Calibri"/>
                            </w:rPr>
                            <w:t>Figure 5c – Plane Outliers: Clamps</w:t>
                          </w:r>
                        </w:p>
                      </w:txbxContent>
                    </v:textbox>
                  </v:shape>
                  <v:shape id="Picture 62" o:spid="_x0000_s1083" type="#_x0000_t75" alt="Chart&#10;&#10;Description automatically generated" style="position:absolute;left:767;top:-2107;width:24229;height:1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47" o:title="Chart&#10;&#10;Description automatically generated"/>
                  </v:shape>
                  <v:shape id="Picture 63" o:spid="_x0000_s1084" type="#_x0000_t75" alt="A picture containing purple&#10;&#10;Description automatically generated" style="position:absolute;left:154;top:43866;width:24670;height:19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48" o:title="A picture containing purple&#10;&#10;Description automatically generated"/>
                  </v:shape>
                </v:group>
                <w10:wrap type="square"/>
              </v:group>
            </w:pict>
          </mc:Fallback>
        </mc:AlternateContent>
      </w:r>
    </w:p>
    <w:p w14:paraId="642331F4" w14:textId="3540462B" w:rsidR="003A19F1" w:rsidRDefault="003A19F1" w:rsidP="007B2841">
      <w:pPr>
        <w:pStyle w:val="BodyTextIndent"/>
        <w:ind w:firstLine="0"/>
        <w:rPr>
          <w:bCs/>
        </w:rPr>
      </w:pPr>
    </w:p>
    <w:p w14:paraId="7DD0A201" w14:textId="47E3FE05" w:rsidR="003A19F1" w:rsidRDefault="003A19F1" w:rsidP="007B2841">
      <w:pPr>
        <w:pStyle w:val="BodyTextIndent"/>
        <w:ind w:firstLine="0"/>
        <w:rPr>
          <w:bCs/>
        </w:rPr>
      </w:pPr>
    </w:p>
    <w:p w14:paraId="1094D0D3" w14:textId="381BDB4F" w:rsidR="003A19F1" w:rsidRDefault="003A19F1" w:rsidP="007B2841">
      <w:pPr>
        <w:pStyle w:val="BodyTextIndent"/>
        <w:ind w:firstLine="0"/>
        <w:rPr>
          <w:bCs/>
        </w:rPr>
      </w:pPr>
    </w:p>
    <w:p w14:paraId="1FB9496E" w14:textId="77777777" w:rsidR="003A19F1" w:rsidRDefault="003A19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09A0518F"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3FC2E26" w:rsidR="00DB11F1" w:rsidRPr="00DB11F1" w:rsidRDefault="00DB11F1" w:rsidP="007B2841">
      <w:pPr>
        <w:pStyle w:val="BodyTextIndent"/>
        <w:ind w:firstLine="0"/>
        <w:rPr>
          <w:bCs/>
        </w:rPr>
      </w:pPr>
      <m:oMathPara>
        <m:oMath>
          <m:r>
            <w:rPr>
              <w:rFonts w:ascii="Cambria Math" w:hAnsi="Cambria Math"/>
            </w:rPr>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44FB2BEC" w:rsidR="004D058F" w:rsidRPr="00DA5559"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5DAABE7F" w14:textId="77777777" w:rsidR="00DA5559" w:rsidRDefault="00DA5559" w:rsidP="007B2841">
      <w:pPr>
        <w:pStyle w:val="BodyTextIndent"/>
        <w:ind w:firstLine="0"/>
        <w:rPr>
          <w:bCs/>
        </w:rPr>
      </w:pPr>
    </w:p>
    <w:p w14:paraId="624E7537" w14:textId="52532AE8" w:rsidR="000C4EDE" w:rsidRDefault="004136C5" w:rsidP="007B2841">
      <w:pPr>
        <w:pStyle w:val="BodyTextIndent"/>
        <w:ind w:firstLine="0"/>
        <w:rPr>
          <w:bCs/>
        </w:rPr>
      </w:pPr>
      <w:r>
        <w:rPr>
          <w:bCs/>
        </w:rPr>
        <w:t>Finally</w:t>
      </w:r>
      <w:r w:rsidR="00563711">
        <w:rPr>
          <w:bCs/>
        </w:rPr>
        <w:t>,</w:t>
      </w:r>
      <w:r>
        <w:rPr>
          <w:bCs/>
        </w:rPr>
        <w:t xml:space="preserve">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r w:rsidR="00850222">
        <w:rPr>
          <w:bCs/>
        </w:rPr>
        <w:t xml:space="preserve"> .</w:t>
      </w:r>
    </w:p>
    <w:p w14:paraId="72DF726E" w14:textId="77777777" w:rsidR="004D058F" w:rsidRDefault="00EB6577"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03443C0C" w:rsidR="00FA4F55" w:rsidRDefault="00FA4F55" w:rsidP="007B2841">
      <w:pPr>
        <w:pStyle w:val="BodyTextIndent"/>
        <w:ind w:firstLine="0"/>
        <w:rPr>
          <w:bCs/>
        </w:rPr>
      </w:pPr>
    </w:p>
    <w:p w14:paraId="6BC04C95" w14:textId="77777777" w:rsidR="00EC1B0C" w:rsidRDefault="00EC1B0C" w:rsidP="007B2841">
      <w:pPr>
        <w:pStyle w:val="BodyTextIndent"/>
        <w:ind w:firstLine="0"/>
        <w:rPr>
          <w:bCs/>
        </w:rPr>
      </w:pPr>
    </w:p>
    <w:p w14:paraId="11829AB7" w14:textId="77777777" w:rsidR="002C59E4" w:rsidRDefault="00EC1B0C" w:rsidP="002C59E4">
      <w:pPr>
        <w:pStyle w:val="BodyTextIndent"/>
        <w:numPr>
          <w:ilvl w:val="0"/>
          <w:numId w:val="5"/>
        </w:numPr>
        <w:rPr>
          <w:rFonts w:ascii="Arial" w:hAnsi="Arial" w:cs="Arial"/>
          <w:b/>
          <w:bCs/>
          <w:kern w:val="0"/>
        </w:rPr>
      </w:pPr>
      <w:r w:rsidRPr="009D5C56">
        <w:rPr>
          <w:b/>
          <w:bCs/>
        </w:rPr>
        <w:t>Segmentation with RANSAC</w:t>
      </w:r>
    </w:p>
    <w:p w14:paraId="19D5A23A" w14:textId="77777777" w:rsidR="002C59E4" w:rsidRDefault="002C59E4" w:rsidP="002C59E4">
      <w:pPr>
        <w:pStyle w:val="BodyTextIndent"/>
        <w:ind w:firstLine="0"/>
        <w:rPr>
          <w:rFonts w:ascii="Arial" w:hAnsi="Arial" w:cs="Arial"/>
          <w:b/>
          <w:bCs/>
          <w:kern w:val="0"/>
        </w:rPr>
      </w:pPr>
    </w:p>
    <w:p w14:paraId="78801C2A" w14:textId="0F101103" w:rsidR="00EB6577" w:rsidRDefault="002C59E4" w:rsidP="00EB6577">
      <w:pPr>
        <w:pStyle w:val="BodyTextIndent"/>
        <w:ind w:firstLine="0"/>
        <w:rPr>
          <w:rFonts w:ascii="Arial" w:hAnsi="Arial" w:cs="Arial"/>
          <w:b/>
          <w:bCs/>
          <w:kern w:val="0"/>
        </w:rPr>
      </w:pPr>
      <w:r w:rsidRPr="002C59E4">
        <w:rPr>
          <w:bCs/>
        </w:rPr>
        <w:t xml:space="preserve">Sample consensus represents a class of algorithms which can be used for fitting point cloud data to various geometrical models such as lines, planes, and cylinders. The input points are sorted into inliers which fit the model and outliers which do not. Random sample consensus (RANSAC) involves repeated random sub-sampling to detect and segment point cloud shapes </w:t>
      </w:r>
      <w:r>
        <w:t>[10][11][19]</w:t>
      </w:r>
      <w:r w:rsidRPr="002C59E4">
        <w:rPr>
          <w:bCs/>
        </w:rPr>
        <w:t xml:space="preserve">. This detection and segmentation of geometrical features in the point cloud is useful in manufacturing applications such as welding in which the workpiece consists of well-defined geometrical shapes.  </w:t>
      </w:r>
    </w:p>
    <w:p w14:paraId="76695B6E" w14:textId="77777777" w:rsidR="00EB6577" w:rsidRPr="00EB6577" w:rsidRDefault="00EB6577" w:rsidP="00EB6577">
      <w:pPr>
        <w:pStyle w:val="BodyTextIndent"/>
        <w:ind w:firstLine="0"/>
        <w:rPr>
          <w:rFonts w:ascii="Arial" w:hAnsi="Arial" w:cs="Arial"/>
          <w:b/>
          <w:bCs/>
          <w:kern w:val="0"/>
        </w:rPr>
      </w:pPr>
    </w:p>
    <w:p w14:paraId="6FF90300" w14:textId="51B8E855" w:rsidR="002C59E4" w:rsidRDefault="002C59E4" w:rsidP="002C59E4">
      <w:pPr>
        <w:pStyle w:val="BodyTextIndent"/>
        <w:ind w:firstLine="0"/>
      </w:pPr>
      <w:r>
        <w:t>Although variations have been developed, the RANSAC algorithm is generally an iterative two-part process. The first part involves a hypothesis in which the first minimal sample set (MSS) is selected at random from the input dataset (source point cloud) 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3DB5EF5A" w14:textId="07AC2DCF" w:rsidR="002C59E4" w:rsidRDefault="002C59E4" w:rsidP="002C59E4">
      <w:pPr>
        <w:pStyle w:val="BodyTextIndent"/>
        <w:ind w:firstLine="0"/>
      </w:pPr>
    </w:p>
    <w:p w14:paraId="73661711" w14:textId="42E585C5" w:rsidR="002C59E4" w:rsidRDefault="002C59E4" w:rsidP="002C59E4">
      <w:pPr>
        <w:pStyle w:val="BodyTextIndent"/>
        <w:ind w:firstLine="0"/>
      </w:pPr>
    </w:p>
    <w:p w14:paraId="7A49A550" w14:textId="77777777" w:rsidR="00EB6577" w:rsidRDefault="00EB6577" w:rsidP="002C59E4">
      <w:pPr>
        <w:pStyle w:val="BodyTextIndent"/>
        <w:ind w:firstLine="0"/>
      </w:pPr>
    </w:p>
    <w:p w14:paraId="60E5EEFB" w14:textId="700E0A51" w:rsidR="002C59E4" w:rsidRDefault="002C59E4" w:rsidP="002C59E4">
      <w:pPr>
        <w:pStyle w:val="BodyTextIndent"/>
        <w:ind w:firstLine="0"/>
      </w:pPr>
    </w:p>
    <w:p w14:paraId="65AEBE48" w14:textId="77777777" w:rsidR="002C59E4" w:rsidRDefault="002C59E4" w:rsidP="002C59E4">
      <w:pPr>
        <w:pStyle w:val="BodyTextIndent"/>
        <w:ind w:firstLine="0"/>
      </w:pPr>
    </w:p>
    <w:p w14:paraId="4E28B8F7" w14:textId="671C4757" w:rsidR="00EB6577" w:rsidRDefault="00EB6577" w:rsidP="00EB6577">
      <w:pPr>
        <w:pStyle w:val="BodyTextIndent"/>
        <w:ind w:firstLine="0"/>
        <w:rPr>
          <w:rFonts w:ascii="Arial" w:hAnsi="Arial" w:cs="Arial"/>
          <w:b/>
          <w:bCs/>
          <w:kern w:val="0"/>
        </w:rPr>
      </w:pPr>
    </w:p>
    <w:p w14:paraId="42E9B69D" w14:textId="1B0F6EFE" w:rsidR="00EB6577" w:rsidRDefault="00EB6577" w:rsidP="00EB6577">
      <w:pPr>
        <w:pStyle w:val="BodyTextIndent"/>
        <w:ind w:firstLine="0"/>
        <w:rPr>
          <w:rFonts w:ascii="Arial" w:hAnsi="Arial" w:cs="Arial"/>
          <w:b/>
          <w:bCs/>
          <w:kern w:val="0"/>
        </w:rPr>
      </w:pPr>
    </w:p>
    <w:p w14:paraId="3A21C477" w14:textId="3C7AD9EE" w:rsidR="00EB6577" w:rsidRDefault="00EB6577" w:rsidP="00EB6577">
      <w:pPr>
        <w:pStyle w:val="BodyTextIndent"/>
        <w:ind w:firstLine="0"/>
        <w:rPr>
          <w:rFonts w:ascii="Arial" w:hAnsi="Arial" w:cs="Arial"/>
          <w:b/>
          <w:bCs/>
          <w:kern w:val="0"/>
        </w:rPr>
      </w:pPr>
    </w:p>
    <w:p w14:paraId="50074AFD" w14:textId="42D4A959" w:rsidR="00EB6577" w:rsidRDefault="00EB6577" w:rsidP="00EB6577">
      <w:pPr>
        <w:pStyle w:val="BodyTextIndent"/>
        <w:ind w:firstLine="0"/>
        <w:rPr>
          <w:rFonts w:ascii="Arial" w:hAnsi="Arial" w:cs="Arial"/>
          <w:b/>
          <w:bCs/>
          <w:kern w:val="0"/>
        </w:rPr>
      </w:pPr>
    </w:p>
    <w:p w14:paraId="73718236" w14:textId="649D4B60" w:rsidR="00EB6577" w:rsidRDefault="00EB6577" w:rsidP="00EB6577">
      <w:pPr>
        <w:pStyle w:val="BodyTextIndent"/>
        <w:ind w:firstLine="0"/>
        <w:rPr>
          <w:rFonts w:ascii="Arial" w:hAnsi="Arial" w:cs="Arial"/>
          <w:b/>
          <w:bCs/>
          <w:kern w:val="0"/>
        </w:rPr>
      </w:pPr>
    </w:p>
    <w:p w14:paraId="01618229" w14:textId="14CB2209" w:rsidR="00EB6577" w:rsidRDefault="00EB6577" w:rsidP="00EB6577">
      <w:pPr>
        <w:pStyle w:val="BodyTextIndent"/>
        <w:ind w:firstLine="0"/>
        <w:rPr>
          <w:rFonts w:ascii="Arial" w:hAnsi="Arial" w:cs="Arial"/>
          <w:b/>
          <w:bCs/>
          <w:kern w:val="0"/>
        </w:rPr>
      </w:pPr>
    </w:p>
    <w:p w14:paraId="4FE55D28" w14:textId="2D339B1D" w:rsidR="00EB6577" w:rsidRDefault="00EB6577" w:rsidP="00EB6577">
      <w:pPr>
        <w:pStyle w:val="BodyTextIndent"/>
        <w:ind w:firstLine="0"/>
        <w:rPr>
          <w:rFonts w:ascii="Arial" w:hAnsi="Arial" w:cs="Arial"/>
          <w:b/>
          <w:bCs/>
          <w:kern w:val="0"/>
        </w:rPr>
      </w:pPr>
    </w:p>
    <w:p w14:paraId="2FD285F2" w14:textId="3A6969A9" w:rsidR="00EB6577" w:rsidRDefault="00EB6577" w:rsidP="00EB6577">
      <w:pPr>
        <w:pStyle w:val="BodyTextIndent"/>
        <w:ind w:firstLine="0"/>
        <w:rPr>
          <w:rFonts w:ascii="Arial" w:hAnsi="Arial" w:cs="Arial"/>
          <w:b/>
          <w:bCs/>
          <w:kern w:val="0"/>
        </w:rPr>
      </w:pPr>
    </w:p>
    <w:p w14:paraId="79073C93" w14:textId="25ABDED9" w:rsidR="00EB6577" w:rsidRDefault="00EB6577" w:rsidP="00EB6577">
      <w:pPr>
        <w:pStyle w:val="BodyTextIndent"/>
        <w:ind w:firstLine="0"/>
        <w:rPr>
          <w:rFonts w:ascii="Arial" w:hAnsi="Arial" w:cs="Arial"/>
          <w:b/>
          <w:bCs/>
          <w:kern w:val="0"/>
        </w:rPr>
      </w:pPr>
    </w:p>
    <w:p w14:paraId="4D90DFA8" w14:textId="49E10C0B" w:rsidR="00EB6577" w:rsidRDefault="00EB6577" w:rsidP="00EB6577">
      <w:pPr>
        <w:pStyle w:val="BodyTextIndent"/>
        <w:ind w:firstLine="0"/>
        <w:rPr>
          <w:rFonts w:ascii="Arial" w:hAnsi="Arial" w:cs="Arial"/>
          <w:b/>
          <w:bCs/>
          <w:kern w:val="0"/>
        </w:rPr>
      </w:pPr>
    </w:p>
    <w:p w14:paraId="5997DDEF" w14:textId="3229EECB" w:rsidR="00EB6577" w:rsidRDefault="00EB6577" w:rsidP="00EB6577">
      <w:pPr>
        <w:pStyle w:val="BodyTextIndent"/>
        <w:ind w:firstLine="0"/>
        <w:rPr>
          <w:rFonts w:ascii="Arial" w:hAnsi="Arial" w:cs="Arial"/>
          <w:b/>
          <w:bCs/>
          <w:kern w:val="0"/>
        </w:rPr>
      </w:pPr>
    </w:p>
    <w:p w14:paraId="0DBABAD7" w14:textId="4F9E7C75" w:rsidR="00EB6577" w:rsidRDefault="00EB6577" w:rsidP="00EB6577">
      <w:pPr>
        <w:pStyle w:val="BodyTextIndent"/>
        <w:ind w:firstLine="0"/>
        <w:rPr>
          <w:rFonts w:ascii="Arial" w:hAnsi="Arial" w:cs="Arial"/>
          <w:b/>
          <w:bCs/>
          <w:kern w:val="0"/>
        </w:rPr>
      </w:pPr>
    </w:p>
    <w:p w14:paraId="6997C3D9" w14:textId="139B1C2F" w:rsidR="00EB6577" w:rsidRDefault="00EB6577" w:rsidP="00EB6577">
      <w:pPr>
        <w:pStyle w:val="BodyTextIndent"/>
        <w:ind w:firstLine="0"/>
        <w:rPr>
          <w:rFonts w:ascii="Arial" w:hAnsi="Arial" w:cs="Arial"/>
          <w:b/>
          <w:bCs/>
          <w:kern w:val="0"/>
        </w:rPr>
      </w:pPr>
    </w:p>
    <w:p w14:paraId="4094F26B" w14:textId="77777777" w:rsidR="00EB6577" w:rsidRPr="002C59E4" w:rsidRDefault="00EB6577" w:rsidP="00EB6577">
      <w:pPr>
        <w:pStyle w:val="BodyTextIndent"/>
        <w:ind w:firstLine="0"/>
        <w:rPr>
          <w:rFonts w:ascii="Arial" w:hAnsi="Arial" w:cs="Arial"/>
          <w:b/>
          <w:bCs/>
          <w:kern w:val="0"/>
        </w:rPr>
      </w:pPr>
    </w:p>
    <w:p w14:paraId="3CDBF339" w14:textId="77701F4A" w:rsidR="002C59E4" w:rsidRPr="00EC1B0C" w:rsidRDefault="002C59E4" w:rsidP="00EC1B0C">
      <w:pPr>
        <w:pStyle w:val="BodyTextIndent"/>
        <w:numPr>
          <w:ilvl w:val="0"/>
          <w:numId w:val="5"/>
        </w:numPr>
        <w:rPr>
          <w:rFonts w:ascii="Arial" w:hAnsi="Arial" w:cs="Arial"/>
          <w:b/>
          <w:bCs/>
          <w:kern w:val="0"/>
        </w:rPr>
      </w:pPr>
      <w:r>
        <w:rPr>
          <w:rFonts w:ascii="Arial" w:hAnsi="Arial" w:cs="Arial"/>
          <w:b/>
          <w:bCs/>
          <w:kern w:val="0"/>
        </w:rPr>
        <w:t>Iterative Closest Point Registration</w:t>
      </w:r>
    </w:p>
    <w:p w14:paraId="35B40159" w14:textId="718A71B5" w:rsidR="00EC1B0C" w:rsidRPr="00EC1B0C" w:rsidRDefault="00EC1B0C" w:rsidP="00EC1B0C">
      <w:pPr>
        <w:pStyle w:val="BodyTextIndent"/>
        <w:ind w:left="360" w:firstLine="0"/>
        <w:rPr>
          <w:rFonts w:ascii="Arial" w:hAnsi="Arial" w:cs="Arial"/>
          <w:b/>
          <w:bCs/>
          <w:kern w:val="0"/>
        </w:rPr>
      </w:pPr>
    </w:p>
    <w:p w14:paraId="76FFC9FF" w14:textId="4F26662B" w:rsidR="00BB329C" w:rsidRDefault="00BB329C" w:rsidP="00215ACB">
      <w:pPr>
        <w:pStyle w:val="BodyTextIndent"/>
        <w:ind w:firstLine="0"/>
        <w:rPr>
          <w:rFonts w:ascii="Arial" w:hAnsi="Arial" w:cs="Arial"/>
          <w:b/>
          <w:bCs/>
          <w:kern w:val="0"/>
        </w:rPr>
      </w:pPr>
    </w:p>
    <w:p w14:paraId="09A7C786" w14:textId="42A6E649" w:rsidR="00972624" w:rsidRPr="002C59E4" w:rsidRDefault="003161A7" w:rsidP="00215ACB">
      <w:pPr>
        <w:pStyle w:val="BodyTextIndent"/>
        <w:ind w:firstLine="0"/>
        <w:rPr>
          <w:rFonts w:ascii="Arial" w:hAnsi="Arial" w:cs="Arial"/>
          <w:b/>
          <w:bCs/>
          <w:kern w:val="0"/>
        </w:rPr>
      </w:pPr>
      <w:r>
        <w:rPr>
          <w:noProof/>
        </w:rPr>
        <mc:AlternateContent>
          <mc:Choice Requires="wpc">
            <w:drawing>
              <wp:anchor distT="0" distB="0" distL="114300" distR="114300" simplePos="0" relativeHeight="251647488" behindDoc="0" locked="0" layoutInCell="1" allowOverlap="1" wp14:anchorId="66347D58" wp14:editId="66866C40">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85" editas="canvas" style="position:absolute;left:0;text-align:left;margin-left:298.4pt;margin-top:72.95pt;width:221.2pt;height:447.55pt;z-index:251647488;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">
                <v:shape id="_x0000_s1086" type="#_x0000_t75" style="position:absolute;width:28092;height:56838;visibility:visible;mso-wrap-style:square" filled="t">
                  <v:fill o:detectmouseclick="t"/>
                  <v:path o:connecttype="none"/>
                </v:shape>
                <v:group id="Group 15" o:spid="_x0000_s108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8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v:textbox>
                  </v:shape>
                  <v:shape id="Text Box 36" o:spid="_x0000_s108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9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52" o:title="A picture containing surface chart&#10;&#10;Description automatically generated"/>
                  </v:shape>
                  <v:shape id="Picture 55" o:spid="_x0000_s109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3" o:title="A picture containing surface chart&#10;&#10;Description automatically generated"/>
                  </v:shape>
                  <v:shape id="Picture 59" o:spid="_x0000_s109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4" o:title="Chart&#10;&#10;Description automatically generated"/>
                  </v:shape>
                  <v:shape id="Text Box 36" o:spid="_x0000_s109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9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6A563A">
        <w:t>T</w:t>
      </w:r>
      <w:r w:rsidR="00972624">
        <w:t xml:space="preserve">he </w:t>
      </w:r>
      <w:r w:rsidR="00B11EC3">
        <w:t>iterative closest point (</w:t>
      </w:r>
      <w:r w:rsidR="00972624">
        <w:t>ICP</w:t>
      </w:r>
      <w:r w:rsidR="00B11EC3">
        <w:t>)</w:t>
      </w:r>
      <w:r w:rsidR="00972624">
        <w:t xml:space="preserve"> algorithm </w:t>
      </w:r>
      <w:r w:rsidR="006A563A">
        <w:t xml:space="preserve">is an optimization technique used to find </w:t>
      </w:r>
      <w:r w:rsidR="00972624">
        <w:t>a rigid transformation</w:t>
      </w:r>
      <w:r w:rsidR="006A563A">
        <w:t xml:space="preserve"> which</w:t>
      </w:r>
      <w:r w:rsidR="00972624">
        <w:t xml:space="preserve"> </w:t>
      </w:r>
      <w:r w:rsidR="006A563A">
        <w:t xml:space="preserve">best aligns the </w:t>
      </w:r>
      <w:r w:rsidR="00972624">
        <w:t>reference cloud with the source point</w:t>
      </w:r>
      <w:r w:rsidR="00703804">
        <w:t xml:space="preserve"> </w:t>
      </w:r>
      <w:r w:rsidR="00972624">
        <w:t xml:space="preserve">cloud set. This method considers the closest corresponding points between </w:t>
      </w:r>
      <w:proofErr w:type="gramStart"/>
      <w:r w:rsidR="00972624">
        <w:t>two point</w:t>
      </w:r>
      <w:proofErr w:type="gramEnd"/>
      <w:r w:rsidR="00703804">
        <w:t xml:space="preserve"> </w:t>
      </w:r>
      <w:r w:rsidR="00972624">
        <w:t>clouds</w:t>
      </w:r>
      <w:r w:rsidR="006A563A">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w:t>
      </w:r>
      <w:proofErr w:type="gramStart"/>
      <w:r w:rsidR="00972624">
        <w:t>method</w:t>
      </w:r>
      <w:proofErr w:type="gramEnd"/>
      <w:r w:rsidR="00972624">
        <w:t xml:space="preserve">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1F9F6D2B"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w:t>
      </w:r>
      <w:r>
        <w:t>point rejection, that reduces the number of outliers in point</w:t>
      </w:r>
      <w:r w:rsidR="00703804">
        <w:t xml:space="preserve"> </w:t>
      </w:r>
      <w:r>
        <w:t>clouds.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w:lastRenderedPageBreak/>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297F5630"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w:t>
      </w:r>
      <w:r>
        <w:t xml:space="preserve">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4" w:name="_Hlk66193486"/>
    <w:p w14:paraId="7FABCDC6" w14:textId="77777777" w:rsidR="00972624" w:rsidRDefault="00EB6577"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4"/>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 xml:space="preserve">The reference point cloud </w:t>
      </w:r>
      <w:proofErr w:type="gramStart"/>
      <w:r>
        <w:t>set</w:t>
      </w:r>
      <w:proofErr w:type="gramEnd"/>
      <w:r>
        <w:t xml:space="preserve">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EB6577"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EB6577"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231708A1"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are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CF3B9F" w:rsidRPr="00A657CC">
        <w:t xml:space="preserve">through </w:t>
      </w:r>
      <w:r w:rsidR="00972624" w:rsidRPr="00A657CC">
        <w:t>iterati</w:t>
      </w:r>
      <w:r w:rsidR="00CF3B9F" w:rsidRPr="00A657CC">
        <w:t xml:space="preserve">on </w:t>
      </w:r>
      <w:r w:rsidR="00967045" w:rsidRPr="00A657CC">
        <w:t>[]</w:t>
      </w:r>
      <w:r w:rsidR="00CF3B9F" w:rsidRPr="00A657CC">
        <w:t xml:space="preserve">. </w:t>
      </w:r>
      <w:r w:rsidR="00972624">
        <w:t xml:space="preserve"> </w:t>
      </w:r>
      <w:r w:rsidR="00A657CC">
        <w:t>c</w:t>
      </w:r>
      <w:r w:rsidR="00972624">
        <w:t>orrespondence between the reference and source point cloud set</w:t>
      </w:r>
      <w:r w:rsidR="00A657CC">
        <w:t xml:space="preserve"> is</w:t>
      </w:r>
      <w:r w:rsidR="00972624">
        <w:t xml:space="preserve"> based on a minimum distance between points. The source is </w:t>
      </w:r>
      <w:proofErr w:type="gramStart"/>
      <w:r w:rsidR="00972624">
        <w:t>corrected</w:t>
      </w:r>
      <w:proofErr w:type="gramEnd"/>
      <w:r w:rsidR="00972624">
        <w:t xml:space="preserve">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48414324" w14:textId="11B8C644" w:rsidR="008A1BFD" w:rsidRDefault="00402C1D" w:rsidP="00163537">
      <w:pPr>
        <w:pStyle w:val="BodyTextIndent"/>
        <w:numPr>
          <w:ilvl w:val="1"/>
          <w:numId w:val="3"/>
        </w:numPr>
        <w:rPr>
          <w:rFonts w:ascii="Arial" w:hAnsi="Arial" w:cs="Arial"/>
          <w:b/>
          <w:kern w:val="0"/>
        </w:rPr>
      </w:pPr>
      <w:r>
        <w:rPr>
          <w:rFonts w:ascii="Arial" w:hAnsi="Arial" w:cs="Arial"/>
          <w:b/>
          <w:kern w:val="0"/>
        </w:rPr>
        <w:t xml:space="preserve">PATH GENERATION </w:t>
      </w:r>
    </w:p>
    <w:p w14:paraId="789ACEE1" w14:textId="77777777" w:rsidR="00A657CC" w:rsidRPr="00A657CC" w:rsidRDefault="00A657CC" w:rsidP="00A657CC">
      <w:pPr>
        <w:pStyle w:val="BodyTextIndent"/>
        <w:ind w:left="360" w:firstLine="0"/>
        <w:rPr>
          <w:rFonts w:ascii="Arial" w:hAnsi="Arial" w:cs="Arial"/>
          <w:b/>
          <w:kern w:val="0"/>
        </w:rPr>
      </w:pPr>
    </w:p>
    <w:p w14:paraId="0AB997DE" w14:textId="7F7D0499"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w:t>
      </w:r>
      <w:r>
        <w:lastRenderedPageBreak/>
        <w:t>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 xml:space="preserve">Figure </w:t>
      </w:r>
      <w:r w:rsidR="00CC4470">
        <w:rPr>
          <w:rFonts w:eastAsiaTheme="minorEastAsia"/>
        </w:rPr>
        <w:t>7</w:t>
      </w:r>
      <w:r>
        <w:rPr>
          <w:rFonts w:eastAsiaTheme="minorEastAsia"/>
        </w:rPr>
        <w:t xml:space="preserve">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t>
      </w:r>
      <w:proofErr w:type="gramStart"/>
      <w:r>
        <w:rPr>
          <w:rFonts w:eastAsiaTheme="minorEastAsia"/>
        </w:rPr>
        <w:t>work, but</w:t>
      </w:r>
      <w:proofErr w:type="gramEnd"/>
      <w:r>
        <w:rPr>
          <w:rFonts w:eastAsiaTheme="minorEastAsia"/>
        </w:rPr>
        <w:t xml:space="preserve">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1AE2B4C1" w:rsidR="008A1BFD" w:rsidRDefault="008A1BFD" w:rsidP="008A1BFD">
      <w:pPr>
        <w:pStyle w:val="BodyTextIndent"/>
        <w:ind w:firstLine="0"/>
      </w:pPr>
      <w:proofErr w:type="gramStart"/>
      <w:r w:rsidRPr="005C4588">
        <w:t xml:space="preserve">In </w:t>
      </w:r>
      <w:r>
        <w:t>order to</w:t>
      </w:r>
      <w:proofErr w:type="gramEnd"/>
      <w:r>
        <w:t xml:space="preserve">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5DB66622"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0D02B0" w:rsidRPr="00192BA2" w:rsidRDefault="000D02B0"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0"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">
                <v:group id="Group 131" o:spid="_x0000_s1101"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2"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3"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4"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5"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6"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7"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v:textbox>
                    </v:shape>
                    <v:shape id="Text Box 138" o:spid="_x0000_s1108"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0D02B0" w:rsidRPr="00192BA2" w:rsidRDefault="000D02B0"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09"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v:textbox>
                  </v:shape>
                  <v:shape id="Text Box 140" o:spid="_x0000_s1110"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1"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2EF7DCF5"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7</w:t>
      </w:r>
      <w:r>
        <w:rPr>
          <w:rFonts w:eastAsiaTheme="minorEastAsia"/>
        </w:rPr>
        <w:t xml:space="preserve">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550730A5"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EB6577"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1E6B28F1"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EB6577"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EB6577"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380C23A9"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proofErr w:type="spellStart"/>
      <w:r>
        <w:rPr>
          <w:rFonts w:eastAsiaTheme="minorEastAsia"/>
          <w:i/>
        </w:rPr>
        <w:t>i</w:t>
      </w:r>
      <w:proofErr w:type="spellEnd"/>
      <w:r>
        <w:rPr>
          <w:rFonts w:eastAsiaTheme="minorEastAsia"/>
          <w:i/>
        </w:rPr>
        <w:t xml:space="preserve">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232D72AB" w:rsidR="008A1BFD" w:rsidRPr="00FB60F7" w:rsidRDefault="00CC4470" w:rsidP="008A1BFD">
      <w:pPr>
        <w:rPr>
          <w:color w:val="000000" w:themeColor="text1"/>
          <w:sz w:val="16"/>
          <w14:textOutline w14:w="9525" w14:cap="rnd" w14:cmpd="sng" w14:algn="ctr">
            <w14:noFill/>
            <w14:prstDash w14:val="solid"/>
            <w14:bevel/>
          </w14:textOutline>
        </w:rPr>
      </w:pPr>
      <w:r>
        <w:rPr>
          <w:noProof/>
        </w:rPr>
        <w:lastRenderedPageBreak/>
        <mc:AlternateContent>
          <mc:Choice Requires="wpc">
            <w:drawing>
              <wp:anchor distT="0" distB="0" distL="114300" distR="114300" simplePos="0" relativeHeight="251660800" behindDoc="0" locked="0" layoutInCell="1" allowOverlap="1" wp14:anchorId="39D1BE56" wp14:editId="7C33B9D8">
                <wp:simplePos x="0" y="0"/>
                <wp:positionH relativeFrom="column">
                  <wp:posOffset>3604260</wp:posOffset>
                </wp:positionH>
                <wp:positionV relativeFrom="paragraph">
                  <wp:posOffset>122555</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12" editas="canvas" style="position:absolute;left:0;text-align:left;margin-left:283.8pt;margin-top:9.65pt;width:229.3pt;height:280.5pt;z-index:251660800;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">
                <v:shape id="_x0000_s1113" type="#_x0000_t75" style="position:absolute;width:29121;height:35623;visibility:visible;mso-wrap-style:square" filled="t">
                  <v:fill o:detectmouseclick="t"/>
                  <v:path o:connecttype="none"/>
                </v:shape>
                <v:group id="Group 20" o:spid="_x0000_s1114"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1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16"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1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v:textbox>
                  </v:shape>
                </v:group>
                <w10:wrap type="topAndBottom"/>
              </v:group>
            </w:pict>
          </mc:Fallback>
        </mc:AlternateContent>
      </w:r>
    </w:p>
    <w:p w14:paraId="25D67A52" w14:textId="79A3FCFD"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4179934">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02D397E"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8</w:t>
      </w:r>
    </w:p>
    <w:p w14:paraId="29903FDB" w14:textId="77777777" w:rsidR="008A1BFD" w:rsidRDefault="008A1BFD" w:rsidP="000552C1">
      <w:pPr>
        <w:pStyle w:val="BodyTextIndent"/>
        <w:rPr>
          <w:kern w:val="0"/>
        </w:rPr>
      </w:pPr>
    </w:p>
    <w:p w14:paraId="1DEE7D8B" w14:textId="7AA5F6FF" w:rsidR="008A1BFD" w:rsidRDefault="008A1BFD" w:rsidP="000552C1">
      <w:pPr>
        <w:pStyle w:val="BodyTextIndent"/>
        <w:rPr>
          <w:kern w:val="0"/>
        </w:rPr>
      </w:pPr>
    </w:p>
    <w:p w14:paraId="6152EDD3" w14:textId="15BD4621" w:rsidR="00E07BB4" w:rsidRDefault="00E07BB4" w:rsidP="000552C1">
      <w:pPr>
        <w:pStyle w:val="BodyTextIndent"/>
        <w:rPr>
          <w:kern w:val="0"/>
        </w:rPr>
      </w:pPr>
    </w:p>
    <w:p w14:paraId="457A9790" w14:textId="698E6AE2"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6204A62" w:rsidR="00402C1D" w:rsidRDefault="00402C1D" w:rsidP="00402C1D">
      <w:r>
        <w:t xml:space="preserve">This research has been implemented in ROS on Ubuntu Linux which provides a multi-threaded and distributed software framework for robotics applications.  </w:t>
      </w:r>
      <w:r>
        <w:tab/>
      </w:r>
    </w:p>
    <w:p w14:paraId="47C44FF2" w14:textId="422BDBD8" w:rsidR="00402C1D" w:rsidRDefault="00910662" w:rsidP="00402C1D">
      <w:r>
        <w:rPr>
          <w:noProof/>
        </w:rPr>
        <mc:AlternateContent>
          <mc:Choice Requires="wpc">
            <w:drawing>
              <wp:anchor distT="0" distB="0" distL="114300" distR="114300" simplePos="0" relativeHeight="251651584"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51584;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v:textbox>
                  </v:shape>
                </v:group>
                <w10:wrap type="topAndBottom" anchorx="page"/>
              </v:group>
            </w:pict>
          </mc:Fallback>
        </mc:AlternateContent>
      </w:r>
      <w:r w:rsidR="00402C1D">
        <w:t>The combination of 2D LiDAR scans into 3D point</w:t>
      </w:r>
      <w:r w:rsidR="00703804">
        <w:t xml:space="preserve"> </w:t>
      </w:r>
      <w:r w:rsidR="00402C1D">
        <w:t xml:space="preserve">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7B086A0F" w14:textId="24FBFCA6" w:rsidR="00402C1D" w:rsidRDefault="00402C1D" w:rsidP="00402C1D"/>
    <w:p w14:paraId="0CD9C10E" w14:textId="279DC36A" w:rsidR="00402C1D" w:rsidRDefault="00402C1D" w:rsidP="00402C1D">
      <w:r>
        <w:t>The .</w:t>
      </w:r>
      <w:proofErr w:type="spellStart"/>
      <w:r>
        <w:t>pcd</w:t>
      </w:r>
      <w:proofErr w:type="spellEnd"/>
      <w:r>
        <w:t xml:space="preserve"> file is used for permanent storage and several point</w:t>
      </w:r>
      <w:r w:rsidR="00703804">
        <w:t xml:space="preserve"> </w:t>
      </w:r>
      <w:r>
        <w:t xml:space="preserve">cloud data types </w:t>
      </w:r>
    </w:p>
    <w:p w14:paraId="18CFF674" w14:textId="2888BD9A" w:rsidR="00402C1D" w:rsidRDefault="00402C1D" w:rsidP="00402C1D"/>
    <w:p w14:paraId="7D2E74BD" w14:textId="6A5E7A18" w:rsidR="00402C1D" w:rsidRDefault="00402C1D" w:rsidP="00402C1D">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7A416421" w14:textId="46F0EF2E" w:rsidR="00972624" w:rsidRDefault="00972624" w:rsidP="000552C1">
      <w:pPr>
        <w:pStyle w:val="BodyTextIndent"/>
        <w:rPr>
          <w:kern w:val="0"/>
        </w:rPr>
      </w:pPr>
    </w:p>
    <w:p w14:paraId="39AB2E5D" w14:textId="2E03A2AD" w:rsidR="008C095F" w:rsidRDefault="008C095F" w:rsidP="00402C1D">
      <w:pPr>
        <w:pStyle w:val="BodyTextIndent"/>
        <w:ind w:firstLine="0"/>
        <w:rPr>
          <w:kern w:val="0"/>
        </w:rPr>
      </w:pPr>
    </w:p>
    <w:p w14:paraId="771E80AC" w14:textId="2B2972E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457EDA96"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5"/>
      <w:r>
        <w:t>In each of these examples, the assembly is temporarily joined together by clamps which will be included in the lidar scan. Prior to the alignment process, these clamps will be removed from the point</w:t>
      </w:r>
      <w:r w:rsidR="00703804">
        <w:t xml:space="preserve"> </w:t>
      </w:r>
      <w:r>
        <w:t>cloud data via segmentation with RANSAC.</w:t>
      </w:r>
      <w:commentRangeEnd w:id="5"/>
      <w:r>
        <w:rPr>
          <w:rStyle w:val="CommentReference"/>
        </w:rPr>
        <w:commentReference w:id="5"/>
      </w:r>
    </w:p>
    <w:p w14:paraId="1EC20109" w14:textId="40BF7E77" w:rsidR="00402C1D" w:rsidRDefault="00402C1D" w:rsidP="00402C1D">
      <w:r>
        <w:t xml:space="preserve">In example application </w:t>
      </w:r>
      <w:r w:rsidR="00893527">
        <w:t>A</w:t>
      </w:r>
      <w:r>
        <w:t xml:space="preserve"> the workpiece consists of two square tubes to be joined by weldment so that the tubes are perpendicular and form a tee.</w:t>
      </w:r>
    </w:p>
    <w:p w14:paraId="13AE7A75" w14:textId="2F9EF623" w:rsidR="00402C1D" w:rsidRDefault="00402C1D" w:rsidP="00402C1D">
      <w:r>
        <w:lastRenderedPageBreak/>
        <w:t xml:space="preserve">In example application </w:t>
      </w:r>
      <w:r w:rsidR="00893527">
        <w:t>B</w:t>
      </w:r>
      <w:r>
        <w:t xml:space="preserve"> the workpiece consists of a square tube to be joined by weldment to a flat plate so that the tube is perpendicular to the plate.</w:t>
      </w:r>
    </w:p>
    <w:p w14:paraId="279C9939" w14:textId="740FCF41" w:rsidR="00402C1D" w:rsidRDefault="00402C1D" w:rsidP="00402C1D"/>
    <w:p w14:paraId="3DAED475" w14:textId="0779359B"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192308EC" w:rsidR="00893527" w:rsidRDefault="00893527" w:rsidP="00893527"/>
    <w:p w14:paraId="3A614A7C" w14:textId="70EE26A1" w:rsidR="00893527" w:rsidRDefault="00893527" w:rsidP="00893527">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w:t>
      </w:r>
      <w:proofErr w:type="gramStart"/>
      <w:r>
        <w:t>performed</w:t>
      </w:r>
      <w:proofErr w:type="gramEnd"/>
      <w:r>
        <w:t xml:space="preserve">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59BEEB3A" w:rsidR="00893527" w:rsidRDefault="00893527"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0" locked="0" layoutInCell="1" allowOverlap="1" wp14:anchorId="64C40E9F" wp14:editId="3AC0E331">
                <wp:simplePos x="0" y="0"/>
                <wp:positionH relativeFrom="margin">
                  <wp:posOffset>-19115</wp:posOffset>
                </wp:positionH>
                <wp:positionV relativeFrom="paragraph">
                  <wp:posOffset>134851</wp:posOffset>
                </wp:positionV>
                <wp:extent cx="3590282" cy="2103681"/>
                <wp:effectExtent l="0" t="0" r="10795" b="11430"/>
                <wp:wrapNone/>
                <wp:docPr id="142" name="Text Box 142"/>
                <wp:cNvGraphicFramePr/>
                <a:graphic xmlns:a="http://schemas.openxmlformats.org/drawingml/2006/main">
                  <a:graphicData uri="http://schemas.microsoft.com/office/word/2010/wordprocessingShape">
                    <wps:wsp>
                      <wps:cNvSpPr txBox="1"/>
                      <wps:spPr>
                        <a:xfrm>
                          <a:off x="0" y="0"/>
                          <a:ext cx="3590282" cy="2103681"/>
                        </a:xfrm>
                        <a:prstGeom prst="rect">
                          <a:avLst/>
                        </a:prstGeom>
                        <a:solidFill>
                          <a:schemeClr val="lt1"/>
                        </a:solidFill>
                        <a:ln w="6350">
                          <a:solidFill>
                            <a:prstClr val="black"/>
                          </a:solidFill>
                        </a:ln>
                      </wps:spPr>
                      <wps:txb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1.5pt;margin-top:10.6pt;width:282.7pt;height:165.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" fillcolor="white [3201]" strokeweight=".5pt">
                <v:textbo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v:textbox>
                <w10:wrap anchorx="margin"/>
              </v:shape>
            </w:pict>
          </mc:Fallback>
        </mc:AlternateContent>
      </w:r>
    </w:p>
    <w:p w14:paraId="4947EE29" w14:textId="43060A1E" w:rsidR="00893527" w:rsidRDefault="00893527" w:rsidP="00893527">
      <w:pPr>
        <w:pStyle w:val="BodyTextIndent"/>
        <w:ind w:left="360" w:firstLine="0"/>
        <w:rPr>
          <w:rFonts w:ascii="Arial" w:hAnsi="Arial" w:cs="Arial"/>
          <w:b/>
          <w:kern w:val="0"/>
        </w:rPr>
      </w:pPr>
    </w:p>
    <w:p w14:paraId="699E91B8" w14:textId="294D6AD6" w:rsidR="00893527" w:rsidRDefault="00893527" w:rsidP="00893527">
      <w:pPr>
        <w:pStyle w:val="BodyTextIndent"/>
        <w:ind w:left="360" w:firstLine="0"/>
        <w:rPr>
          <w:rFonts w:ascii="Arial" w:hAnsi="Arial" w:cs="Arial"/>
          <w:b/>
          <w:kern w:val="0"/>
        </w:rPr>
      </w:pPr>
    </w:p>
    <w:p w14:paraId="29B27A7C" w14:textId="3F11B25A" w:rsidR="00893527" w:rsidRDefault="00893527" w:rsidP="00893527">
      <w:pPr>
        <w:pStyle w:val="BodyTextIndent"/>
        <w:ind w:left="360" w:firstLine="0"/>
        <w:rPr>
          <w:rFonts w:ascii="Arial" w:hAnsi="Arial" w:cs="Arial"/>
          <w:b/>
          <w:kern w:val="0"/>
        </w:rPr>
      </w:pPr>
    </w:p>
    <w:p w14:paraId="24F4063B" w14:textId="409FCF9D" w:rsidR="00893527" w:rsidRDefault="00893527" w:rsidP="00893527">
      <w:pPr>
        <w:pStyle w:val="BodyTextIndent"/>
        <w:ind w:left="360" w:firstLine="0"/>
        <w:rPr>
          <w:rFonts w:ascii="Arial" w:hAnsi="Arial" w:cs="Arial"/>
          <w:b/>
          <w:kern w:val="0"/>
        </w:rPr>
      </w:pPr>
    </w:p>
    <w:p w14:paraId="4DEC8D21" w14:textId="06EF15B1" w:rsidR="00893527" w:rsidRDefault="00893527" w:rsidP="00893527">
      <w:pPr>
        <w:pStyle w:val="BodyTextIndent"/>
        <w:ind w:left="360" w:firstLine="0"/>
        <w:rPr>
          <w:rFonts w:ascii="Arial" w:hAnsi="Arial" w:cs="Arial"/>
          <w:b/>
          <w:kern w:val="0"/>
        </w:rPr>
      </w:pPr>
    </w:p>
    <w:p w14:paraId="1D1FCD97" w14:textId="681EECB9" w:rsidR="00893527" w:rsidRDefault="00893527" w:rsidP="00893527">
      <w:pPr>
        <w:pStyle w:val="BodyTextIndent"/>
        <w:ind w:left="360" w:firstLine="0"/>
        <w:rPr>
          <w:rFonts w:ascii="Arial" w:hAnsi="Arial" w:cs="Arial"/>
          <w:b/>
          <w:kern w:val="0"/>
        </w:rPr>
      </w:pPr>
    </w:p>
    <w:p w14:paraId="056C715E" w14:textId="1771B85C" w:rsidR="00893527" w:rsidRDefault="00893527" w:rsidP="00893527">
      <w:pPr>
        <w:pStyle w:val="BodyTextIndent"/>
        <w:ind w:left="360" w:firstLine="0"/>
        <w:rPr>
          <w:rFonts w:ascii="Arial" w:hAnsi="Arial" w:cs="Arial"/>
          <w:b/>
          <w:kern w:val="0"/>
        </w:rPr>
      </w:pPr>
    </w:p>
    <w:p w14:paraId="0E27EB39" w14:textId="5295329B" w:rsidR="00893527" w:rsidRDefault="00893527" w:rsidP="00893527">
      <w:pPr>
        <w:pStyle w:val="BodyTextIndent"/>
        <w:ind w:left="360" w:firstLine="0"/>
        <w:rPr>
          <w:rFonts w:ascii="Arial" w:hAnsi="Arial" w:cs="Arial"/>
          <w:b/>
          <w:kern w:val="0"/>
        </w:rPr>
      </w:pPr>
    </w:p>
    <w:p w14:paraId="04CFFA80" w14:textId="52FA8829" w:rsidR="00893527" w:rsidRDefault="00893527" w:rsidP="00893527">
      <w:pPr>
        <w:pStyle w:val="BodyTextIndent"/>
        <w:ind w:left="360" w:firstLine="0"/>
        <w:rPr>
          <w:rFonts w:ascii="Arial" w:hAnsi="Arial" w:cs="Arial"/>
          <w:b/>
          <w:kern w:val="0"/>
        </w:rPr>
      </w:pPr>
    </w:p>
    <w:p w14:paraId="07FC472A" w14:textId="7442BC2B" w:rsidR="00893527" w:rsidRDefault="00893527" w:rsidP="00893527">
      <w:pPr>
        <w:pStyle w:val="BodyTextIndent"/>
        <w:ind w:left="360" w:firstLine="0"/>
        <w:rPr>
          <w:rFonts w:ascii="Arial" w:hAnsi="Arial" w:cs="Arial"/>
          <w:b/>
          <w:kern w:val="0"/>
        </w:rPr>
      </w:pPr>
    </w:p>
    <w:p w14:paraId="3F39BA61" w14:textId="24AFDF5A" w:rsidR="00893527" w:rsidRDefault="00893527" w:rsidP="00893527">
      <w:pPr>
        <w:pStyle w:val="BodyTextIndent"/>
        <w:ind w:left="360" w:firstLine="0"/>
        <w:rPr>
          <w:rFonts w:ascii="Arial" w:hAnsi="Arial" w:cs="Arial"/>
          <w:b/>
          <w:kern w:val="0"/>
        </w:rPr>
      </w:pPr>
    </w:p>
    <w:p w14:paraId="0A183772" w14:textId="5E13C948" w:rsidR="00893527" w:rsidRDefault="00893527" w:rsidP="00893527">
      <w:pPr>
        <w:pStyle w:val="BodyTextIndent"/>
        <w:ind w:left="360" w:firstLine="0"/>
        <w:rPr>
          <w:rFonts w:ascii="Arial" w:hAnsi="Arial" w:cs="Arial"/>
          <w:b/>
          <w:kern w:val="0"/>
        </w:rPr>
      </w:pPr>
    </w:p>
    <w:p w14:paraId="381DCA30" w14:textId="725E6623" w:rsidR="00893527" w:rsidRDefault="00893527" w:rsidP="00893527">
      <w:pPr>
        <w:pStyle w:val="BodyTextIndent"/>
        <w:ind w:left="360" w:firstLine="0"/>
        <w:rPr>
          <w:rFonts w:ascii="Arial" w:hAnsi="Arial" w:cs="Arial"/>
          <w:b/>
          <w:kern w:val="0"/>
        </w:rPr>
      </w:pPr>
    </w:p>
    <w:p w14:paraId="1C3E09EA" w14:textId="1C3218C4" w:rsidR="002B2A87" w:rsidRDefault="002B2A87" w:rsidP="00893527">
      <w:pPr>
        <w:pStyle w:val="BodyTextIndent"/>
        <w:ind w:firstLine="0"/>
        <w:rPr>
          <w:rFonts w:ascii="Arial" w:hAnsi="Arial" w:cs="Arial"/>
          <w:b/>
          <w:kern w:val="0"/>
        </w:rPr>
      </w:pPr>
    </w:p>
    <w:p w14:paraId="44501BAF" w14:textId="3377C49E" w:rsidR="002B2A87" w:rsidRDefault="002B2A87" w:rsidP="006D46CE">
      <w:pPr>
        <w:pStyle w:val="BodyTextIndent"/>
        <w:ind w:left="360" w:firstLine="0"/>
        <w:rPr>
          <w:rFonts w:ascii="Arial" w:hAnsi="Arial" w:cs="Arial"/>
          <w:b/>
          <w:kern w:val="0"/>
        </w:rPr>
      </w:pPr>
    </w:p>
    <w:p w14:paraId="7F03C70C" w14:textId="7B939EDE"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77777777" w:rsidR="00893527" w:rsidRPr="00893527" w:rsidRDefault="00893527" w:rsidP="00893527">
      <w:pPr>
        <w:pStyle w:val="BodyTextIndent"/>
        <w:ind w:left="360" w:firstLine="0"/>
        <w:rPr>
          <w:rFonts w:ascii="Arial" w:hAnsi="Arial" w:cs="Arial"/>
          <w:b/>
          <w:kern w:val="0"/>
        </w:rPr>
      </w:pPr>
    </w:p>
    <w:p w14:paraId="406E0653" w14:textId="5CCDBBE3"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D6CBCFA" w:rsidR="00402C1D" w:rsidRDefault="00402C1D" w:rsidP="00402C1D">
      <w:r>
        <w:t xml:space="preserve">presented is applied to the raw projected LiDAR points as described with respect to the base frame of the robot. </w:t>
      </w:r>
    </w:p>
    <w:p w14:paraId="7F9AC558" w14:textId="68E79219" w:rsidR="00191731" w:rsidRDefault="00191731" w:rsidP="00402C1D"/>
    <w:p w14:paraId="6EEC22E6" w14:textId="12E55206"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w:t>
      </w:r>
      <w:r w:rsidR="00BC382F">
        <w:t xml:space="preserve">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384D7C9E" w:rsidR="00892890" w:rsidRPr="007F4A33" w:rsidRDefault="00892890" w:rsidP="00402C1D"/>
    <w:p w14:paraId="0DDE358A" w14:textId="65A6621E" w:rsidR="001E0088" w:rsidRDefault="00402C1D" w:rsidP="00402C1D">
      <w:pPr>
        <w:rPr>
          <w:b/>
          <w:bCs/>
        </w:rPr>
      </w:pPr>
      <w:r>
        <w:rPr>
          <w:noProof/>
        </w:rPr>
        <mc:AlternateContent>
          <mc:Choice Requires="wpc">
            <w:drawing>
              <wp:inline distT="0" distB="0" distL="0" distR="0" wp14:anchorId="0EDA6357" wp14:editId="2107DFDC">
                <wp:extent cx="3305175" cy="2507587"/>
                <wp:effectExtent l="0" t="0" r="9525" b="762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0D02B0" w:rsidRDefault="000D02B0" w:rsidP="00402C1D">
                              <w:r>
                                <w:t xml:space="preserve">Figure </w:t>
                              </w:r>
                              <w:r w:rsidR="00A657CC">
                                <w:t>11</w:t>
                              </w:r>
                              <w:r>
                                <w:t xml:space="preserv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9" editas="canvas" style="width:260.25pt;height:197.45pt;mso-position-horizontal-relative:char;mso-position-vertical-relative:line"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">
                <v:shape id="_x0000_s1180" type="#_x0000_t75" style="position:absolute;width:33051;height:25069;visibility:visible;mso-wrap-style:square" filled="t">
                  <v:fill o:detectmouseclick="t"/>
                  <v:path o:connecttype="none"/>
                </v:shape>
                <v:shape id="Picture 90" o:spid="_x0000_s1181"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2"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0D02B0" w:rsidRDefault="000D02B0" w:rsidP="00402C1D">
                        <w:r>
                          <w:t xml:space="preserve">Figure </w:t>
                        </w:r>
                        <w:r w:rsidR="00A657CC">
                          <w:t>11</w:t>
                        </w:r>
                        <w:r>
                          <w:t xml:space="preserve"> - Experimental Setup for Application A</w:t>
                        </w:r>
                      </w:p>
                    </w:txbxContent>
                  </v:textbox>
                </v:shape>
                <w10:anchorlock/>
              </v:group>
            </w:pict>
          </mc:Fallback>
        </mc:AlternateContent>
      </w:r>
    </w:p>
    <w:p w14:paraId="20B898B8" w14:textId="3B0F076B" w:rsidR="001E0779" w:rsidRDefault="003975E9" w:rsidP="00402C1D">
      <w:pPr>
        <w:rPr>
          <w:b/>
          <w:bCs/>
        </w:rPr>
      </w:pPr>
      <w:r>
        <w:rPr>
          <w:noProof/>
        </w:rPr>
        <mc:AlternateContent>
          <mc:Choice Requires="wps">
            <w:drawing>
              <wp:anchor distT="0" distB="0" distL="114300" distR="114300" simplePos="0" relativeHeight="251674112" behindDoc="0" locked="0" layoutInCell="1" allowOverlap="1" wp14:anchorId="252DC4A3" wp14:editId="4A9C6AA3">
                <wp:simplePos x="0" y="0"/>
                <wp:positionH relativeFrom="column">
                  <wp:align>left</wp:align>
                </wp:positionH>
                <wp:positionV relativeFrom="paragraph">
                  <wp:posOffset>145699</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83" type="#_x0000_t202" style="position:absolute;left:0;text-align:left;margin-left:0;margin-top:11.45pt;width:272.1pt;height:198.7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" fillcolor="white [3201]" strokeweight=".5pt">
                <v:textbo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56"/>
                        <w:gridCol w:w="1097"/>
                        <w:gridCol w:w="1159"/>
                        <w:gridCol w:w="1036"/>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v:textbox>
              </v:shape>
            </w:pict>
          </mc:Fallback>
        </mc:AlternateContent>
      </w:r>
    </w:p>
    <w:p w14:paraId="64C79D6A" w14:textId="3F30090A" w:rsidR="001E0779" w:rsidRDefault="001E0779" w:rsidP="00402C1D">
      <w:pPr>
        <w:rPr>
          <w:b/>
          <w:bCs/>
        </w:rPr>
      </w:pP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348C2BC9"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00A58293"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5CA53C70" w14:textId="27CD7A86" w:rsidR="00FA31F6" w:rsidRDefault="00FA31F6" w:rsidP="002B3339">
      <w:pPr>
        <w:pStyle w:val="BodyTextIndent"/>
        <w:ind w:firstLine="0"/>
        <w:rPr>
          <w:b/>
          <w:bCs/>
        </w:rPr>
      </w:pPr>
    </w:p>
    <w:p w14:paraId="053B94F2" w14:textId="0550CD98" w:rsidR="00E95FA1" w:rsidRDefault="00E95FA1" w:rsidP="002B3339">
      <w:pPr>
        <w:pStyle w:val="BodyTextIndent"/>
        <w:ind w:firstLine="0"/>
        <w:rPr>
          <w:kern w:val="0"/>
        </w:rPr>
      </w:pPr>
    </w:p>
    <w:p w14:paraId="464FA958" w14:textId="6C669369" w:rsidR="00E95FA1" w:rsidRDefault="00E95FA1" w:rsidP="002B3339">
      <w:pPr>
        <w:pStyle w:val="BodyTextIndent"/>
        <w:ind w:firstLine="0"/>
        <w:rPr>
          <w:kern w:val="0"/>
        </w:rPr>
      </w:pPr>
    </w:p>
    <w:p w14:paraId="6A53A35F" w14:textId="25AF676D" w:rsidR="00E95FA1" w:rsidRDefault="00E95FA1" w:rsidP="002B3339">
      <w:pPr>
        <w:pStyle w:val="BodyTextIndent"/>
        <w:ind w:firstLine="0"/>
        <w:rPr>
          <w:kern w:val="0"/>
        </w:rPr>
      </w:pPr>
    </w:p>
    <w:p w14:paraId="551F9A5C" w14:textId="463097BB" w:rsidR="00E95FA1" w:rsidRDefault="00E95FA1" w:rsidP="002B3339">
      <w:pPr>
        <w:pStyle w:val="BodyTextIndent"/>
        <w:ind w:firstLine="0"/>
        <w:rPr>
          <w:kern w:val="0"/>
        </w:rPr>
      </w:pPr>
    </w:p>
    <w:p w14:paraId="5139C2A4" w14:textId="77777777" w:rsidR="003975E9" w:rsidRDefault="003975E9" w:rsidP="002B3339">
      <w:pPr>
        <w:pStyle w:val="BodyTextIndent"/>
        <w:ind w:firstLine="0"/>
        <w:rPr>
          <w:kern w:val="0"/>
        </w:rPr>
      </w:pPr>
    </w:p>
    <w:p w14:paraId="55A39CD7" w14:textId="6812B05B" w:rsidR="00E95FA1" w:rsidRDefault="003975E9" w:rsidP="002B3339">
      <w:pPr>
        <w:pStyle w:val="BodyTextIndent"/>
        <w:ind w:firstLine="0"/>
        <w:rPr>
          <w:kern w:val="0"/>
        </w:rPr>
      </w:pPr>
      <w:r>
        <w:rPr>
          <w:noProof/>
        </w:rPr>
        <mc:AlternateContent>
          <mc:Choice Requires="wps">
            <w:drawing>
              <wp:anchor distT="0" distB="0" distL="114300" distR="114300" simplePos="0" relativeHeight="251676160" behindDoc="0" locked="0" layoutInCell="1" allowOverlap="1" wp14:anchorId="511345D8" wp14:editId="45FD0B25">
                <wp:simplePos x="0" y="0"/>
                <wp:positionH relativeFrom="column">
                  <wp:align>left</wp:align>
                </wp:positionH>
                <wp:positionV relativeFrom="paragraph">
                  <wp:posOffset>147413</wp:posOffset>
                </wp:positionV>
                <wp:extent cx="3438817" cy="2636614"/>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817" cy="2636614"/>
                        </a:xfrm>
                        <a:prstGeom prst="rect">
                          <a:avLst/>
                        </a:prstGeom>
                        <a:solidFill>
                          <a:schemeClr val="lt1"/>
                        </a:solidFill>
                        <a:ln w="6350">
                          <a:solidFill>
                            <a:prstClr val="black"/>
                          </a:solidFill>
                        </a:ln>
                      </wps:spPr>
                      <wps:txb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45D8" id="Text Box 147" o:spid="_x0000_s1184" type="#_x0000_t202" style="position:absolute;left:0;text-align:left;margin-left:0;margin-top:11.6pt;width:270.75pt;height:207.6pt;z-index:2516761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" fillcolor="white [3201]" strokeweight=".5pt">
                <v:textbo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v:textbox>
              </v:shape>
            </w:pict>
          </mc:Fallback>
        </mc:AlternateContent>
      </w:r>
    </w:p>
    <w:p w14:paraId="18C5C6EC" w14:textId="5E3F1F8E" w:rsidR="00E95FA1" w:rsidRDefault="00E95FA1" w:rsidP="002B3339">
      <w:pPr>
        <w:pStyle w:val="BodyTextIndent"/>
        <w:ind w:firstLine="0"/>
        <w:rPr>
          <w:kern w:val="0"/>
        </w:rPr>
      </w:pPr>
    </w:p>
    <w:p w14:paraId="506D61EF" w14:textId="0F52F00F" w:rsidR="00E95FA1" w:rsidRDefault="00E95FA1" w:rsidP="002B3339">
      <w:pPr>
        <w:pStyle w:val="BodyTextIndent"/>
        <w:ind w:firstLine="0"/>
        <w:rPr>
          <w:kern w:val="0"/>
        </w:rPr>
      </w:pPr>
    </w:p>
    <w:p w14:paraId="7BD027F1" w14:textId="7B99471A" w:rsidR="00E95FA1" w:rsidRDefault="00E95FA1" w:rsidP="002B3339">
      <w:pPr>
        <w:pStyle w:val="BodyTextIndent"/>
        <w:ind w:firstLine="0"/>
        <w:rPr>
          <w:kern w:val="0"/>
        </w:rPr>
      </w:pPr>
    </w:p>
    <w:p w14:paraId="4249A8B5" w14:textId="1ED9EFC3" w:rsidR="00E95FA1" w:rsidRDefault="00E95FA1" w:rsidP="002B3339">
      <w:pPr>
        <w:pStyle w:val="BodyTextIndent"/>
        <w:ind w:firstLine="0"/>
        <w:rPr>
          <w:kern w:val="0"/>
        </w:rPr>
      </w:pPr>
    </w:p>
    <w:p w14:paraId="29CFD4AC" w14:textId="251E933E" w:rsidR="00E95FA1" w:rsidRDefault="00E95FA1" w:rsidP="002B3339">
      <w:pPr>
        <w:pStyle w:val="BodyTextIndent"/>
        <w:ind w:firstLine="0"/>
        <w:rPr>
          <w:kern w:val="0"/>
        </w:rPr>
      </w:pPr>
    </w:p>
    <w:p w14:paraId="21037350" w14:textId="1C6B89F9" w:rsidR="00E95FA1" w:rsidRDefault="00E95FA1" w:rsidP="002B3339">
      <w:pPr>
        <w:pStyle w:val="BodyTextIndent"/>
        <w:ind w:firstLine="0"/>
        <w:rPr>
          <w:kern w:val="0"/>
        </w:rPr>
      </w:pPr>
    </w:p>
    <w:p w14:paraId="6498DAFD" w14:textId="57160B54" w:rsidR="00E95FA1" w:rsidRDefault="00E95FA1" w:rsidP="002B3339">
      <w:pPr>
        <w:pStyle w:val="BodyTextIndent"/>
        <w:ind w:firstLine="0"/>
        <w:rPr>
          <w:kern w:val="0"/>
        </w:rPr>
      </w:pPr>
    </w:p>
    <w:p w14:paraId="03BD732E" w14:textId="15F86123" w:rsidR="00E95FA1" w:rsidRDefault="00E95FA1" w:rsidP="002B3339">
      <w:pPr>
        <w:pStyle w:val="BodyTextIndent"/>
        <w:ind w:firstLine="0"/>
        <w:rPr>
          <w:kern w:val="0"/>
        </w:rPr>
      </w:pPr>
    </w:p>
    <w:p w14:paraId="74B342BE" w14:textId="1C147AB9" w:rsidR="00E95FA1" w:rsidRDefault="00E95FA1" w:rsidP="002B3339">
      <w:pPr>
        <w:pStyle w:val="BodyTextIndent"/>
        <w:ind w:firstLine="0"/>
        <w:rPr>
          <w:kern w:val="0"/>
        </w:rPr>
      </w:pPr>
    </w:p>
    <w:p w14:paraId="58B4BCE2" w14:textId="28BF145A" w:rsidR="00E95FA1" w:rsidRDefault="00E95FA1" w:rsidP="002B3339">
      <w:pPr>
        <w:pStyle w:val="BodyTextIndent"/>
        <w:ind w:firstLine="0"/>
        <w:rPr>
          <w:kern w:val="0"/>
        </w:rPr>
      </w:pPr>
    </w:p>
    <w:p w14:paraId="457C89E6" w14:textId="55C32827" w:rsidR="00E95FA1" w:rsidRDefault="00E95FA1" w:rsidP="002B3339">
      <w:pPr>
        <w:pStyle w:val="BodyTextIndent"/>
        <w:ind w:firstLine="0"/>
        <w:rPr>
          <w:kern w:val="0"/>
        </w:rPr>
      </w:pPr>
    </w:p>
    <w:p w14:paraId="3AE833B7" w14:textId="7914BB42" w:rsidR="00E95FA1" w:rsidRDefault="00E95FA1" w:rsidP="002B3339">
      <w:pPr>
        <w:pStyle w:val="BodyTextIndent"/>
        <w:ind w:firstLine="0"/>
        <w:rPr>
          <w:kern w:val="0"/>
        </w:rPr>
      </w:pPr>
    </w:p>
    <w:p w14:paraId="56744343" w14:textId="454540CC" w:rsidR="002C7723" w:rsidRDefault="002C7723" w:rsidP="002B3339">
      <w:pPr>
        <w:pStyle w:val="BodyTextIndent"/>
        <w:ind w:firstLine="0"/>
        <w:rPr>
          <w:kern w:val="0"/>
        </w:rPr>
      </w:pPr>
    </w:p>
    <w:p w14:paraId="0CD3BBB0" w14:textId="424592C0" w:rsidR="002C7723" w:rsidRDefault="002C7723" w:rsidP="002B3339">
      <w:pPr>
        <w:pStyle w:val="BodyTextIndent"/>
        <w:ind w:firstLine="0"/>
        <w:rPr>
          <w:kern w:val="0"/>
        </w:rPr>
      </w:pPr>
      <w:r>
        <w:rPr>
          <w:noProof/>
        </w:rPr>
        <mc:AlternateContent>
          <mc:Choice Requires="wpc">
            <w:drawing>
              <wp:inline distT="0" distB="0" distL="0" distR="0" wp14:anchorId="021B9CDB" wp14:editId="67AD6822">
                <wp:extent cx="3257550" cy="1163076"/>
                <wp:effectExtent l="0" t="0" r="2190750" b="72326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1B9CDB" id="Canvas 31" o:spid="_x0000_s1185" editas="canvas" style="width:256.5pt;height:91.6pt;mso-position-horizontal-relative:char;mso-position-vertical-relative:line" coordsize="32575,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">
                <v:shape id="_x0000_s1186" type="#_x0000_t75" style="position:absolute;width:32575;height:11626;visibility:visible;mso-wrap-style:square" filled="t">
                  <v:fill o:detectmouseclick="t"/>
                  <v:path o:connecttype="none"/>
                </v:shape>
                <v:group id="Group 58" o:spid="_x0000_s1187"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9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91"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v:textbox>
                  </v:shape>
                </v:group>
                <w10:anchorlock/>
              </v:group>
            </w:pict>
          </mc:Fallback>
        </mc:AlternateContent>
      </w:r>
    </w:p>
    <w:p w14:paraId="2D08D2B5" w14:textId="468839ED" w:rsidR="002C7723" w:rsidRDefault="002C7723" w:rsidP="002B3339">
      <w:pPr>
        <w:pStyle w:val="BodyTextIndent"/>
        <w:ind w:firstLine="0"/>
        <w:rPr>
          <w:kern w:val="0"/>
        </w:rPr>
      </w:pPr>
    </w:p>
    <w:p w14:paraId="73232092" w14:textId="66822448" w:rsidR="002C7723" w:rsidRDefault="002C7723" w:rsidP="002B3339">
      <w:pPr>
        <w:pStyle w:val="BodyTextIndent"/>
        <w:ind w:firstLine="0"/>
        <w:rPr>
          <w:kern w:val="0"/>
        </w:rPr>
      </w:pPr>
      <w:r>
        <w:rPr>
          <w:noProof/>
        </w:rPr>
        <mc:AlternateContent>
          <mc:Choice Requires="wpc">
            <w:drawing>
              <wp:inline distT="0" distB="0" distL="0" distR="0" wp14:anchorId="29B6D020" wp14:editId="099B77B3">
                <wp:extent cx="3257550" cy="1056927"/>
                <wp:effectExtent l="0" t="0" r="2190750" b="77216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29B6D020" id="Canvas 51" o:spid="_x0000_s1192" editas="canvas" style="width:256.5pt;height:83.2pt;mso-position-horizontal-relative:char;mso-position-vertical-relative:line" coordsize="32575,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">
                <v:shape id="_x0000_s1193" type="#_x0000_t75" style="position:absolute;width:32575;height:10566;visibility:visible;mso-wrap-style:square" filled="t">
                  <v:fill o:detectmouseclick="t"/>
                  <v:path o:connecttype="none"/>
                </v:shape>
                <v:group id="Group 30" o:spid="_x0000_s1194"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5"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v:textbox>
                  </v:shape>
                  <v:shape id="Picture 67" o:spid="_x0000_s1196"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7"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8"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p>
    <w:p w14:paraId="5878E369" w14:textId="30B91F31" w:rsidR="002C7723" w:rsidRDefault="002C7723" w:rsidP="002B3339">
      <w:pPr>
        <w:pStyle w:val="BodyTextIndent"/>
        <w:ind w:firstLine="0"/>
        <w:rPr>
          <w:kern w:val="0"/>
        </w:rPr>
      </w:pPr>
    </w:p>
    <w:p w14:paraId="130542D0" w14:textId="14DE4DD3" w:rsidR="002C7723" w:rsidRDefault="002C7723" w:rsidP="002B3339">
      <w:pPr>
        <w:pStyle w:val="BodyTextIndent"/>
        <w:ind w:firstLine="0"/>
        <w:rPr>
          <w:kern w:val="0"/>
        </w:rPr>
      </w:pPr>
      <w:r>
        <w:rPr>
          <w:noProof/>
        </w:rPr>
        <mc:AlternateContent>
          <mc:Choice Requires="wpc">
            <w:drawing>
              <wp:inline distT="0" distB="0" distL="0" distR="0" wp14:anchorId="76CD85B2" wp14:editId="72B9289C">
                <wp:extent cx="3257550" cy="1340675"/>
                <wp:effectExtent l="0" t="0" r="2038350" b="73596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28834" y="120169"/>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CD85B2" id="Canvas 26" o:spid="_x0000_s1199" editas="canvas" style="width:256.5pt;height:105.55pt;mso-position-horizontal-relative:char;mso-position-vertical-relative:line" coordsize="3257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&#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">
                <v:shape id="_x0000_s1200" type="#_x0000_t75" style="position:absolute;width:32575;height:13404;visibility:visible;mso-wrap-style:square" filled="t">
                  <v:fill o:detectmouseclick="t"/>
                  <v:path o:connecttype="none"/>
                </v:shape>
                <v:group id="Group 29" o:spid="_x0000_s1201" style="position:absolute;left:1288;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2"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3"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4"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5"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v:textbox>
                  </v:shape>
                </v:group>
                <w10:anchorlock/>
              </v:group>
            </w:pict>
          </mc:Fallback>
        </mc:AlternateContent>
      </w:r>
    </w:p>
    <w:p w14:paraId="0AA8952E" w14:textId="35AA0AC5" w:rsidR="002C7723" w:rsidRDefault="002C7723" w:rsidP="002B3339">
      <w:pPr>
        <w:pStyle w:val="BodyTextIndent"/>
        <w:ind w:firstLine="0"/>
        <w:rPr>
          <w:kern w:val="0"/>
        </w:rPr>
      </w:pPr>
      <w:r>
        <w:rPr>
          <w:noProof/>
        </w:rPr>
        <mc:AlternateContent>
          <mc:Choice Requires="wpc">
            <w:drawing>
              <wp:inline distT="0" distB="0" distL="0" distR="0" wp14:anchorId="576BE588" wp14:editId="0B5A68AC">
                <wp:extent cx="4393870" cy="1984406"/>
                <wp:effectExtent l="0" t="0" r="26035" b="1587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0" y="136305"/>
                            <a:ext cx="4393565" cy="1848070"/>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6BE588" id="Canvas 64" o:spid="_x0000_s1206" editas="canvas" style="width:345.95pt;height:156.25pt;mso-position-horizontal-relative:char;mso-position-vertical-relative:line" coordsize="43935,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">
                <v:shape id="_x0000_s1207" type="#_x0000_t75" style="position:absolute;width:43935;height:19843;visibility:visible;mso-wrap-style:square" filled="t">
                  <v:fill o:detectmouseclick="t"/>
                  <v:path o:connecttype="none"/>
                </v:shape>
                <v:group id="Group 33" o:spid="_x0000_s1208" style="position:absolute;top:1363;width:43935;height:18480"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1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1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v:textbox>
                  </v:shape>
                </v:group>
                <w10:anchorlock/>
              </v:group>
            </w:pict>
          </mc:Fallback>
        </mc:AlternateContent>
      </w:r>
    </w:p>
    <w:p w14:paraId="5B17417A" w14:textId="2637C66E" w:rsidR="002C7723" w:rsidRDefault="002C7723" w:rsidP="002B3339">
      <w:pPr>
        <w:pStyle w:val="BodyTextIndent"/>
        <w:ind w:firstLine="0"/>
        <w:rPr>
          <w:kern w:val="0"/>
        </w:rPr>
      </w:pPr>
    </w:p>
    <w:p w14:paraId="44C4387C" w14:textId="36B7D4AC" w:rsidR="002C7723" w:rsidRDefault="002C7723" w:rsidP="002B3339">
      <w:pPr>
        <w:pStyle w:val="BodyTextIndent"/>
        <w:ind w:firstLine="0"/>
        <w:rPr>
          <w:kern w:val="0"/>
        </w:rPr>
      </w:pPr>
    </w:p>
    <w:p w14:paraId="4566AC57" w14:textId="0EEE67FD" w:rsidR="002C7723" w:rsidRDefault="002C7723" w:rsidP="002B3339">
      <w:pPr>
        <w:pStyle w:val="BodyTextIndent"/>
        <w:ind w:firstLine="0"/>
        <w:rPr>
          <w:kern w:val="0"/>
        </w:rPr>
      </w:pPr>
    </w:p>
    <w:p w14:paraId="6B181B57" w14:textId="16DDCEEC" w:rsidR="002C7723" w:rsidRDefault="002C7723" w:rsidP="002B3339">
      <w:pPr>
        <w:pStyle w:val="BodyTextIndent"/>
        <w:ind w:firstLine="0"/>
        <w:rPr>
          <w:kern w:val="0"/>
        </w:rPr>
      </w:pPr>
    </w:p>
    <w:p w14:paraId="5657E004" w14:textId="0439E0B5" w:rsidR="002C7723" w:rsidRDefault="002C7723" w:rsidP="002B3339">
      <w:pPr>
        <w:pStyle w:val="BodyTextIndent"/>
        <w:ind w:firstLine="0"/>
        <w:rPr>
          <w:kern w:val="0"/>
        </w:rPr>
      </w:pPr>
    </w:p>
    <w:p w14:paraId="3B6E3EC5" w14:textId="0F6ADC31" w:rsidR="002C7723" w:rsidRDefault="002C7723" w:rsidP="002B3339">
      <w:pPr>
        <w:pStyle w:val="BodyTextIndent"/>
        <w:ind w:firstLine="0"/>
        <w:rPr>
          <w:kern w:val="0"/>
        </w:rPr>
      </w:pPr>
    </w:p>
    <w:p w14:paraId="118E085D" w14:textId="10E392FB" w:rsidR="002C7723" w:rsidRDefault="002C7723" w:rsidP="002B3339">
      <w:pPr>
        <w:pStyle w:val="BodyTextIndent"/>
        <w:ind w:firstLine="0"/>
        <w:rPr>
          <w:kern w:val="0"/>
        </w:rPr>
      </w:pPr>
    </w:p>
    <w:p w14:paraId="058A6DB2" w14:textId="2A9EF638" w:rsidR="002C7723" w:rsidRDefault="002C7723" w:rsidP="002B3339">
      <w:pPr>
        <w:pStyle w:val="BodyTextIndent"/>
        <w:ind w:firstLine="0"/>
        <w:rPr>
          <w:kern w:val="0"/>
        </w:rPr>
      </w:pPr>
    </w:p>
    <w:p w14:paraId="2F5890CC" w14:textId="73B79C67" w:rsidR="002C7723" w:rsidRDefault="002C7723" w:rsidP="002B3339">
      <w:pPr>
        <w:pStyle w:val="BodyTextIndent"/>
        <w:ind w:firstLine="0"/>
        <w:rPr>
          <w:kern w:val="0"/>
        </w:rPr>
      </w:pPr>
    </w:p>
    <w:p w14:paraId="65F80165" w14:textId="765A61C5" w:rsidR="002C7723" w:rsidRDefault="002C7723" w:rsidP="002B3339">
      <w:pPr>
        <w:pStyle w:val="BodyTextIndent"/>
        <w:ind w:firstLine="0"/>
        <w:rPr>
          <w:kern w:val="0"/>
        </w:rPr>
      </w:pPr>
    </w:p>
    <w:p w14:paraId="0465B9DB" w14:textId="4D97C0A1" w:rsidR="002C7723" w:rsidRDefault="002C7723" w:rsidP="002B3339">
      <w:pPr>
        <w:pStyle w:val="BodyTextIndent"/>
        <w:ind w:firstLine="0"/>
        <w:rPr>
          <w:kern w:val="0"/>
        </w:rPr>
      </w:pPr>
    </w:p>
    <w:p w14:paraId="51C5B18F" w14:textId="2839A952" w:rsidR="002C7723" w:rsidRDefault="002C7723" w:rsidP="002B3339">
      <w:pPr>
        <w:pStyle w:val="BodyTextIndent"/>
        <w:ind w:firstLine="0"/>
        <w:rPr>
          <w:kern w:val="0"/>
        </w:rPr>
      </w:pPr>
    </w:p>
    <w:p w14:paraId="4721779F" w14:textId="69F6D784" w:rsidR="002C7723" w:rsidRDefault="002C7723" w:rsidP="002B3339">
      <w:pPr>
        <w:pStyle w:val="BodyTextIndent"/>
        <w:ind w:firstLine="0"/>
        <w:rPr>
          <w:kern w:val="0"/>
        </w:rPr>
      </w:pPr>
    </w:p>
    <w:p w14:paraId="3DB6CB1B" w14:textId="289A90B8" w:rsidR="002C7723" w:rsidRDefault="002C7723" w:rsidP="002B3339">
      <w:pPr>
        <w:pStyle w:val="BodyTextIndent"/>
        <w:ind w:firstLine="0"/>
        <w:rPr>
          <w:kern w:val="0"/>
        </w:rPr>
      </w:pPr>
    </w:p>
    <w:p w14:paraId="4CAEA860" w14:textId="637E5A4B" w:rsidR="002C7723" w:rsidRDefault="002C7723" w:rsidP="002B3339">
      <w:pPr>
        <w:pStyle w:val="BodyTextIndent"/>
        <w:ind w:firstLine="0"/>
        <w:rPr>
          <w:kern w:val="0"/>
        </w:rPr>
      </w:pPr>
    </w:p>
    <w:p w14:paraId="015ACCE9" w14:textId="1373BC12" w:rsidR="002C7723" w:rsidRDefault="002C7723" w:rsidP="002B3339">
      <w:pPr>
        <w:pStyle w:val="BodyTextIndent"/>
        <w:ind w:firstLine="0"/>
        <w:rPr>
          <w:kern w:val="0"/>
        </w:rPr>
      </w:pPr>
    </w:p>
    <w:p w14:paraId="5A02C592" w14:textId="37625EE0" w:rsidR="002C7723" w:rsidRDefault="002C7723" w:rsidP="002B3339">
      <w:pPr>
        <w:pStyle w:val="BodyTextIndent"/>
        <w:ind w:firstLine="0"/>
        <w:rPr>
          <w:kern w:val="0"/>
        </w:rPr>
      </w:pPr>
    </w:p>
    <w:p w14:paraId="53DE77AA" w14:textId="18A188C1" w:rsidR="002C7723" w:rsidRDefault="002C7723" w:rsidP="002B3339">
      <w:pPr>
        <w:pStyle w:val="BodyTextIndent"/>
        <w:ind w:firstLine="0"/>
        <w:rPr>
          <w:kern w:val="0"/>
        </w:rPr>
      </w:pPr>
    </w:p>
    <w:p w14:paraId="08081F58" w14:textId="3AA73488" w:rsidR="002C7723" w:rsidRDefault="002C7723" w:rsidP="002B3339">
      <w:pPr>
        <w:pStyle w:val="BodyTextIndent"/>
        <w:ind w:firstLine="0"/>
        <w:rPr>
          <w:kern w:val="0"/>
        </w:rPr>
      </w:pPr>
    </w:p>
    <w:p w14:paraId="3B971CC6" w14:textId="2F37A9D4" w:rsidR="002C7723" w:rsidRDefault="002C7723" w:rsidP="002B3339">
      <w:pPr>
        <w:pStyle w:val="BodyTextIndent"/>
        <w:ind w:firstLine="0"/>
        <w:rPr>
          <w:kern w:val="0"/>
        </w:rPr>
      </w:pPr>
    </w:p>
    <w:p w14:paraId="057AF1F3" w14:textId="58A0B923" w:rsidR="002C7723" w:rsidRDefault="002C7723" w:rsidP="002B3339">
      <w:pPr>
        <w:pStyle w:val="BodyTextIndent"/>
        <w:ind w:firstLine="0"/>
        <w:rPr>
          <w:kern w:val="0"/>
        </w:rPr>
      </w:pPr>
    </w:p>
    <w:p w14:paraId="28EB66F5" w14:textId="69D9866A" w:rsidR="002C7723" w:rsidRDefault="002C7723" w:rsidP="002B3339">
      <w:pPr>
        <w:pStyle w:val="BodyTextIndent"/>
        <w:ind w:firstLine="0"/>
        <w:rPr>
          <w:kern w:val="0"/>
        </w:rPr>
      </w:pPr>
    </w:p>
    <w:p w14:paraId="5906804D" w14:textId="6974E41C" w:rsidR="002C7723" w:rsidRDefault="002C7723" w:rsidP="002B3339">
      <w:pPr>
        <w:pStyle w:val="BodyTextIndent"/>
        <w:ind w:firstLine="0"/>
        <w:rPr>
          <w:kern w:val="0"/>
        </w:rPr>
      </w:pPr>
    </w:p>
    <w:p w14:paraId="445FF3B8" w14:textId="3015A2C0" w:rsidR="002C7723" w:rsidRDefault="002C7723" w:rsidP="002B3339">
      <w:pPr>
        <w:pStyle w:val="BodyTextIndent"/>
        <w:ind w:firstLine="0"/>
        <w:rPr>
          <w:kern w:val="0"/>
        </w:rPr>
      </w:pPr>
    </w:p>
    <w:p w14:paraId="49116F79" w14:textId="3CEE58FD" w:rsidR="002C7723" w:rsidRDefault="002C7723" w:rsidP="002B3339">
      <w:pPr>
        <w:pStyle w:val="BodyTextIndent"/>
        <w:ind w:firstLine="0"/>
        <w:rPr>
          <w:kern w:val="0"/>
        </w:rPr>
      </w:pPr>
    </w:p>
    <w:p w14:paraId="1ED8A832" w14:textId="78B9482C" w:rsidR="002C7723" w:rsidRDefault="002C7723" w:rsidP="002B3339">
      <w:pPr>
        <w:pStyle w:val="BodyTextIndent"/>
        <w:ind w:firstLine="0"/>
        <w:rPr>
          <w:kern w:val="0"/>
        </w:rPr>
      </w:pPr>
    </w:p>
    <w:p w14:paraId="7712C128" w14:textId="2589216E" w:rsidR="002C7723" w:rsidRDefault="002C7723" w:rsidP="002B3339">
      <w:pPr>
        <w:pStyle w:val="BodyTextIndent"/>
        <w:ind w:firstLine="0"/>
        <w:rPr>
          <w:kern w:val="0"/>
        </w:rPr>
      </w:pPr>
    </w:p>
    <w:p w14:paraId="18D44338" w14:textId="22236F0C" w:rsidR="002C7723" w:rsidRDefault="002C7723" w:rsidP="002B3339">
      <w:pPr>
        <w:pStyle w:val="BodyTextIndent"/>
        <w:ind w:firstLine="0"/>
        <w:rPr>
          <w:kern w:val="0"/>
        </w:rPr>
      </w:pPr>
    </w:p>
    <w:p w14:paraId="4467DF93" w14:textId="5FF8D76D" w:rsidR="002C7723" w:rsidRDefault="002C7723" w:rsidP="002B3339">
      <w:pPr>
        <w:pStyle w:val="BodyTextIndent"/>
        <w:ind w:firstLine="0"/>
        <w:rPr>
          <w:kern w:val="0"/>
        </w:rPr>
      </w:pPr>
    </w:p>
    <w:p w14:paraId="686D664F" w14:textId="47FACC40" w:rsidR="002C7723" w:rsidRDefault="002C7723" w:rsidP="002B3339">
      <w:pPr>
        <w:pStyle w:val="BodyTextIndent"/>
        <w:ind w:firstLine="0"/>
        <w:rPr>
          <w:kern w:val="0"/>
        </w:rPr>
      </w:pPr>
    </w:p>
    <w:p w14:paraId="7B7A8E22" w14:textId="27ABBB38" w:rsidR="002C7723" w:rsidRDefault="002C7723" w:rsidP="002B3339">
      <w:pPr>
        <w:pStyle w:val="BodyTextIndent"/>
        <w:ind w:firstLine="0"/>
        <w:rPr>
          <w:kern w:val="0"/>
        </w:rPr>
      </w:pPr>
    </w:p>
    <w:p w14:paraId="023A1968" w14:textId="09ED57E4" w:rsidR="002C7723" w:rsidRDefault="002C7723" w:rsidP="002B3339">
      <w:pPr>
        <w:pStyle w:val="BodyTextIndent"/>
        <w:ind w:firstLine="0"/>
        <w:rPr>
          <w:kern w:val="0"/>
        </w:rPr>
      </w:pPr>
    </w:p>
    <w:p w14:paraId="715186A4" w14:textId="5FA736FB" w:rsidR="002C7723" w:rsidRDefault="002C7723" w:rsidP="002B3339">
      <w:pPr>
        <w:pStyle w:val="BodyTextIndent"/>
        <w:ind w:firstLine="0"/>
        <w:rPr>
          <w:kern w:val="0"/>
        </w:rPr>
      </w:pPr>
    </w:p>
    <w:p w14:paraId="2CF51E04" w14:textId="528D4955" w:rsidR="002C7723" w:rsidRDefault="002C7723" w:rsidP="002B3339">
      <w:pPr>
        <w:pStyle w:val="BodyTextIndent"/>
        <w:ind w:firstLine="0"/>
        <w:rPr>
          <w:kern w:val="0"/>
        </w:rPr>
      </w:pPr>
    </w:p>
    <w:p w14:paraId="11431F78" w14:textId="571AED0C" w:rsidR="002C7723" w:rsidRDefault="002C7723" w:rsidP="002B3339">
      <w:pPr>
        <w:pStyle w:val="BodyTextIndent"/>
        <w:ind w:firstLine="0"/>
        <w:rPr>
          <w:kern w:val="0"/>
        </w:rPr>
      </w:pPr>
    </w:p>
    <w:p w14:paraId="728BC4EF" w14:textId="3FF4F574" w:rsidR="002C7723" w:rsidRDefault="002C7723" w:rsidP="002B3339">
      <w:pPr>
        <w:pStyle w:val="BodyTextIndent"/>
        <w:ind w:firstLine="0"/>
        <w:rPr>
          <w:kern w:val="0"/>
        </w:rPr>
      </w:pPr>
    </w:p>
    <w:p w14:paraId="3379405A" w14:textId="4DA69509" w:rsidR="002C7723" w:rsidRDefault="002C7723" w:rsidP="002B3339">
      <w:pPr>
        <w:pStyle w:val="BodyTextIndent"/>
        <w:ind w:firstLine="0"/>
        <w:rPr>
          <w:kern w:val="0"/>
        </w:rPr>
      </w:pPr>
    </w:p>
    <w:p w14:paraId="0AB05A08" w14:textId="2A7A9DA1" w:rsidR="002C7723" w:rsidRDefault="002C7723" w:rsidP="002B3339">
      <w:pPr>
        <w:pStyle w:val="BodyTextIndent"/>
        <w:ind w:firstLine="0"/>
        <w:rPr>
          <w:kern w:val="0"/>
        </w:rPr>
      </w:pPr>
    </w:p>
    <w:p w14:paraId="3CFDF039" w14:textId="74F5802A" w:rsidR="002C7723" w:rsidRDefault="002C7723" w:rsidP="002B3339">
      <w:pPr>
        <w:pStyle w:val="BodyTextIndent"/>
        <w:ind w:firstLine="0"/>
        <w:rPr>
          <w:kern w:val="0"/>
        </w:rPr>
      </w:pPr>
    </w:p>
    <w:p w14:paraId="0942B3B6" w14:textId="77777777" w:rsidR="002C7723" w:rsidRDefault="002C7723" w:rsidP="002B3339">
      <w:pPr>
        <w:pStyle w:val="BodyTextIndent"/>
        <w:ind w:firstLine="0"/>
        <w:rPr>
          <w:kern w:val="0"/>
        </w:rPr>
      </w:pPr>
    </w:p>
    <w:p w14:paraId="15BF5530" w14:textId="6833CD1B" w:rsidR="002C7723" w:rsidRDefault="002C7723" w:rsidP="002B3339">
      <w:pPr>
        <w:pStyle w:val="BodyTextIndent"/>
        <w:ind w:firstLine="0"/>
        <w:rPr>
          <w:kern w:val="0"/>
        </w:rPr>
      </w:pPr>
    </w:p>
    <w:p w14:paraId="26506744" w14:textId="7596691A" w:rsidR="002C7723" w:rsidRDefault="002C7723" w:rsidP="002B3339">
      <w:pPr>
        <w:pStyle w:val="BodyTextIndent"/>
        <w:ind w:firstLine="0"/>
        <w:rPr>
          <w:kern w:val="0"/>
        </w:rPr>
      </w:pPr>
    </w:p>
    <w:p w14:paraId="264AFCA3" w14:textId="25CACC2A" w:rsidR="002C7723" w:rsidRDefault="002C7723" w:rsidP="002B3339">
      <w:pPr>
        <w:pStyle w:val="BodyTextIndent"/>
        <w:ind w:firstLine="0"/>
        <w:rPr>
          <w:kern w:val="0"/>
        </w:rPr>
      </w:pPr>
    </w:p>
    <w:p w14:paraId="70071DA7" w14:textId="5C098AEC" w:rsidR="002C7723" w:rsidRDefault="002C7723" w:rsidP="002B3339">
      <w:pPr>
        <w:pStyle w:val="BodyTextIndent"/>
        <w:ind w:firstLine="0"/>
        <w:rPr>
          <w:kern w:val="0"/>
        </w:rPr>
      </w:pPr>
    </w:p>
    <w:p w14:paraId="7523784B" w14:textId="6CCAB90C" w:rsidR="002C7723" w:rsidRDefault="002C7723" w:rsidP="002B3339">
      <w:pPr>
        <w:pStyle w:val="BodyTextIndent"/>
        <w:ind w:firstLine="0"/>
        <w:rPr>
          <w:kern w:val="0"/>
        </w:rPr>
      </w:pPr>
    </w:p>
    <w:p w14:paraId="3829FF77" w14:textId="3E3A46AE" w:rsidR="002C7723" w:rsidRDefault="002C7723" w:rsidP="002B3339">
      <w:pPr>
        <w:pStyle w:val="BodyTextIndent"/>
        <w:ind w:firstLine="0"/>
        <w:rPr>
          <w:kern w:val="0"/>
        </w:rPr>
      </w:pPr>
    </w:p>
    <w:p w14:paraId="5CB661DE" w14:textId="5BD567A0" w:rsidR="002C7723" w:rsidRDefault="002C7723" w:rsidP="002B3339">
      <w:pPr>
        <w:pStyle w:val="BodyTextIndent"/>
        <w:ind w:firstLine="0"/>
        <w:rPr>
          <w:kern w:val="0"/>
        </w:rPr>
      </w:pPr>
    </w:p>
    <w:p w14:paraId="24F54722" w14:textId="70B6AD4E" w:rsidR="002C7723" w:rsidRDefault="002C7723" w:rsidP="002B3339">
      <w:pPr>
        <w:pStyle w:val="BodyTextIndent"/>
        <w:ind w:firstLine="0"/>
        <w:rPr>
          <w:kern w:val="0"/>
        </w:rPr>
      </w:pPr>
    </w:p>
    <w:p w14:paraId="2B236DE4" w14:textId="093B94AE" w:rsidR="002C7723" w:rsidRDefault="002C7723" w:rsidP="002B3339">
      <w:pPr>
        <w:pStyle w:val="BodyTextIndent"/>
        <w:ind w:firstLine="0"/>
        <w:rPr>
          <w:kern w:val="0"/>
        </w:rPr>
      </w:pPr>
    </w:p>
    <w:p w14:paraId="4DC38A50" w14:textId="619DF441" w:rsidR="002C7723" w:rsidRDefault="002C7723" w:rsidP="002B3339">
      <w:pPr>
        <w:pStyle w:val="BodyTextIndent"/>
        <w:ind w:firstLine="0"/>
        <w:rPr>
          <w:kern w:val="0"/>
        </w:rPr>
      </w:pPr>
    </w:p>
    <w:p w14:paraId="03B04F9D" w14:textId="1DEAE007" w:rsidR="002C7723" w:rsidRDefault="002C7723" w:rsidP="002B3339">
      <w:pPr>
        <w:pStyle w:val="BodyTextIndent"/>
        <w:ind w:firstLine="0"/>
        <w:rPr>
          <w:kern w:val="0"/>
        </w:rPr>
      </w:pPr>
    </w:p>
    <w:p w14:paraId="56A1238A" w14:textId="266E3825" w:rsidR="002C7723" w:rsidRDefault="00191731" w:rsidP="002B3339">
      <w:pPr>
        <w:pStyle w:val="BodyTextIndent"/>
        <w:ind w:firstLine="0"/>
        <w:rPr>
          <w:kern w:val="0"/>
        </w:rPr>
      </w:pPr>
      <w:r>
        <w:rPr>
          <w:kern w:val="0"/>
        </w:rPr>
        <w:t>0</w:t>
      </w:r>
    </w:p>
    <w:p w14:paraId="0AA2D2AA" w14:textId="23787D3B" w:rsidR="002C7723" w:rsidRDefault="002C7723" w:rsidP="002B3339">
      <w:pPr>
        <w:pStyle w:val="BodyTextIndent"/>
        <w:ind w:firstLine="0"/>
        <w:rPr>
          <w:kern w:val="0"/>
        </w:rPr>
      </w:pPr>
    </w:p>
    <w:p w14:paraId="6069001F" w14:textId="37368E3D" w:rsidR="002C7723" w:rsidRDefault="002C7723" w:rsidP="002B3339">
      <w:pPr>
        <w:pStyle w:val="BodyTextIndent"/>
        <w:ind w:firstLine="0"/>
        <w:rPr>
          <w:kern w:val="0"/>
        </w:rPr>
      </w:pPr>
    </w:p>
    <w:p w14:paraId="5160DC97" w14:textId="7AE83E65" w:rsidR="002C7723" w:rsidRDefault="002C7723" w:rsidP="002B3339">
      <w:pPr>
        <w:pStyle w:val="BodyTextIndent"/>
        <w:ind w:firstLine="0"/>
        <w:rPr>
          <w:kern w:val="0"/>
        </w:rPr>
      </w:pPr>
      <w:r>
        <w:rPr>
          <w:kern w:val="0"/>
        </w:rPr>
        <w:t>\</w:t>
      </w:r>
    </w:p>
    <w:p w14:paraId="3AAE9D81" w14:textId="77777777" w:rsidR="002C7723" w:rsidRDefault="002C7723" w:rsidP="002B3339">
      <w:pPr>
        <w:pStyle w:val="BodyTextIndent"/>
        <w:ind w:firstLine="0"/>
        <w:rPr>
          <w:kern w:val="0"/>
        </w:rPr>
      </w:pPr>
    </w:p>
    <w:p w14:paraId="4900F0EB" w14:textId="77777777" w:rsidR="002C7723" w:rsidRDefault="002C772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6108179E" w:rsidR="001B067C" w:rsidRPr="006F4C48"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features. </w:t>
      </w:r>
    </w:p>
    <w:p w14:paraId="6A057F85" w14:textId="4CA6AE8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226154E8" w14:textId="548B5071" w:rsidR="00E95FA1" w:rsidRPr="006F4C48" w:rsidRDefault="00A12E86" w:rsidP="006F4C4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is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11F6144D" w14:textId="2955E189" w:rsidR="00E95FA1" w:rsidRDefault="00E95FA1" w:rsidP="009218BA">
      <w:pPr>
        <w:spacing w:before="100" w:beforeAutospacing="1" w:after="165"/>
      </w:pPr>
    </w:p>
    <w:p w14:paraId="5EB9FDB7" w14:textId="2047311F" w:rsidR="00CC4470" w:rsidRDefault="00CC4470" w:rsidP="009218BA">
      <w:pPr>
        <w:spacing w:before="100" w:beforeAutospacing="1" w:after="165"/>
      </w:pPr>
    </w:p>
    <w:p w14:paraId="66342B5B" w14:textId="7A702BA1" w:rsidR="00CC4470" w:rsidRDefault="00CC4470" w:rsidP="009218BA">
      <w:pPr>
        <w:spacing w:before="100" w:beforeAutospacing="1" w:after="165"/>
      </w:pPr>
    </w:p>
    <w:p w14:paraId="3C46BD12" w14:textId="00D01F81" w:rsidR="00CC4470" w:rsidRDefault="00CC4470" w:rsidP="009218BA">
      <w:pPr>
        <w:spacing w:before="100" w:beforeAutospacing="1" w:after="165"/>
      </w:pPr>
    </w:p>
    <w:p w14:paraId="4B5541AC" w14:textId="20C54AF7" w:rsidR="00CC4470" w:rsidRDefault="00CC4470" w:rsidP="009218BA">
      <w:pPr>
        <w:spacing w:before="100" w:beforeAutospacing="1" w:after="165"/>
      </w:pPr>
    </w:p>
    <w:p w14:paraId="4BD99EC0" w14:textId="76AC0E5A" w:rsidR="00CC4470" w:rsidRDefault="00CC4470" w:rsidP="009218BA">
      <w:pPr>
        <w:spacing w:before="100" w:beforeAutospacing="1" w:after="165"/>
      </w:pPr>
    </w:p>
    <w:p w14:paraId="41AF9465" w14:textId="07DCD0B8" w:rsidR="00CC4470" w:rsidRDefault="00CC4470" w:rsidP="009218BA">
      <w:pPr>
        <w:spacing w:before="100" w:beforeAutospacing="1" w:after="165"/>
      </w:pPr>
    </w:p>
    <w:p w14:paraId="3D3FD725" w14:textId="552D780A" w:rsidR="00CC4470" w:rsidRDefault="00CC4470" w:rsidP="009218BA">
      <w:pPr>
        <w:spacing w:before="100" w:beforeAutospacing="1" w:after="165"/>
      </w:pPr>
    </w:p>
    <w:p w14:paraId="4C62EA0E" w14:textId="09B9ED70" w:rsidR="00CC4470" w:rsidRDefault="00CC4470" w:rsidP="009218BA">
      <w:pPr>
        <w:spacing w:before="100" w:beforeAutospacing="1" w:after="165"/>
      </w:pPr>
    </w:p>
    <w:p w14:paraId="3CD686B4" w14:textId="0CFA76E5" w:rsidR="00CC4470" w:rsidRDefault="00CC4470" w:rsidP="009218BA">
      <w:pPr>
        <w:spacing w:before="100" w:beforeAutospacing="1" w:after="165"/>
      </w:pPr>
    </w:p>
    <w:p w14:paraId="7FAFD7F3" w14:textId="49BA3CCA" w:rsidR="00CC4470" w:rsidRDefault="00CC4470" w:rsidP="009218BA">
      <w:pPr>
        <w:spacing w:before="100" w:beforeAutospacing="1" w:after="165"/>
      </w:pPr>
    </w:p>
    <w:p w14:paraId="08BADF50" w14:textId="0415AFF2" w:rsidR="002C7723" w:rsidRDefault="002C7723" w:rsidP="009218BA">
      <w:pPr>
        <w:spacing w:before="100" w:beforeAutospacing="1" w:after="165"/>
      </w:pPr>
    </w:p>
    <w:p w14:paraId="4F0B8D03" w14:textId="092D8B7A" w:rsidR="002C7723" w:rsidRDefault="002C7723" w:rsidP="009218BA">
      <w:pPr>
        <w:spacing w:before="100" w:beforeAutospacing="1" w:after="165"/>
      </w:pPr>
    </w:p>
    <w:p w14:paraId="334C8390" w14:textId="196006A7" w:rsidR="002C7723" w:rsidRDefault="002C7723" w:rsidP="009218BA">
      <w:pPr>
        <w:spacing w:before="100" w:beforeAutospacing="1" w:after="165"/>
      </w:pPr>
    </w:p>
    <w:p w14:paraId="13EBF842" w14:textId="5E9FA94F" w:rsidR="002C7723" w:rsidRDefault="002C7723" w:rsidP="009218BA">
      <w:pPr>
        <w:spacing w:before="100" w:beforeAutospacing="1" w:after="165"/>
      </w:pPr>
    </w:p>
    <w:p w14:paraId="2E2F116B" w14:textId="5EBC07EB" w:rsidR="002C7723" w:rsidRDefault="002C7723" w:rsidP="009218BA">
      <w:pPr>
        <w:spacing w:before="100" w:beforeAutospacing="1" w:after="165"/>
      </w:pPr>
    </w:p>
    <w:p w14:paraId="156F641F" w14:textId="77777777" w:rsidR="002C7723" w:rsidRDefault="002C7723" w:rsidP="009218BA">
      <w:pPr>
        <w:spacing w:before="100" w:beforeAutospacing="1" w:after="165"/>
      </w:pPr>
    </w:p>
    <w:p w14:paraId="54568344" w14:textId="3DC0FCF2" w:rsidR="005009E7" w:rsidRDefault="005009E7" w:rsidP="0011288D">
      <w:pPr>
        <w:spacing w:before="100" w:beforeAutospacing="1" w:after="165"/>
        <w:rPr>
          <w:kern w:val="0"/>
          <w:sz w:val="22"/>
          <w:szCs w:val="22"/>
        </w:rPr>
      </w:pPr>
    </w:p>
    <w:p w14:paraId="26396187" w14:textId="47DD623C" w:rsidR="000B6AE6" w:rsidRDefault="00374551" w:rsidP="0011288D">
      <w:pPr>
        <w:spacing w:before="100" w:beforeAutospacing="1" w:after="165"/>
        <w:rPr>
          <w:kern w:val="0"/>
          <w:sz w:val="22"/>
          <w:szCs w:val="22"/>
        </w:rPr>
      </w:pPr>
      <w:r>
        <w:rPr>
          <w:kern w:val="0"/>
          <w:sz w:val="22"/>
          <w:szCs w:val="22"/>
        </w:rPr>
        <w:br/>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5298CFD0" w:rsidR="000B6AE6" w:rsidRDefault="000B6AE6" w:rsidP="0011288D">
      <w:pPr>
        <w:spacing w:before="100" w:beforeAutospacing="1" w:after="165"/>
        <w:rPr>
          <w:kern w:val="0"/>
          <w:sz w:val="22"/>
          <w:szCs w:val="22"/>
        </w:rPr>
      </w:pPr>
    </w:p>
    <w:p w14:paraId="4B6935C7" w14:textId="77777777" w:rsidR="006F4C48" w:rsidRDefault="006F4C48" w:rsidP="0011288D">
      <w:pPr>
        <w:spacing w:before="100" w:beforeAutospacing="1" w:after="165"/>
        <w:rPr>
          <w:kern w:val="0"/>
          <w:sz w:val="22"/>
          <w:szCs w:val="22"/>
        </w:rPr>
      </w:pPr>
    </w:p>
    <w:p w14:paraId="04B0B88B" w14:textId="602AED85" w:rsidR="00E35671" w:rsidRDefault="00E35671" w:rsidP="0011288D">
      <w:pPr>
        <w:spacing w:before="100" w:beforeAutospacing="1" w:after="165"/>
        <w:rPr>
          <w:rFonts w:ascii="Arial" w:hAnsi="Arial" w:cs="Arial"/>
          <w:b/>
          <w:kern w:val="0"/>
        </w:rPr>
      </w:pPr>
    </w:p>
    <w:p w14:paraId="611805CF" w14:textId="35502E0B" w:rsidR="00402C1D" w:rsidRPr="00703804" w:rsidRDefault="00374551" w:rsidP="00703804">
      <w:pPr>
        <w:rPr>
          <w:b/>
        </w:rPr>
      </w:pPr>
      <w:r w:rsidRPr="00703804">
        <w:rPr>
          <w:b/>
        </w:rPr>
        <w:lastRenderedPageBreak/>
        <w:t>REFERENCES</w:t>
      </w:r>
    </w:p>
    <w:p w14:paraId="60033CF4" w14:textId="77777777" w:rsidR="00703804" w:rsidRPr="0011288D" w:rsidRDefault="00703804" w:rsidP="00703804"/>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703804"/>
    <w:p w14:paraId="46E13AD4" w14:textId="77777777" w:rsidR="00B456CA" w:rsidRPr="00703804" w:rsidRDefault="00B456CA" w:rsidP="00703804">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w:t>
      </w:r>
      <w:proofErr w:type="gramStart"/>
      <w:r w:rsidRPr="00B456CA">
        <w:t xml:space="preserve"> 2011</w:t>
      </w:r>
      <w:proofErr w:type="gramEnd"/>
      <w:r w:rsidRPr="00B456CA">
        <w:t>.</w:t>
      </w:r>
    </w:p>
    <w:p w14:paraId="499AB86C" w14:textId="77777777" w:rsidR="00C0363A" w:rsidRDefault="00C0363A" w:rsidP="0011288D"/>
    <w:p w14:paraId="4FA1E62B" w14:textId="4A26559B" w:rsidR="00B456CA"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w:t>
      </w:r>
      <w:proofErr w:type="gramStart"/>
      <w:r w:rsidR="006F4C48" w:rsidRPr="006F4C48">
        <w:t>Dietz</w:t>
      </w:r>
      <w:proofErr w:type="gramEnd"/>
      <w:r w:rsidR="006F4C48" w:rsidRPr="006F4C48">
        <w:t xml:space="preserve">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7A9642DE" w14:textId="77777777" w:rsidR="00C0363A" w:rsidRDefault="00C0363A" w:rsidP="0011288D"/>
    <w:p w14:paraId="71903FE6" w14:textId="37D781E4" w:rsidR="00896E38"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xml:space="preserve">, 2012, pp. 771-776, </w:t>
      </w:r>
      <w:proofErr w:type="spellStart"/>
      <w:r w:rsidR="00E95FA1" w:rsidRPr="00E95FA1">
        <w:t>doi</w:t>
      </w:r>
      <w:proofErr w:type="spellEnd"/>
      <w:r w:rsidR="00E95FA1" w:rsidRPr="00E95FA1">
        <w:t>: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97"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 xml:space="preserve">H. Yang, J. </w:t>
      </w:r>
      <w:proofErr w:type="gramStart"/>
      <w:r w:rsidR="00E95FA1" w:rsidRPr="00E95FA1">
        <w:t>Shi</w:t>
      </w:r>
      <w:proofErr w:type="gramEnd"/>
      <w:r w:rsidR="00E95FA1" w:rsidRPr="00E95FA1">
        <w:t xml:space="preserve"> and L. </w:t>
      </w:r>
      <w:proofErr w:type="spellStart"/>
      <w:r w:rsidR="00E95FA1" w:rsidRPr="00E95FA1">
        <w:t>Carlone</w:t>
      </w:r>
      <w:proofErr w:type="spellEnd"/>
      <w:r w:rsidR="00E95FA1" w:rsidRPr="00E95FA1">
        <w:t xml:space="preserve">, "TEASER: Fast and Certifiable Point Cloud Registration," in IEEE Transactions on Robotics, vol. 37, no. 2, pp. 314-333, April 2021, </w:t>
      </w:r>
      <w:proofErr w:type="spellStart"/>
      <w:r w:rsidR="00E95FA1" w:rsidRPr="00E95FA1">
        <w:t>doi</w:t>
      </w:r>
      <w:proofErr w:type="spellEnd"/>
      <w:r w:rsidR="00E95FA1" w:rsidRPr="00E95FA1">
        <w:t>: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 xml:space="preserve">Proceedings of ISR 2016: </w:t>
      </w:r>
      <w:proofErr w:type="gramStart"/>
      <w:r w:rsidR="00E95FA1" w:rsidRPr="00703804">
        <w:rPr>
          <w:i/>
          <w:iCs/>
        </w:rPr>
        <w:t>47st</w:t>
      </w:r>
      <w:proofErr w:type="gramEnd"/>
      <w:r w:rsidR="00E95FA1" w:rsidRPr="00703804">
        <w:rPr>
          <w:i/>
          <w:iCs/>
        </w:rPr>
        <w:t xml:space="preserve">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 xml:space="preserve">Z. Fang, D. </w:t>
      </w:r>
      <w:proofErr w:type="gramStart"/>
      <w:r w:rsidR="004F173F">
        <w:rPr>
          <w:rFonts w:ascii="Arial" w:hAnsi="Arial" w:cs="Arial"/>
          <w:color w:val="333333"/>
          <w:shd w:val="clear" w:color="auto" w:fill="FFFFFF"/>
        </w:rPr>
        <w:t>Xu</w:t>
      </w:r>
      <w:proofErr w:type="gramEnd"/>
      <w:r w:rsidR="004F173F">
        <w:rPr>
          <w:rFonts w:ascii="Arial" w:hAnsi="Arial" w:cs="Arial"/>
          <w:color w:val="333333"/>
          <w:shd w:val="clear" w:color="auto" w:fill="FFFFFF"/>
        </w:rPr>
        <w:t xml:space="preserve">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2EC63528" w14:textId="77777777" w:rsidR="00366142" w:rsidRDefault="00366142" w:rsidP="0011288D"/>
    <w:p w14:paraId="5D960D74" w14:textId="797F2D26" w:rsidR="003E58EB" w:rsidRPr="003E58EB" w:rsidRDefault="003E58EB" w:rsidP="003E58EB">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04F20CF0" w14:textId="4F917DF2" w:rsidR="00366142" w:rsidRDefault="00366142" w:rsidP="0011288D"/>
    <w:p w14:paraId="1B998748" w14:textId="13131502" w:rsidR="003E58EB"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IEEE 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50331522" w14:textId="52BE9896" w:rsidR="00BB329C" w:rsidRDefault="00BB329C" w:rsidP="0011288D"/>
    <w:p w14:paraId="74F08729" w14:textId="23198844" w:rsidR="00BB329C" w:rsidRPr="00703804"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258D4B35" w14:textId="388AF411" w:rsidR="00A0275C" w:rsidRDefault="00A0275C" w:rsidP="0011288D"/>
    <w:p w14:paraId="45C1F26A" w14:textId="0B827FB7" w:rsidR="00A0275C" w:rsidRPr="0011288D" w:rsidRDefault="00A0275C" w:rsidP="0011288D">
      <w:r w:rsidRPr="00703804">
        <w:t xml:space="preserve">[39] J. Lu, W. Wang, H. </w:t>
      </w:r>
      <w:proofErr w:type="gramStart"/>
      <w:r w:rsidRPr="00703804">
        <w:t>Shao</w:t>
      </w:r>
      <w:proofErr w:type="gramEnd"/>
      <w:r w:rsidRPr="00703804">
        <w:t xml:space="preserve"> and L. </w:t>
      </w:r>
      <w:proofErr w:type="spellStart"/>
      <w:r w:rsidRPr="00703804">
        <w:t>Su</w:t>
      </w:r>
      <w:proofErr w:type="spellEnd"/>
      <w:r w:rsidRPr="00703804">
        <w:t>, "Point Cloud Registration Algorithm Fusing of Super 4PCS and ICP Based on 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Shelton, Robert (rashelton42)" w:date="2021-03-06T18:23:00Z" w:initials="SR(">
    <w:p w14:paraId="54E6F8A7" w14:textId="77777777" w:rsidR="000D02B0" w:rsidRDefault="000D02B0"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B4FEB" w14:textId="77777777" w:rsidR="007C1313" w:rsidRDefault="007C1313">
      <w:r>
        <w:separator/>
      </w:r>
    </w:p>
  </w:endnote>
  <w:endnote w:type="continuationSeparator" w:id="0">
    <w:p w14:paraId="2AB7195C" w14:textId="77777777" w:rsidR="007C1313" w:rsidRDefault="007C1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3045D" w14:textId="77777777" w:rsidR="007C1313" w:rsidRDefault="007C1313">
      <w:r>
        <w:separator/>
      </w:r>
    </w:p>
  </w:footnote>
  <w:footnote w:type="continuationSeparator" w:id="0">
    <w:p w14:paraId="59E426A5" w14:textId="77777777" w:rsidR="007C1313" w:rsidRDefault="007C13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77D91"/>
    <w:multiLevelType w:val="hybridMultilevel"/>
    <w:tmpl w:val="63A89910"/>
    <w:lvl w:ilvl="0" w:tplc="140205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855A29"/>
    <w:multiLevelType w:val="hybridMultilevel"/>
    <w:tmpl w:val="D354FEE6"/>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2677DF"/>
    <w:multiLevelType w:val="hybridMultilevel"/>
    <w:tmpl w:val="D354FE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54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2155510">
    <w:abstractNumId w:val="2"/>
  </w:num>
  <w:num w:numId="2" w16cid:durableId="1708751293">
    <w:abstractNumId w:val="1"/>
  </w:num>
  <w:num w:numId="3" w16cid:durableId="228349576">
    <w:abstractNumId w:val="5"/>
  </w:num>
  <w:num w:numId="4" w16cid:durableId="1583441920">
    <w:abstractNumId w:val="0"/>
  </w:num>
  <w:num w:numId="5" w16cid:durableId="651493447">
    <w:abstractNumId w:val="4"/>
  </w:num>
  <w:num w:numId="6" w16cid:durableId="59941435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6AE6"/>
    <w:rsid w:val="000B75B4"/>
    <w:rsid w:val="000C2905"/>
    <w:rsid w:val="000C4EDE"/>
    <w:rsid w:val="000C58EB"/>
    <w:rsid w:val="000C6562"/>
    <w:rsid w:val="000C6E41"/>
    <w:rsid w:val="000C7573"/>
    <w:rsid w:val="000D02B0"/>
    <w:rsid w:val="000D2B33"/>
    <w:rsid w:val="000D6949"/>
    <w:rsid w:val="000D726E"/>
    <w:rsid w:val="000D74FB"/>
    <w:rsid w:val="000E2B7A"/>
    <w:rsid w:val="000E4222"/>
    <w:rsid w:val="000F5012"/>
    <w:rsid w:val="000F6C9E"/>
    <w:rsid w:val="0010363F"/>
    <w:rsid w:val="001054F8"/>
    <w:rsid w:val="0010639B"/>
    <w:rsid w:val="00111204"/>
    <w:rsid w:val="001117A5"/>
    <w:rsid w:val="0011288D"/>
    <w:rsid w:val="00113529"/>
    <w:rsid w:val="00115481"/>
    <w:rsid w:val="00116BEC"/>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3537"/>
    <w:rsid w:val="00164259"/>
    <w:rsid w:val="00164C44"/>
    <w:rsid w:val="00167231"/>
    <w:rsid w:val="001717AD"/>
    <w:rsid w:val="001720E8"/>
    <w:rsid w:val="00173FBA"/>
    <w:rsid w:val="00176245"/>
    <w:rsid w:val="001819E8"/>
    <w:rsid w:val="00185C6E"/>
    <w:rsid w:val="00187C1B"/>
    <w:rsid w:val="00191731"/>
    <w:rsid w:val="001A0375"/>
    <w:rsid w:val="001A1B1F"/>
    <w:rsid w:val="001A629D"/>
    <w:rsid w:val="001A65E4"/>
    <w:rsid w:val="001B067C"/>
    <w:rsid w:val="001B1460"/>
    <w:rsid w:val="001B3811"/>
    <w:rsid w:val="001B6435"/>
    <w:rsid w:val="001B7B91"/>
    <w:rsid w:val="001C1ADF"/>
    <w:rsid w:val="001C1DC7"/>
    <w:rsid w:val="001C41AE"/>
    <w:rsid w:val="001C792A"/>
    <w:rsid w:val="001D2AFE"/>
    <w:rsid w:val="001D4486"/>
    <w:rsid w:val="001E0088"/>
    <w:rsid w:val="001E0779"/>
    <w:rsid w:val="001E2214"/>
    <w:rsid w:val="001E250F"/>
    <w:rsid w:val="001E2D00"/>
    <w:rsid w:val="001E50B6"/>
    <w:rsid w:val="001E5BAF"/>
    <w:rsid w:val="001E615A"/>
    <w:rsid w:val="001F0164"/>
    <w:rsid w:val="001F088D"/>
    <w:rsid w:val="001F5D51"/>
    <w:rsid w:val="00200893"/>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67877"/>
    <w:rsid w:val="0027018A"/>
    <w:rsid w:val="00271ABF"/>
    <w:rsid w:val="0027268C"/>
    <w:rsid w:val="00276020"/>
    <w:rsid w:val="0027683D"/>
    <w:rsid w:val="0028209F"/>
    <w:rsid w:val="00282253"/>
    <w:rsid w:val="00282C23"/>
    <w:rsid w:val="00284948"/>
    <w:rsid w:val="002939E6"/>
    <w:rsid w:val="00296AEC"/>
    <w:rsid w:val="00297EB0"/>
    <w:rsid w:val="002A141C"/>
    <w:rsid w:val="002A19B3"/>
    <w:rsid w:val="002A3205"/>
    <w:rsid w:val="002A3F56"/>
    <w:rsid w:val="002A44F9"/>
    <w:rsid w:val="002A4B1E"/>
    <w:rsid w:val="002A79DB"/>
    <w:rsid w:val="002B0AA0"/>
    <w:rsid w:val="002B2A87"/>
    <w:rsid w:val="002B3339"/>
    <w:rsid w:val="002B45AF"/>
    <w:rsid w:val="002B53C4"/>
    <w:rsid w:val="002B5F32"/>
    <w:rsid w:val="002B7CCB"/>
    <w:rsid w:val="002C2A9F"/>
    <w:rsid w:val="002C2D1B"/>
    <w:rsid w:val="002C4CC4"/>
    <w:rsid w:val="002C59E4"/>
    <w:rsid w:val="002C6A9A"/>
    <w:rsid w:val="002C7723"/>
    <w:rsid w:val="002D29BA"/>
    <w:rsid w:val="002D5E0A"/>
    <w:rsid w:val="002D6B71"/>
    <w:rsid w:val="002E26FA"/>
    <w:rsid w:val="002E2C37"/>
    <w:rsid w:val="002E5270"/>
    <w:rsid w:val="002F0B09"/>
    <w:rsid w:val="002F69E6"/>
    <w:rsid w:val="002F6EC4"/>
    <w:rsid w:val="002F74F5"/>
    <w:rsid w:val="002F7E44"/>
    <w:rsid w:val="0030254D"/>
    <w:rsid w:val="003052BB"/>
    <w:rsid w:val="00305329"/>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55B3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19F1"/>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7BB6"/>
    <w:rsid w:val="003F040C"/>
    <w:rsid w:val="003F408A"/>
    <w:rsid w:val="00400BA0"/>
    <w:rsid w:val="00402C1D"/>
    <w:rsid w:val="00405701"/>
    <w:rsid w:val="00407B66"/>
    <w:rsid w:val="00412E2B"/>
    <w:rsid w:val="0041331B"/>
    <w:rsid w:val="00413551"/>
    <w:rsid w:val="004136C5"/>
    <w:rsid w:val="00416E7D"/>
    <w:rsid w:val="004173B5"/>
    <w:rsid w:val="00421203"/>
    <w:rsid w:val="00421ACE"/>
    <w:rsid w:val="004302C8"/>
    <w:rsid w:val="00431299"/>
    <w:rsid w:val="00432801"/>
    <w:rsid w:val="00432C8C"/>
    <w:rsid w:val="00445C47"/>
    <w:rsid w:val="004467AC"/>
    <w:rsid w:val="0045118C"/>
    <w:rsid w:val="004517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4F173F"/>
    <w:rsid w:val="004F620C"/>
    <w:rsid w:val="005009E7"/>
    <w:rsid w:val="00501364"/>
    <w:rsid w:val="00501E61"/>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53DDD"/>
    <w:rsid w:val="00561288"/>
    <w:rsid w:val="00563711"/>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72E"/>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0FC5"/>
    <w:rsid w:val="00635DB4"/>
    <w:rsid w:val="00641FC6"/>
    <w:rsid w:val="00642714"/>
    <w:rsid w:val="00642EFB"/>
    <w:rsid w:val="0064349E"/>
    <w:rsid w:val="00644719"/>
    <w:rsid w:val="00645A12"/>
    <w:rsid w:val="006472D1"/>
    <w:rsid w:val="006479D2"/>
    <w:rsid w:val="00650061"/>
    <w:rsid w:val="00650978"/>
    <w:rsid w:val="00652F3B"/>
    <w:rsid w:val="00653DAC"/>
    <w:rsid w:val="0065508D"/>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1236"/>
    <w:rsid w:val="00697C35"/>
    <w:rsid w:val="006A023B"/>
    <w:rsid w:val="006A362D"/>
    <w:rsid w:val="006A563A"/>
    <w:rsid w:val="006A5979"/>
    <w:rsid w:val="006A73A4"/>
    <w:rsid w:val="006B094E"/>
    <w:rsid w:val="006B2770"/>
    <w:rsid w:val="006B2BE4"/>
    <w:rsid w:val="006B57AE"/>
    <w:rsid w:val="006C0B69"/>
    <w:rsid w:val="006C2E4C"/>
    <w:rsid w:val="006D3A20"/>
    <w:rsid w:val="006D46CE"/>
    <w:rsid w:val="006D59F6"/>
    <w:rsid w:val="006D6B9E"/>
    <w:rsid w:val="006E1E81"/>
    <w:rsid w:val="006E57FE"/>
    <w:rsid w:val="006F4C48"/>
    <w:rsid w:val="006F6D43"/>
    <w:rsid w:val="006F7A01"/>
    <w:rsid w:val="007007DA"/>
    <w:rsid w:val="00703804"/>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2841"/>
    <w:rsid w:val="007B2BF3"/>
    <w:rsid w:val="007B76A0"/>
    <w:rsid w:val="007C1313"/>
    <w:rsid w:val="007C22EA"/>
    <w:rsid w:val="007C43C5"/>
    <w:rsid w:val="007C4E0D"/>
    <w:rsid w:val="007D3B37"/>
    <w:rsid w:val="007E2257"/>
    <w:rsid w:val="007E4932"/>
    <w:rsid w:val="007E77C7"/>
    <w:rsid w:val="007F020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3E76"/>
    <w:rsid w:val="008258CD"/>
    <w:rsid w:val="00830F9B"/>
    <w:rsid w:val="008374A0"/>
    <w:rsid w:val="0084053B"/>
    <w:rsid w:val="00843102"/>
    <w:rsid w:val="008451DA"/>
    <w:rsid w:val="00846A90"/>
    <w:rsid w:val="00850222"/>
    <w:rsid w:val="008503B0"/>
    <w:rsid w:val="00852115"/>
    <w:rsid w:val="0085261B"/>
    <w:rsid w:val="00853B10"/>
    <w:rsid w:val="008560E0"/>
    <w:rsid w:val="00860C3E"/>
    <w:rsid w:val="0086240A"/>
    <w:rsid w:val="00865947"/>
    <w:rsid w:val="00866469"/>
    <w:rsid w:val="00867A39"/>
    <w:rsid w:val="0087635D"/>
    <w:rsid w:val="00876657"/>
    <w:rsid w:val="00876D4F"/>
    <w:rsid w:val="0088074A"/>
    <w:rsid w:val="008854A3"/>
    <w:rsid w:val="008858C3"/>
    <w:rsid w:val="00885B36"/>
    <w:rsid w:val="00890C0C"/>
    <w:rsid w:val="0089139E"/>
    <w:rsid w:val="008921B1"/>
    <w:rsid w:val="00892890"/>
    <w:rsid w:val="00892CB6"/>
    <w:rsid w:val="0089343C"/>
    <w:rsid w:val="00893527"/>
    <w:rsid w:val="00896E38"/>
    <w:rsid w:val="00897D73"/>
    <w:rsid w:val="008A15D2"/>
    <w:rsid w:val="008A1BFD"/>
    <w:rsid w:val="008B1F7A"/>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096F"/>
    <w:rsid w:val="009218BA"/>
    <w:rsid w:val="0092416D"/>
    <w:rsid w:val="0092588E"/>
    <w:rsid w:val="0092674A"/>
    <w:rsid w:val="00932F02"/>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50CE"/>
    <w:rsid w:val="00986AFC"/>
    <w:rsid w:val="00997D7D"/>
    <w:rsid w:val="009A0B47"/>
    <w:rsid w:val="009A512F"/>
    <w:rsid w:val="009A7280"/>
    <w:rsid w:val="009B2642"/>
    <w:rsid w:val="009B62A2"/>
    <w:rsid w:val="009C1ACB"/>
    <w:rsid w:val="009C3733"/>
    <w:rsid w:val="009D1B95"/>
    <w:rsid w:val="009D263E"/>
    <w:rsid w:val="009D3EC0"/>
    <w:rsid w:val="009D40B3"/>
    <w:rsid w:val="009D5C56"/>
    <w:rsid w:val="009D5C98"/>
    <w:rsid w:val="009D5EAF"/>
    <w:rsid w:val="009D7472"/>
    <w:rsid w:val="009D7BB3"/>
    <w:rsid w:val="009E22F7"/>
    <w:rsid w:val="009E4E9A"/>
    <w:rsid w:val="009F1330"/>
    <w:rsid w:val="009F248D"/>
    <w:rsid w:val="009F4F0B"/>
    <w:rsid w:val="009F524E"/>
    <w:rsid w:val="009F7EC2"/>
    <w:rsid w:val="00A0275C"/>
    <w:rsid w:val="00A066F8"/>
    <w:rsid w:val="00A075B7"/>
    <w:rsid w:val="00A12E86"/>
    <w:rsid w:val="00A176ED"/>
    <w:rsid w:val="00A21F32"/>
    <w:rsid w:val="00A220EC"/>
    <w:rsid w:val="00A23082"/>
    <w:rsid w:val="00A23841"/>
    <w:rsid w:val="00A31548"/>
    <w:rsid w:val="00A33F72"/>
    <w:rsid w:val="00A34024"/>
    <w:rsid w:val="00A35827"/>
    <w:rsid w:val="00A37134"/>
    <w:rsid w:val="00A41322"/>
    <w:rsid w:val="00A44872"/>
    <w:rsid w:val="00A45702"/>
    <w:rsid w:val="00A5037A"/>
    <w:rsid w:val="00A50EFE"/>
    <w:rsid w:val="00A52EB0"/>
    <w:rsid w:val="00A55942"/>
    <w:rsid w:val="00A56EC0"/>
    <w:rsid w:val="00A62907"/>
    <w:rsid w:val="00A64A56"/>
    <w:rsid w:val="00A657CC"/>
    <w:rsid w:val="00A67146"/>
    <w:rsid w:val="00A67F23"/>
    <w:rsid w:val="00A70BD7"/>
    <w:rsid w:val="00A727C2"/>
    <w:rsid w:val="00A76D67"/>
    <w:rsid w:val="00A82F43"/>
    <w:rsid w:val="00AB1AF8"/>
    <w:rsid w:val="00AB25E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4ED8"/>
    <w:rsid w:val="00B254B3"/>
    <w:rsid w:val="00B26D81"/>
    <w:rsid w:val="00B312B0"/>
    <w:rsid w:val="00B32727"/>
    <w:rsid w:val="00B32E10"/>
    <w:rsid w:val="00B40A4A"/>
    <w:rsid w:val="00B456CA"/>
    <w:rsid w:val="00B469E8"/>
    <w:rsid w:val="00B4758C"/>
    <w:rsid w:val="00B503F4"/>
    <w:rsid w:val="00B50F69"/>
    <w:rsid w:val="00B53219"/>
    <w:rsid w:val="00B5331E"/>
    <w:rsid w:val="00B55796"/>
    <w:rsid w:val="00B60DAD"/>
    <w:rsid w:val="00B6176E"/>
    <w:rsid w:val="00B62714"/>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C382F"/>
    <w:rsid w:val="00BC441F"/>
    <w:rsid w:val="00BC4B1C"/>
    <w:rsid w:val="00BD0081"/>
    <w:rsid w:val="00BD050A"/>
    <w:rsid w:val="00BD1F2F"/>
    <w:rsid w:val="00BD3149"/>
    <w:rsid w:val="00BD4C98"/>
    <w:rsid w:val="00BE716A"/>
    <w:rsid w:val="00BF5AE8"/>
    <w:rsid w:val="00BF6707"/>
    <w:rsid w:val="00BF70A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45F5"/>
    <w:rsid w:val="00CA57A9"/>
    <w:rsid w:val="00CA5B8F"/>
    <w:rsid w:val="00CA7293"/>
    <w:rsid w:val="00CB27AF"/>
    <w:rsid w:val="00CC0857"/>
    <w:rsid w:val="00CC13A9"/>
    <w:rsid w:val="00CC29D7"/>
    <w:rsid w:val="00CC4470"/>
    <w:rsid w:val="00CC4975"/>
    <w:rsid w:val="00CC575C"/>
    <w:rsid w:val="00CC61F1"/>
    <w:rsid w:val="00CF1FE6"/>
    <w:rsid w:val="00CF3B9F"/>
    <w:rsid w:val="00CF4222"/>
    <w:rsid w:val="00CF668B"/>
    <w:rsid w:val="00CF6D59"/>
    <w:rsid w:val="00CF77C8"/>
    <w:rsid w:val="00D01953"/>
    <w:rsid w:val="00D0214E"/>
    <w:rsid w:val="00D02522"/>
    <w:rsid w:val="00D03856"/>
    <w:rsid w:val="00D0586C"/>
    <w:rsid w:val="00D1163C"/>
    <w:rsid w:val="00D135E6"/>
    <w:rsid w:val="00D13BC4"/>
    <w:rsid w:val="00D16C78"/>
    <w:rsid w:val="00D17261"/>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559"/>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5671"/>
    <w:rsid w:val="00E364C0"/>
    <w:rsid w:val="00E37639"/>
    <w:rsid w:val="00E528E6"/>
    <w:rsid w:val="00E53317"/>
    <w:rsid w:val="00E54894"/>
    <w:rsid w:val="00E55456"/>
    <w:rsid w:val="00E62B50"/>
    <w:rsid w:val="00E64770"/>
    <w:rsid w:val="00E72160"/>
    <w:rsid w:val="00E72619"/>
    <w:rsid w:val="00E836AD"/>
    <w:rsid w:val="00E904C0"/>
    <w:rsid w:val="00E95FA1"/>
    <w:rsid w:val="00EA32A5"/>
    <w:rsid w:val="00EB6577"/>
    <w:rsid w:val="00EB703E"/>
    <w:rsid w:val="00EB709C"/>
    <w:rsid w:val="00EC0513"/>
    <w:rsid w:val="00EC1458"/>
    <w:rsid w:val="00EC1B0C"/>
    <w:rsid w:val="00EC1D31"/>
    <w:rsid w:val="00EC4E7B"/>
    <w:rsid w:val="00EC6AB7"/>
    <w:rsid w:val="00ED2FB4"/>
    <w:rsid w:val="00ED41F5"/>
    <w:rsid w:val="00ED632F"/>
    <w:rsid w:val="00EE0BDC"/>
    <w:rsid w:val="00EE1EAE"/>
    <w:rsid w:val="00EE4F3B"/>
    <w:rsid w:val="00EE7252"/>
    <w:rsid w:val="00EF4B2A"/>
    <w:rsid w:val="00EF606E"/>
    <w:rsid w:val="00EF6C04"/>
    <w:rsid w:val="00F01550"/>
    <w:rsid w:val="00F02BED"/>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08A2"/>
    <w:rsid w:val="00F567B3"/>
    <w:rsid w:val="00F62493"/>
    <w:rsid w:val="00F65EBA"/>
    <w:rsid w:val="00F674AE"/>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740"/>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hyperlink" Target="https://doi.org/10.1023/A:1022652706683" TargetMode="Externa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AFD87F-CEDB-4B75-828D-F9BE1D978AD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customXml/itemProps3.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47F4B-2459-4A59-8966-BB0792F34E4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ASME</Template>
  <TotalTime>365</TotalTime>
  <Pages>15</Pages>
  <Words>7059</Words>
  <Characters>39373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88</cp:revision>
  <cp:lastPrinted>2022-02-22T04:00:00Z</cp:lastPrinted>
  <dcterms:created xsi:type="dcterms:W3CDTF">2022-02-22T01:07:00Z</dcterms:created>
  <dcterms:modified xsi:type="dcterms:W3CDTF">2022-05-16T05:39:00Z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